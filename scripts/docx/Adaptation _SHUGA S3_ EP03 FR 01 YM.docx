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9DE" w:rsidRPr="00C8769A" w:rsidRDefault="004239DE" w:rsidP="002C6275">
      <w:pPr>
        <w:tabs>
          <w:tab w:val="center" w:pos="4536"/>
        </w:tabs>
      </w:pPr>
    </w:p>
    <w:p w:rsidR="004239DE" w:rsidRPr="00C8769A" w:rsidRDefault="004239DE" w:rsidP="002C6275">
      <w:pPr>
        <w:tabs>
          <w:tab w:val="center" w:pos="4536"/>
        </w:tabs>
      </w:pPr>
    </w:p>
    <w:p w:rsidR="004239DE" w:rsidRPr="00C8769A" w:rsidRDefault="004239DE" w:rsidP="002C6275">
      <w:pPr>
        <w:tabs>
          <w:tab w:val="center" w:pos="4536"/>
        </w:tabs>
        <w:jc w:val="center"/>
      </w:pPr>
      <w:r w:rsidRPr="00C8769A">
        <w:t>(“SHUGA SAISON 3 - EPISODE 3”)</w:t>
      </w:r>
    </w:p>
    <w:p w:rsidR="004239DE" w:rsidRPr="00C8769A" w:rsidRDefault="004239DE" w:rsidP="002C6275">
      <w:pPr>
        <w:tabs>
          <w:tab w:val="center" w:pos="4536"/>
        </w:tabs>
        <w:jc w:val="center"/>
      </w:pPr>
    </w:p>
    <w:p w:rsidR="004239DE" w:rsidRPr="00C8769A" w:rsidRDefault="004239DE" w:rsidP="00D67DA8">
      <w:pPr>
        <w:jc w:val="center"/>
      </w:pPr>
      <w:r w:rsidRPr="00C8769A">
        <w:t xml:space="preserve">(PERSONNAGES PRINCIPAUX : X, X, X,… </w:t>
      </w:r>
      <w:r w:rsidRPr="00C8769A">
        <w:tab/>
        <w:t>)</w:t>
      </w:r>
    </w:p>
    <w:p w:rsidR="004239DE" w:rsidRPr="00C8769A" w:rsidRDefault="004239DE" w:rsidP="0097623F">
      <w:pPr>
        <w:tabs>
          <w:tab w:val="center" w:pos="4536"/>
        </w:tabs>
        <w:ind w:left="0" w:firstLine="0"/>
      </w:pPr>
    </w:p>
    <w:p w:rsidR="004239DE" w:rsidRPr="00C8769A" w:rsidRDefault="004239DE" w:rsidP="00633872">
      <w:pPr>
        <w:tabs>
          <w:tab w:val="center" w:pos="4536"/>
        </w:tabs>
      </w:pPr>
      <w:r w:rsidRPr="00C8769A">
        <w:t>(TC)</w:t>
      </w:r>
      <w:r w:rsidRPr="00C8769A">
        <w:tab/>
      </w:r>
    </w:p>
    <w:p w:rsidR="004239DE" w:rsidRPr="00C8769A" w:rsidRDefault="004239DE" w:rsidP="00633872">
      <w:pPr>
        <w:tabs>
          <w:tab w:val="center" w:pos="4536"/>
        </w:tabs>
      </w:pPr>
      <w:r w:rsidRPr="00C8769A">
        <w:t>(CHARACTER)</w:t>
      </w:r>
      <w:r w:rsidRPr="00C8769A">
        <w:tab/>
        <w:t>(DIALOGUE)</w:t>
      </w:r>
    </w:p>
    <w:p w:rsidR="004239DE" w:rsidRPr="00C8769A" w:rsidRDefault="004239DE" w:rsidP="00CE5337">
      <w:pPr>
        <w:tabs>
          <w:tab w:val="center" w:pos="4536"/>
        </w:tabs>
        <w:ind w:left="0" w:firstLine="0"/>
      </w:pP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(10:00:01:01)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SOLOMON</w:t>
      </w:r>
      <w:r w:rsidRPr="00C8769A">
        <w:tab/>
      </w:r>
      <w:r w:rsidRPr="00C8769A">
        <w:rPr>
          <w:b/>
        </w:rPr>
        <w:t>Oh tu fais quoi là?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(10:00:02:00)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DAVID</w:t>
      </w:r>
      <w:r w:rsidRPr="00513A3C">
        <w:tab/>
      </w:r>
      <w:r w:rsidRPr="00513A3C">
        <w:rPr>
          <w:b/>
        </w:rPr>
        <w:t>non! ARV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(10:00:03:01)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</w:pPr>
      <w:r w:rsidRPr="00DC2C2D">
        <w:t>SOPHIE</w:t>
      </w:r>
      <w:r w:rsidRPr="00DC2C2D">
        <w:tab/>
      </w:r>
      <w:r w:rsidRPr="00C8769A">
        <w:rPr>
          <w:b/>
        </w:rPr>
        <w:t>Je dois te parler maintenant!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(10:00:04:10)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SOLOMON</w:t>
      </w:r>
      <w:r w:rsidRPr="00513A3C">
        <w:tab/>
      </w:r>
      <w:r w:rsidRPr="00513A3C">
        <w:rPr>
          <w:b/>
        </w:rPr>
        <w:t>Parle plus bas!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(10:00:05:00)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</w:pPr>
      <w:r w:rsidRPr="00DC2C2D">
        <w:t>FOYE</w:t>
      </w:r>
      <w:r w:rsidRPr="00DC2C2D">
        <w:tab/>
      </w:r>
      <w:r w:rsidRPr="00C8769A">
        <w:rPr>
          <w:b/>
        </w:rPr>
        <w:t>Peut être qu’on a besoin de rester à l’ecart pour un moment lui et moi.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(10:00:07:14)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EKENE</w:t>
      </w:r>
      <w:r w:rsidRPr="00513A3C">
        <w:tab/>
      </w:r>
      <w:r w:rsidRPr="00513A3C">
        <w:rPr>
          <w:b/>
        </w:rPr>
        <w:t>Sophie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(10:00:07:18)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</w:pPr>
      <w:r w:rsidRPr="00DC2C2D">
        <w:t>SOPHIE</w:t>
      </w:r>
      <w:r w:rsidRPr="00DC2C2D">
        <w:tab/>
      </w:r>
      <w:r w:rsidRPr="00C8769A">
        <w:rPr>
          <w:b/>
        </w:rPr>
        <w:t>Juste dis moi que t’as pas couché avec Foye.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(10:00:09:10)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</w:pPr>
      <w:r w:rsidRPr="00DC2C2D">
        <w:t>NII</w:t>
      </w:r>
      <w:r w:rsidRPr="00DC2C2D">
        <w:tab/>
      </w:r>
      <w:r w:rsidRPr="00C8769A">
        <w:rPr>
          <w:b/>
        </w:rPr>
        <w:t>Tout le monde dans le quartier sait dans quoi Sophie s’amuse à entrer.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(10:00:11:22)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DC2C2D">
        <w:t>MALAIKA</w:t>
      </w:r>
      <w:r w:rsidRPr="00DC2C2D">
        <w:tab/>
      </w:r>
      <w:r w:rsidRPr="00C8769A">
        <w:rPr>
          <w:b/>
        </w:rPr>
        <w:t xml:space="preserve">Elle est pas aussi mauvaise que tu crois 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(10:00:13:00)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</w:pPr>
      <w:r w:rsidRPr="00DC2C2D">
        <w:t>SOPHIE</w:t>
      </w:r>
      <w:r w:rsidRPr="00DC2C2D">
        <w:tab/>
      </w:r>
      <w:r w:rsidRPr="00C8769A">
        <w:rPr>
          <w:b/>
        </w:rPr>
        <w:t>C’est fini pour moi!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(10:00:13:02)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SOPHIE</w:t>
      </w:r>
      <w:r w:rsidRPr="00C8769A">
        <w:tab/>
      </w:r>
      <w:r w:rsidRPr="00C8769A">
        <w:rPr>
          <w:b/>
        </w:rPr>
        <w:t>On doit à tout prix faire un test.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(10:00:15:20)</w:t>
      </w:r>
      <w:r w:rsidRPr="00C8769A">
        <w:tab/>
      </w:r>
    </w:p>
    <w:p w:rsidR="004239DE" w:rsidRPr="00C8769A" w:rsidRDefault="004239DE" w:rsidP="001106B6">
      <w:pPr>
        <w:tabs>
          <w:tab w:val="center" w:pos="4536"/>
        </w:tabs>
      </w:pPr>
      <w:r w:rsidRPr="00C8769A">
        <w:t>NII</w:t>
      </w:r>
      <w:r w:rsidRPr="00C8769A">
        <w:tab/>
      </w:r>
      <w:r w:rsidRPr="00C8769A">
        <w:rPr>
          <w:b/>
        </w:rPr>
        <w:t>maintenant // c’est avec moi // que tu vis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(10:01:01:08)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COUNSELOR 1</w:t>
      </w:r>
      <w:r w:rsidRPr="00C8769A">
        <w:tab/>
      </w:r>
      <w:r w:rsidRPr="00C8769A">
        <w:rPr>
          <w:b/>
        </w:rPr>
        <w:t xml:space="preserve">Bonjour // Je suis le docteur Anadu // et avant de passer au test je voudrais d’abord </w:t>
      </w:r>
      <w:r>
        <w:rPr>
          <w:b/>
        </w:rPr>
        <w:t>connaitre la raison de votre pré</w:t>
      </w:r>
      <w:r w:rsidRPr="00C8769A">
        <w:rPr>
          <w:b/>
        </w:rPr>
        <w:t>sence ici.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(10:01:15:10)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 w:rsidRPr="00C8769A">
        <w:rPr>
          <w:b/>
        </w:rPr>
        <w:t>Ecoutez,</w:t>
      </w:r>
      <w:r>
        <w:rPr>
          <w:b/>
        </w:rPr>
        <w:t xml:space="preserve"> </w:t>
      </w:r>
      <w:r w:rsidRPr="00C8769A">
        <w:rPr>
          <w:b/>
        </w:rPr>
        <w:t>je ne crois pas que ce so</w:t>
      </w:r>
      <w:r>
        <w:rPr>
          <w:b/>
        </w:rPr>
        <w:t>it nécessaire qu’on en discute, j</w:t>
      </w:r>
      <w:r w:rsidRPr="00C8769A">
        <w:rPr>
          <w:b/>
        </w:rPr>
        <w:t>e veux juste faire ce test et repartir au plus vite.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(10:01:20:00)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COUNSELLOR 2</w:t>
      </w:r>
      <w:r w:rsidRPr="00DC2C2D">
        <w:tab/>
      </w:r>
      <w:r w:rsidRPr="00C8769A">
        <w:rPr>
          <w:b/>
        </w:rPr>
        <w:t>C’est la formalité / avant de procéder à un test VIH.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(10:01:27:15)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EKENE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hhh hhh fff // okay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(10:01:28:00)</w:t>
      </w:r>
      <w:r w:rsidRPr="00DC2C2D">
        <w:rPr>
          <w:lang w:val="en-US"/>
        </w:rPr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COUNSELLOR 2</w:t>
      </w:r>
      <w:r w:rsidRPr="00DC2C2D">
        <w:tab/>
      </w:r>
      <w:r>
        <w:rPr>
          <w:b/>
        </w:rPr>
        <w:t>Pourquoi avez-</w:t>
      </w:r>
      <w:r w:rsidRPr="00C8769A">
        <w:rPr>
          <w:b/>
        </w:rPr>
        <w:t>vous decidé de faire ce test?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(10:01:30:20)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 w:rsidRPr="00C8769A">
        <w:rPr>
          <w:b/>
        </w:rPr>
        <w:t>Pourquoi cette question? / Les gens comme vous conseillent toujours de faire un test non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(10:01:34:16)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COUNSELLOR 2</w:t>
      </w:r>
      <w:r w:rsidRPr="00DC2C2D">
        <w:tab/>
      </w:r>
      <w:r w:rsidRPr="00C8769A">
        <w:rPr>
          <w:b/>
        </w:rPr>
        <w:t xml:space="preserve">C’est pour nous aider à identifier les risques que vous avez pris </w:t>
      </w:r>
      <w:r>
        <w:rPr>
          <w:b/>
        </w:rPr>
        <w:t>et où en serait</w:t>
      </w:r>
      <w:r w:rsidRPr="00C8769A">
        <w:rPr>
          <w:b/>
        </w:rPr>
        <w:t xml:space="preserve"> la source.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(10:01:40:16)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EKENE</w:t>
      </w:r>
      <w:r w:rsidRPr="00513A3C">
        <w:tab/>
      </w:r>
      <w:r w:rsidRPr="00513A3C">
        <w:rPr>
          <w:b/>
        </w:rPr>
        <w:t>Fff // Très bien!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(10:01:41:16)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COUNSELOR 1</w:t>
      </w:r>
      <w:r w:rsidRPr="00DC2C2D">
        <w:tab/>
      </w:r>
      <w:r w:rsidRPr="00C8769A">
        <w:rPr>
          <w:b/>
        </w:rPr>
        <w:t>Quel est le nombre de partenaires sexuels que vous avez eu en une année jusqu’aujourd’hui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(10:01:47:16)</w:t>
      </w:r>
      <w:r w:rsidRPr="00513A3C">
        <w:tab/>
      </w:r>
    </w:p>
    <w:p w:rsidR="004239DE" w:rsidRPr="00DC2C2D" w:rsidRDefault="004239DE" w:rsidP="00CC4EC7">
      <w:pPr>
        <w:tabs>
          <w:tab w:val="center" w:pos="4536"/>
        </w:tabs>
        <w:rPr>
          <w:b/>
        </w:rPr>
      </w:pPr>
      <w:r w:rsidRPr="00DC2C2D">
        <w:t>SOPHIE</w:t>
      </w:r>
      <w:r w:rsidRPr="00DC2C2D">
        <w:tab/>
      </w:r>
      <w:r>
        <w:rPr>
          <w:b/>
        </w:rPr>
        <w:t>Genre,</w:t>
      </w:r>
      <w:r w:rsidRPr="00DC2C2D">
        <w:rPr>
          <w:b/>
        </w:rPr>
        <w:t xml:space="preserve"> cette année?</w:t>
      </w:r>
    </w:p>
    <w:p w:rsidR="004239DE" w:rsidRPr="00DC2C2D" w:rsidRDefault="004239DE" w:rsidP="00CC4EC7">
      <w:pPr>
        <w:tabs>
          <w:tab w:val="center" w:pos="4536"/>
        </w:tabs>
      </w:pPr>
      <w:r w:rsidRPr="00DC2C2D">
        <w:tab/>
      </w:r>
      <w:r w:rsidRPr="00DC2C2D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(10:01:50:23)</w:t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 w:rsidRPr="00DC2C2D">
        <w:rPr>
          <w:b/>
        </w:rPr>
        <w:t xml:space="preserve">Eh bein // Le / truc c’est que euhm </w:t>
      </w:r>
    </w:p>
    <w:p w:rsidR="004239DE" w:rsidRPr="00DC2C2D" w:rsidRDefault="004239DE" w:rsidP="00CC4EC7">
      <w:pPr>
        <w:tabs>
          <w:tab w:val="center" w:pos="4536"/>
        </w:tabs>
      </w:pPr>
      <w:r w:rsidRPr="00DC2C2D">
        <w:tab/>
      </w:r>
      <w:r w:rsidRPr="00DC2C2D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(10:01:52:12)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SOPHIE</w:t>
      </w:r>
      <w:r w:rsidRPr="00C8769A">
        <w:tab/>
      </w:r>
      <w:r w:rsidRPr="00C8769A">
        <w:rPr>
          <w:b/>
        </w:rPr>
        <w:t>Ekene n’est pas // officiellement mon petit ami.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(10:01:55:15)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 w:rsidRPr="00C8769A">
        <w:rPr>
          <w:b/>
        </w:rPr>
        <w:t xml:space="preserve">Elle et moi, je veux dire // Nous avons euhm 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(10:01:58:20)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rFonts w:ascii="Nirmala UI" w:hAnsi="Nirmala UI" w:cs="Nirmala UI"/>
          <w:b/>
        </w:rPr>
      </w:pPr>
      <w:r w:rsidRPr="00DC2C2D">
        <w:t>SOPHIE</w:t>
      </w:r>
      <w:r w:rsidRPr="00DC2C2D">
        <w:tab/>
      </w:r>
      <w:r w:rsidRPr="00C8769A">
        <w:rPr>
          <w:b/>
        </w:rPr>
        <w:t>Il a une copine // Moi aussi j’ai un copain et / euhm hhh / J’ai découvert que mon copain est / une séro / positif // Mais je l’ai su / après ce qui s’est passé entre Ekene et moi.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(10:02:10:06)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COUNSELLOR 2</w:t>
      </w:r>
      <w:r w:rsidRPr="00DC2C2D">
        <w:tab/>
      </w:r>
      <w:r w:rsidRPr="00C8769A">
        <w:rPr>
          <w:b/>
        </w:rPr>
        <w:t>Donc mis à part votre copine // Avez vous eu d’autres partenaires sexuelles?</w:t>
      </w:r>
    </w:p>
    <w:p w:rsidR="004239DE" w:rsidRPr="00C8769A" w:rsidRDefault="004239DE" w:rsidP="001106B6">
      <w:pPr>
        <w:tabs>
          <w:tab w:val="center" w:pos="4536"/>
        </w:tabs>
      </w:pPr>
      <w:r w:rsidRPr="00C8769A">
        <w:tab/>
      </w: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(10:02:15:13)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EKENE</w:t>
      </w:r>
      <w:r w:rsidRPr="00513A3C">
        <w:tab/>
        <w:t>(Nods)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(10:02:16:00)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SOPHIE</w:t>
      </w:r>
      <w:r w:rsidRPr="00DC2C2D">
        <w:tab/>
      </w:r>
      <w:r w:rsidRPr="00C8769A">
        <w:rPr>
          <w:b/>
        </w:rPr>
        <w:t>Il n’y a aucune relation officielle entre nous euhm // En fait il est en couple avec ma meilleure amie // fff // C’est que pour le sexe.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(10:02:24:20)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COUNSELLOR 1</w:t>
      </w:r>
      <w:r w:rsidRPr="00C8769A">
        <w:tab/>
      </w:r>
      <w:r w:rsidRPr="00C8769A">
        <w:rPr>
          <w:b/>
        </w:rPr>
        <w:t>Avez vous eu des relations sexuelles sans préservatifs durant les trois derniers mois?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(10:02:31:00)</w:t>
      </w:r>
      <w:r w:rsidRPr="00C8769A">
        <w:tab/>
      </w:r>
    </w:p>
    <w:p w:rsidR="004239DE" w:rsidRPr="00C8769A" w:rsidRDefault="004239DE" w:rsidP="00BB4937">
      <w:pPr>
        <w:rPr>
          <w:color w:val="0000FF"/>
          <w:u w:val="single"/>
        </w:rPr>
      </w:pPr>
      <w:r w:rsidRPr="00DC2C2D">
        <w:t>COUNCELLOR 2</w:t>
      </w:r>
      <w:r w:rsidRPr="00DC2C2D">
        <w:tab/>
      </w:r>
      <w:r w:rsidRPr="00C8769A">
        <w:rPr>
          <w:b/>
        </w:rPr>
        <w:t>Votre partenaire a t-elle fait un test?</w:t>
      </w:r>
      <w:r w:rsidRPr="00C8769A">
        <w:tab/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(10:02:34:05)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>
        <w:rPr>
          <w:lang w:val="en-US"/>
        </w:rPr>
        <w:t>EKENE</w:t>
      </w:r>
      <w:r>
        <w:rPr>
          <w:lang w:val="en-US"/>
        </w:rPr>
        <w:tab/>
      </w:r>
      <w:r w:rsidRPr="00DC2C2D">
        <w:rPr>
          <w:b/>
          <w:lang w:val="en-US"/>
        </w:rPr>
        <w:t>hhh // fff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(10:02:37:20)</w:t>
      </w:r>
      <w:r w:rsidRPr="00DC2C2D">
        <w:rPr>
          <w:lang w:val="en-US"/>
        </w:rPr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rPr>
          <w:lang w:val="en-US"/>
        </w:rPr>
        <w:t xml:space="preserve">EKENE </w:t>
      </w:r>
      <w:r w:rsidRPr="00DC2C2D">
        <w:rPr>
          <w:lang w:val="en-US"/>
        </w:rPr>
        <w:tab/>
      </w:r>
      <w:r w:rsidRPr="00DC2C2D">
        <w:rPr>
          <w:b/>
          <w:lang w:val="en-US"/>
        </w:rPr>
        <w:t xml:space="preserve">! </w:t>
      </w:r>
      <w:r w:rsidRPr="00513A3C">
        <w:rPr>
          <w:b/>
          <w:lang w:val="en-US"/>
        </w:rPr>
        <w:t xml:space="preserve">C’est Ekene! </w:t>
      </w:r>
      <w:r w:rsidRPr="00C8769A">
        <w:rPr>
          <w:b/>
        </w:rPr>
        <w:t>Vous savez quoi faire.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(10:02:43:15)</w:t>
      </w:r>
      <w:r w:rsidRPr="00513A3C">
        <w:tab/>
      </w:r>
    </w:p>
    <w:p w:rsidR="004239DE" w:rsidRPr="00C8769A" w:rsidRDefault="004239DE" w:rsidP="00BB4937">
      <w:pPr>
        <w:tabs>
          <w:tab w:val="center" w:pos="4536"/>
        </w:tabs>
        <w:rPr>
          <w:b/>
        </w:rPr>
      </w:pPr>
      <w:r w:rsidRPr="00513A3C">
        <w:t>EKENE</w:t>
      </w:r>
      <w:r w:rsidRPr="00513A3C">
        <w:tab/>
      </w:r>
      <w:r w:rsidRPr="00513A3C">
        <w:rPr>
          <w:b/>
        </w:rPr>
        <w:t xml:space="preserve">Yo! </w:t>
      </w:r>
      <w:r w:rsidRPr="00C8769A">
        <w:rPr>
          <w:b/>
        </w:rPr>
        <w:t>C’est Ekene! Vous savez quoi faire.</w:t>
      </w:r>
    </w:p>
    <w:p w:rsidR="004239DE" w:rsidRPr="00C8769A" w:rsidRDefault="004239DE" w:rsidP="00CC4EC7">
      <w:pPr>
        <w:tabs>
          <w:tab w:val="center" w:pos="4536"/>
        </w:tabs>
      </w:pP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(10:03:55:15)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PRINCESS</w:t>
      </w:r>
      <w:r w:rsidRPr="00513A3C">
        <w:tab/>
      </w:r>
      <w:r w:rsidRPr="00513A3C">
        <w:rPr>
          <w:b/>
        </w:rPr>
        <w:t>Euh je reviens!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(10:03:57:00)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TOBI</w:t>
      </w:r>
      <w:r w:rsidRPr="00513A3C">
        <w:tab/>
      </w:r>
      <w:r w:rsidRPr="00513A3C">
        <w:rPr>
          <w:b/>
        </w:rPr>
        <w:t xml:space="preserve">C’est bon! </w:t>
      </w:r>
      <w:r w:rsidRPr="00C8769A">
        <w:rPr>
          <w:b/>
        </w:rPr>
        <w:t>C’est bon! Ca va!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(10:04:01:07)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PRINCESS</w:t>
      </w:r>
      <w:r w:rsidRPr="00C8769A">
        <w:tab/>
      </w:r>
      <w:r w:rsidRPr="00C8769A">
        <w:rPr>
          <w:b/>
        </w:rPr>
        <w:t>Okay!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(10:04:03:22)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TOBI</w:t>
      </w:r>
      <w:r w:rsidRPr="00DC2C2D">
        <w:tab/>
      </w:r>
      <w:r w:rsidRPr="00C8769A">
        <w:rPr>
          <w:b/>
        </w:rPr>
        <w:t>Hé! // Euhm // merci pour le..// Combien est-ce que je te dois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(10:04:10:16)</w:t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C8769A">
        <w:t>PRINCESS</w:t>
      </w:r>
      <w:r w:rsidRPr="00C8769A">
        <w:tab/>
      </w:r>
      <w:r w:rsidRPr="00C8769A">
        <w:rPr>
          <w:b/>
        </w:rPr>
        <w:t xml:space="preserve">Un cadeau ça </w:t>
      </w:r>
      <w:r>
        <w:rPr>
          <w:b/>
        </w:rPr>
        <w:t xml:space="preserve">ne </w:t>
      </w:r>
      <w:r w:rsidRPr="00C8769A">
        <w:rPr>
          <w:b/>
        </w:rPr>
        <w:t xml:space="preserve">s’achète pas! </w:t>
      </w:r>
      <w:r w:rsidRPr="00513A3C">
        <w:rPr>
          <w:b/>
        </w:rPr>
        <w:t>Tu dis merci!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(10:04:13:00)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TOBI</w:t>
      </w:r>
      <w:r w:rsidRPr="00513A3C">
        <w:tab/>
      </w:r>
      <w:r w:rsidRPr="00513A3C">
        <w:rPr>
          <w:b/>
        </w:rPr>
        <w:t>Oh! / Désolé! Merci!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(10:04:15:23)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PRINCESS</w:t>
      </w:r>
      <w:r w:rsidRPr="00513A3C">
        <w:tab/>
      </w:r>
      <w:r w:rsidRPr="00513A3C">
        <w:rPr>
          <w:b/>
        </w:rPr>
        <w:t>Oueh de rien!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(10:04:17:17)</w:t>
      </w:r>
      <w:r w:rsidRPr="00DC2C2D">
        <w:rPr>
          <w:lang w:val="en-US"/>
        </w:rPr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MALAIKA</w:t>
      </w:r>
      <w:r w:rsidRPr="00513A3C">
        <w:tab/>
      </w:r>
      <w:r w:rsidRPr="00513A3C">
        <w:rPr>
          <w:b/>
        </w:rPr>
        <w:t>T’inquiète pas! Ca va maintenant.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(10:04:20:18)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NII</w:t>
      </w:r>
      <w:r w:rsidRPr="00DC2C2D">
        <w:tab/>
      </w:r>
      <w:r w:rsidRPr="00C8769A">
        <w:rPr>
          <w:b/>
        </w:rPr>
        <w:t>E</w:t>
      </w:r>
      <w:r>
        <w:rPr>
          <w:b/>
        </w:rPr>
        <w:t>c</w:t>
      </w:r>
      <w:r w:rsidRPr="00C8769A">
        <w:rPr>
          <w:b/>
        </w:rPr>
        <w:t>oute Malaika, je suis vraiment désolé pour hier soir // Tu le sais pas  vrai?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(10:04:26:04)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MALAIKA</w:t>
      </w:r>
      <w:r w:rsidRPr="00C8769A">
        <w:tab/>
        <w:t>(Shrugs)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(10:04:26:20)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NII</w:t>
      </w:r>
      <w:r w:rsidRPr="00DC2C2D">
        <w:tab/>
      </w:r>
      <w:r w:rsidRPr="00C8769A">
        <w:rPr>
          <w:b/>
        </w:rPr>
        <w:t>fff Est-ce ce que ça te dirait qu’on sorte ce soir? // Je sais à quel point tu raf</w:t>
      </w:r>
      <w:r>
        <w:rPr>
          <w:b/>
        </w:rPr>
        <w:t>fol</w:t>
      </w:r>
      <w:r w:rsidRPr="00C8769A">
        <w:rPr>
          <w:b/>
        </w:rPr>
        <w:t>es des fruits de mer // Disons Ocean Basket? // Ce soir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(10:04:36:10)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MALAIKA</w:t>
      </w:r>
      <w:r w:rsidRPr="00513A3C">
        <w:tab/>
      </w:r>
      <w:r w:rsidRPr="00513A3C">
        <w:rPr>
          <w:b/>
        </w:rPr>
        <w:t xml:space="preserve">Oueh! </w:t>
      </w:r>
      <w:r w:rsidRPr="00C8769A">
        <w:rPr>
          <w:b/>
        </w:rPr>
        <w:t>Ca me ferait vraiment plaisir!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(10:04:38:06)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NII</w:t>
      </w:r>
      <w:r w:rsidRPr="00513A3C">
        <w:tab/>
      </w:r>
      <w:r w:rsidRPr="00513A3C">
        <w:rPr>
          <w:b/>
        </w:rPr>
        <w:t>fff // okay euhm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(10:04:41:09)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rFonts w:ascii="Nirmala UI" w:hAnsi="Nirmala UI" w:cs="Nirmala UI"/>
          <w:b/>
        </w:rPr>
      </w:pPr>
      <w:r w:rsidRPr="00513A3C">
        <w:t>NII SUBTITLE</w:t>
      </w:r>
      <w:r w:rsidRPr="00513A3C">
        <w:tab/>
      </w:r>
      <w:r w:rsidRPr="00513A3C">
        <w:rPr>
          <w:b/>
        </w:rPr>
        <w:t xml:space="preserve">Très bien. </w:t>
      </w:r>
      <w:r w:rsidRPr="00C8769A">
        <w:rPr>
          <w:b/>
        </w:rPr>
        <w:t xml:space="preserve">Je vais rentrer directement à la maison / après le travail 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(10:04:44:03)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NII</w:t>
      </w:r>
      <w:r w:rsidRPr="00DC2C2D">
        <w:tab/>
      </w:r>
      <w:r w:rsidRPr="00C8769A">
        <w:rPr>
          <w:b/>
        </w:rPr>
        <w:t>Soit prête à dix neuf heures.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(10:04:46:09)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MALAIKA</w:t>
      </w:r>
      <w:r w:rsidRPr="00C8769A">
        <w:tab/>
      </w:r>
      <w:r>
        <w:rPr>
          <w:b/>
        </w:rPr>
        <w:t>Compte sur moi</w:t>
      </w:r>
      <w:r w:rsidRPr="00C8769A">
        <w:rPr>
          <w:b/>
        </w:rPr>
        <w:t>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(10:04:48:11)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NII</w:t>
      </w:r>
      <w:r w:rsidRPr="00C8769A">
        <w:tab/>
      </w:r>
      <w:r w:rsidRPr="00C8769A">
        <w:rPr>
          <w:b/>
        </w:rPr>
        <w:t>Malaika // Je t’aime mon amour.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(10:04:53:15)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MALAIKA</w:t>
      </w:r>
      <w:r w:rsidRPr="00C8769A">
        <w:tab/>
      </w:r>
      <w:r w:rsidRPr="00C8769A">
        <w:rPr>
          <w:b/>
        </w:rPr>
        <w:t xml:space="preserve">Je t’aime aussi Nii. / / (rire) 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(10:05:01:20)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MALAIKA</w:t>
      </w:r>
      <w:r w:rsidRPr="00C8769A">
        <w:tab/>
        <w:t>(Chuckles)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(10:05:10:00)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 w:rsidRPr="00C8769A">
        <w:rPr>
          <w:b/>
        </w:rPr>
        <w:t>Je suis..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(10:05:10:21)</w:t>
      </w:r>
      <w:r w:rsidRPr="00513A3C"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COUNCELLOR 2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Séronégatif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(10:05:12:20)</w:t>
      </w:r>
      <w:r w:rsidRPr="00DC2C2D">
        <w:rPr>
          <w:lang w:val="en-US"/>
        </w:rPr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</w:r>
      <w:r w:rsidRPr="00513A3C">
        <w:rPr>
          <w:b/>
        </w:rPr>
        <w:t>fff! Merci mon Dieu!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(10:05:15:09)</w:t>
      </w:r>
      <w:r w:rsidRPr="00513A3C">
        <w:tab/>
      </w:r>
    </w:p>
    <w:p w:rsidR="004239DE" w:rsidRPr="00DC2C2D" w:rsidRDefault="004239DE" w:rsidP="00CC4EC7">
      <w:pPr>
        <w:tabs>
          <w:tab w:val="center" w:pos="4536"/>
        </w:tabs>
        <w:rPr>
          <w:b/>
        </w:rPr>
      </w:pPr>
      <w:r w:rsidRPr="00DC2C2D">
        <w:t xml:space="preserve">EKENE SUBTITLE </w:t>
      </w:r>
      <w:r w:rsidRPr="00DC2C2D">
        <w:tab/>
      </w:r>
      <w:r w:rsidRPr="00DC2C2D">
        <w:rPr>
          <w:b/>
        </w:rPr>
        <w:t>fff Merci mon Dieu!</w:t>
      </w:r>
    </w:p>
    <w:p w:rsidR="004239DE" w:rsidRPr="00DC2C2D" w:rsidRDefault="004239DE" w:rsidP="001106B6">
      <w:pPr>
        <w:tabs>
          <w:tab w:val="center" w:pos="4536"/>
        </w:tabs>
      </w:pPr>
      <w:r w:rsidRPr="00DC2C2D">
        <w:tab/>
      </w:r>
      <w:r w:rsidRPr="00DC2C2D">
        <w:tab/>
      </w:r>
      <w:r w:rsidRPr="00DC2C2D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(10:05:18:05)</w:t>
      </w:r>
      <w:r w:rsidRPr="00513A3C">
        <w:tab/>
      </w:r>
    </w:p>
    <w:p w:rsidR="004239DE" w:rsidRPr="00DC2C2D" w:rsidRDefault="004239DE" w:rsidP="00CC4EC7">
      <w:pPr>
        <w:tabs>
          <w:tab w:val="center" w:pos="4536"/>
        </w:tabs>
        <w:rPr>
          <w:b/>
        </w:rPr>
      </w:pPr>
      <w:r w:rsidRPr="00DC2C2D">
        <w:t xml:space="preserve">COUNCELLOR 2 </w:t>
      </w:r>
      <w:r w:rsidRPr="00DC2C2D">
        <w:tab/>
        <w:t xml:space="preserve"> </w:t>
      </w:r>
      <w:r w:rsidRPr="00DC2C2D">
        <w:rPr>
          <w:b/>
        </w:rPr>
        <w:t>(rire) // Vous devrez refaire le test dans trois mois, d’accord?</w:t>
      </w:r>
    </w:p>
    <w:p w:rsidR="004239DE" w:rsidRPr="00DC2C2D" w:rsidRDefault="004239DE" w:rsidP="00CC4EC7">
      <w:pPr>
        <w:tabs>
          <w:tab w:val="center" w:pos="4536"/>
        </w:tabs>
      </w:pPr>
      <w:r w:rsidRPr="00DC2C2D">
        <w:tab/>
      </w:r>
      <w:r w:rsidRPr="00DC2C2D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(10:05:21:00)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SOPHIE</w:t>
      </w:r>
      <w:r w:rsidRPr="00DC2C2D">
        <w:tab/>
      </w:r>
      <w:r w:rsidRPr="00C8769A">
        <w:rPr>
          <w:b/>
        </w:rPr>
        <w:t>Et encore repasser par la même procédure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(10:05:22:15)</w:t>
      </w:r>
      <w:r w:rsidRPr="00513A3C">
        <w:tab/>
      </w:r>
    </w:p>
    <w:p w:rsidR="004239DE" w:rsidRPr="00DC2C2D" w:rsidRDefault="004239DE" w:rsidP="00CC4EC7">
      <w:pPr>
        <w:tabs>
          <w:tab w:val="center" w:pos="4536"/>
        </w:tabs>
        <w:rPr>
          <w:b/>
        </w:rPr>
      </w:pPr>
      <w:r w:rsidRPr="00DC2C2D">
        <w:t>COUNCELLOR 1</w:t>
      </w:r>
      <w:r w:rsidRPr="00DC2C2D">
        <w:tab/>
      </w:r>
      <w:r w:rsidRPr="00DC2C2D">
        <w:rPr>
          <w:b/>
        </w:rPr>
        <w:t>C’est une précaution primordiale.</w:t>
      </w:r>
    </w:p>
    <w:p w:rsidR="004239DE" w:rsidRPr="00DC2C2D" w:rsidRDefault="004239DE" w:rsidP="00CC4EC7">
      <w:pPr>
        <w:tabs>
          <w:tab w:val="center" w:pos="4536"/>
        </w:tabs>
      </w:pPr>
      <w:r w:rsidRPr="00DC2C2D">
        <w:tab/>
      </w:r>
      <w:r w:rsidRPr="00DC2C2D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(10:05:24:19)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</w:r>
      <w:r w:rsidRPr="00513A3C">
        <w:rPr>
          <w:b/>
        </w:rPr>
        <w:t>fff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(10:05:26:00)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COUNCELLOR 1</w:t>
      </w:r>
      <w:r w:rsidRPr="00DC2C2D">
        <w:tab/>
      </w:r>
      <w:r w:rsidRPr="00C8769A">
        <w:rPr>
          <w:b/>
        </w:rPr>
        <w:t xml:space="preserve">Sachez que le virus peut </w:t>
      </w:r>
      <w:r>
        <w:rPr>
          <w:b/>
        </w:rPr>
        <w:t>se former</w:t>
      </w:r>
      <w:r w:rsidRPr="00C8769A">
        <w:rPr>
          <w:b/>
        </w:rPr>
        <w:t xml:space="preserve"> après trois mois // C’est ce qu’on appelle la fenêtre sérologique.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(10:05:32:07)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COUNCELLOR 1</w:t>
      </w:r>
      <w:r w:rsidRPr="00DC2C2D">
        <w:tab/>
      </w:r>
      <w:r w:rsidRPr="00C8769A">
        <w:rPr>
          <w:b/>
        </w:rPr>
        <w:t>Je voudrais qu’on discute de comment on peut éviter ça à l’avenir.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(10:05:36:18)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 w:rsidRPr="00C8769A">
        <w:rPr>
          <w:b/>
        </w:rPr>
        <w:t>fff / Vous n’aurez pas à me le répéter.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(10:05:39:00)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</w:pPr>
      <w:r w:rsidRPr="00DC2C2D">
        <w:t>SOPHIE</w:t>
      </w:r>
      <w:r w:rsidRPr="00DC2C2D">
        <w:tab/>
      </w:r>
      <w:r w:rsidRPr="00C8769A">
        <w:rPr>
          <w:b/>
        </w:rPr>
        <w:t>Je vais en prendre quelques uns mais juste au cas où.</w:t>
      </w: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(10:05:53:07)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SOPHIE</w:t>
      </w:r>
      <w:r w:rsidRPr="00DC2C2D">
        <w:tab/>
      </w:r>
      <w:r w:rsidRPr="00C8769A">
        <w:rPr>
          <w:b/>
        </w:rPr>
        <w:t>Donc… // Après ce coup de peur qu’est qu’on devient /  toi et moi?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(10:05:58:17)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 w:rsidRPr="00C8769A">
        <w:rPr>
          <w:b/>
        </w:rPr>
        <w:t>Des amis.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(10:06:02:08)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SOPHIE</w:t>
      </w:r>
      <w:r w:rsidRPr="00C8769A">
        <w:tab/>
      </w:r>
      <w:r w:rsidRPr="00C8769A">
        <w:rPr>
          <w:b/>
        </w:rPr>
        <w:t xml:space="preserve">mts </w:t>
      </w:r>
      <w:r w:rsidRPr="00C8769A">
        <w:t xml:space="preserve"> </w:t>
      </w:r>
      <w:r w:rsidRPr="00C8769A">
        <w:rPr>
          <w:b/>
        </w:rPr>
        <w:t>Que des amis // Rien de plus.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(10:06:04:13)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 w:rsidRPr="00C8769A">
        <w:rPr>
          <w:b/>
        </w:rPr>
        <w:t>Rien de plus.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(10:06:09:00)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SOPHIE</w:t>
      </w:r>
      <w:r w:rsidRPr="00DC2C2D">
        <w:tab/>
      </w:r>
      <w:r w:rsidRPr="00C8769A">
        <w:rPr>
          <w:b/>
        </w:rPr>
        <w:t>Quand compte</w:t>
      </w:r>
      <w:r>
        <w:rPr>
          <w:b/>
        </w:rPr>
        <w:t>s</w:t>
      </w:r>
      <w:r w:rsidRPr="00C8769A">
        <w:rPr>
          <w:b/>
        </w:rPr>
        <w:t xml:space="preserve"> tu demander à Foyer de faire un test?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(10:06:13:00)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 w:rsidRPr="00DC2C2D">
        <w:rPr>
          <w:b/>
        </w:rPr>
        <w:t>Pourquoi? // Je suis séronégatif .</w:t>
      </w:r>
    </w:p>
    <w:p w:rsidR="004239DE" w:rsidRPr="00DC2C2D" w:rsidRDefault="004239DE" w:rsidP="00CC4EC7">
      <w:pPr>
        <w:tabs>
          <w:tab w:val="center" w:pos="4536"/>
        </w:tabs>
      </w:pPr>
      <w:r w:rsidRPr="00DC2C2D">
        <w:tab/>
      </w:r>
      <w:r w:rsidRPr="00DC2C2D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(10:06:15:00)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SOPHIE</w:t>
      </w:r>
      <w:r w:rsidRPr="00DC2C2D">
        <w:tab/>
      </w:r>
      <w:r w:rsidRPr="00C8769A">
        <w:rPr>
          <w:b/>
        </w:rPr>
        <w:t>Pour le moment // et dans deux mois les choses / peuvent changer. Tu dois le lui dire.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(10:06:18:17)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>
        <w:rPr>
          <w:b/>
        </w:rPr>
        <w:t>J</w:t>
      </w:r>
      <w:r w:rsidRPr="00C8769A">
        <w:rPr>
          <w:b/>
        </w:rPr>
        <w:t>e lui dirai. // fff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(10:06:33:20)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SOPHIE</w:t>
      </w:r>
      <w:r w:rsidRPr="00C8769A">
        <w:tab/>
      </w:r>
      <w:r>
        <w:rPr>
          <w:b/>
        </w:rPr>
        <w:t>P</w:t>
      </w:r>
      <w:r w:rsidRPr="00C8769A">
        <w:rPr>
          <w:b/>
        </w:rPr>
        <w:t>romets moi que tu le feras.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(10:06:38:00)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>
        <w:rPr>
          <w:b/>
        </w:rPr>
        <w:t>J</w:t>
      </w:r>
      <w:r w:rsidRPr="00C8769A">
        <w:rPr>
          <w:b/>
        </w:rPr>
        <w:t xml:space="preserve">e te </w:t>
      </w:r>
      <w:r>
        <w:rPr>
          <w:b/>
        </w:rPr>
        <w:t xml:space="preserve">le </w:t>
      </w:r>
      <w:r w:rsidRPr="00C8769A">
        <w:rPr>
          <w:b/>
        </w:rPr>
        <w:t>promets.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(10:06:50:00)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FEMI</w:t>
      </w:r>
      <w:r w:rsidRPr="00DC2C2D">
        <w:tab/>
      </w:r>
      <w:r w:rsidRPr="00C8769A">
        <w:rPr>
          <w:b/>
        </w:rPr>
        <w:t>// Tu t’es planqué où depuis hier soir?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(10:06:53:20)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 w:rsidRPr="00DC2C2D">
        <w:rPr>
          <w:b/>
        </w:rPr>
        <w:t xml:space="preserve">Tu sais bien comment ça se passe! </w:t>
      </w:r>
      <w:r w:rsidRPr="00C8769A">
        <w:rPr>
          <w:b/>
        </w:rPr>
        <w:t>Parler aux sponsors. Rencontrer les artistes. Trouver une nouvelle console.</w:t>
      </w:r>
    </w:p>
    <w:p w:rsidR="004239DE" w:rsidRPr="00C8769A" w:rsidRDefault="004239DE" w:rsidP="00CC4EC7">
      <w:pPr>
        <w:tabs>
          <w:tab w:val="center" w:pos="4536"/>
        </w:tabs>
      </w:pPr>
    </w:p>
    <w:p w:rsidR="004239DE" w:rsidRPr="00C8769A" w:rsidRDefault="004239DE" w:rsidP="00CC4EC7">
      <w:pPr>
        <w:tabs>
          <w:tab w:val="center" w:pos="4536"/>
        </w:tabs>
      </w:pPr>
      <w:r w:rsidRPr="00C8769A">
        <w:t>(10:06:58:21)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FEMI</w:t>
      </w:r>
      <w:r w:rsidRPr="00513A3C">
        <w:tab/>
      </w:r>
      <w:r w:rsidRPr="00C8769A">
        <w:rPr>
          <w:b/>
        </w:rPr>
        <w:t>Eh! Regarde moi au moins! // Regarde moi droit dans les yeux // T’as merdé mec ! // T’as foutu en l’air la dernière chance que Sade nous avait donnée. La dernière ! / Et t’as merdé avec Foye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(10:07:08:15)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 w:rsidRPr="00C8769A">
        <w:rPr>
          <w:b/>
        </w:rPr>
        <w:t>Comment ça Foye?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(10:07:09:13)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FEMI</w:t>
      </w:r>
      <w:r w:rsidRPr="00DC2C2D">
        <w:tab/>
      </w:r>
      <w:r w:rsidRPr="00C8769A">
        <w:rPr>
          <w:b/>
        </w:rPr>
        <w:t>conscient que j’ai pas arreté d’essuyer ta merde depuis hier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(10:07:13:00)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 w:rsidRPr="00C8769A">
        <w:rPr>
          <w:b/>
        </w:rPr>
        <w:t>Merci!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(10:07:14:20)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FEMI</w:t>
      </w:r>
      <w:r w:rsidRPr="00C8769A">
        <w:tab/>
      </w:r>
      <w:r w:rsidRPr="00C8769A">
        <w:rPr>
          <w:b/>
        </w:rPr>
        <w:t>T’as pas répondu à ma question.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(10:07:16:12)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EKENE</w:t>
      </w:r>
      <w:r w:rsidRPr="00513A3C">
        <w:tab/>
      </w:r>
      <w:r w:rsidRPr="00513A3C">
        <w:rPr>
          <w:b/>
        </w:rPr>
        <w:t>Ecoute mec!</w:t>
      </w:r>
      <w:r w:rsidRPr="00513A3C">
        <w:t xml:space="preserve"> </w:t>
      </w:r>
      <w:r w:rsidRPr="00C8769A">
        <w:rPr>
          <w:b/>
        </w:rPr>
        <w:t>Fallait que je me retire! / Okay! J’avais sur moi toute la pression de tout remettre en place. / Toi et / Foye. Et Sade ! J’avais juste besoin  d’un peu de temps pour moi, okay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(10:07:26:00)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FEMI</w:t>
      </w:r>
      <w:r w:rsidRPr="00DC2C2D">
        <w:tab/>
      </w:r>
      <w:r w:rsidRPr="00C8769A">
        <w:rPr>
          <w:b/>
        </w:rPr>
        <w:t>// Alors tu vas ranger ce bordel // A toi de te rattraper maintenant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(10:07:33:00)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</w:r>
      <w:r w:rsidRPr="00513A3C">
        <w:rPr>
          <w:b/>
        </w:rPr>
        <w:t>Négatif.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(10:07:36:19)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SOLOMON</w:t>
      </w:r>
      <w:r w:rsidRPr="00DC2C2D">
        <w:tab/>
      </w:r>
      <w:r w:rsidRPr="00C8769A">
        <w:rPr>
          <w:b/>
        </w:rPr>
        <w:t xml:space="preserve">Qu’est que je t’avais dit? / Mon taux de résistence est très </w:t>
      </w:r>
      <w:r>
        <w:rPr>
          <w:b/>
        </w:rPr>
        <w:t>é</w:t>
      </w:r>
      <w:r w:rsidRPr="00C8769A">
        <w:rPr>
          <w:b/>
        </w:rPr>
        <w:t>levé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(10:07:39:20)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 xml:space="preserve">SOPHIE </w:t>
      </w:r>
      <w:r w:rsidRPr="00DC2C2D">
        <w:tab/>
      </w:r>
      <w:r w:rsidRPr="00C8769A">
        <w:rPr>
          <w:b/>
        </w:rPr>
        <w:t>Obe! // Plus jamais sans preservatifs / et ça va te couter plus.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(10:07:44:19)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SOLOMON</w:t>
      </w:r>
      <w:r w:rsidRPr="00C8769A">
        <w:tab/>
      </w:r>
      <w:r>
        <w:rPr>
          <w:b/>
        </w:rPr>
        <w:t>Mais tu es</w:t>
      </w:r>
      <w:r w:rsidRPr="00C8769A">
        <w:rPr>
          <w:b/>
        </w:rPr>
        <w:t xml:space="preserve"> séronégatif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(10:07:45:14)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</w:r>
      <w:r w:rsidRPr="00C8769A">
        <w:rPr>
          <w:b/>
        </w:rPr>
        <w:t>Solomon! Je suis serieuse! Pas de capotes, pas de sexe.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(10:07:52:09)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SOLOMON</w:t>
      </w:r>
      <w:r w:rsidRPr="00DC2C2D">
        <w:tab/>
      </w:r>
      <w:r w:rsidRPr="00C8769A">
        <w:rPr>
          <w:b/>
        </w:rPr>
        <w:t>Osaro // Viens tout de suite.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(10:07:54:14)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</w:r>
      <w:r w:rsidRPr="00513A3C">
        <w:rPr>
          <w:b/>
        </w:rPr>
        <w:t xml:space="preserve">Ecoute Salomon! </w:t>
      </w:r>
      <w:r w:rsidRPr="00C8769A">
        <w:rPr>
          <w:b/>
        </w:rPr>
        <w:t xml:space="preserve">Je sais que tu es faché mais serieusement, il va falloir que je fasse attention à ma santé maintenant ! Je peux pas continuer à coucher avec toi dans ces conditions. 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(10:08:00:15)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SOLOMON</w:t>
      </w:r>
      <w:r w:rsidRPr="00C8769A">
        <w:tab/>
      </w:r>
      <w:r w:rsidRPr="00C8769A">
        <w:rPr>
          <w:b/>
        </w:rPr>
        <w:t>Je ne veux plus la voir dans mon bureau.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(10:08:06:12)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</w:r>
      <w:r w:rsidRPr="00C8769A">
        <w:rPr>
          <w:b/>
        </w:rPr>
        <w:t>Eh oh! Ca va mec! // J’ai des jambes. Je peux marcher.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(10:08:12:15)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 w:rsidRPr="00C8769A">
        <w:rPr>
          <w:b/>
        </w:rPr>
        <w:t xml:space="preserve">Je sais que j’ai merdé. 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(10:08:13:00)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513A3C">
        <w:rPr>
          <w:b/>
        </w:rPr>
        <w:t>En / fin!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(10:08:14:13)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  <w:t>J</w:t>
      </w:r>
      <w:r w:rsidRPr="00C8769A">
        <w:rPr>
          <w:b/>
        </w:rPr>
        <w:t>e vais me rattrapper // fff Donne moi une dernière chance! Je suis vraiment désolé pour tout ça.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(10:08:19:00)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SADE</w:t>
      </w:r>
      <w:r w:rsidRPr="00DC2C2D">
        <w:tab/>
      </w:r>
      <w:r w:rsidRPr="00C8769A">
        <w:rPr>
          <w:b/>
        </w:rPr>
        <w:t>Je suis vraiment désolée Ekene mais tu dois assurer surtout si tu t’aventures dans un domaine pareil. // fff / Je vais te donner une dernière chance.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(10:08:27:22)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 w:rsidRPr="00C8769A">
        <w:rPr>
          <w:b/>
        </w:rPr>
        <w:t>Fff Cool / Tu ne le regretteras pas.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(10:08:28:22)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SADE</w:t>
      </w:r>
      <w:r w:rsidRPr="00C8769A">
        <w:tab/>
      </w:r>
      <w:r w:rsidRPr="00C8769A">
        <w:rPr>
          <w:b/>
        </w:rPr>
        <w:t>A une condition.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(10:08:30:18)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 w:rsidRPr="00C8769A">
        <w:rPr>
          <w:b/>
        </w:rPr>
        <w:t>Ce que tu voudras.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(10:08:31:16)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SADE</w:t>
      </w:r>
      <w:r w:rsidRPr="00DC2C2D">
        <w:tab/>
      </w:r>
      <w:r w:rsidRPr="00C8769A">
        <w:rPr>
          <w:b/>
        </w:rPr>
        <w:t>Ce lieu mérite une remise au propre.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(10:08:33:00)</w:t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EKENE</w:t>
      </w:r>
      <w:r w:rsidRPr="00513A3C">
        <w:tab/>
      </w:r>
      <w:r w:rsidRPr="00513A3C">
        <w:rPr>
          <w:b/>
        </w:rPr>
        <w:t>Pas de problème! Je vais rammener des nettoyeurs illiquo..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(10:08:34:17)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</w:pPr>
      <w:r w:rsidRPr="00DC2C2D">
        <w:t>SADE</w:t>
      </w:r>
      <w:r w:rsidRPr="00DC2C2D">
        <w:tab/>
      </w:r>
      <w:r w:rsidRPr="00C8769A">
        <w:rPr>
          <w:b/>
        </w:rPr>
        <w:t>Je ne t’ai pas demandé d’engager des nettoyeurs // Il y a des tâches juste / là bas // plus loin devant // et au bar à l’étage // Tu vas t’amuser avec les tâches ! // Alors vas y Ekene.</w:t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rPr>
          <w:b/>
        </w:rPr>
        <w:tab/>
      </w:r>
      <w:r w:rsidRPr="00C8769A">
        <w:rPr>
          <w:b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C8769A">
        <w:t xml:space="preserve"> </w:t>
      </w:r>
      <w:r w:rsidRPr="00DC2C2D">
        <w:rPr>
          <w:lang w:val="en-US"/>
        </w:rPr>
        <w:t>(10:10:03:00)</w:t>
      </w:r>
      <w:r w:rsidRPr="00DC2C2D">
        <w:rPr>
          <w:lang w:val="en-US"/>
        </w:rPr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DC2C2D">
        <w:rPr>
          <w:lang w:val="en-US"/>
        </w:rPr>
        <w:t>SCHOOLKIDS</w:t>
      </w:r>
      <w:r w:rsidRPr="00DC2C2D">
        <w:rPr>
          <w:lang w:val="en-US"/>
        </w:rPr>
        <w:tab/>
      </w:r>
      <w:r w:rsidRPr="00DC2C2D">
        <w:rPr>
          <w:b/>
          <w:lang w:val="en-US"/>
        </w:rPr>
        <w:t xml:space="preserve">Allez Weki! </w:t>
      </w:r>
      <w:r w:rsidRPr="00513A3C">
        <w:rPr>
          <w:b/>
          <w:lang w:val="en-US"/>
        </w:rPr>
        <w:t xml:space="preserve">Allez Weki! </w:t>
      </w:r>
      <w:r w:rsidRPr="00C8769A">
        <w:rPr>
          <w:b/>
        </w:rPr>
        <w:t xml:space="preserve">Allez Weki! Allez Weki! Allez Weki! Allez Weki! Allez Weki! Allez Weki! Allez Weki! </w:t>
      </w:r>
      <w:r w:rsidRPr="00513A3C">
        <w:rPr>
          <w:b/>
        </w:rPr>
        <w:t xml:space="preserve">Allez Weki! Allez Weki! Aaahh!! 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(10:10:15:22)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COACH</w:t>
      </w:r>
      <w:r w:rsidRPr="00513A3C">
        <w:tab/>
      </w:r>
      <w:r w:rsidRPr="00513A3C">
        <w:rPr>
          <w:b/>
        </w:rPr>
        <w:t xml:space="preserve">Okay les jeunes! </w:t>
      </w:r>
      <w:r w:rsidRPr="00C8769A">
        <w:rPr>
          <w:b/>
        </w:rPr>
        <w:t>La récré est terminée.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  <w:rPr>
          <w:lang w:val="en-US"/>
        </w:rPr>
      </w:pPr>
      <w:r w:rsidRPr="00513A3C">
        <w:rPr>
          <w:lang w:val="en-US"/>
        </w:rPr>
        <w:t>(10:10:19:05)</w:t>
      </w:r>
      <w:r w:rsidRPr="00513A3C">
        <w:rPr>
          <w:lang w:val="en-US"/>
        </w:rPr>
        <w:tab/>
      </w:r>
    </w:p>
    <w:p w:rsidR="004239DE" w:rsidRPr="00513A3C" w:rsidRDefault="004239DE" w:rsidP="00CC4EC7">
      <w:pPr>
        <w:tabs>
          <w:tab w:val="center" w:pos="4536"/>
        </w:tabs>
        <w:rPr>
          <w:b/>
          <w:lang w:val="en-US"/>
        </w:rPr>
      </w:pPr>
      <w:r w:rsidRPr="00513A3C">
        <w:rPr>
          <w:lang w:val="en-US"/>
        </w:rPr>
        <w:t>COACH</w:t>
      </w:r>
      <w:r w:rsidRPr="00513A3C">
        <w:rPr>
          <w:lang w:val="en-US"/>
        </w:rPr>
        <w:tab/>
      </w:r>
      <w:r w:rsidRPr="00513A3C">
        <w:rPr>
          <w:b/>
          <w:lang w:val="en-US"/>
        </w:rPr>
        <w:t>Weki!</w:t>
      </w:r>
    </w:p>
    <w:p w:rsidR="004239DE" w:rsidRPr="00513A3C" w:rsidRDefault="004239DE" w:rsidP="00CC4EC7">
      <w:pPr>
        <w:tabs>
          <w:tab w:val="center" w:pos="4536"/>
        </w:tabs>
        <w:rPr>
          <w:lang w:val="en-US"/>
        </w:rPr>
      </w:pPr>
      <w:r w:rsidRPr="00513A3C">
        <w:rPr>
          <w:lang w:val="en-US"/>
        </w:rPr>
        <w:tab/>
      </w:r>
      <w:r w:rsidRPr="00513A3C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(10:10:20:00)</w:t>
      </w:r>
      <w:r w:rsidRPr="00DC2C2D">
        <w:rPr>
          <w:lang w:val="en-US"/>
        </w:rPr>
        <w:tab/>
      </w:r>
    </w:p>
    <w:p w:rsidR="004239DE" w:rsidRPr="00DC2C2D" w:rsidRDefault="004239DE" w:rsidP="00A31FB0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WEKI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Ah! Oui coach!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(10:10:20:09)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COACH</w:t>
      </w:r>
      <w:r w:rsidRPr="00DC2C2D">
        <w:tab/>
      </w:r>
      <w:r w:rsidRPr="00C8769A">
        <w:rPr>
          <w:b/>
        </w:rPr>
        <w:t>Je vois que t’es en forme!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(10:10:22:16)</w:t>
      </w:r>
      <w:r w:rsidRPr="00513A3C">
        <w:tab/>
      </w:r>
    </w:p>
    <w:p w:rsidR="004239DE" w:rsidRPr="00C8769A" w:rsidRDefault="004239DE" w:rsidP="00A31FB0">
      <w:pPr>
        <w:tabs>
          <w:tab w:val="center" w:pos="4536"/>
        </w:tabs>
        <w:jc w:val="both"/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 xml:space="preserve">Ah c’est rien ! </w:t>
      </w:r>
      <w:r w:rsidRPr="00C8769A">
        <w:rPr>
          <w:b/>
        </w:rPr>
        <w:t>Je ne faisais juste que m’échauffer un peu coach.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1106B6">
      <w:pPr>
        <w:tabs>
          <w:tab w:val="center" w:pos="4536"/>
        </w:tabs>
      </w:pPr>
      <w:r w:rsidRPr="00513A3C">
        <w:t>(10:10:24:11)</w:t>
      </w:r>
      <w:r w:rsidRPr="00513A3C">
        <w:tab/>
      </w:r>
    </w:p>
    <w:p w:rsidR="004239DE" w:rsidRPr="00C8769A" w:rsidRDefault="004239DE" w:rsidP="001106B6">
      <w:pPr>
        <w:tabs>
          <w:tab w:val="center" w:pos="4536"/>
        </w:tabs>
        <w:rPr>
          <w:b/>
        </w:rPr>
      </w:pPr>
      <w:r w:rsidRPr="00513A3C">
        <w:t>COACH</w:t>
      </w:r>
      <w:r w:rsidRPr="00513A3C">
        <w:tab/>
        <w:t xml:space="preserve">. </w:t>
      </w:r>
      <w:r w:rsidRPr="00C8769A">
        <w:rPr>
          <w:b/>
        </w:rPr>
        <w:t>Est-ce que t’as pensé à rejoinder l’équipe de football? // Tu devrais essayer gamin.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C8769A">
        <w:t xml:space="preserve"> </w:t>
      </w:r>
      <w:r w:rsidRPr="00DC2C2D">
        <w:rPr>
          <w:lang w:val="en-US"/>
        </w:rPr>
        <w:t>(10:10:36:14)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WEKI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Ah weh! // Hé!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(10:10:37:00)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BIYIKA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Hey!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(10:10:37:15)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>Ca roule?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(10:10:38:10)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BIKIYA</w:t>
      </w:r>
      <w:r w:rsidRPr="00513A3C">
        <w:tab/>
      </w:r>
      <w:r w:rsidRPr="00513A3C">
        <w:rPr>
          <w:b/>
        </w:rPr>
        <w:t>Ca roule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(10:10:38:15)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WEKI</w:t>
      </w:r>
      <w:r w:rsidRPr="00DC2C2D">
        <w:tab/>
      </w:r>
      <w:r w:rsidRPr="00C8769A">
        <w:rPr>
          <w:b/>
        </w:rPr>
        <w:t>T’as fait quoi durant toute la récré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(10:10:40:12)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 w:rsidRPr="00C8769A">
        <w:rPr>
          <w:b/>
        </w:rPr>
        <w:t>Parce que j’ai pas été à l’université cette femme me demande de nettoyer mts n’importe quoi // J’ai l’air d’un vrai con. mts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(10:10:47:18)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FOYE</w:t>
      </w:r>
      <w:r w:rsidRPr="00513A3C">
        <w:tab/>
      </w:r>
      <w:r w:rsidRPr="00513A3C">
        <w:rPr>
          <w:b/>
        </w:rPr>
        <w:t>Ekene?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(10:10:51:04)</w:t>
      </w:r>
      <w:r w:rsidRPr="00513A3C">
        <w:tab/>
      </w:r>
    </w:p>
    <w:p w:rsidR="004239DE" w:rsidRPr="00DC2C2D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 w:rsidRPr="00DC2C2D">
        <w:rPr>
          <w:b/>
        </w:rPr>
        <w:t>fff Euhm J’ai euh // renversé un truc sur la table.</w:t>
      </w:r>
    </w:p>
    <w:p w:rsidR="004239DE" w:rsidRPr="00DC2C2D" w:rsidRDefault="004239DE" w:rsidP="00CC4EC7">
      <w:pPr>
        <w:tabs>
          <w:tab w:val="center" w:pos="4536"/>
        </w:tabs>
      </w:pPr>
      <w:r w:rsidRPr="00DC2C2D">
        <w:tab/>
      </w:r>
      <w:r w:rsidRPr="00DC2C2D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(10:10:53:23)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FOYE</w:t>
      </w:r>
      <w:r w:rsidRPr="00DC2C2D">
        <w:tab/>
      </w:r>
      <w:r w:rsidRPr="00C8769A">
        <w:rPr>
          <w:b/>
        </w:rPr>
        <w:t>Où étais tu passé? // J’ai essayé de t’appeler tout la journée.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(10:10:57:18)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 w:rsidRPr="00C8769A">
        <w:rPr>
          <w:b/>
        </w:rPr>
        <w:t>Tu sais le réseau foire ces jours çi et j’avais des milliers de choses à faire</w:t>
      </w:r>
      <w:r>
        <w:rPr>
          <w:b/>
        </w:rPr>
        <w:t>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(10:11:00:07)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FOYE</w:t>
      </w:r>
      <w:r w:rsidRPr="00C8769A">
        <w:tab/>
      </w:r>
      <w:r w:rsidRPr="00C8769A">
        <w:rPr>
          <w:b/>
        </w:rPr>
        <w:t>Ekene // T’aurais pu au moins m’envoyer un texto.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(10:11:04:04)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EKENE</w:t>
      </w:r>
      <w:r w:rsidRPr="00513A3C">
        <w:tab/>
      </w:r>
      <w:r w:rsidRPr="00C8769A">
        <w:rPr>
          <w:b/>
        </w:rPr>
        <w:t>Désolé bébé! Ca ne se reproduira pas.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(10:11:07:23)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FEMI</w:t>
      </w:r>
      <w:r w:rsidRPr="00DC2C2D">
        <w:tab/>
      </w:r>
      <w:r w:rsidRPr="00C8769A">
        <w:rPr>
          <w:b/>
        </w:rPr>
        <w:t>Hmm donc euhm / Où en es tu?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(10:11:11:00)</w:t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>
        <w:rPr>
          <w:b/>
        </w:rPr>
        <w:t>Bein</w:t>
      </w:r>
      <w:r w:rsidRPr="00C8769A">
        <w:rPr>
          <w:b/>
        </w:rPr>
        <w:t xml:space="preserve"> / euhm / Je viens juste de voir Sade et // devine quoi! // la machine redémarre. // (rire) /! </w:t>
      </w:r>
      <w:r w:rsidRPr="00513A3C">
        <w:rPr>
          <w:b/>
        </w:rPr>
        <w:t>Sss aah 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 xml:space="preserve"> (10:11:17:00)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FEMI</w:t>
      </w:r>
      <w:r w:rsidRPr="00513A3C">
        <w:tab/>
      </w:r>
      <w:r w:rsidRPr="00C8769A">
        <w:rPr>
          <w:b/>
        </w:rPr>
        <w:t>Aaah! C’est ce que je voulais entendre ! Mec ! Ooh sss aah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(10:11:21:17)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FEMI</w:t>
      </w:r>
      <w:r w:rsidRPr="00C8769A">
        <w:tab/>
        <w:t xml:space="preserve"> </w:t>
      </w:r>
      <w:r w:rsidRPr="00C8769A">
        <w:rPr>
          <w:b/>
        </w:rPr>
        <w:t>(rire)</w:t>
      </w:r>
      <w:r w:rsidRPr="00C8769A">
        <w:t xml:space="preserve"> </w:t>
      </w:r>
      <w:r w:rsidRPr="00C8769A">
        <w:rPr>
          <w:b/>
        </w:rPr>
        <w:t>Donc?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(10:11:21:22)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 w:rsidRPr="00C8769A">
        <w:rPr>
          <w:b/>
        </w:rPr>
        <w:t>Donc vous êtes / venus me voir ein? // C’est euhm sympa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(10:11:26:00)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FOYE</w:t>
      </w:r>
      <w:r w:rsidRPr="00C8769A">
        <w:tab/>
      </w:r>
      <w:r w:rsidRPr="00C8769A">
        <w:rPr>
          <w:b/>
        </w:rPr>
        <w:t>Eh bien! / Femi / a pensé qu’on devrait venir te voir..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(10:11:28:22)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 w:rsidRPr="00C8769A">
        <w:rPr>
          <w:b/>
        </w:rPr>
        <w:t>On? // Je peux / lui parler une minute?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(10:11:32:02)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FEMI</w:t>
      </w:r>
      <w:r w:rsidRPr="00C8769A">
        <w:tab/>
      </w:r>
      <w:r w:rsidRPr="00C8769A">
        <w:rPr>
          <w:b/>
        </w:rPr>
        <w:t>Biensûr // okay!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(10:11:39:10)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FOYE</w:t>
      </w:r>
      <w:r w:rsidRPr="00DC2C2D">
        <w:tab/>
      </w:r>
      <w:r w:rsidRPr="00C8769A">
        <w:rPr>
          <w:b/>
        </w:rPr>
        <w:t>Hhh Ekene // On doit passer dessus / Femi n’est pas une menace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(10:11:45:02)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EKENE</w:t>
      </w:r>
      <w:r w:rsidRPr="00DC2C2D">
        <w:tab/>
      </w:r>
      <w:r w:rsidRPr="00DC2C2D">
        <w:rPr>
          <w:b/>
        </w:rPr>
        <w:t xml:space="preserve">C’est justement de ça que je voulais te parler // tuuu.. </w:t>
      </w:r>
      <w:r w:rsidRPr="00C8769A">
        <w:rPr>
          <w:b/>
        </w:rPr>
        <w:t>tu sais // c’est pas dans mes intentions de te faire du mal.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(10:11:52:19)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FOYE</w:t>
      </w:r>
      <w:r w:rsidRPr="00C8769A">
        <w:tab/>
      </w:r>
      <w:r w:rsidRPr="00C8769A">
        <w:rPr>
          <w:b/>
        </w:rPr>
        <w:t>Qu’est-ce qui se passe? Je minquiète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(10:11:55:21)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EKENE</w:t>
      </w:r>
      <w:r w:rsidRPr="00C8769A">
        <w:tab/>
      </w:r>
      <w:r w:rsidRPr="00C8769A">
        <w:rPr>
          <w:b/>
        </w:rPr>
        <w:t>fff / C’est juste que je ne veux pas te perdre.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(10:11:58:04)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FOYE</w:t>
      </w:r>
      <w:r w:rsidRPr="00DC2C2D">
        <w:tab/>
      </w:r>
      <w:r w:rsidRPr="00C8769A">
        <w:rPr>
          <w:b/>
        </w:rPr>
        <w:t>Tu ne vas pas me perdre! // Et je t’aime.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(10:12:01:19)</w:t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EKENE</w:t>
      </w:r>
      <w:r w:rsidRPr="00513A3C">
        <w:tab/>
      </w:r>
      <w:r w:rsidRPr="00513A3C">
        <w:rPr>
          <w:b/>
        </w:rPr>
        <w:t>Je t’aime aussi. // mts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(10:12:06:19)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BIKIYA</w:t>
      </w:r>
      <w:r w:rsidRPr="00513A3C">
        <w:tab/>
      </w:r>
      <w:r w:rsidRPr="00513A3C">
        <w:rPr>
          <w:b/>
        </w:rPr>
        <w:t>Parler de quoi?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(10:12:08:13)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WEKI</w:t>
      </w:r>
      <w:r w:rsidRPr="00DC2C2D">
        <w:tab/>
      </w:r>
      <w:r w:rsidRPr="00C8769A">
        <w:rPr>
          <w:b/>
        </w:rPr>
        <w:t>Ce qui te passe par la tête ! // Viens voir ma mère // (rire) salut maman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C8769A">
        <w:t xml:space="preserve"> </w:t>
      </w:r>
      <w:r w:rsidRPr="00513A3C">
        <w:t>(10:12:13:18)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C8769A">
        <w:rPr>
          <w:b/>
        </w:rPr>
        <w:t>Salut Weki! C’était comment l’école?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(10:12:15:00)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>Super!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(10:12:16:00)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513A3C">
        <w:rPr>
          <w:b/>
        </w:rPr>
        <w:t>Super! Super!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(10:12:16:14)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t>BIKIYA</w:t>
      </w:r>
      <w:r w:rsidRPr="00DC2C2D">
        <w:tab/>
      </w:r>
      <w:r w:rsidRPr="00C8769A">
        <w:rPr>
          <w:b/>
        </w:rPr>
        <w:t>Bon après midi madame!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(10:12:17:20)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C8769A">
        <w:rPr>
          <w:b/>
        </w:rPr>
        <w:t>Salut Bikiya! Comment vas tu?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(10:12:19:00)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BIKIYA</w:t>
      </w:r>
      <w:r w:rsidRPr="00513A3C">
        <w:tab/>
      </w:r>
      <w:r w:rsidRPr="00513A3C">
        <w:rPr>
          <w:b/>
        </w:rPr>
        <w:t>Je vais bien. Merci!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(10:12:19:20)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C8769A">
        <w:rPr>
          <w:b/>
        </w:rPr>
        <w:t>Tu rentres comment?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(10:12:20:14)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BIKIYA</w:t>
      </w:r>
      <w:r w:rsidRPr="00C8769A">
        <w:tab/>
      </w:r>
      <w:r w:rsidRPr="00C8769A">
        <w:rPr>
          <w:b/>
        </w:rPr>
        <w:t>Euhm mon chauffeur est arrivé.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(10:12:22:04)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SADE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Oh! Okay! Ca marche!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(10:12:23:16)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BIKIYA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Bye! Madame!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(10:12:24:10)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SADE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Bye!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(10:12:25:18)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>On s’appelle.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(10:12:25:16)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BIKIYA</w:t>
      </w:r>
      <w:r w:rsidRPr="00513A3C">
        <w:tab/>
      </w:r>
      <w:r w:rsidRPr="00513A3C">
        <w:rPr>
          <w:b/>
        </w:rPr>
        <w:t>Okay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(10:12:26:00)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>A plus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(10:12:26:11)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BIKIYA</w:t>
      </w:r>
      <w:r w:rsidRPr="00513A3C">
        <w:tab/>
      </w:r>
      <w:r w:rsidRPr="00513A3C">
        <w:rPr>
          <w:b/>
        </w:rPr>
        <w:t>Bye!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(10:12:28:00)</w:t>
      </w:r>
      <w:r w:rsidRPr="00513A3C">
        <w:tab/>
      </w:r>
    </w:p>
    <w:p w:rsidR="004239DE" w:rsidRPr="00DC2C2D" w:rsidRDefault="004239DE" w:rsidP="00CC4EC7">
      <w:pPr>
        <w:tabs>
          <w:tab w:val="center" w:pos="4536"/>
        </w:tabs>
        <w:rPr>
          <w:b/>
        </w:rPr>
      </w:pPr>
      <w:r w:rsidRPr="00DC2C2D">
        <w:t>SADE</w:t>
      </w:r>
      <w:r w:rsidRPr="00DC2C2D">
        <w:tab/>
      </w:r>
      <w:r w:rsidRPr="00DC2C2D">
        <w:rPr>
          <w:b/>
        </w:rPr>
        <w:t>On dirait que tu t’es bien amusé aujourd’hui.</w:t>
      </w:r>
    </w:p>
    <w:p w:rsidR="004239DE" w:rsidRPr="00DC2C2D" w:rsidRDefault="004239DE" w:rsidP="00CC4EC7">
      <w:pPr>
        <w:tabs>
          <w:tab w:val="center" w:pos="4536"/>
        </w:tabs>
      </w:pPr>
      <w:r w:rsidRPr="00DC2C2D">
        <w:tab/>
      </w:r>
      <w:r w:rsidRPr="00DC2C2D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(10:12:31:09)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WEKI</w:t>
      </w:r>
      <w:r w:rsidRPr="00C8769A">
        <w:tab/>
      </w:r>
      <w:r w:rsidRPr="00C8769A">
        <w:rPr>
          <w:b/>
        </w:rPr>
        <w:t>Oueh / Du soleil // comme s’il en pleuvait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(10:12:37:07)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C8769A">
        <w:rPr>
          <w:b/>
        </w:rPr>
        <w:t>(rire) /</w:t>
      </w:r>
      <w:r w:rsidRPr="00C8769A">
        <w:t xml:space="preserve"> </w:t>
      </w:r>
      <w:r w:rsidRPr="00C8769A">
        <w:rPr>
          <w:b/>
        </w:rPr>
        <w:t>C’est cette fille qui te fait chanter? // Qu’est-ce qui t’arrive?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C8769A">
        <w:t xml:space="preserve"> </w:t>
      </w:r>
      <w:r w:rsidRPr="00DC2C2D">
        <w:rPr>
          <w:lang w:val="en-US"/>
        </w:rPr>
        <w:t>(10:12:39:23)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WEKI</w:t>
      </w:r>
      <w:r w:rsidRPr="00DC2C2D">
        <w:rPr>
          <w:lang w:val="en-US"/>
        </w:rPr>
        <w:tab/>
      </w:r>
      <w:r w:rsidRPr="00DC2C2D">
        <w:rPr>
          <w:b/>
          <w:lang w:val="en-US"/>
        </w:rPr>
        <w:t xml:space="preserve">Because I’m happy! 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(10:12:40:19)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SADE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Ah!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(10:12:42:07)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>Je le suis!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(10:12:43:06)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C8769A">
        <w:rPr>
          <w:b/>
        </w:rPr>
        <w:t>Oh mon Dieu! / Qui est ce garçon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(10:12:46:00)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WEKI</w:t>
      </w:r>
      <w:r w:rsidRPr="00C8769A">
        <w:tab/>
      </w:r>
      <w:r w:rsidRPr="00C8769A">
        <w:rPr>
          <w:b/>
        </w:rPr>
        <w:t>Et je sais que tu me / plais!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(10:12:48:20)</w:t>
      </w:r>
      <w:r w:rsidRPr="00DC2C2D">
        <w:rPr>
          <w:lang w:val="en-US"/>
        </w:rPr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9D12B1">
        <w:rPr>
          <w:b/>
        </w:rPr>
        <w:t>C’est quoi?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(10:12:48:10)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WEKI</w:t>
      </w:r>
      <w:r w:rsidRPr="009D12B1">
        <w:tab/>
      </w:r>
      <w:r w:rsidRPr="00C8769A">
        <w:rPr>
          <w:b/>
        </w:rPr>
        <w:t>Regarde! Regarde! Regarde! / Regarde! // puduppup! // Le ciel!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(10:12:50:00)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513A3C">
        <w:rPr>
          <w:b/>
        </w:rPr>
        <w:t xml:space="preserve">We.. Weki! Arrete! 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(10:12:56:16)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C8769A">
        <w:rPr>
          <w:b/>
        </w:rPr>
        <w:t>Wooooooooow! // Je suis si fière de toi // C’est une super nouvelle!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(10:13:04:20)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 xml:space="preserve">Oueh! </w:t>
      </w:r>
      <w:r w:rsidRPr="00C8769A">
        <w:rPr>
          <w:b/>
        </w:rPr>
        <w:t>Mais ça n’a rien d’impression</w:t>
      </w:r>
      <w:r>
        <w:rPr>
          <w:b/>
        </w:rPr>
        <w:t>n</w:t>
      </w:r>
      <w:r w:rsidRPr="00C8769A">
        <w:rPr>
          <w:b/>
        </w:rPr>
        <w:t>ant!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(10:13:05:22)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513A3C">
        <w:rPr>
          <w:b/>
        </w:rPr>
        <w:t xml:space="preserve">N’importe quoi! </w:t>
      </w:r>
      <w:r w:rsidRPr="00C8769A">
        <w:rPr>
          <w:b/>
        </w:rPr>
        <w:t>C’est fabuleux mon chéri! // Aahhn! Ca mérite un cadeau tout ça!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(10:13:10:09)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WEKI</w:t>
      </w:r>
      <w:r w:rsidRPr="009D12B1">
        <w:tab/>
      </w:r>
      <w:r w:rsidRPr="00C8769A">
        <w:rPr>
          <w:b/>
        </w:rPr>
        <w:t>Quel genre de cadeau?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(10:13:12:00)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SADE</w:t>
      </w:r>
      <w:r w:rsidRPr="00C8769A">
        <w:tab/>
      </w:r>
      <w:r w:rsidRPr="00C8769A">
        <w:rPr>
          <w:b/>
        </w:rPr>
        <w:t>je ne sais pas! Ce que tu veux! Tu choisis!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(10:13:14:15)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WEKI</w:t>
      </w:r>
      <w:r w:rsidRPr="00C8769A">
        <w:tab/>
      </w:r>
      <w:r w:rsidRPr="00C8769A">
        <w:rPr>
          <w:b/>
        </w:rPr>
        <w:t>Tu me proposes de choisir ce que je veux?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(10:13:16:12)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C8769A">
        <w:rPr>
          <w:b/>
        </w:rPr>
        <w:t>Oh mon Dieu! Je regrette déjà d’avoir dit ça mais oui / tu choisiras ce que tu veux.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(10:13:19:12)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WEKI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Woho!!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(10:13:28:02)</w:t>
      </w:r>
      <w:r w:rsidRPr="00DC2C2D">
        <w:rPr>
          <w:lang w:val="en-US"/>
        </w:rPr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DC2C2D">
        <w:rPr>
          <w:lang w:val="en-US"/>
        </w:rPr>
        <w:t>WEKI</w:t>
      </w:r>
      <w:r w:rsidRPr="00DC2C2D">
        <w:rPr>
          <w:lang w:val="en-US"/>
        </w:rPr>
        <w:tab/>
      </w:r>
      <w:r w:rsidRPr="00DC2C2D">
        <w:rPr>
          <w:b/>
          <w:lang w:val="en-US"/>
        </w:rPr>
        <w:t xml:space="preserve">Hey Bikiya! </w:t>
      </w:r>
      <w:r w:rsidRPr="00C8769A">
        <w:rPr>
          <w:b/>
        </w:rPr>
        <w:t>Ca va ? / Quoi de neuf?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(10:13:29:24)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BIKIYA</w:t>
      </w:r>
      <w:r w:rsidRPr="009D12B1">
        <w:tab/>
      </w:r>
      <w:r w:rsidRPr="00C8769A">
        <w:rPr>
          <w:b/>
        </w:rPr>
        <w:t>Donc // qu’est-ce que tu comptes</w:t>
      </w:r>
      <w:r>
        <w:rPr>
          <w:b/>
        </w:rPr>
        <w:t xml:space="preserve"> demander à ta mère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(10:13:33:24)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WEKI</w:t>
      </w:r>
      <w:r w:rsidRPr="009D12B1">
        <w:tab/>
      </w:r>
      <w:r w:rsidRPr="00C8769A">
        <w:rPr>
          <w:b/>
        </w:rPr>
        <w:t>Je ne sais pas! // J’ai déjà une playstation et j’suis gavé par les chaussures.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(10:13:36:24)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BIKIYA</w:t>
      </w:r>
      <w:r w:rsidRPr="009D12B1">
        <w:tab/>
      </w:r>
      <w:r w:rsidRPr="00C8769A">
        <w:rPr>
          <w:b/>
        </w:rPr>
        <w:t>Ah! /</w:t>
      </w:r>
      <w:r w:rsidRPr="00C8769A">
        <w:t xml:space="preserve"> </w:t>
      </w:r>
      <w:r>
        <w:rPr>
          <w:b/>
        </w:rPr>
        <w:t>Pourquoi pas un nouveau télé</w:t>
      </w:r>
      <w:r w:rsidRPr="00C8769A">
        <w:rPr>
          <w:b/>
        </w:rPr>
        <w:t>phone?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(10:13:38:03)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>Mts Naaa!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(10:13:42:00)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BIKIYA</w:t>
      </w:r>
      <w:r w:rsidRPr="009D12B1">
        <w:tab/>
      </w:r>
      <w:r w:rsidRPr="00C8769A">
        <w:rPr>
          <w:b/>
        </w:rPr>
        <w:t>Et si tu demandais à entrer au Badoo? // Ta mère gère la boite la plus hype du Lagos et t’y a jamais mis le pied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(10:13:46:21)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WEKI</w:t>
      </w:r>
      <w:r w:rsidRPr="00C8769A">
        <w:tab/>
      </w:r>
      <w:r>
        <w:rPr>
          <w:b/>
        </w:rPr>
        <w:t>P</w:t>
      </w:r>
      <w:r w:rsidRPr="00C8769A">
        <w:rPr>
          <w:b/>
        </w:rPr>
        <w:t>ourquoi pas! / Mais j’ai une petite idée de ce que je veux.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(10:13:49:20)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BIKIYA</w:t>
      </w:r>
      <w:r w:rsidRPr="00513A3C">
        <w:tab/>
      </w:r>
      <w:r w:rsidRPr="00513A3C">
        <w:rPr>
          <w:b/>
        </w:rPr>
        <w:t>Okay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(10:13:51:15)</w:t>
      </w:r>
      <w:r w:rsidRPr="00513A3C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WEKI</w:t>
      </w:r>
      <w:r w:rsidRPr="009D12B1">
        <w:tab/>
      </w:r>
      <w:r w:rsidRPr="009D12B1">
        <w:rPr>
          <w:b/>
        </w:rPr>
        <w:t>Okay / On se parle après Bikiya.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(10:13:53:00)</w:t>
      </w:r>
      <w:r w:rsidRPr="00DC2C2D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BIKIYA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Okay Bye!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9D12B1" w:rsidRDefault="004239DE" w:rsidP="00CC4EC7">
      <w:pPr>
        <w:tabs>
          <w:tab w:val="center" w:pos="4536"/>
        </w:tabs>
        <w:rPr>
          <w:lang w:val="en-US"/>
        </w:rPr>
      </w:pPr>
      <w:r w:rsidRPr="009D12B1">
        <w:rPr>
          <w:lang w:val="en-US"/>
        </w:rPr>
        <w:t>(10:13:54:10)</w:t>
      </w:r>
      <w:r w:rsidRPr="009D12B1">
        <w:rPr>
          <w:lang w:val="en-US"/>
        </w:rPr>
        <w:tab/>
      </w:r>
    </w:p>
    <w:p w:rsidR="004239DE" w:rsidRPr="00DC2C2D" w:rsidRDefault="004239DE" w:rsidP="00CC4EC7">
      <w:pPr>
        <w:tabs>
          <w:tab w:val="center" w:pos="4536"/>
        </w:tabs>
        <w:rPr>
          <w:b/>
          <w:lang w:val="en-US"/>
        </w:rPr>
      </w:pPr>
      <w:r w:rsidRPr="00DC2C2D">
        <w:rPr>
          <w:lang w:val="en-US"/>
        </w:rPr>
        <w:t>WEKI</w:t>
      </w:r>
      <w:r w:rsidRPr="00DC2C2D">
        <w:rPr>
          <w:lang w:val="en-US"/>
        </w:rPr>
        <w:tab/>
      </w:r>
      <w:r w:rsidRPr="00DC2C2D">
        <w:rPr>
          <w:b/>
          <w:lang w:val="en-US"/>
        </w:rPr>
        <w:t>Bye! // purup purub pup bip!</w:t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ab/>
      </w:r>
      <w:r w:rsidRPr="00DC2C2D">
        <w:rPr>
          <w:lang w:val="en-US"/>
        </w:rPr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(10:14:02:17)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C8769A">
        <w:rPr>
          <w:b/>
        </w:rPr>
        <w:t>Fff On en déjà parlé! Il est hors de question que tu rejoignes l’équipe de foot alors n’insiste pas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(10:14:06:14)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WEKI</w:t>
      </w:r>
      <w:r w:rsidRPr="00C8769A">
        <w:tab/>
        <w:t xml:space="preserve"> 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(10:14:07:10)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WEKI</w:t>
      </w:r>
      <w:r w:rsidRPr="00C8769A">
        <w:tab/>
        <w:t xml:space="preserve">You said I could ask for anything </w:t>
      </w:r>
      <w:r w:rsidRPr="00C8769A">
        <w:rPr>
          <w:b/>
        </w:rPr>
        <w:t xml:space="preserve">Aaah! / T’avais </w:t>
      </w:r>
      <w:r>
        <w:rPr>
          <w:b/>
        </w:rPr>
        <w:t xml:space="preserve">dit </w:t>
      </w:r>
      <w:r w:rsidRPr="00C8769A">
        <w:rPr>
          <w:b/>
        </w:rPr>
        <w:t>que j’aurais ce que je demande!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(10:14:09:12)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C8769A">
        <w:rPr>
          <w:b/>
        </w:rPr>
        <w:t>Oui ce que tu veux! Tout ce que tu veux mais pas ça ! // Il n’y pas autre chose que t’as envi de me demander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(10:14:15:02)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WEKI</w:t>
      </w:r>
      <w:r w:rsidRPr="009D12B1">
        <w:tab/>
      </w:r>
      <w:r w:rsidRPr="00C8769A">
        <w:rPr>
          <w:b/>
        </w:rPr>
        <w:t>Fff // Une soirée au Badoo.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(10:14:18:18)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C8769A">
        <w:rPr>
          <w:b/>
        </w:rPr>
        <w:t>Tu sais quoi? // Ca marche! // Va pour une soirée au Badoo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(10:14:22:14)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WEKI</w:t>
      </w:r>
      <w:r w:rsidRPr="00C8769A">
        <w:tab/>
      </w:r>
      <w:r w:rsidRPr="00C8769A">
        <w:rPr>
          <w:b/>
        </w:rPr>
        <w:t>Cool!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(10:14:24:00)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SADE</w:t>
      </w:r>
      <w:r w:rsidRPr="00C8769A">
        <w:tab/>
      </w:r>
      <w:r w:rsidRPr="00C8769A">
        <w:rPr>
          <w:b/>
        </w:rPr>
        <w:t>Je suppose que tu ne prévois pas de venir seul?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(10:14:25:00)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WEKI</w:t>
      </w:r>
      <w:r w:rsidRPr="009D12B1">
        <w:tab/>
      </w:r>
      <w:r>
        <w:rPr>
          <w:b/>
        </w:rPr>
        <w:t>B</w:t>
      </w:r>
      <w:r w:rsidRPr="00C8769A">
        <w:rPr>
          <w:b/>
        </w:rPr>
        <w:t>iensûr que non! // Je / viendrai avec une amie.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(10:14:28:06)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C8769A">
        <w:rPr>
          <w:b/>
        </w:rPr>
        <w:t xml:space="preserve">Une amie? // Bien!  Peu importe qui c’est. Assure toi à ce qu’elle ait la permission de ses parents // Et pas d’alcool Weki! 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(10:14:35:20)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>Aaah! C’est bon!!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(10:14:37:11)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>Autre chose m’man?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(10:14:39:20)</w:t>
      </w:r>
      <w:r w:rsidRPr="00513A3C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9D12B1">
        <w:rPr>
          <w:b/>
        </w:rPr>
        <w:t>Non! // Ce sera tout!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(10:14:44:05)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OSARO</w:t>
      </w:r>
      <w:r w:rsidRPr="00513A3C">
        <w:tab/>
      </w:r>
      <w:r w:rsidRPr="00513A3C">
        <w:rPr>
          <w:b/>
        </w:rPr>
        <w:t xml:space="preserve">Hey! / Bébé! // Allez! </w:t>
      </w:r>
      <w:r w:rsidRPr="00C8769A">
        <w:rPr>
          <w:b/>
        </w:rPr>
        <w:t>Viens on va parler un peu Princess!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(10:14:49:11)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PRINCESS</w:t>
      </w:r>
      <w:r w:rsidRPr="00C8769A">
        <w:tab/>
      </w:r>
      <w:r w:rsidRPr="00C8769A">
        <w:rPr>
          <w:b/>
        </w:rPr>
        <w:t>Vous connaissez mon nom?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(10:14:52:15)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OSARO</w:t>
      </w:r>
      <w:r w:rsidRPr="009D12B1">
        <w:tab/>
      </w:r>
      <w:r w:rsidRPr="00C8769A">
        <w:rPr>
          <w:b/>
        </w:rPr>
        <w:t>Bein une jolie fille comme toi doit forcement s’appeler Princess! // Et toute princesse / doit être traitée comme elle le mérite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(10:14:59:18)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OSARO</w:t>
      </w:r>
      <w:r w:rsidRPr="00513A3C">
        <w:tab/>
      </w:r>
      <w:r w:rsidRPr="00C8769A">
        <w:rPr>
          <w:b/>
        </w:rPr>
        <w:t>Tiens! C’est pour toi!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(10:15:00:00)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PRINCESS</w:t>
      </w:r>
      <w:r w:rsidRPr="00C8769A">
        <w:tab/>
      </w:r>
      <w:r w:rsidRPr="00C8769A">
        <w:rPr>
          <w:b/>
        </w:rPr>
        <w:t>Jeeee ne suis pas ce genre de fille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(10:15:02:00)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OSARO</w:t>
      </w:r>
      <w:r w:rsidRPr="009D12B1">
        <w:tab/>
      </w:r>
      <w:r w:rsidRPr="00C8769A">
        <w:rPr>
          <w:b/>
        </w:rPr>
        <w:t>Biensûr que non! / C’est pour ça que je te propose de sortir! / T’aimes danser? // T’as déjà été au Badoo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(10:15:09:00)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PRINCESS</w:t>
      </w:r>
      <w:r w:rsidRPr="00C8769A">
        <w:tab/>
      </w:r>
      <w:r>
        <w:rPr>
          <w:b/>
        </w:rPr>
        <w:t>U</w:t>
      </w:r>
      <w:r w:rsidRPr="00C8769A">
        <w:rPr>
          <w:b/>
        </w:rPr>
        <w:t>ne ou deux fois oueh.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(10:15:11:20)</w:t>
      </w:r>
      <w:r w:rsidRPr="00DC2C2D">
        <w:rPr>
          <w:lang w:val="en-US"/>
        </w:rPr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OSARO</w:t>
      </w:r>
      <w:r w:rsidRPr="009D12B1">
        <w:tab/>
      </w:r>
      <w:r>
        <w:rPr>
          <w:b/>
        </w:rPr>
        <w:t>Be</w:t>
      </w:r>
      <w:r w:rsidRPr="00C8769A">
        <w:rPr>
          <w:b/>
        </w:rPr>
        <w:t>in viens ce soir // Il y aura / du champagne a volonté ! Des célébrités !  / Je t’en présenterai quelques unes. // Tiens ! C’est ma carte.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(10:15:20:20)</w:t>
      </w:r>
      <w:r w:rsidRPr="00513A3C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PRINCESS</w:t>
      </w:r>
      <w:r w:rsidRPr="009D12B1">
        <w:tab/>
      </w:r>
      <w:r w:rsidRPr="009D12B1">
        <w:rPr>
          <w:b/>
        </w:rPr>
        <w:t>Je vais y réfléchir.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(10:15:22:00)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OSARO</w:t>
      </w:r>
      <w:r w:rsidRPr="00513A3C">
        <w:tab/>
      </w:r>
      <w:r w:rsidRPr="00513A3C">
        <w:rPr>
          <w:b/>
        </w:rPr>
        <w:t>Oueh!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(10:15:36:00)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BIKIYA CHRYON</w:t>
      </w:r>
      <w:r w:rsidRPr="009D12B1">
        <w:tab/>
      </w:r>
      <w:r w:rsidRPr="00C8769A">
        <w:rPr>
          <w:b/>
        </w:rPr>
        <w:t>Je ne suis pas invitée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C8769A">
        <w:t xml:space="preserve"> </w:t>
      </w:r>
      <w:r w:rsidRPr="00513A3C">
        <w:t>(10:15:38:14)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WEKI CHRYON</w:t>
      </w:r>
      <w:r w:rsidRPr="00513A3C">
        <w:tab/>
      </w:r>
      <w:r w:rsidRPr="00C8769A">
        <w:rPr>
          <w:b/>
        </w:rPr>
        <w:t>Weki! Oui! Tu viens au Badoo ce soir!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(10:15:41:11)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WEKI CHYRON</w:t>
      </w:r>
      <w:r w:rsidRPr="00C8769A">
        <w:tab/>
      </w:r>
      <w:r w:rsidRPr="00C8769A">
        <w:rPr>
          <w:b/>
        </w:rPr>
        <w:t>C’est pas pour autant un rancard okay? // fff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 xml:space="preserve"> (10:15:49:18)</w:t>
      </w:r>
      <w:r w:rsidRPr="00C8769A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9D12B1">
        <w:rPr>
          <w:b/>
        </w:rPr>
        <w:t>hhh donc euhm / hmm // Cette / fille qui t’accompagne..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(10:15:53:24)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 xml:space="preserve">Oh! Maman! </w:t>
      </w:r>
      <w:r w:rsidRPr="00C8769A">
        <w:rPr>
          <w:b/>
        </w:rPr>
        <w:t>Pas encore!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(10:15:55:10)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C8769A">
        <w:rPr>
          <w:b/>
        </w:rPr>
        <w:t>Le sait elle? // hhh // Weki! Il va falloir que tu y aille en toute franchise avec elle, surtout si c’est plus que de l’amitié que tu recherches!</w:t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rPr>
          <w:b/>
        </w:rPr>
        <w:tab/>
      </w:r>
      <w:r w:rsidRPr="00C8769A">
        <w:rPr>
          <w:b/>
        </w:rPr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(10:16:03:06)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 xml:space="preserve">Maman! </w:t>
      </w:r>
      <w:r w:rsidRPr="00C8769A">
        <w:rPr>
          <w:b/>
        </w:rPr>
        <w:t xml:space="preserve">Bikiya et moi sommes juste de bon amis! 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(10:16:06:20)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SADE</w:t>
      </w:r>
      <w:r w:rsidRPr="00C8769A">
        <w:tab/>
      </w:r>
      <w:r w:rsidRPr="00C8769A">
        <w:rPr>
          <w:b/>
        </w:rPr>
        <w:t>Des amis!</w:t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rPr>
          <w:b/>
        </w:rPr>
        <w:tab/>
      </w:r>
      <w:r w:rsidRPr="00C8769A">
        <w:rPr>
          <w:b/>
        </w:rPr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(10:16:07:14)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>Oui!</w:t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rPr>
          <w:b/>
        </w:rPr>
        <w:tab/>
      </w:r>
      <w:r w:rsidRPr="00513A3C">
        <w:rPr>
          <w:b/>
        </w:rPr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(10:16:10:09)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513A3C">
        <w:rPr>
          <w:b/>
        </w:rPr>
        <w:t>Okay!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(10:16:14:10)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MALAIKA</w:t>
      </w:r>
      <w:r w:rsidRPr="00513A3C">
        <w:tab/>
      </w:r>
      <w:r w:rsidRPr="00C8769A">
        <w:rPr>
          <w:b/>
        </w:rPr>
        <w:t>Alors? Ce test?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(10:16:15:20)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>
        <w:t>SOPHIE</w:t>
      </w:r>
      <w:r>
        <w:tab/>
      </w:r>
      <w:r w:rsidRPr="00C8769A">
        <w:rPr>
          <w:b/>
        </w:rPr>
        <w:t>Séronégatif!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(10:16:17:00)</w:t>
      </w:r>
      <w:r w:rsidRPr="00513A3C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MALAIKA</w:t>
      </w:r>
      <w:r w:rsidRPr="009D12B1">
        <w:tab/>
      </w:r>
      <w:r w:rsidRPr="009D12B1">
        <w:rPr>
          <w:b/>
        </w:rPr>
        <w:t>fff Merci mon Dieu!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(10:16:18:06)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SOPHIE</w:t>
      </w:r>
      <w:r w:rsidRPr="009D12B1">
        <w:tab/>
      </w:r>
      <w:r w:rsidRPr="00C8769A">
        <w:rPr>
          <w:b/>
        </w:rPr>
        <w:t>Ce foutu batard m’a rejetée. Mts // J’ai plus un rond maintenant.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C8769A">
        <w:t xml:space="preserve"> </w:t>
      </w:r>
      <w:r w:rsidRPr="00513A3C">
        <w:t>(10:16:24:00)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MALAIKA</w:t>
      </w:r>
      <w:r w:rsidRPr="009D12B1">
        <w:tab/>
      </w:r>
      <w:r w:rsidRPr="00C8769A">
        <w:rPr>
          <w:b/>
        </w:rPr>
        <w:t>J’aimerai</w:t>
      </w:r>
      <w:r>
        <w:rPr>
          <w:b/>
        </w:rPr>
        <w:t>s</w:t>
      </w:r>
      <w:r w:rsidRPr="00C8769A">
        <w:rPr>
          <w:b/>
        </w:rPr>
        <w:t xml:space="preserve"> pouvoir t’aider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(10:16:24:25)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SOPHIE</w:t>
      </w:r>
      <w:r w:rsidRPr="009D12B1">
        <w:tab/>
      </w:r>
      <w:r w:rsidRPr="00C8769A">
        <w:rPr>
          <w:b/>
        </w:rPr>
        <w:t>T’inquiètes! Ca va! Je vais m’en sortir! // Je vais juste devoir faire attention au prochain.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(10:16:30:00)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MALAIKA</w:t>
      </w:r>
      <w:r w:rsidRPr="009D12B1">
        <w:tab/>
      </w:r>
      <w:r w:rsidRPr="00C8769A">
        <w:rPr>
          <w:b/>
        </w:rPr>
        <w:t>Sophie, tu devrais vraiment faire plus attention! // A part d’une MST t’aurais également pu tomber enceinte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(10:16:34:01)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SOPHIE</w:t>
      </w:r>
      <w:r w:rsidRPr="009D12B1">
        <w:tab/>
      </w:r>
      <w:r>
        <w:rPr>
          <w:b/>
        </w:rPr>
        <w:t>Je prends la pil</w:t>
      </w:r>
      <w:r w:rsidRPr="00C8769A">
        <w:rPr>
          <w:b/>
        </w:rPr>
        <w:t>ul</w:t>
      </w:r>
      <w:r>
        <w:rPr>
          <w:b/>
        </w:rPr>
        <w:t>l</w:t>
      </w:r>
      <w:r w:rsidRPr="00C8769A">
        <w:rPr>
          <w:b/>
        </w:rPr>
        <w:t>e! // Ecoute, je sors pour célébrer ça // On va au Badoo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 xml:space="preserve"> (10:16:41:20)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MALAIKA</w:t>
      </w:r>
      <w:r w:rsidRPr="009D12B1">
        <w:tab/>
      </w:r>
      <w:r w:rsidRPr="00C8769A">
        <w:rPr>
          <w:b/>
        </w:rPr>
        <w:t>Mts Désolée. / J’ai autre chose. // hhh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(10:16:45:00)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MALAIKA</w:t>
      </w:r>
      <w:r w:rsidRPr="00513A3C">
        <w:tab/>
      </w:r>
      <w:r w:rsidRPr="00C8769A">
        <w:rPr>
          <w:b/>
        </w:rPr>
        <w:t>Salut bébé! J’ai Presque fini de me préparer.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(10:16:47:20)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NII</w:t>
      </w:r>
      <w:r w:rsidRPr="009D12B1">
        <w:tab/>
      </w:r>
      <w:r w:rsidRPr="00C8769A">
        <w:rPr>
          <w:b/>
        </w:rPr>
        <w:t>Oueh euh // Malaika justement // ça va pas être possible ce soir.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(10:16:52:04)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MALAIKA</w:t>
      </w:r>
      <w:r w:rsidRPr="00513A3C">
        <w:tab/>
      </w:r>
      <w:r w:rsidRPr="00513A3C">
        <w:rPr>
          <w:b/>
        </w:rPr>
        <w:t>Oh!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(10:16:53:00)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NII</w:t>
      </w:r>
      <w:r w:rsidRPr="009D12B1">
        <w:tab/>
      </w:r>
      <w:r w:rsidRPr="00C8769A">
        <w:rPr>
          <w:b/>
        </w:rPr>
        <w:t>Je dois aller quelque part avec mon patron // Euh le truc c’est qu</w:t>
      </w:r>
      <w:r>
        <w:rPr>
          <w:b/>
        </w:rPr>
        <w:t>’</w:t>
      </w:r>
      <w:r w:rsidRPr="00C8769A">
        <w:rPr>
          <w:b/>
        </w:rPr>
        <w:t>on est sur une très grosse affaire en ce moment.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(10:16:58:11)</w:t>
      </w:r>
      <w:r w:rsidRPr="00C8769A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MALAIKA</w:t>
      </w:r>
      <w:r w:rsidRPr="009D12B1">
        <w:tab/>
      </w:r>
      <w:r w:rsidRPr="009D12B1">
        <w:rPr>
          <w:b/>
        </w:rPr>
        <w:t>fff / T’inquiète pas! / hhh Ne rentre pas trop tard.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C8769A" w:rsidRDefault="004239DE" w:rsidP="00CC4EC7">
      <w:pPr>
        <w:tabs>
          <w:tab w:val="center" w:pos="4536"/>
        </w:tabs>
      </w:pPr>
      <w:r w:rsidRPr="009D12B1">
        <w:t xml:space="preserve"> </w:t>
      </w:r>
      <w:r w:rsidRPr="00C8769A">
        <w:t>(10:17:02:00)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SOLOMON</w:t>
      </w:r>
      <w:r w:rsidRPr="009D12B1">
        <w:tab/>
      </w:r>
      <w:r w:rsidRPr="00C8769A">
        <w:rPr>
          <w:b/>
        </w:rPr>
        <w:t>J’ai pas toute la journée. // Apporte ma mallette.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(10:17:07:00)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NII</w:t>
      </w:r>
      <w:r w:rsidRPr="00513A3C">
        <w:tab/>
      </w:r>
      <w:r>
        <w:rPr>
          <w:b/>
        </w:rPr>
        <w:t>E</w:t>
      </w:r>
      <w:r w:rsidRPr="00C8769A">
        <w:rPr>
          <w:b/>
        </w:rPr>
        <w:t xml:space="preserve">uh Oui monsieur.  / </w:t>
      </w:r>
      <w:r>
        <w:rPr>
          <w:b/>
        </w:rPr>
        <w:t>Hmm okay é</w:t>
      </w:r>
      <w:r w:rsidRPr="00C8769A">
        <w:rPr>
          <w:b/>
        </w:rPr>
        <w:t>coute! Je dois y aller. Okay? A ce soir. Okay? Je t’aime! Bye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(10:17:12:03)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MALAIKA</w:t>
      </w:r>
      <w:r w:rsidRPr="00C8769A">
        <w:tab/>
      </w:r>
      <w:r>
        <w:rPr>
          <w:b/>
        </w:rPr>
        <w:t>Je</w:t>
      </w:r>
      <w:r w:rsidRPr="00C8769A">
        <w:rPr>
          <w:b/>
        </w:rPr>
        <w:t xml:space="preserve"> // Je t’aime aussi.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(10:17:19:00)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MALAIKA CHRYON</w:t>
      </w:r>
      <w:r w:rsidRPr="00C8769A">
        <w:tab/>
      </w:r>
      <w:r w:rsidRPr="00C8769A">
        <w:rPr>
          <w:b/>
        </w:rPr>
        <w:t>Tu y vas toujours au Badoo ce soir?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C8769A">
        <w:t xml:space="preserve"> </w:t>
      </w:r>
      <w:r w:rsidRPr="00DC2C2D">
        <w:rPr>
          <w:lang w:val="en-US"/>
        </w:rPr>
        <w:t>(10:17:25:06)</w:t>
      </w:r>
      <w:r w:rsidRPr="00DC2C2D">
        <w:rPr>
          <w:lang w:val="en-US"/>
        </w:rPr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PRINCESS</w:t>
      </w:r>
      <w:r w:rsidRPr="009D12B1">
        <w:tab/>
      </w:r>
      <w:r w:rsidRPr="009D12B1">
        <w:rPr>
          <w:b/>
        </w:rPr>
        <w:t>T’as pas autre chose à voir?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C8769A" w:rsidRDefault="004239DE" w:rsidP="00CC4EC7">
      <w:pPr>
        <w:tabs>
          <w:tab w:val="center" w:pos="4536"/>
        </w:tabs>
      </w:pPr>
      <w:r w:rsidRPr="009D12B1">
        <w:t xml:space="preserve"> </w:t>
      </w:r>
      <w:r w:rsidRPr="00C8769A">
        <w:t>(10:17:28:00)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TOBI</w:t>
      </w:r>
      <w:r w:rsidRPr="009D12B1">
        <w:tab/>
      </w:r>
      <w:r w:rsidRPr="00C8769A">
        <w:rPr>
          <w:b/>
        </w:rPr>
        <w:t>C’est pas ça le but de toute cette coquetterie? // Tu sais! / Attirer l’attention des hommes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(10:17:32:21)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PRINCESS</w:t>
      </w:r>
      <w:r w:rsidRPr="009D12B1">
        <w:tab/>
      </w:r>
      <w:r w:rsidRPr="00C8769A">
        <w:rPr>
          <w:b/>
        </w:rPr>
        <w:t>Le but de cette coquetterie et de sortir et de s’amuser! // Tu veux venir?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(10:17:40:11)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TOBI</w:t>
      </w:r>
      <w:r w:rsidRPr="00513A3C">
        <w:tab/>
      </w:r>
      <w:r w:rsidRPr="00513A3C">
        <w:rPr>
          <w:b/>
        </w:rPr>
        <w:t>Pour faire quoi?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 xml:space="preserve"> (10:17:42:00)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PRINCESS</w:t>
      </w:r>
      <w:r w:rsidRPr="009D12B1">
        <w:tab/>
      </w:r>
      <w:r w:rsidRPr="00C8769A">
        <w:rPr>
          <w:b/>
        </w:rPr>
        <w:t>On y va ensemble! / C’est plus fun!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(10:17:44:10)</w:t>
      </w:r>
      <w:r w:rsidRPr="00513A3C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TOBI</w:t>
      </w:r>
      <w:r w:rsidRPr="009D12B1">
        <w:tab/>
      </w:r>
      <w:r w:rsidRPr="009D12B1">
        <w:rPr>
          <w:b/>
        </w:rPr>
        <w:t>Rien que nous deux?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(10:17:45:20)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PRINCESS</w:t>
      </w:r>
      <w:r w:rsidRPr="00513A3C">
        <w:tab/>
      </w:r>
      <w:r w:rsidRPr="00513A3C">
        <w:rPr>
          <w:b/>
        </w:rPr>
        <w:t xml:space="preserve">Serieux? </w:t>
      </w:r>
      <w:r>
        <w:rPr>
          <w:b/>
        </w:rPr>
        <w:t>Sois</w:t>
      </w:r>
      <w:r w:rsidRPr="00C8769A">
        <w:rPr>
          <w:b/>
        </w:rPr>
        <w:t xml:space="preserve"> pas stupide! </w:t>
      </w:r>
      <w:r>
        <w:rPr>
          <w:b/>
        </w:rPr>
        <w:t>On sera pas les seuls dans cet</w:t>
      </w:r>
      <w:r w:rsidRPr="00C8769A">
        <w:rPr>
          <w:b/>
        </w:rPr>
        <w:t>te boite!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(10:17:50:00)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TOBI</w:t>
      </w:r>
      <w:r w:rsidRPr="00C8769A">
        <w:tab/>
      </w:r>
      <w:r w:rsidRPr="00C8769A">
        <w:rPr>
          <w:b/>
        </w:rPr>
        <w:t>Ca ne m’interesse pas dutout de rencontrer des gens!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(10:17:52:10)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>
        <w:t>PRINCESS</w:t>
      </w:r>
      <w:r>
        <w:tab/>
      </w:r>
      <w:r w:rsidRPr="00C8769A">
        <w:rPr>
          <w:b/>
        </w:rPr>
        <w:t>Serieusement?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(10:17:54:13)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TOBI</w:t>
      </w:r>
      <w:r w:rsidRPr="00513A3C">
        <w:tab/>
      </w:r>
      <w:r w:rsidRPr="00513A3C">
        <w:rPr>
          <w:b/>
        </w:rPr>
        <w:t xml:space="preserve">Oueh! </w:t>
      </w:r>
      <w:r w:rsidRPr="00C8769A">
        <w:rPr>
          <w:b/>
        </w:rPr>
        <w:t>Surtout que j’ai un tas de truc à faire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(10:17:56:07)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PRINCESS</w:t>
      </w:r>
      <w:r w:rsidRPr="00513A3C">
        <w:tab/>
      </w:r>
      <w:r w:rsidRPr="00513A3C">
        <w:rPr>
          <w:b/>
        </w:rPr>
        <w:t>Tobi!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(10:17:57:14)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TOBI</w:t>
      </w:r>
      <w:r w:rsidRPr="00513A3C">
        <w:tab/>
      </w:r>
      <w:r w:rsidRPr="00513A3C">
        <w:rPr>
          <w:b/>
        </w:rPr>
        <w:t>Amuse toi!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(10:18:19:00)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FEMI</w:t>
      </w:r>
      <w:r w:rsidRPr="00C8769A">
        <w:tab/>
      </w:r>
      <w:r w:rsidRPr="00C8769A">
        <w:rPr>
          <w:b/>
        </w:rPr>
        <w:t>Sade ! // Sade ! Sade ! Sade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(10:18:21:06)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SADE</w:t>
      </w:r>
      <w:r w:rsidRPr="00C8769A">
        <w:tab/>
      </w:r>
      <w:r w:rsidRPr="00C8769A">
        <w:rPr>
          <w:b/>
        </w:rPr>
        <w:t>Femi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(10:18:21:21)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</w:pPr>
      <w:r w:rsidRPr="009D12B1">
        <w:t>FEMI</w:t>
      </w:r>
      <w:r w:rsidRPr="009D12B1">
        <w:tab/>
      </w:r>
      <w:r w:rsidRPr="00C8769A">
        <w:rPr>
          <w:b/>
        </w:rPr>
        <w:t>Merci de nous avoir donné une deuxième chance! J’apprécie !</w:t>
      </w: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(10:18:24:00)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SADE</w:t>
      </w:r>
      <w:r w:rsidRPr="00C8769A">
        <w:tab/>
      </w:r>
      <w:r w:rsidRPr="00C8769A">
        <w:rPr>
          <w:b/>
        </w:rPr>
        <w:t>Je veux juste que ça ne se reproduise pas!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(10:18:25:24)</w:t>
      </w:r>
      <w:r w:rsidRPr="00513A3C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FEMI</w:t>
      </w:r>
      <w:r w:rsidRPr="009D12B1">
        <w:tab/>
      </w:r>
      <w:r w:rsidRPr="009D12B1">
        <w:rPr>
          <w:b/>
        </w:rPr>
        <w:t>Je le promets! / Je le promets Sade!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(10:18:27:00)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513A3C">
        <w:rPr>
          <w:b/>
        </w:rPr>
        <w:t>okay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(10:18:28:03)</w:t>
      </w:r>
      <w:r w:rsidRPr="00513A3C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9D12B1">
        <w:rPr>
          <w:b/>
        </w:rPr>
        <w:t>Tiens je te presente mon fils Weki et son ami Bikiya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(10:18:31:01)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BIKIYA</w:t>
      </w:r>
      <w:r w:rsidRPr="00513A3C">
        <w:tab/>
      </w:r>
      <w:r w:rsidRPr="00513A3C">
        <w:rPr>
          <w:b/>
        </w:rPr>
        <w:t xml:space="preserve">Salut! </w:t>
      </w:r>
      <w:r w:rsidRPr="00C8769A">
        <w:rPr>
          <w:b/>
        </w:rPr>
        <w:t>Contente de vous voir!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(10:18:32:03)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WEKI</w:t>
      </w:r>
      <w:r w:rsidRPr="00C8769A">
        <w:tab/>
      </w:r>
      <w:r w:rsidRPr="00C8769A">
        <w:rPr>
          <w:b/>
        </w:rPr>
        <w:t>Salut! Content de te rencontrer!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(10:18:33:21)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FEMI</w:t>
      </w:r>
      <w:r w:rsidRPr="00513A3C">
        <w:tab/>
      </w:r>
      <w:r w:rsidRPr="00513A3C">
        <w:rPr>
          <w:b/>
        </w:rPr>
        <w:t xml:space="preserve">Salut mec! </w:t>
      </w:r>
      <w:r w:rsidRPr="00C8769A">
        <w:rPr>
          <w:b/>
        </w:rPr>
        <w:t>Ca va?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(10:18:35:00)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WEKI</w:t>
      </w:r>
      <w:r w:rsidRPr="00C8769A">
        <w:tab/>
      </w:r>
      <w:r w:rsidRPr="00C8769A">
        <w:rPr>
          <w:b/>
        </w:rPr>
        <w:t>Je vais très bien! merci!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(10:18:36:01)</w:t>
      </w:r>
      <w:r w:rsidRPr="00C8769A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BIKIYA</w:t>
      </w:r>
      <w:r w:rsidRPr="009D12B1">
        <w:tab/>
      </w:r>
      <w:r w:rsidRPr="009D12B1">
        <w:rPr>
          <w:b/>
        </w:rPr>
        <w:t>Donc / c’est vrai que..?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(10:18:37:18)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EKENE</w:t>
      </w:r>
      <w:r w:rsidRPr="00513A3C">
        <w:tab/>
      </w:r>
      <w:r w:rsidRPr="00513A3C">
        <w:rPr>
          <w:b/>
        </w:rPr>
        <w:t>Que quoi?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(10:18:39:10)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BIKIYA</w:t>
      </w:r>
      <w:r w:rsidRPr="009D12B1">
        <w:tab/>
      </w:r>
      <w:r w:rsidRPr="00C8769A">
        <w:rPr>
          <w:b/>
        </w:rPr>
        <w:t>Eh bein ce qu’on dit. Que t’es pote avec Bnk W et Wizkid? (rire)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(10:18:42:20)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9D12B1">
        <w:t>EKENE</w:t>
      </w:r>
      <w:r w:rsidRPr="009D12B1">
        <w:tab/>
      </w:r>
      <w:r w:rsidRPr="00C8769A">
        <w:rPr>
          <w:b/>
        </w:rPr>
        <w:t>(rire)</w:t>
      </w:r>
      <w:r w:rsidRPr="00C8769A">
        <w:t xml:space="preserve"> </w:t>
      </w:r>
      <w:r w:rsidRPr="00C8769A">
        <w:rPr>
          <w:b/>
        </w:rPr>
        <w:t xml:space="preserve">Bein disons qu’on se voit de temps en temps donc oeuh ! </w:t>
      </w: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(10:18:46:00)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BIKIYA</w:t>
      </w:r>
      <w:r w:rsidRPr="00513A3C">
        <w:tab/>
      </w:r>
      <w:r w:rsidRPr="00513A3C">
        <w:rPr>
          <w:b/>
        </w:rPr>
        <w:t>Trop cool!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(10:18:47:10)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513A3C">
        <w:rPr>
          <w:b/>
        </w:rPr>
        <w:t>Bon! Au travail!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(10:18:48:00)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EKENE</w:t>
      </w:r>
      <w:r w:rsidRPr="00513A3C">
        <w:tab/>
      </w:r>
      <w:r w:rsidRPr="00513A3C">
        <w:rPr>
          <w:b/>
        </w:rPr>
        <w:t xml:space="preserve">Oueh! </w:t>
      </w:r>
      <w:r w:rsidRPr="00C8769A">
        <w:rPr>
          <w:b/>
        </w:rPr>
        <w:t>Bon je vais y aller! Donc Euhm / Ravi de te rencontrer // Ravi de te rencontrer!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(10:18:50:20)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WEKI</w:t>
      </w:r>
      <w:r w:rsidRPr="00513A3C">
        <w:tab/>
      </w:r>
      <w:r w:rsidRPr="00513A3C">
        <w:rPr>
          <w:b/>
        </w:rPr>
        <w:t xml:space="preserve">Oueh pareil! </w:t>
      </w:r>
      <w:r w:rsidRPr="00C8769A">
        <w:rPr>
          <w:b/>
        </w:rPr>
        <w:t>On se voit après.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(10:18:52:00)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BIKIYA</w:t>
      </w:r>
      <w:r w:rsidRPr="00C8769A">
        <w:tab/>
      </w:r>
      <w:r w:rsidRPr="00C8769A">
        <w:rPr>
          <w:b/>
        </w:rPr>
        <w:t>Pareil pour moi! // Bye!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(10:18:53:00)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SADE</w:t>
      </w:r>
      <w:r w:rsidRPr="00C8769A">
        <w:tab/>
      </w:r>
      <w:r w:rsidRPr="00C8769A">
        <w:rPr>
          <w:b/>
        </w:rPr>
        <w:t>Je t’ai à l’oeil ein!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(10:19:04:00)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MALAIKA</w:t>
      </w:r>
      <w:r w:rsidRPr="00513A3C">
        <w:tab/>
      </w:r>
      <w:r w:rsidRPr="00513A3C">
        <w:rPr>
          <w:b/>
        </w:rPr>
        <w:t>Chérie! Calme toiiii!!!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(10:19:05:20)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SOPHIE</w:t>
      </w:r>
      <w:r w:rsidRPr="009D12B1">
        <w:tab/>
      </w:r>
      <w:r w:rsidRPr="00C8769A">
        <w:rPr>
          <w:b/>
        </w:rPr>
        <w:t>Je vends mon produit là!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(10:19:09:10)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MALAIKA</w:t>
      </w:r>
      <w:r w:rsidRPr="00C8769A">
        <w:tab/>
      </w:r>
      <w:r w:rsidRPr="00C8769A">
        <w:rPr>
          <w:b/>
        </w:rPr>
        <w:t>(rire) // Woooo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(10:19:18:20)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NII</w:t>
      </w:r>
      <w:r w:rsidRPr="00C8769A">
        <w:tab/>
      </w:r>
      <w:r w:rsidRPr="00C8769A">
        <w:rPr>
          <w:b/>
        </w:rPr>
        <w:t>Excusez moi! / Il me semble que c’est ma femme juste devant nous.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(10:19:22:07)</w:t>
      </w:r>
      <w:r w:rsidRPr="00513A3C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SOLOMON</w:t>
      </w:r>
      <w:r w:rsidRPr="009D12B1">
        <w:tab/>
      </w:r>
      <w:r w:rsidRPr="009D12B1">
        <w:rPr>
          <w:b/>
        </w:rPr>
        <w:t>Je t’attends à l’étage.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(10:19:25:14)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NII</w:t>
      </w:r>
      <w:r w:rsidRPr="00C8769A">
        <w:tab/>
      </w:r>
      <w:r w:rsidRPr="00C8769A">
        <w:rPr>
          <w:b/>
        </w:rPr>
        <w:t>Malaika? // Tu fais quoi là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(10:19:32:04)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NII</w:t>
      </w:r>
      <w:r w:rsidRPr="00C8769A">
        <w:tab/>
      </w:r>
      <w:r w:rsidRPr="00C8769A">
        <w:rPr>
          <w:b/>
        </w:rPr>
        <w:t>rentre à la maison // allez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(10:19:36:00)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  <w:t xml:space="preserve"> </w:t>
      </w:r>
      <w:r w:rsidRPr="00C8769A">
        <w:rPr>
          <w:b/>
        </w:rPr>
        <w:t>Eh bad boy! Laisse la s’amuser un peu!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(10:19:37:01)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</w:r>
      <w:r w:rsidRPr="00C8769A">
        <w:rPr>
          <w:b/>
        </w:rPr>
        <w:t>Malaika! Je t’appelle demain!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(10:19:54:08)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SOLOMON</w:t>
      </w:r>
      <w:r w:rsidRPr="00C8769A">
        <w:tab/>
      </w:r>
      <w:r w:rsidRPr="00C8769A">
        <w:rPr>
          <w:b/>
        </w:rPr>
        <w:t>Hé!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(10:19:59:22)</w:t>
      </w:r>
      <w:r w:rsidRPr="00513A3C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SOLOMON</w:t>
      </w:r>
      <w:r w:rsidRPr="009D12B1">
        <w:tab/>
      </w:r>
      <w:r w:rsidRPr="009D12B1">
        <w:rPr>
          <w:b/>
        </w:rPr>
        <w:t>J’ai quelque chose pour toi.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(10:20:02:04)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PRINCESS</w:t>
      </w:r>
      <w:r w:rsidRPr="009D12B1">
        <w:tab/>
      </w:r>
      <w:r w:rsidRPr="00C8769A">
        <w:rPr>
          <w:b/>
        </w:rPr>
        <w:t>Hhh Oh mon Dieeuu!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(10:20:16:22)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SOLOMON</w:t>
      </w:r>
      <w:r w:rsidRPr="00C8769A">
        <w:tab/>
      </w:r>
      <w:r w:rsidRPr="00C8769A">
        <w:rPr>
          <w:b/>
        </w:rPr>
        <w:t>Excuse moi.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(10:20:26:12)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BIKIYA</w:t>
      </w:r>
      <w:r w:rsidRPr="009D12B1">
        <w:tab/>
      </w:r>
      <w:r w:rsidRPr="009D12B1">
        <w:rPr>
          <w:b/>
        </w:rPr>
        <w:t xml:space="preserve">Papa // Papa calme toi! </w:t>
      </w:r>
      <w:r w:rsidRPr="00C8769A">
        <w:rPr>
          <w:b/>
        </w:rPr>
        <w:t>Papa calme toi!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(10:20:27:06)</w:t>
      </w:r>
      <w:r w:rsidRPr="00C8769A">
        <w:tab/>
      </w:r>
    </w:p>
    <w:p w:rsidR="004239DE" w:rsidRPr="00C8769A" w:rsidRDefault="004239DE" w:rsidP="00DB4FB8">
      <w:pPr>
        <w:tabs>
          <w:tab w:val="center" w:pos="4536"/>
        </w:tabs>
        <w:rPr>
          <w:b/>
        </w:rPr>
      </w:pPr>
      <w:r w:rsidRPr="009D12B1">
        <w:t>SOLOMON</w:t>
      </w:r>
      <w:r w:rsidRPr="009D12B1">
        <w:tab/>
      </w:r>
      <w:r w:rsidRPr="009D12B1">
        <w:rPr>
          <w:b/>
        </w:rPr>
        <w:t xml:space="preserve">Tu vas t’éloigner de ma fille! </w:t>
      </w:r>
      <w:r w:rsidRPr="00C8769A">
        <w:rPr>
          <w:b/>
        </w:rPr>
        <w:t>C’est compris?  // la voiture.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(10:20:31:10)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SADE</w:t>
      </w:r>
      <w:r w:rsidRPr="009D12B1">
        <w:tab/>
      </w:r>
      <w:r w:rsidRPr="00C8769A">
        <w:rPr>
          <w:b/>
        </w:rPr>
        <w:t>Qu’est-ce qui se passe? Je c</w:t>
      </w:r>
      <w:r>
        <w:rPr>
          <w:b/>
        </w:rPr>
        <w:t>r</w:t>
      </w:r>
      <w:r w:rsidRPr="00C8769A">
        <w:rPr>
          <w:b/>
        </w:rPr>
        <w:t>oyais qu’elle avait votre accord! // Je suis vraiment désolée je..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(10:20:39:10)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SADE</w:t>
      </w:r>
      <w:r w:rsidRPr="00513A3C">
        <w:tab/>
      </w:r>
      <w:r w:rsidRPr="00513A3C">
        <w:rPr>
          <w:b/>
        </w:rPr>
        <w:t>Weki 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(10:20:56:00)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SOPHIE</w:t>
      </w:r>
      <w:r w:rsidRPr="009D12B1">
        <w:tab/>
      </w:r>
      <w:r w:rsidRPr="009D12B1">
        <w:rPr>
          <w:b/>
        </w:rPr>
        <w:t xml:space="preserve">Foye ! </w:t>
      </w:r>
      <w:r w:rsidRPr="00C8769A">
        <w:rPr>
          <w:b/>
        </w:rPr>
        <w:t>C’est de la tuerie!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(10:20:57:14)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FOYE</w:t>
      </w:r>
      <w:r w:rsidRPr="00C8769A">
        <w:tab/>
      </w:r>
      <w:r w:rsidRPr="00C8769A">
        <w:rPr>
          <w:b/>
        </w:rPr>
        <w:t>Ahn Ahn ! oueh ! oueh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DC2C2D" w:rsidRDefault="004239DE" w:rsidP="00CC4EC7">
      <w:pPr>
        <w:tabs>
          <w:tab w:val="center" w:pos="4536"/>
        </w:tabs>
        <w:rPr>
          <w:lang w:val="en-US"/>
        </w:rPr>
      </w:pPr>
      <w:r w:rsidRPr="00DC2C2D">
        <w:rPr>
          <w:lang w:val="en-US"/>
        </w:rPr>
        <w:t>(10:20:59:10)</w:t>
      </w:r>
      <w:r w:rsidRPr="00DC2C2D">
        <w:rPr>
          <w:lang w:val="en-US"/>
        </w:rPr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</w:r>
      <w:r w:rsidRPr="00513A3C">
        <w:rPr>
          <w:b/>
        </w:rPr>
        <w:t>O</w:t>
      </w:r>
      <w:r w:rsidRPr="00C8769A">
        <w:rPr>
          <w:b/>
        </w:rPr>
        <w:t xml:space="preserve">ooh! Il n’y a rien qui m’arrete ! </w:t>
      </w:r>
      <w:r w:rsidRPr="00513A3C">
        <w:rPr>
          <w:b/>
        </w:rPr>
        <w:t>Pas le VIH ! Rien dutout 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(10:21:03:12)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FOYE</w:t>
      </w:r>
      <w:r w:rsidRPr="009D12B1">
        <w:tab/>
      </w:r>
      <w:r w:rsidRPr="00C8769A">
        <w:rPr>
          <w:b/>
        </w:rPr>
        <w:t>De quoi est-ce que tu parles?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(10:21:05:23)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SOPHIE</w:t>
      </w:r>
      <w:r w:rsidRPr="009D12B1">
        <w:tab/>
      </w:r>
      <w:r w:rsidRPr="00C8769A">
        <w:rPr>
          <w:b/>
        </w:rPr>
        <w:t>Chérie, Ekene ne t’as rien dit 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(10:21:07:23)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FOYE</w:t>
      </w:r>
      <w:r w:rsidRPr="00513A3C">
        <w:tab/>
      </w:r>
      <w:r w:rsidRPr="00513A3C">
        <w:rPr>
          <w:b/>
        </w:rPr>
        <w:t>Me dire quoi?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(10:21:12:00)</w:t>
      </w:r>
      <w:r w:rsidRPr="00513A3C">
        <w:tab/>
      </w:r>
    </w:p>
    <w:p w:rsidR="004239DE" w:rsidRPr="009D12B1" w:rsidRDefault="004239DE" w:rsidP="00CC4EC7">
      <w:pPr>
        <w:tabs>
          <w:tab w:val="center" w:pos="4536"/>
        </w:tabs>
        <w:rPr>
          <w:b/>
        </w:rPr>
      </w:pPr>
      <w:r w:rsidRPr="009D12B1">
        <w:t>SOPHIE</w:t>
      </w:r>
      <w:r w:rsidRPr="009D12B1">
        <w:tab/>
      </w:r>
      <w:r w:rsidRPr="009D12B1">
        <w:rPr>
          <w:b/>
        </w:rPr>
        <w:t>On est allé faire un test de VIH</w:t>
      </w:r>
    </w:p>
    <w:p w:rsidR="004239DE" w:rsidRPr="009D12B1" w:rsidRDefault="004239DE" w:rsidP="00CC4EC7">
      <w:pPr>
        <w:tabs>
          <w:tab w:val="center" w:pos="4536"/>
        </w:tabs>
      </w:pPr>
      <w:r w:rsidRPr="009D12B1">
        <w:tab/>
      </w:r>
      <w:r w:rsidRPr="009D12B1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(10:21:14:00)</w:t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C8769A">
        <w:t>FOYE</w:t>
      </w:r>
      <w:r w:rsidRPr="00C8769A">
        <w:tab/>
      </w:r>
      <w:r w:rsidRPr="00C8769A">
        <w:rPr>
          <w:b/>
        </w:rPr>
        <w:t>Sophie, pourquoi?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(10:21:17:20)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</w:r>
      <w:r w:rsidRPr="00513A3C">
        <w:rPr>
          <w:b/>
        </w:rPr>
        <w:t>Tu sais!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(10:21:19:09)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FOYE</w:t>
      </w:r>
      <w:r w:rsidRPr="00513A3C">
        <w:tab/>
      </w:r>
      <w:r w:rsidRPr="00C8769A">
        <w:rPr>
          <w:b/>
        </w:rPr>
        <w:t>Non! / Sophie! Non!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(10:21:22:23)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</w:r>
      <w:r w:rsidRPr="00513A3C">
        <w:rPr>
          <w:b/>
        </w:rPr>
        <w:t>Je croyais qu’Ekene!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(10:21:26:10)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9D12B1">
        <w:t>FOYE</w:t>
      </w:r>
      <w:r w:rsidRPr="009D12B1">
        <w:tab/>
      </w:r>
      <w:r w:rsidRPr="00C8769A">
        <w:rPr>
          <w:b/>
        </w:rPr>
        <w:t>Tu me dis quoi là? // Oh mon Dieu 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(10:21:27:20)</w:t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  <w:rPr>
          <w:b/>
        </w:rPr>
      </w:pPr>
      <w:r w:rsidRPr="00513A3C">
        <w:t>EKENE</w:t>
      </w:r>
      <w:r w:rsidRPr="00513A3C">
        <w:tab/>
      </w:r>
      <w:r w:rsidRPr="00513A3C">
        <w:rPr>
          <w:b/>
        </w:rPr>
        <w:t>Et merde!</w:t>
      </w:r>
    </w:p>
    <w:p w:rsidR="004239DE" w:rsidRPr="00513A3C" w:rsidRDefault="004239DE" w:rsidP="00CC4EC7">
      <w:pPr>
        <w:tabs>
          <w:tab w:val="center" w:pos="4536"/>
        </w:tabs>
      </w:pPr>
      <w:r w:rsidRPr="00513A3C">
        <w:tab/>
      </w:r>
      <w:r w:rsidRPr="00513A3C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(10:21:32:10)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  <w:rPr>
          <w:b/>
        </w:rPr>
      </w:pPr>
      <w:r w:rsidRPr="00513A3C">
        <w:t>SOPHIE</w:t>
      </w:r>
      <w:r w:rsidRPr="00513A3C">
        <w:tab/>
      </w:r>
      <w:r w:rsidRPr="00C8769A">
        <w:rPr>
          <w:b/>
        </w:rPr>
        <w:t>Espèce d’idiot! Tu m’avais promis de tout lui dire!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C8769A" w:rsidRDefault="004239DE" w:rsidP="00CC4EC7">
      <w:pPr>
        <w:tabs>
          <w:tab w:val="center" w:pos="4536"/>
        </w:tabs>
      </w:pPr>
      <w:r w:rsidRPr="00C8769A">
        <w:t>(10:21:39:00)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>EKENE</w:t>
      </w:r>
      <w:r w:rsidRPr="00C8769A">
        <w:tab/>
      </w:r>
      <w:r w:rsidRPr="00C8769A">
        <w:rPr>
          <w:b/>
        </w:rPr>
        <w:t>Je suis désolé.</w:t>
      </w:r>
    </w:p>
    <w:p w:rsidR="004239DE" w:rsidRPr="00C8769A" w:rsidRDefault="004239DE" w:rsidP="00CC4EC7">
      <w:pPr>
        <w:tabs>
          <w:tab w:val="center" w:pos="4536"/>
        </w:tabs>
      </w:pPr>
      <w:r w:rsidRPr="00C8769A">
        <w:tab/>
      </w:r>
      <w:r w:rsidRPr="00C8769A">
        <w:tab/>
      </w:r>
    </w:p>
    <w:p w:rsidR="004239DE" w:rsidRPr="00513A3C" w:rsidRDefault="004239DE" w:rsidP="00CC4EC7">
      <w:pPr>
        <w:tabs>
          <w:tab w:val="center" w:pos="4536"/>
        </w:tabs>
      </w:pPr>
      <w:r w:rsidRPr="00513A3C">
        <w:t>(10:22:20:24)</w:t>
      </w:r>
      <w:r w:rsidRPr="00513A3C">
        <w:tab/>
      </w:r>
    </w:p>
    <w:p w:rsidR="004239DE" w:rsidRPr="00C8769A" w:rsidRDefault="004239DE" w:rsidP="00CC4EC7">
      <w:pPr>
        <w:tabs>
          <w:tab w:val="center" w:pos="4536"/>
        </w:tabs>
      </w:pPr>
      <w:r w:rsidRPr="00513A3C">
        <w:t>NII</w:t>
      </w:r>
      <w:r w:rsidRPr="00513A3C">
        <w:tab/>
      </w:r>
      <w:bookmarkStart w:id="0" w:name="_GoBack"/>
      <w:bookmarkEnd w:id="0"/>
      <w:r w:rsidRPr="00C8769A">
        <w:rPr>
          <w:b/>
        </w:rPr>
        <w:t>Tu m’as  fichu la honte ce soir.</w:t>
      </w:r>
    </w:p>
    <w:sectPr w:rsidR="004239DE" w:rsidRPr="00C8769A" w:rsidSect="000C6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irmala UI">
    <w:altName w:val="Iskoola Pot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275"/>
    <w:rsid w:val="00001870"/>
    <w:rsid w:val="00020A7C"/>
    <w:rsid w:val="0002282F"/>
    <w:rsid w:val="00033268"/>
    <w:rsid w:val="00055A7F"/>
    <w:rsid w:val="00072DA1"/>
    <w:rsid w:val="000853E7"/>
    <w:rsid w:val="00090F1E"/>
    <w:rsid w:val="000C611C"/>
    <w:rsid w:val="000C7D61"/>
    <w:rsid w:val="000D781D"/>
    <w:rsid w:val="000E10C6"/>
    <w:rsid w:val="001106B6"/>
    <w:rsid w:val="0012269F"/>
    <w:rsid w:val="00122AA3"/>
    <w:rsid w:val="001357F5"/>
    <w:rsid w:val="0013642D"/>
    <w:rsid w:val="0014229B"/>
    <w:rsid w:val="00153EAC"/>
    <w:rsid w:val="00160047"/>
    <w:rsid w:val="00193CBA"/>
    <w:rsid w:val="001C5A06"/>
    <w:rsid w:val="001C6AA2"/>
    <w:rsid w:val="001D2B1D"/>
    <w:rsid w:val="001D617E"/>
    <w:rsid w:val="002114F9"/>
    <w:rsid w:val="00214993"/>
    <w:rsid w:val="002244DB"/>
    <w:rsid w:val="00250591"/>
    <w:rsid w:val="00263F86"/>
    <w:rsid w:val="00271173"/>
    <w:rsid w:val="00287053"/>
    <w:rsid w:val="002906AF"/>
    <w:rsid w:val="00296524"/>
    <w:rsid w:val="002A7505"/>
    <w:rsid w:val="002C6275"/>
    <w:rsid w:val="002C748F"/>
    <w:rsid w:val="002D1D0E"/>
    <w:rsid w:val="002D2C79"/>
    <w:rsid w:val="002E1CE0"/>
    <w:rsid w:val="002F0DFD"/>
    <w:rsid w:val="002F70D0"/>
    <w:rsid w:val="0030341F"/>
    <w:rsid w:val="00310219"/>
    <w:rsid w:val="003208BF"/>
    <w:rsid w:val="00322644"/>
    <w:rsid w:val="00342236"/>
    <w:rsid w:val="00343147"/>
    <w:rsid w:val="00343871"/>
    <w:rsid w:val="00352CDD"/>
    <w:rsid w:val="003573FA"/>
    <w:rsid w:val="003817DE"/>
    <w:rsid w:val="00382B05"/>
    <w:rsid w:val="00383645"/>
    <w:rsid w:val="003A7BEA"/>
    <w:rsid w:val="003B0D62"/>
    <w:rsid w:val="004102C4"/>
    <w:rsid w:val="004239DE"/>
    <w:rsid w:val="00461ACA"/>
    <w:rsid w:val="00483332"/>
    <w:rsid w:val="00487C43"/>
    <w:rsid w:val="004A3039"/>
    <w:rsid w:val="004C66D3"/>
    <w:rsid w:val="004D379F"/>
    <w:rsid w:val="004E2BA7"/>
    <w:rsid w:val="004F2D36"/>
    <w:rsid w:val="004F7CE4"/>
    <w:rsid w:val="00513A3C"/>
    <w:rsid w:val="005262B6"/>
    <w:rsid w:val="00532B48"/>
    <w:rsid w:val="00565ACA"/>
    <w:rsid w:val="00575596"/>
    <w:rsid w:val="00576545"/>
    <w:rsid w:val="00577289"/>
    <w:rsid w:val="00586E98"/>
    <w:rsid w:val="0059520D"/>
    <w:rsid w:val="005959E4"/>
    <w:rsid w:val="005A1A8A"/>
    <w:rsid w:val="005B4E36"/>
    <w:rsid w:val="005B6912"/>
    <w:rsid w:val="005F5BF1"/>
    <w:rsid w:val="006039C4"/>
    <w:rsid w:val="0060437F"/>
    <w:rsid w:val="006147FA"/>
    <w:rsid w:val="00617FEB"/>
    <w:rsid w:val="00620DC4"/>
    <w:rsid w:val="00630482"/>
    <w:rsid w:val="00633872"/>
    <w:rsid w:val="00637F24"/>
    <w:rsid w:val="00653818"/>
    <w:rsid w:val="00671C48"/>
    <w:rsid w:val="0067228C"/>
    <w:rsid w:val="00687274"/>
    <w:rsid w:val="00687895"/>
    <w:rsid w:val="006D0D86"/>
    <w:rsid w:val="006F6AFC"/>
    <w:rsid w:val="00703574"/>
    <w:rsid w:val="0075091F"/>
    <w:rsid w:val="0075187A"/>
    <w:rsid w:val="007663B0"/>
    <w:rsid w:val="00766406"/>
    <w:rsid w:val="007A6E28"/>
    <w:rsid w:val="007B1DC6"/>
    <w:rsid w:val="007F5FBD"/>
    <w:rsid w:val="00805FA0"/>
    <w:rsid w:val="00806852"/>
    <w:rsid w:val="00810510"/>
    <w:rsid w:val="008106AB"/>
    <w:rsid w:val="008210FE"/>
    <w:rsid w:val="00850434"/>
    <w:rsid w:val="0088284A"/>
    <w:rsid w:val="00885B8A"/>
    <w:rsid w:val="00895826"/>
    <w:rsid w:val="008A668A"/>
    <w:rsid w:val="008C65EB"/>
    <w:rsid w:val="009011ED"/>
    <w:rsid w:val="00914E69"/>
    <w:rsid w:val="00944255"/>
    <w:rsid w:val="0094791A"/>
    <w:rsid w:val="0097623F"/>
    <w:rsid w:val="009941B8"/>
    <w:rsid w:val="009A6D45"/>
    <w:rsid w:val="009B36F0"/>
    <w:rsid w:val="009D12B1"/>
    <w:rsid w:val="009F033D"/>
    <w:rsid w:val="009F0834"/>
    <w:rsid w:val="009F1EDF"/>
    <w:rsid w:val="009F241E"/>
    <w:rsid w:val="00A149FE"/>
    <w:rsid w:val="00A17D21"/>
    <w:rsid w:val="00A242E2"/>
    <w:rsid w:val="00A31FB0"/>
    <w:rsid w:val="00A34687"/>
    <w:rsid w:val="00A414C2"/>
    <w:rsid w:val="00A43E9B"/>
    <w:rsid w:val="00A55CE4"/>
    <w:rsid w:val="00AA5F80"/>
    <w:rsid w:val="00AB74DF"/>
    <w:rsid w:val="00AC5B06"/>
    <w:rsid w:val="00AC5EC5"/>
    <w:rsid w:val="00AC76A8"/>
    <w:rsid w:val="00AD67A7"/>
    <w:rsid w:val="00AF1E30"/>
    <w:rsid w:val="00AF2D23"/>
    <w:rsid w:val="00B06080"/>
    <w:rsid w:val="00B17FD4"/>
    <w:rsid w:val="00B276C4"/>
    <w:rsid w:val="00B30230"/>
    <w:rsid w:val="00B76B83"/>
    <w:rsid w:val="00B94ED2"/>
    <w:rsid w:val="00B96F91"/>
    <w:rsid w:val="00B97974"/>
    <w:rsid w:val="00BA4595"/>
    <w:rsid w:val="00BB4937"/>
    <w:rsid w:val="00BC4ABE"/>
    <w:rsid w:val="00BD69DD"/>
    <w:rsid w:val="00BE7BFC"/>
    <w:rsid w:val="00C70C44"/>
    <w:rsid w:val="00C8769A"/>
    <w:rsid w:val="00CA5378"/>
    <w:rsid w:val="00CB2337"/>
    <w:rsid w:val="00CB6DB5"/>
    <w:rsid w:val="00CC4EC7"/>
    <w:rsid w:val="00CD22D9"/>
    <w:rsid w:val="00CD6DAE"/>
    <w:rsid w:val="00CE5337"/>
    <w:rsid w:val="00D07C5E"/>
    <w:rsid w:val="00D144BE"/>
    <w:rsid w:val="00D20736"/>
    <w:rsid w:val="00D21C8F"/>
    <w:rsid w:val="00D67DA8"/>
    <w:rsid w:val="00D759CE"/>
    <w:rsid w:val="00D83018"/>
    <w:rsid w:val="00D9142C"/>
    <w:rsid w:val="00D93C0B"/>
    <w:rsid w:val="00DB4FB8"/>
    <w:rsid w:val="00DC2C2D"/>
    <w:rsid w:val="00DD4AD1"/>
    <w:rsid w:val="00E079F2"/>
    <w:rsid w:val="00E1560F"/>
    <w:rsid w:val="00E23D2C"/>
    <w:rsid w:val="00E43E9A"/>
    <w:rsid w:val="00E50B1A"/>
    <w:rsid w:val="00E6131A"/>
    <w:rsid w:val="00E63060"/>
    <w:rsid w:val="00EA0E08"/>
    <w:rsid w:val="00EC3713"/>
    <w:rsid w:val="00F069FF"/>
    <w:rsid w:val="00F15D69"/>
    <w:rsid w:val="00F20577"/>
    <w:rsid w:val="00F3144A"/>
    <w:rsid w:val="00F35B2F"/>
    <w:rsid w:val="00F36999"/>
    <w:rsid w:val="00F40012"/>
    <w:rsid w:val="00F42DBC"/>
    <w:rsid w:val="00F66E1F"/>
    <w:rsid w:val="00F85E01"/>
    <w:rsid w:val="00FB4F7C"/>
    <w:rsid w:val="00FD7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11C"/>
    <w:pPr>
      <w:ind w:left="2268" w:hanging="2268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65ACA"/>
    <w:pPr>
      <w:spacing w:after="200" w:line="276" w:lineRule="auto"/>
      <w:ind w:left="720" w:firstLine="0"/>
      <w:contextualSpacing/>
    </w:pPr>
  </w:style>
  <w:style w:type="character" w:styleId="Hyperlink">
    <w:name w:val="Hyperlink"/>
    <w:basedOn w:val="DefaultParagraphFont"/>
    <w:uiPriority w:val="99"/>
    <w:semiHidden/>
    <w:rsid w:val="00BB493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169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19</Pages>
  <Words>3185</Words>
  <Characters>17519</Characters>
  <Application>Microsoft Office Outlook</Application>
  <DocSecurity>0</DocSecurity>
  <Lines>0</Lines>
  <Paragraphs>0</Paragraphs>
  <ScaleCrop>false</ScaleCrop>
  <Company>A6-Origin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(“SHUGA SAISON 3 - EPISODE 3”)</dc:title>
  <dc:subject/>
  <dc:creator>Origin</dc:creator>
  <cp:keywords/>
  <dc:description/>
  <cp:lastModifiedBy>BUREAU P</cp:lastModifiedBy>
  <cp:revision>2</cp:revision>
  <dcterms:created xsi:type="dcterms:W3CDTF">2016-03-16T17:57:00Z</dcterms:created>
  <dcterms:modified xsi:type="dcterms:W3CDTF">2016-03-16T17:57:00Z</dcterms:modified>
</cp:coreProperties>
</file>