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365" w:rsidRPr="008C54FF" w:rsidRDefault="00F44365" w:rsidP="002D1758">
      <w:pPr>
        <w:rPr>
          <w:lang w:val="en-US"/>
        </w:rPr>
      </w:pPr>
      <w:bookmarkStart w:id="0" w:name="_GoBack"/>
      <w:bookmarkEnd w:id="0"/>
      <w:r w:rsidRPr="008C54FF">
        <w:rPr>
          <w:lang w:val="en-US"/>
        </w:rPr>
        <w:t xml:space="preserve">SVENELD: </w:t>
      </w:r>
      <w:r w:rsidRPr="008C54FF">
        <w:rPr>
          <w:lang w:val="en-US"/>
        </w:rPr>
        <w:tab/>
      </w:r>
      <w:r w:rsidRPr="008C54FF">
        <w:rPr>
          <w:lang w:val="en-US"/>
        </w:rPr>
        <w:tab/>
        <w:t>Voiceover. I close my eyes and see the wintry forest</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Voiceover. : The cold and white snow make me think of death.</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Voiceover.  What happened here shook up all our lives.</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He’ll come from over there!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Hmm.</w:t>
      </w:r>
    </w:p>
    <w:p w:rsidR="00F44365" w:rsidRPr="008C54FF" w:rsidRDefault="00F44365" w:rsidP="002D1758">
      <w:pPr>
        <w:rPr>
          <w:lang w:val="en-US"/>
        </w:rPr>
      </w:pPr>
    </w:p>
    <w:p w:rsidR="00F44365" w:rsidRPr="008C54FF" w:rsidRDefault="00F44365" w:rsidP="00DA4459">
      <w:pPr>
        <w:ind w:left="2120" w:hanging="2120"/>
        <w:rPr>
          <w:lang w:val="en-US"/>
        </w:rPr>
      </w:pPr>
      <w:r w:rsidRPr="008C54FF">
        <w:rPr>
          <w:lang w:val="en-US"/>
        </w:rPr>
        <w:t xml:space="preserve">OLEG: </w:t>
      </w:r>
      <w:r w:rsidRPr="008C54FF">
        <w:rPr>
          <w:lang w:val="en-US"/>
        </w:rPr>
        <w:tab/>
      </w:r>
      <w:r w:rsidRPr="008C54FF">
        <w:rPr>
          <w:lang w:val="en-US"/>
        </w:rPr>
        <w:tab/>
        <w:t>Only you heard that. VOICEOVER SVENELD: I’ve always served the house of Rurik Why of the 3 brothers did I chose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 xml:space="preserve">Oleg?  He was fiery  like his father, just not as bright. </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 xml:space="preserve">It's going to the side! </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Strike it!</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Drive it straight!</w:t>
      </w:r>
    </w:p>
    <w:p w:rsidR="00F44365" w:rsidRPr="008C54FF" w:rsidRDefault="00F44365" w:rsidP="002D1758">
      <w:pPr>
        <w:rPr>
          <w:lang w:val="en-US"/>
        </w:rPr>
      </w:pPr>
    </w:p>
    <w:p w:rsidR="00F44365" w:rsidRPr="008C54FF" w:rsidRDefault="00F44365" w:rsidP="00DA4459">
      <w:pPr>
        <w:ind w:left="2120" w:hanging="2120"/>
        <w:rPr>
          <w:lang w:val="en-US"/>
        </w:rPr>
      </w:pPr>
      <w:r w:rsidRPr="008C54FF">
        <w:rPr>
          <w:lang w:val="en-US"/>
        </w:rPr>
        <w:t xml:space="preserve">SVENELD: </w:t>
      </w:r>
      <w:r w:rsidRPr="008C54FF">
        <w:rPr>
          <w:lang w:val="en-US"/>
        </w:rPr>
        <w:tab/>
      </w:r>
      <w:r w:rsidRPr="008C54FF">
        <w:rPr>
          <w:lang w:val="en-US"/>
        </w:rPr>
        <w:tab/>
        <w:t>We weren’t alone in the forest. LYUT: Let's go after them! Come on!  Here strangers were waiting for us.</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LYUT: </w:t>
      </w:r>
      <w:r w:rsidRPr="008C54FF">
        <w:rPr>
          <w:lang w:val="en-US"/>
        </w:rPr>
        <w:tab/>
      </w:r>
      <w:r w:rsidRPr="008C54FF">
        <w:rPr>
          <w:lang w:val="en-US"/>
        </w:rPr>
        <w:tab/>
      </w:r>
      <w:r w:rsidRPr="008C54FF">
        <w:rPr>
          <w:lang w:val="en-US"/>
        </w:rPr>
        <w:tab/>
        <w:t>Throw it! CROWD: Take it!</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Huh?</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Oleg!</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Hey what are you doing?</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Where are you off to?</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Prince, Prince! Look!</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Where’s the axe?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Hey what are you doing?</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Calm down!</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Calm down!</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Calm down!</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LYUT: </w:t>
      </w:r>
      <w:r w:rsidRPr="008C54FF">
        <w:rPr>
          <w:lang w:val="en-US"/>
        </w:rPr>
        <w:tab/>
      </w:r>
      <w:r w:rsidRPr="008C54FF">
        <w:rPr>
          <w:lang w:val="en-US"/>
        </w:rPr>
        <w:tab/>
      </w:r>
      <w:r w:rsidRPr="008C54FF">
        <w:rPr>
          <w:lang w:val="en-US"/>
        </w:rPr>
        <w:tab/>
        <w:t>brother! This is our hunt and our trophy!</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Here you are!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So which brother?</w:t>
      </w:r>
    </w:p>
    <w:p w:rsidR="00F44365" w:rsidRPr="008C54FF" w:rsidRDefault="00F44365" w:rsidP="002D1758">
      <w:pPr>
        <w:rPr>
          <w:lang w:val="en-US"/>
        </w:rPr>
      </w:pPr>
    </w:p>
    <w:p w:rsidR="00F44365" w:rsidRPr="008C54FF" w:rsidRDefault="00F44365" w:rsidP="002D1758">
      <w:pPr>
        <w:rPr>
          <w:lang w:val="en-US"/>
        </w:rPr>
      </w:pPr>
      <w:r w:rsidRPr="008C54FF">
        <w:rPr>
          <w:lang w:val="en-US"/>
        </w:rPr>
        <w:t>OLEG:</w:t>
      </w:r>
      <w:r w:rsidRPr="008C54FF">
        <w:rPr>
          <w:lang w:val="en-US"/>
        </w:rPr>
        <w:tab/>
        <w:t xml:space="preserve"> </w:t>
      </w:r>
      <w:r w:rsidRPr="008C54FF">
        <w:rPr>
          <w:lang w:val="en-US"/>
        </w:rPr>
        <w:tab/>
      </w:r>
      <w:r w:rsidRPr="008C54FF">
        <w:rPr>
          <w:lang w:val="en-US"/>
        </w:rPr>
        <w:tab/>
        <w:t>I have two.</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The youngest</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Vladimir?</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LYUT: </w:t>
      </w:r>
      <w:r w:rsidRPr="008C54FF">
        <w:rPr>
          <w:lang w:val="en-US"/>
        </w:rPr>
        <w:tab/>
      </w:r>
      <w:r w:rsidRPr="008C54FF">
        <w:rPr>
          <w:lang w:val="en-US"/>
        </w:rPr>
        <w:tab/>
      </w:r>
      <w:r w:rsidRPr="008C54FF">
        <w:rPr>
          <w:lang w:val="en-US"/>
        </w:rPr>
        <w:tab/>
        <w:t>We are from Kiev.</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Stop, stop, that’s enough!</w:t>
      </w:r>
    </w:p>
    <w:p w:rsidR="00F44365" w:rsidRPr="008C54FF" w:rsidRDefault="00F44365" w:rsidP="002D1758">
      <w:pPr>
        <w:rPr>
          <w:lang w:val="en-US"/>
        </w:rPr>
      </w:pPr>
    </w:p>
    <w:p w:rsidR="00F44365" w:rsidRPr="008C54FF" w:rsidRDefault="00F44365" w:rsidP="002D1758">
      <w:pPr>
        <w:rPr>
          <w:lang w:val="en-US"/>
        </w:rPr>
      </w:pPr>
      <w:r w:rsidRPr="008C54FF">
        <w:rPr>
          <w:lang w:val="en-US"/>
        </w:rPr>
        <w:t>OLEG:</w:t>
      </w:r>
      <w:r w:rsidRPr="008C54FF">
        <w:rPr>
          <w:lang w:val="en-US"/>
        </w:rPr>
        <w:tab/>
      </w:r>
      <w:r w:rsidRPr="008C54FF">
        <w:rPr>
          <w:lang w:val="en-US"/>
        </w:rPr>
        <w:tab/>
      </w:r>
      <w:r w:rsidRPr="008C54FF">
        <w:rPr>
          <w:lang w:val="en-US"/>
        </w:rPr>
        <w:tab/>
        <w:t>He serves Yaropolk.</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LYUT: </w:t>
      </w:r>
      <w:r w:rsidRPr="008C54FF">
        <w:rPr>
          <w:lang w:val="en-US"/>
        </w:rPr>
        <w:tab/>
      </w:r>
      <w:r w:rsidRPr="008C54FF">
        <w:rPr>
          <w:lang w:val="en-US"/>
        </w:rPr>
        <w:tab/>
      </w:r>
      <w:r w:rsidRPr="008C54FF">
        <w:rPr>
          <w:lang w:val="en-US"/>
        </w:rPr>
        <w:tab/>
        <w:t>We can share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LYUT: </w:t>
      </w:r>
      <w:r w:rsidRPr="008C54FF">
        <w:rPr>
          <w:lang w:val="en-US"/>
        </w:rPr>
        <w:tab/>
      </w:r>
      <w:r w:rsidRPr="008C54FF">
        <w:rPr>
          <w:lang w:val="en-US"/>
        </w:rPr>
        <w:tab/>
      </w:r>
      <w:r w:rsidRPr="008C54FF">
        <w:rPr>
          <w:lang w:val="en-US"/>
        </w:rPr>
        <w:tab/>
        <w:t>We’re not greedy.OLEG: Share?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Share...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Yaropolk has the best men!</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And the best city.</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And it’s still not enough for him!</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Let's go!</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Get out of here! Quick!</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Come on! Strike!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 xml:space="preserve">Don't just </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stand there!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Halt! Yaropolk</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Go on!</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CROWD: </w:t>
      </w:r>
      <w:r w:rsidRPr="008C54FF">
        <w:rPr>
          <w:lang w:val="en-US"/>
        </w:rPr>
        <w:tab/>
      </w:r>
      <w:r w:rsidRPr="008C54FF">
        <w:rPr>
          <w:lang w:val="en-US"/>
        </w:rPr>
        <w:tab/>
        <w:t>Prince! They slaughtered Lyut!</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Agree it with your brother.</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 xml:space="preserve">We'll pay him. </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blood money for the dead man and that's all.</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YAROPOLK: </w:t>
      </w:r>
      <w:r w:rsidRPr="008C54FF">
        <w:rPr>
          <w:lang w:val="en-US"/>
        </w:rPr>
        <w:tab/>
      </w:r>
      <w:r w:rsidRPr="008C54FF">
        <w:rPr>
          <w:lang w:val="en-US"/>
        </w:rPr>
        <w:tab/>
        <w:t xml:space="preserve">You killed my man! </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YAROPOLK: </w:t>
      </w:r>
      <w:r w:rsidRPr="008C54FF">
        <w:rPr>
          <w:lang w:val="en-US"/>
        </w:rPr>
        <w:tab/>
      </w:r>
      <w:r w:rsidRPr="008C54FF">
        <w:rPr>
          <w:lang w:val="en-US"/>
        </w:rPr>
        <w:tab/>
        <w:t>What should I do to you now? OLEG: It was a gift!</w:t>
      </w:r>
    </w:p>
    <w:p w:rsidR="00F44365" w:rsidRPr="008C54FF" w:rsidRDefault="00F44365" w:rsidP="002D1758">
      <w:pPr>
        <w:rPr>
          <w:lang w:val="en-US"/>
        </w:rPr>
      </w:pPr>
    </w:p>
    <w:p w:rsidR="00F44365" w:rsidRPr="008C54FF" w:rsidRDefault="00F44365" w:rsidP="002D1758">
      <w:pPr>
        <w:rPr>
          <w:lang w:val="en-US"/>
        </w:rPr>
      </w:pPr>
      <w:r w:rsidRPr="008C54FF">
        <w:rPr>
          <w:lang w:val="en-US"/>
        </w:rPr>
        <w:t>OLEG:</w:t>
      </w:r>
      <w:r w:rsidRPr="008C54FF">
        <w:rPr>
          <w:lang w:val="en-US"/>
        </w:rPr>
        <w:tab/>
        <w:t xml:space="preserve"> </w:t>
      </w:r>
      <w:r w:rsidRPr="008C54FF">
        <w:rPr>
          <w:lang w:val="en-US"/>
        </w:rPr>
        <w:tab/>
      </w:r>
      <w:r w:rsidRPr="008C54FF">
        <w:rPr>
          <w:lang w:val="en-US"/>
        </w:rPr>
        <w:tab/>
        <w:t xml:space="preserve">A wedding gift for my bride!  </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And your men wanted to snatch it!</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 YAROPOLK: </w:t>
      </w:r>
      <w:r w:rsidRPr="008C54FF">
        <w:rPr>
          <w:lang w:val="en-US"/>
        </w:rPr>
        <w:tab/>
      </w:r>
      <w:r w:rsidRPr="008C54FF">
        <w:rPr>
          <w:lang w:val="en-US"/>
        </w:rPr>
        <w:tab/>
        <w:t>I was also preparing a gift!</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SVENELD: </w:t>
      </w:r>
      <w:r w:rsidRPr="008C54FF">
        <w:rPr>
          <w:lang w:val="en-US"/>
        </w:rPr>
        <w:tab/>
      </w:r>
      <w:r w:rsidRPr="008C54FF">
        <w:rPr>
          <w:lang w:val="en-US"/>
        </w:rPr>
        <w:tab/>
        <w:t>Uh-huh</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YAROPOLK: </w:t>
      </w:r>
      <w:r w:rsidRPr="008C54FF">
        <w:rPr>
          <w:lang w:val="en-US"/>
        </w:rPr>
        <w:tab/>
      </w:r>
      <w:r w:rsidRPr="008C54FF">
        <w:rPr>
          <w:lang w:val="en-US"/>
        </w:rPr>
        <w:tab/>
        <w:t xml:space="preserve">For your wedding! </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YAROPOLK: </w:t>
      </w:r>
      <w:r w:rsidRPr="008C54FF">
        <w:rPr>
          <w:lang w:val="en-US"/>
        </w:rPr>
        <w:tab/>
      </w:r>
      <w:r w:rsidRPr="008C54FF">
        <w:rPr>
          <w:lang w:val="en-US"/>
        </w:rPr>
        <w:tab/>
        <w:t>Come here!</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I didn't invite you!</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 xml:space="preserve">Come, let’s go to Polotsk! </w:t>
      </w:r>
    </w:p>
    <w:p w:rsidR="00F44365" w:rsidRPr="008C54FF" w:rsidRDefault="00F44365" w:rsidP="002D1758">
      <w:pPr>
        <w:rPr>
          <w:lang w:val="en-US"/>
        </w:rPr>
      </w:pPr>
    </w:p>
    <w:p w:rsidR="00F44365" w:rsidRPr="008C54FF" w:rsidRDefault="00F44365" w:rsidP="002D1758">
      <w:pPr>
        <w:rPr>
          <w:lang w:val="en-US"/>
        </w:rPr>
      </w:pPr>
      <w:r w:rsidRPr="008C54FF">
        <w:rPr>
          <w:lang w:val="en-US"/>
        </w:rPr>
        <w:t xml:space="preserve">OLEG: </w:t>
      </w:r>
      <w:r w:rsidRPr="008C54FF">
        <w:rPr>
          <w:lang w:val="en-US"/>
        </w:rPr>
        <w:tab/>
      </w:r>
      <w:r w:rsidRPr="008C54FF">
        <w:rPr>
          <w:lang w:val="en-US"/>
        </w:rPr>
        <w:tab/>
      </w:r>
      <w:r w:rsidRPr="008C54FF">
        <w:rPr>
          <w:lang w:val="en-US"/>
        </w:rPr>
        <w:tab/>
        <w:t xml:space="preserve">My bride is waiting! </w:t>
      </w:r>
    </w:p>
    <w:p w:rsidR="00F44365" w:rsidRPr="008C54FF" w:rsidRDefault="00F44365" w:rsidP="002D1758">
      <w:pPr>
        <w:rPr>
          <w:lang w:val="en-US"/>
        </w:rPr>
      </w:pPr>
    </w:p>
    <w:p w:rsidR="00F44365" w:rsidRDefault="00F44365" w:rsidP="002D1758">
      <w:r w:rsidRPr="008C54FF">
        <w:rPr>
          <w:lang w:val="en-US"/>
        </w:rPr>
        <w:t xml:space="preserve">OLEG: </w:t>
      </w:r>
      <w:r w:rsidRPr="008C54FF">
        <w:rPr>
          <w:lang w:val="en-US"/>
        </w:rPr>
        <w:tab/>
      </w:r>
      <w:r w:rsidRPr="008C54FF">
        <w:rPr>
          <w:lang w:val="en-US"/>
        </w:rPr>
        <w:tab/>
      </w:r>
      <w:r w:rsidRPr="008C54FF">
        <w:rPr>
          <w:lang w:val="en-US"/>
        </w:rPr>
        <w:tab/>
        <w:t xml:space="preserve">It's easier to agree across a wall. </w:t>
      </w:r>
      <w:r>
        <w:t>Let's go!</w:t>
      </w:r>
    </w:p>
    <w:p w:rsidR="00F44365" w:rsidRDefault="00F44365" w:rsidP="002D1758"/>
    <w:p w:rsidR="00F44365" w:rsidRDefault="00F44365" w:rsidP="002D1758">
      <w:r>
        <w:t xml:space="preserve">CROWD: </w:t>
      </w:r>
      <w:r>
        <w:tab/>
      </w:r>
      <w:r>
        <w:tab/>
        <w:t>Let's go!</w:t>
      </w:r>
    </w:p>
    <w:p w:rsidR="00F44365" w:rsidRDefault="00F44365" w:rsidP="002D1758"/>
    <w:p w:rsidR="00F44365" w:rsidRDefault="00F44365" w:rsidP="002D1758">
      <w:r>
        <w:t xml:space="preserve">YAROPOLK: </w:t>
      </w:r>
      <w:r>
        <w:tab/>
      </w:r>
      <w:r>
        <w:tab/>
        <w:t>Tie them all up.</w:t>
      </w:r>
    </w:p>
    <w:p w:rsidR="00F44365" w:rsidRDefault="00F44365" w:rsidP="002D1758"/>
    <w:p w:rsidR="00F44365" w:rsidRDefault="00F44365" w:rsidP="002D1758">
      <w:r>
        <w:t xml:space="preserve">CROWD: </w:t>
      </w:r>
      <w:r>
        <w:tab/>
      </w:r>
      <w:r>
        <w:tab/>
        <w:t>Look! Rogovold! More of the strangers are galloping over there!</w:t>
      </w:r>
    </w:p>
    <w:p w:rsidR="00F44365" w:rsidRDefault="00F44365" w:rsidP="002D1758"/>
    <w:p w:rsidR="00F44365" w:rsidRDefault="00F44365" w:rsidP="002D1758">
      <w:r>
        <w:t xml:space="preserve">ROGOVOLD: </w:t>
      </w:r>
      <w:r>
        <w:tab/>
      </w:r>
      <w:r>
        <w:tab/>
        <w:t>Hurry!</w:t>
      </w:r>
    </w:p>
    <w:p w:rsidR="00F44365" w:rsidRDefault="00F44365" w:rsidP="002D1758"/>
    <w:p w:rsidR="00F44365" w:rsidRDefault="00F44365" w:rsidP="002D1758">
      <w:r>
        <w:t xml:space="preserve">OLEG: </w:t>
      </w:r>
      <w:r>
        <w:tab/>
      </w:r>
      <w:r>
        <w:tab/>
      </w:r>
      <w:r>
        <w:tab/>
        <w:t>Make way! Rogovold!</w:t>
      </w:r>
    </w:p>
    <w:p w:rsidR="00F44365" w:rsidRDefault="00F44365" w:rsidP="002D1758"/>
    <w:p w:rsidR="00F44365" w:rsidRDefault="00F44365" w:rsidP="002D1758">
      <w:r>
        <w:t xml:space="preserve">ROGOVOLD: </w:t>
      </w:r>
      <w:r>
        <w:tab/>
      </w:r>
      <w:r>
        <w:tab/>
        <w:t>Hurry up! It's their war! Close them!</w:t>
      </w:r>
    </w:p>
    <w:p w:rsidR="00F44365" w:rsidRDefault="00F44365" w:rsidP="002D1758"/>
    <w:p w:rsidR="00F44365" w:rsidRDefault="00F44365" w:rsidP="002D1758">
      <w:r>
        <w:t xml:space="preserve">OLEG: </w:t>
      </w:r>
      <w:r>
        <w:tab/>
      </w:r>
      <w:r>
        <w:tab/>
      </w:r>
      <w:r>
        <w:tab/>
        <w:t>Open up!</w:t>
      </w:r>
    </w:p>
    <w:p w:rsidR="00F44365" w:rsidRDefault="00F44365" w:rsidP="002D1758"/>
    <w:p w:rsidR="00F44365" w:rsidRDefault="00F44365" w:rsidP="008970CB">
      <w:pPr>
        <w:ind w:left="2120" w:hanging="2120"/>
      </w:pPr>
      <w:r>
        <w:t xml:space="preserve">SVENELD </w:t>
      </w:r>
      <w:r>
        <w:tab/>
      </w:r>
      <w:r>
        <w:tab/>
        <w:t>Voiceover: Spilt blood calls for revenge. So Yaropolk decided to sacrifice me to the law Here in the house of his foe,  Prince Rogovold So everyone knows Yaropolk is innocent of Oleg's death. But his brother's  blood . lay on him. SVENELD: -They seized on this...</w:t>
      </w:r>
    </w:p>
    <w:p w:rsidR="00F44365" w:rsidRDefault="00F44365" w:rsidP="002D1758"/>
    <w:p w:rsidR="00F44365" w:rsidRDefault="00F44365" w:rsidP="002D1758">
      <w:r>
        <w:t xml:space="preserve">SVENELD: </w:t>
      </w:r>
      <w:r>
        <w:tab/>
      </w:r>
      <w:r>
        <w:tab/>
        <w:t>Yaropolk, answer ! was it me he was fleeing? CROWD: -Don't stand here!</w:t>
      </w:r>
    </w:p>
    <w:p w:rsidR="00F44365" w:rsidRDefault="00F44365" w:rsidP="002D1758"/>
    <w:p w:rsidR="00F44365" w:rsidRDefault="00F44365" w:rsidP="002D1758">
      <w:r>
        <w:t xml:space="preserve">SVENELD: </w:t>
      </w:r>
      <w:r>
        <w:tab/>
      </w:r>
      <w:r>
        <w:tab/>
        <w:t>Did I throw him onto the stakes?</w:t>
      </w:r>
    </w:p>
    <w:p w:rsidR="00F44365" w:rsidRDefault="00F44365" w:rsidP="002D1758"/>
    <w:p w:rsidR="00F44365" w:rsidRDefault="00F44365" w:rsidP="002D1758">
      <w:r>
        <w:t xml:space="preserve">YAROPOLK:  </w:t>
      </w:r>
      <w:r>
        <w:tab/>
      </w:r>
      <w:r>
        <w:tab/>
        <w:t>Give it to me! SVENELD: -Your people were chasing us!</w:t>
      </w:r>
    </w:p>
    <w:p w:rsidR="00F44365" w:rsidRDefault="00F44365" w:rsidP="002D1758"/>
    <w:p w:rsidR="00F44365" w:rsidRDefault="00F44365" w:rsidP="002D1758">
      <w:r>
        <w:t xml:space="preserve">CROWD: </w:t>
      </w:r>
      <w:r>
        <w:tab/>
      </w:r>
      <w:r>
        <w:tab/>
        <w:t>Ours is no better...</w:t>
      </w:r>
    </w:p>
    <w:p w:rsidR="00F44365" w:rsidRDefault="00F44365" w:rsidP="002D1758"/>
    <w:p w:rsidR="00F44365" w:rsidRDefault="00F44365" w:rsidP="002D1758">
      <w:r>
        <w:t xml:space="preserve">CROWD: </w:t>
      </w:r>
      <w:r>
        <w:tab/>
      </w:r>
      <w:r>
        <w:tab/>
        <w:t>Hear that..</w:t>
      </w:r>
    </w:p>
    <w:p w:rsidR="00F44365" w:rsidRDefault="00F44365" w:rsidP="002D1758"/>
    <w:p w:rsidR="00F44365" w:rsidRDefault="00F44365" w:rsidP="002D1758">
      <w:r>
        <w:t xml:space="preserve">YAROPOLK: </w:t>
      </w:r>
      <w:r>
        <w:tab/>
      </w:r>
      <w:r>
        <w:tab/>
        <w:t>You served my father</w:t>
      </w:r>
    </w:p>
    <w:p w:rsidR="00F44365" w:rsidRDefault="00F44365" w:rsidP="002D1758"/>
    <w:p w:rsidR="00F44365" w:rsidRDefault="00F44365" w:rsidP="002D1758">
      <w:r>
        <w:t xml:space="preserve">YAROPOLK: </w:t>
      </w:r>
      <w:r>
        <w:tab/>
      </w:r>
      <w:r>
        <w:tab/>
        <w:t>You served my father, he's dead! And you're alive?</w:t>
      </w:r>
    </w:p>
    <w:p w:rsidR="00F44365" w:rsidRDefault="00F44365" w:rsidP="002D1758"/>
    <w:p w:rsidR="00F44365" w:rsidRDefault="00F44365" w:rsidP="002D1758">
      <w:r>
        <w:t xml:space="preserve">YAROPOLK: </w:t>
      </w:r>
      <w:r>
        <w:tab/>
      </w:r>
      <w:r>
        <w:tab/>
        <w:t>You served my brother!</w:t>
      </w:r>
    </w:p>
    <w:p w:rsidR="00F44365" w:rsidRDefault="00F44365" w:rsidP="002D1758"/>
    <w:p w:rsidR="00F44365" w:rsidRDefault="00F44365" w:rsidP="002D1758">
      <w:r>
        <w:t xml:space="preserve">YAROPOLK: </w:t>
      </w:r>
      <w:r>
        <w:tab/>
      </w:r>
      <w:r>
        <w:tab/>
        <w:t>And you're alive. Maybe I'm alive because you haven't come to serve me?</w:t>
      </w:r>
    </w:p>
    <w:p w:rsidR="00F44365" w:rsidRDefault="00F44365" w:rsidP="002D1758"/>
    <w:p w:rsidR="00F44365" w:rsidRDefault="00F44365" w:rsidP="002D1758">
      <w:r>
        <w:t xml:space="preserve">SVENELD: </w:t>
      </w:r>
      <w:r>
        <w:tab/>
      </w:r>
      <w:r>
        <w:tab/>
        <w:t>Sure...</w:t>
      </w:r>
    </w:p>
    <w:p w:rsidR="00F44365" w:rsidRDefault="00F44365" w:rsidP="002D1758"/>
    <w:p w:rsidR="00F44365" w:rsidRDefault="00F44365" w:rsidP="002D1758">
      <w:r>
        <w:t xml:space="preserve">YAROPOLK: </w:t>
      </w:r>
      <w:r>
        <w:tab/>
      </w:r>
      <w:r>
        <w:tab/>
        <w:t>That's your place.</w:t>
      </w:r>
    </w:p>
    <w:p w:rsidR="00F44365" w:rsidRDefault="00F44365" w:rsidP="002D1758"/>
    <w:p w:rsidR="00F44365" w:rsidRDefault="00F44365" w:rsidP="002D1758">
      <w:r>
        <w:t xml:space="preserve">YAROPOLK: </w:t>
      </w:r>
      <w:r>
        <w:tab/>
      </w:r>
      <w:r>
        <w:tab/>
        <w:t>Execute Sveneld. He didn't keep my brother safe!</w:t>
      </w:r>
    </w:p>
    <w:p w:rsidR="00F44365" w:rsidRDefault="00F44365" w:rsidP="002D1758"/>
    <w:p w:rsidR="00F44365" w:rsidRDefault="00F44365" w:rsidP="00010251">
      <w:pPr>
        <w:ind w:left="2120" w:hanging="2120"/>
      </w:pPr>
      <w:r>
        <w:t xml:space="preserve">VARYAZHKO: </w:t>
      </w:r>
      <w:r>
        <w:tab/>
        <w:t>If you're oppposed say so, we'll go outside the gates Or shall we carry it out here?</w:t>
      </w:r>
    </w:p>
    <w:p w:rsidR="00F44365" w:rsidRDefault="00F44365" w:rsidP="002D1758"/>
    <w:p w:rsidR="00F44365" w:rsidRDefault="00F44365" w:rsidP="002D1758">
      <w:r>
        <w:t xml:space="preserve">ROGOVOLD: </w:t>
      </w:r>
      <w:r>
        <w:tab/>
      </w:r>
      <w:r>
        <w:tab/>
        <w:t>Uh-huh</w:t>
      </w:r>
    </w:p>
    <w:p w:rsidR="00F44365" w:rsidRDefault="00F44365" w:rsidP="002D1758"/>
    <w:p w:rsidR="00F44365" w:rsidRDefault="00F44365" w:rsidP="002D1758">
      <w:r>
        <w:t xml:space="preserve">SVENELD: </w:t>
      </w:r>
      <w:r>
        <w:tab/>
      </w:r>
      <w:r>
        <w:tab/>
        <w:t>That's your last word?!</w:t>
      </w:r>
    </w:p>
    <w:p w:rsidR="00F44365" w:rsidRDefault="00F44365" w:rsidP="002D1758"/>
    <w:p w:rsidR="00F44365" w:rsidRDefault="00F44365" w:rsidP="002D1758">
      <w:r>
        <w:t xml:space="preserve">SAMOKHA: </w:t>
      </w:r>
      <w:r>
        <w:tab/>
      </w:r>
      <w:r>
        <w:tab/>
        <w:t>Come on!</w:t>
      </w:r>
    </w:p>
    <w:p w:rsidR="00F44365" w:rsidRDefault="00F44365" w:rsidP="002D1758"/>
    <w:p w:rsidR="00F44365" w:rsidRDefault="00F44365" w:rsidP="002D1758">
      <w:r>
        <w:t xml:space="preserve">SAMOKHA: </w:t>
      </w:r>
      <w:r>
        <w:tab/>
      </w:r>
      <w:r>
        <w:tab/>
        <w:t>Ready?</w:t>
      </w:r>
    </w:p>
    <w:p w:rsidR="00F44365" w:rsidRDefault="00F44365" w:rsidP="002D1758"/>
    <w:p w:rsidR="00F44365" w:rsidRDefault="00F44365" w:rsidP="00010251">
      <w:pPr>
        <w:ind w:left="2120" w:hanging="2120"/>
      </w:pPr>
      <w:r>
        <w:t xml:space="preserve">SVENELD: </w:t>
      </w:r>
      <w:r>
        <w:tab/>
      </w:r>
      <w:r>
        <w:tab/>
        <w:t>Wait, wait... Help me with my hair! I don't "Sveneld:  -his father to see me with soiled hair!."</w:t>
      </w:r>
    </w:p>
    <w:p w:rsidR="00F44365" w:rsidRDefault="00F44365" w:rsidP="002D1758"/>
    <w:p w:rsidR="00F44365" w:rsidRDefault="00F44365" w:rsidP="002D1758">
      <w:r>
        <w:t xml:space="preserve">CROWD: </w:t>
      </w:r>
      <w:r>
        <w:tab/>
      </w:r>
      <w:r>
        <w:tab/>
        <w:t>Get a move on...</w:t>
      </w:r>
    </w:p>
    <w:p w:rsidR="00F44365" w:rsidRDefault="00F44365" w:rsidP="002D1758"/>
    <w:p w:rsidR="00F44365" w:rsidRDefault="00F44365" w:rsidP="002D1758">
      <w:r>
        <w:t xml:space="preserve">YAROPOLK: </w:t>
      </w:r>
      <w:r>
        <w:tab/>
      </w:r>
      <w:r>
        <w:tab/>
        <w:t xml:space="preserve">Tell my father </w:t>
      </w:r>
    </w:p>
    <w:p w:rsidR="00F44365" w:rsidRDefault="00F44365" w:rsidP="002D1758"/>
    <w:p w:rsidR="00F44365" w:rsidRDefault="00F44365" w:rsidP="002D1758">
      <w:r>
        <w:t xml:space="preserve">YAROPOLK: </w:t>
      </w:r>
      <w:r>
        <w:tab/>
      </w:r>
      <w:r>
        <w:tab/>
        <w:t>I buried his god of war!</w:t>
      </w:r>
    </w:p>
    <w:p w:rsidR="00F44365" w:rsidRDefault="00F44365" w:rsidP="002D1758"/>
    <w:p w:rsidR="00F44365" w:rsidRDefault="00F44365" w:rsidP="002D1758">
      <w:r>
        <w:t xml:space="preserve">SVENELD: </w:t>
      </w:r>
      <w:r>
        <w:tab/>
      </w:r>
      <w:r>
        <w:tab/>
        <w:t>Tell him yourself!</w:t>
      </w:r>
    </w:p>
    <w:p w:rsidR="00F44365" w:rsidRDefault="00F44365" w:rsidP="002D1758"/>
    <w:p w:rsidR="00F44365" w:rsidRDefault="00F44365" w:rsidP="002D1758">
      <w:r>
        <w:t xml:space="preserve">CROWD: </w:t>
      </w:r>
      <w:r>
        <w:tab/>
      </w:r>
      <w:r>
        <w:tab/>
        <w:t>Take arms!</w:t>
      </w:r>
    </w:p>
    <w:p w:rsidR="00F44365" w:rsidRDefault="00F44365" w:rsidP="002D1758"/>
    <w:p w:rsidR="00F44365" w:rsidRDefault="00F44365" w:rsidP="002D1758">
      <w:r>
        <w:t xml:space="preserve">CROWD: </w:t>
      </w:r>
      <w:r>
        <w:tab/>
      </w:r>
      <w:r>
        <w:tab/>
        <w:t>Stop! SVENELD: Sure!</w:t>
      </w:r>
    </w:p>
    <w:p w:rsidR="00F44365" w:rsidRDefault="00F44365" w:rsidP="002D1758"/>
    <w:p w:rsidR="00F44365" w:rsidRDefault="00F44365" w:rsidP="002D1758">
      <w:r>
        <w:t xml:space="preserve">SVENELD: </w:t>
      </w:r>
      <w:r>
        <w:tab/>
      </w:r>
      <w:r>
        <w:tab/>
        <w:t>You can't behead someone twice!</w:t>
      </w:r>
    </w:p>
    <w:p w:rsidR="00F44365" w:rsidRDefault="00F44365" w:rsidP="002D1758"/>
    <w:p w:rsidR="00F44365" w:rsidRDefault="00F44365" w:rsidP="002D1758">
      <w:r>
        <w:t xml:space="preserve">ROGOVOLD: </w:t>
      </w:r>
      <w:r>
        <w:tab/>
      </w:r>
      <w:r>
        <w:tab/>
        <w:t>Stop it!</w:t>
      </w:r>
    </w:p>
    <w:p w:rsidR="00F44365" w:rsidRDefault="00F44365" w:rsidP="002D1758"/>
    <w:p w:rsidR="00F44365" w:rsidRDefault="00F44365" w:rsidP="002D1758">
      <w:r>
        <w:t xml:space="preserve">ROGOVOLD: </w:t>
      </w:r>
      <w:r>
        <w:tab/>
      </w:r>
      <w:r>
        <w:tab/>
        <w:t>The law says you can't  repeat beheading!</w:t>
      </w:r>
    </w:p>
    <w:p w:rsidR="00F44365" w:rsidRDefault="00F44365" w:rsidP="002D1758"/>
    <w:p w:rsidR="00F44365" w:rsidRDefault="00F44365" w:rsidP="002D1758">
      <w:r>
        <w:t xml:space="preserve">ROGOVOLD: </w:t>
      </w:r>
      <w:r>
        <w:tab/>
      </w:r>
      <w:r>
        <w:tab/>
        <w:t>He speaks truly!."</w:t>
      </w:r>
    </w:p>
    <w:p w:rsidR="00F44365" w:rsidRDefault="00F44365" w:rsidP="002D1758"/>
    <w:p w:rsidR="00F44365" w:rsidRDefault="00F44365" w:rsidP="002D1758">
      <w:r>
        <w:t xml:space="preserve">YAROPOLK: </w:t>
      </w:r>
      <w:r>
        <w:tab/>
      </w:r>
      <w:r>
        <w:tab/>
        <w:t>Get back!</w:t>
      </w:r>
    </w:p>
    <w:p w:rsidR="00F44365" w:rsidRDefault="00F44365" w:rsidP="002D1758"/>
    <w:p w:rsidR="00F44365" w:rsidRDefault="00F44365" w:rsidP="002D1758">
      <w:r>
        <w:t xml:space="preserve">YAROPOLK: </w:t>
      </w:r>
      <w:r>
        <w:tab/>
      </w:r>
      <w:r>
        <w:tab/>
        <w:t>Get back! Varyazhko, I said get back!  SVENELD: -Get back!</w:t>
      </w:r>
    </w:p>
    <w:p w:rsidR="00F44365" w:rsidRDefault="00F44365" w:rsidP="002D1758"/>
    <w:p w:rsidR="00F44365" w:rsidRDefault="00F44365" w:rsidP="002D1758">
      <w:r>
        <w:t xml:space="preserve">VARYAZHKO: </w:t>
      </w:r>
      <w:r>
        <w:tab/>
        <w:t>Get back!</w:t>
      </w:r>
    </w:p>
    <w:p w:rsidR="00F44365" w:rsidRDefault="00F44365" w:rsidP="002D1758"/>
    <w:p w:rsidR="00F44365" w:rsidRDefault="00F44365" w:rsidP="002D1758">
      <w:r>
        <w:t xml:space="preserve">YAROPOLK: </w:t>
      </w:r>
      <w:r>
        <w:tab/>
      </w:r>
      <w:r>
        <w:tab/>
        <w:t>Let him go! He speaks truly.</w:t>
      </w:r>
    </w:p>
    <w:p w:rsidR="00F44365" w:rsidRDefault="00F44365" w:rsidP="002D1758"/>
    <w:p w:rsidR="00F44365" w:rsidRDefault="00F44365" w:rsidP="002D1758">
      <w:r>
        <w:t xml:space="preserve">VARYAZHKO: </w:t>
      </w:r>
      <w:r>
        <w:tab/>
        <w:t>You shouldn't have released him.. SVENELD: -Look Yaropolk!</w:t>
      </w:r>
    </w:p>
    <w:p w:rsidR="00F44365" w:rsidRDefault="00F44365" w:rsidP="002D1758"/>
    <w:p w:rsidR="00F44365" w:rsidRDefault="00F44365" w:rsidP="002D1758">
      <w:r>
        <w:t xml:space="preserve">SVENELD: </w:t>
      </w:r>
      <w:r>
        <w:tab/>
      </w:r>
      <w:r>
        <w:tab/>
        <w:t xml:space="preserve">you're guilty of Oleg's death! </w:t>
      </w:r>
    </w:p>
    <w:p w:rsidR="00F44365" w:rsidRDefault="00F44365" w:rsidP="002D1758"/>
    <w:p w:rsidR="00F44365" w:rsidRDefault="00F44365" w:rsidP="002D1758">
      <w:r>
        <w:t xml:space="preserve">SVENELD: </w:t>
      </w:r>
      <w:r>
        <w:tab/>
      </w:r>
      <w:r>
        <w:tab/>
        <w:t>Do you love the law?</w:t>
      </w:r>
    </w:p>
    <w:p w:rsidR="00F44365" w:rsidRDefault="00F44365" w:rsidP="002D1758"/>
    <w:p w:rsidR="00F44365" w:rsidRDefault="00F44365" w:rsidP="002D1758">
      <w:r>
        <w:t xml:space="preserve">SVENELD: </w:t>
      </w:r>
      <w:r>
        <w:tab/>
      </w:r>
      <w:r>
        <w:tab/>
        <w:t xml:space="preserve">They'll take vengeance on you by the law! </w:t>
      </w:r>
    </w:p>
    <w:p w:rsidR="00F44365" w:rsidRDefault="00F44365" w:rsidP="002D1758"/>
    <w:p w:rsidR="00F44365" w:rsidRDefault="00F44365" w:rsidP="002D1758">
      <w:r>
        <w:t>SVENELD:</w:t>
      </w:r>
      <w:r>
        <w:tab/>
      </w:r>
      <w:r>
        <w:tab/>
        <w:t>Your younger brother Vladimir still lives!</w:t>
      </w:r>
    </w:p>
    <w:p w:rsidR="00F44365" w:rsidRDefault="00F44365" w:rsidP="002D1758"/>
    <w:p w:rsidR="00F44365" w:rsidRDefault="00F44365" w:rsidP="002D1758">
      <w:r>
        <w:t xml:space="preserve">VARYAZHKO: </w:t>
      </w:r>
      <w:r>
        <w:tab/>
        <w:t>Look!</w:t>
      </w:r>
    </w:p>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r>
        <w:t xml:space="preserve">SVENELD: </w:t>
      </w:r>
      <w:r>
        <w:tab/>
      </w:r>
      <w:r>
        <w:tab/>
        <w:t>And here is Polotsk.</w:t>
      </w:r>
    </w:p>
    <w:p w:rsidR="00F44365" w:rsidRDefault="00F44365" w:rsidP="002D1758"/>
    <w:p w:rsidR="00F44365" w:rsidRDefault="00F44365" w:rsidP="002D1758">
      <w:r w:rsidRPr="00F15FC4">
        <w:rPr>
          <w:sz w:val="20"/>
          <w:szCs w:val="20"/>
        </w:rPr>
        <w:t>ROGNEDA'S MOTHER</w:t>
      </w:r>
      <w:r>
        <w:t xml:space="preserve">: </w:t>
      </w:r>
      <w:r>
        <w:tab/>
        <w:t>It's matchmakers to see you if they're not lying.</w:t>
      </w:r>
    </w:p>
    <w:p w:rsidR="00F44365" w:rsidRDefault="00F44365" w:rsidP="002D1758"/>
    <w:p w:rsidR="00F44365" w:rsidRDefault="00F44365" w:rsidP="00F15FC4">
      <w:pPr>
        <w:ind w:left="2120" w:hanging="2120"/>
      </w:pPr>
      <w:r>
        <w:t xml:space="preserve">SVENELD </w:t>
      </w:r>
      <w:r>
        <w:tab/>
      </w:r>
      <w:r>
        <w:tab/>
        <w:t>Voiceover. I followed the prince to Novgorod then to the north to the Vikings. And we're here now.</w:t>
      </w:r>
    </w:p>
    <w:p w:rsidR="00F44365" w:rsidRDefault="00F44365" w:rsidP="002D1758"/>
    <w:p w:rsidR="00F44365" w:rsidRDefault="00F44365" w:rsidP="002D1758">
      <w:r>
        <w:t xml:space="preserve">ROGOVOLD: </w:t>
      </w:r>
      <w:r>
        <w:tab/>
      </w:r>
      <w:r>
        <w:tab/>
        <w:t>I'm not Yaropolk's foe!</w:t>
      </w:r>
    </w:p>
    <w:p w:rsidR="00F44365" w:rsidRDefault="00F44365" w:rsidP="002D1758"/>
    <w:p w:rsidR="00F44365" w:rsidRDefault="00F44365" w:rsidP="002D1758">
      <w:r>
        <w:t xml:space="preserve">SVENELD: </w:t>
      </w:r>
      <w:r>
        <w:tab/>
      </w:r>
      <w:r>
        <w:tab/>
        <w:t>But not his friend either.</w:t>
      </w:r>
    </w:p>
    <w:p w:rsidR="00F44365" w:rsidRDefault="00F44365" w:rsidP="002D1758"/>
    <w:p w:rsidR="00F44365" w:rsidRDefault="00F44365" w:rsidP="002D1758">
      <w:r>
        <w:t xml:space="preserve">SVENELD: </w:t>
      </w:r>
      <w:r>
        <w:tab/>
      </w:r>
      <w:r>
        <w:tab/>
        <w:t>You wanted the two brothers to fight?</w:t>
      </w:r>
    </w:p>
    <w:p w:rsidR="00F44365" w:rsidRDefault="00F44365" w:rsidP="002D1758"/>
    <w:p w:rsidR="00F44365" w:rsidRDefault="00F44365" w:rsidP="002D1758">
      <w:r>
        <w:t xml:space="preserve">SVENELD: </w:t>
      </w:r>
      <w:r>
        <w:tab/>
      </w:r>
      <w:r>
        <w:tab/>
        <w:t>You helped me!</w:t>
      </w:r>
    </w:p>
    <w:p w:rsidR="00F44365" w:rsidRDefault="00F44365" w:rsidP="002D1758"/>
    <w:p w:rsidR="00F44365" w:rsidRDefault="00F44365" w:rsidP="002D1758">
      <w:r>
        <w:t xml:space="preserve">ROGOVOLD: </w:t>
      </w:r>
      <w:r>
        <w:tab/>
      </w:r>
      <w:r>
        <w:tab/>
        <w:t>It's not my war.</w:t>
      </w:r>
    </w:p>
    <w:p w:rsidR="00F44365" w:rsidRDefault="00F44365" w:rsidP="002D1758"/>
    <w:p w:rsidR="00F44365" w:rsidRDefault="00F44365" w:rsidP="002D1758">
      <w:r>
        <w:t xml:space="preserve">SVENELD: </w:t>
      </w:r>
      <w:r>
        <w:tab/>
      </w:r>
      <w:r>
        <w:tab/>
        <w:t>Now it is..</w:t>
      </w:r>
    </w:p>
    <w:p w:rsidR="00F44365" w:rsidRDefault="00F44365" w:rsidP="002D1758"/>
    <w:p w:rsidR="00F44365" w:rsidRDefault="00F44365" w:rsidP="002D1758">
      <w:r>
        <w:t xml:space="preserve">ROGOVOLD: </w:t>
      </w:r>
      <w:r>
        <w:tab/>
      </w:r>
      <w:r>
        <w:tab/>
        <w:t>Did you come for this? ROGNEDA: Father!</w:t>
      </w:r>
    </w:p>
    <w:p w:rsidR="00F44365" w:rsidRDefault="00F44365" w:rsidP="002D1758"/>
    <w:p w:rsidR="00F44365" w:rsidRDefault="00F44365" w:rsidP="002D1758">
      <w:r>
        <w:t xml:space="preserve">ROGNEDA: </w:t>
      </w:r>
      <w:r>
        <w:tab/>
      </w:r>
      <w:r>
        <w:tab/>
        <w:t xml:space="preserve">Who’s the suitor? </w:t>
      </w:r>
    </w:p>
    <w:p w:rsidR="00F44365" w:rsidRDefault="00F44365" w:rsidP="002D1758"/>
    <w:p w:rsidR="00F44365" w:rsidRDefault="00F44365" w:rsidP="002D1758">
      <w:r>
        <w:t xml:space="preserve">VLADIMIR: </w:t>
      </w:r>
      <w:r>
        <w:tab/>
      </w:r>
      <w:r>
        <w:tab/>
        <w:t>I am, Vladimir!</w:t>
      </w:r>
    </w:p>
    <w:p w:rsidR="00F44365" w:rsidRDefault="00F44365" w:rsidP="002D1758"/>
    <w:p w:rsidR="00F44365" w:rsidRDefault="00F44365" w:rsidP="002D1758">
      <w:r>
        <w:t xml:space="preserve">SVENELD: </w:t>
      </w:r>
      <w:r>
        <w:tab/>
      </w:r>
      <w:r>
        <w:tab/>
        <w:t>Don't hurry."</w:t>
      </w:r>
    </w:p>
    <w:p w:rsidR="00F44365" w:rsidRDefault="00F44365" w:rsidP="002D1758"/>
    <w:p w:rsidR="00F44365" w:rsidRDefault="00F44365" w:rsidP="002D1758">
      <w:r>
        <w:t xml:space="preserve">SVENELD: </w:t>
      </w:r>
      <w:r>
        <w:tab/>
      </w:r>
      <w:r>
        <w:tab/>
        <w:t>Prince of the house of Rurik!</w:t>
      </w:r>
    </w:p>
    <w:p w:rsidR="00F44365" w:rsidRDefault="00F44365" w:rsidP="002D1758"/>
    <w:p w:rsidR="00F44365" w:rsidRDefault="00F44365" w:rsidP="002D1758">
      <w:r>
        <w:t xml:space="preserve">ROGNEDA: </w:t>
      </w:r>
      <w:r>
        <w:tab/>
      </w:r>
      <w:r>
        <w:tab/>
        <w:t>Vladimir? I've heard of you</w:t>
      </w:r>
    </w:p>
    <w:p w:rsidR="00F44365" w:rsidRDefault="00F44365" w:rsidP="002D1758"/>
    <w:p w:rsidR="00F44365" w:rsidRDefault="00F44365" w:rsidP="002D1758">
      <w:r>
        <w:t xml:space="preserve">ROGNEDA: </w:t>
      </w:r>
      <w:r>
        <w:tab/>
      </w:r>
      <w:r>
        <w:tab/>
        <w:t xml:space="preserve">Is it true you feared war with your brother and fled to the north? </w:t>
      </w:r>
    </w:p>
    <w:p w:rsidR="00F44365" w:rsidRDefault="00F44365" w:rsidP="002D1758"/>
    <w:p w:rsidR="00F44365" w:rsidRDefault="00F44365" w:rsidP="002D1758">
      <w:r>
        <w:t xml:space="preserve">ROGNEDA: </w:t>
      </w:r>
      <w:r>
        <w:tab/>
      </w:r>
      <w:r>
        <w:tab/>
        <w:t>You didn't avenge Oleg's death?. VLADIMIR: -I went for the Vikings!.</w:t>
      </w:r>
    </w:p>
    <w:p w:rsidR="00F44365" w:rsidRDefault="00F44365" w:rsidP="002D1758"/>
    <w:p w:rsidR="00F44365" w:rsidRDefault="00F44365" w:rsidP="002D1758">
      <w:r>
        <w:t xml:space="preserve">ROGNEDA: </w:t>
      </w:r>
      <w:r>
        <w:tab/>
      </w:r>
      <w:r>
        <w:tab/>
        <w:t>Why did you bring them here? Your brother's not here!</w:t>
      </w:r>
    </w:p>
    <w:p w:rsidR="00F44365" w:rsidRDefault="00F44365" w:rsidP="002D1758"/>
    <w:p w:rsidR="00F44365" w:rsidRDefault="00F44365" w:rsidP="002D1758">
      <w:r>
        <w:t xml:space="preserve">VLADIMIR: </w:t>
      </w:r>
      <w:r>
        <w:tab/>
      </w:r>
      <w:r>
        <w:tab/>
        <w:t>I came to see you! I want to bring you joy,</w:t>
      </w:r>
    </w:p>
    <w:p w:rsidR="00F44365" w:rsidRDefault="00F44365" w:rsidP="002D1758"/>
    <w:p w:rsidR="00F44365" w:rsidRDefault="00F44365" w:rsidP="002D1758">
      <w:r>
        <w:t xml:space="preserve">VLADIMIR: </w:t>
      </w:r>
      <w:r>
        <w:tab/>
      </w:r>
      <w:r>
        <w:tab/>
        <w:t>I want to give you the keys of our house!. LOBAN: -Hold it! Go on! It's the custom!</w:t>
      </w:r>
    </w:p>
    <w:p w:rsidR="00F44365" w:rsidRDefault="00F44365" w:rsidP="002D1758"/>
    <w:p w:rsidR="00F44365" w:rsidRDefault="00F44365" w:rsidP="002D1758">
      <w:r>
        <w:t xml:space="preserve">ROGNEDA: </w:t>
      </w:r>
      <w:r>
        <w:tab/>
      </w:r>
      <w:r>
        <w:tab/>
        <w:t>Where's the joy for me if I go with you to the war?</w:t>
      </w:r>
    </w:p>
    <w:p w:rsidR="00F44365" w:rsidRDefault="00F44365" w:rsidP="002D1758"/>
    <w:p w:rsidR="00F44365" w:rsidRDefault="00F44365" w:rsidP="002D1758">
      <w:r>
        <w:t xml:space="preserve">VLADIMIR: </w:t>
      </w:r>
      <w:r>
        <w:tab/>
      </w:r>
      <w:r>
        <w:tab/>
        <w:t>Together it's better fun.</w:t>
      </w:r>
    </w:p>
    <w:p w:rsidR="00F44365" w:rsidRDefault="00F44365" w:rsidP="002D1758"/>
    <w:p w:rsidR="00F44365" w:rsidRDefault="00F44365" w:rsidP="002D1758">
      <w:r>
        <w:t xml:space="preserve">VLADIMIR: </w:t>
      </w:r>
      <w:r>
        <w:tab/>
      </w:r>
      <w:r>
        <w:tab/>
        <w:t>Or are you afraid? Go on take your warriors.</w:t>
      </w:r>
    </w:p>
    <w:p w:rsidR="00F44365" w:rsidRDefault="00F44365" w:rsidP="002D1758"/>
    <w:p w:rsidR="00F44365" w:rsidRDefault="00F44365" w:rsidP="002D1758">
      <w:r>
        <w:t xml:space="preserve">VLADIMIR: </w:t>
      </w:r>
      <w:r>
        <w:tab/>
      </w:r>
      <w:r>
        <w:tab/>
        <w:t>So do you say yes?</w:t>
      </w:r>
    </w:p>
    <w:p w:rsidR="00F44365" w:rsidRDefault="00F44365" w:rsidP="002D1758"/>
    <w:p w:rsidR="00F44365" w:rsidRDefault="00F44365" w:rsidP="002D1758">
      <w:r>
        <w:t xml:space="preserve">HOVDING: </w:t>
      </w:r>
      <w:r>
        <w:tab/>
      </w:r>
      <w:r>
        <w:tab/>
        <w:t>She probably doesn't like chicks.</w:t>
      </w:r>
    </w:p>
    <w:p w:rsidR="00F44365" w:rsidRDefault="00F44365" w:rsidP="002D1758"/>
    <w:p w:rsidR="00F44365" w:rsidRDefault="00F44365" w:rsidP="002D1758">
      <w:r>
        <w:t xml:space="preserve">ROGNEDA: </w:t>
      </w:r>
      <w:r>
        <w:tab/>
      </w:r>
      <w:r>
        <w:tab/>
        <w:t xml:space="preserve">You came to get </w:t>
      </w:r>
    </w:p>
    <w:p w:rsidR="00F44365" w:rsidRDefault="00F44365" w:rsidP="002D1758"/>
    <w:p w:rsidR="00F44365" w:rsidRDefault="00F44365" w:rsidP="002D1758">
      <w:r>
        <w:t xml:space="preserve">ROGNEDA: </w:t>
      </w:r>
      <w:r>
        <w:tab/>
      </w:r>
      <w:r>
        <w:tab/>
        <w:t xml:space="preserve">warriors. </w:t>
      </w:r>
    </w:p>
    <w:p w:rsidR="00F44365" w:rsidRDefault="00F44365" w:rsidP="002D1758"/>
    <w:p w:rsidR="00F44365" w:rsidRDefault="00F44365" w:rsidP="002D1758">
      <w:r>
        <w:t xml:space="preserve">VLADIMIR: </w:t>
      </w:r>
      <w:r>
        <w:tab/>
      </w:r>
      <w:r>
        <w:tab/>
        <w:t>I need you, not warriors!</w:t>
      </w:r>
    </w:p>
    <w:p w:rsidR="00F44365" w:rsidRDefault="00F44365" w:rsidP="002D1758"/>
    <w:p w:rsidR="00F44365" w:rsidRDefault="00F44365" w:rsidP="002D1758"/>
    <w:p w:rsidR="00F44365" w:rsidRDefault="00F44365" w:rsidP="002D1758">
      <w:r>
        <w:t xml:space="preserve">ROGNEDA: </w:t>
      </w:r>
      <w:r>
        <w:tab/>
      </w:r>
      <w:r>
        <w:tab/>
        <w:t>Father, he came to see you, not me!</w:t>
      </w:r>
    </w:p>
    <w:p w:rsidR="00F44365" w:rsidRDefault="00F44365" w:rsidP="002D1758"/>
    <w:p w:rsidR="00F44365" w:rsidRDefault="00F44365" w:rsidP="002D1758">
      <w:r>
        <w:t xml:space="preserve">VLADIMIR: </w:t>
      </w:r>
      <w:r>
        <w:tab/>
      </w:r>
      <w:r>
        <w:tab/>
        <w:t>Wait, let's talk!</w:t>
      </w:r>
    </w:p>
    <w:p w:rsidR="00F44365" w:rsidRDefault="00F44365" w:rsidP="002D1758"/>
    <w:p w:rsidR="00F44365" w:rsidRDefault="00F44365" w:rsidP="002D1758">
      <w:r w:rsidRPr="009C30D7">
        <w:rPr>
          <w:sz w:val="20"/>
          <w:szCs w:val="20"/>
        </w:rPr>
        <w:t>ROGNEDA'S MOTHER:</w:t>
      </w:r>
      <w:r>
        <w:t xml:space="preserve"> </w:t>
      </w:r>
      <w:r>
        <w:tab/>
        <w:t xml:space="preserve">Wait. ROGNEDA: We have talked! </w:t>
      </w:r>
    </w:p>
    <w:p w:rsidR="00F44365" w:rsidRDefault="00F44365" w:rsidP="002D1758"/>
    <w:p w:rsidR="00F44365" w:rsidRDefault="00F44365" w:rsidP="002D1758">
      <w:r>
        <w:t xml:space="preserve">ROGNEDA: </w:t>
      </w:r>
      <w:r>
        <w:tab/>
      </w:r>
      <w:r>
        <w:tab/>
        <w:t xml:space="preserve">Drop the rooster - nothing's happening! </w:t>
      </w:r>
    </w:p>
    <w:p w:rsidR="00F44365" w:rsidRDefault="00F44365" w:rsidP="002D1758"/>
    <w:p w:rsidR="00F44365" w:rsidRDefault="00F44365" w:rsidP="002D1758">
      <w:r w:rsidRPr="009C30D7">
        <w:rPr>
          <w:sz w:val="20"/>
          <w:szCs w:val="20"/>
        </w:rPr>
        <w:t>ROGNEDA'S MOTHER</w:t>
      </w:r>
      <w:r>
        <w:t xml:space="preserve">: </w:t>
      </w:r>
      <w:r>
        <w:tab/>
        <w:t xml:space="preserve">Rogneda come to your senses! </w:t>
      </w:r>
    </w:p>
    <w:p w:rsidR="00F44365" w:rsidRDefault="00F44365" w:rsidP="002D1758"/>
    <w:p w:rsidR="00F44365" w:rsidRDefault="00F44365" w:rsidP="002D1758">
      <w:r>
        <w:t xml:space="preserve">VLADIMIR: </w:t>
      </w:r>
      <w:r>
        <w:tab/>
      </w:r>
      <w:r>
        <w:tab/>
        <w:t>You don't know me at all!</w:t>
      </w:r>
    </w:p>
    <w:p w:rsidR="00F44365" w:rsidRDefault="00F44365" w:rsidP="002D1758"/>
    <w:p w:rsidR="00F44365" w:rsidRDefault="00F44365" w:rsidP="002D1758">
      <w:r>
        <w:t xml:space="preserve">ROGNEDA: </w:t>
      </w:r>
      <w:r>
        <w:tab/>
      </w:r>
      <w:r>
        <w:tab/>
        <w:t xml:space="preserve">I know all about you! </w:t>
      </w:r>
    </w:p>
    <w:p w:rsidR="00F44365" w:rsidRDefault="00F44365" w:rsidP="002D1758"/>
    <w:p w:rsidR="00F44365" w:rsidRDefault="00F44365" w:rsidP="002D1758">
      <w:r>
        <w:t xml:space="preserve">ROGOVOLD: </w:t>
      </w:r>
      <w:r>
        <w:tab/>
      </w:r>
      <w:r>
        <w:tab/>
        <w:t xml:space="preserve">Silence! </w:t>
      </w:r>
    </w:p>
    <w:p w:rsidR="00F44365" w:rsidRDefault="00F44365" w:rsidP="002D1758"/>
    <w:p w:rsidR="00F44365" w:rsidRDefault="00F44365" w:rsidP="002D1758">
      <w:r>
        <w:t xml:space="preserve">VLADIMIR: </w:t>
      </w:r>
      <w:r>
        <w:tab/>
      </w:r>
      <w:r>
        <w:tab/>
        <w:t>What do you know?"</w:t>
      </w:r>
    </w:p>
    <w:p w:rsidR="00F44365" w:rsidRDefault="00F44365" w:rsidP="002D1758"/>
    <w:p w:rsidR="00F44365" w:rsidRDefault="00F44365" w:rsidP="002D1758">
      <w:r>
        <w:t xml:space="preserve">ROGNEDA: </w:t>
      </w:r>
      <w:r>
        <w:tab/>
      </w:r>
      <w:r>
        <w:tab/>
        <w:t xml:space="preserve">You want to hear? </w:t>
      </w:r>
    </w:p>
    <w:p w:rsidR="00F44365" w:rsidRDefault="00F44365" w:rsidP="002D1758"/>
    <w:p w:rsidR="00F44365" w:rsidRDefault="00F44365" w:rsidP="002D1758">
      <w:r>
        <w:t xml:space="preserve">ROGOVOLD: </w:t>
      </w:r>
      <w:r>
        <w:tab/>
      </w:r>
      <w:r>
        <w:tab/>
        <w:t xml:space="preserve">Do you hear me?! </w:t>
      </w:r>
    </w:p>
    <w:p w:rsidR="00F44365" w:rsidRDefault="00F44365" w:rsidP="002D1758"/>
    <w:p w:rsidR="00F44365" w:rsidRDefault="00F44365" w:rsidP="002D1758">
      <w:r>
        <w:t xml:space="preserve">VLADIMIR: </w:t>
      </w:r>
      <w:r>
        <w:tab/>
      </w:r>
      <w:r>
        <w:tab/>
        <w:t>Go on, say it!</w:t>
      </w:r>
    </w:p>
    <w:p w:rsidR="00F44365" w:rsidRDefault="00F44365" w:rsidP="002D1758"/>
    <w:p w:rsidR="00F44365" w:rsidRDefault="00F44365" w:rsidP="002D1758">
      <w:r>
        <w:t>VLADIMIR: </w:t>
      </w:r>
      <w:r>
        <w:tab/>
      </w:r>
      <w:r>
        <w:tab/>
        <w:t xml:space="preserve">Say it! </w:t>
      </w:r>
    </w:p>
    <w:p w:rsidR="00F44365" w:rsidRDefault="00F44365" w:rsidP="002D1758"/>
    <w:p w:rsidR="00F44365" w:rsidRDefault="00F44365" w:rsidP="002D1758">
      <w:r>
        <w:t xml:space="preserve">ROGNEDA: </w:t>
      </w:r>
      <w:r>
        <w:tab/>
      </w:r>
      <w:r>
        <w:tab/>
        <w:t xml:space="preserve">I should tell you? </w:t>
      </w:r>
    </w:p>
    <w:p w:rsidR="00F44365" w:rsidRDefault="00F44365" w:rsidP="002D1758"/>
    <w:p w:rsidR="00F44365" w:rsidRDefault="00F44365" w:rsidP="002D1758">
      <w:r>
        <w:t>VLADIMIR: </w:t>
      </w:r>
      <w:r>
        <w:tab/>
      </w:r>
      <w:r>
        <w:tab/>
        <w:t>Say it!</w:t>
      </w:r>
    </w:p>
    <w:p w:rsidR="00F44365" w:rsidRDefault="00F44365" w:rsidP="002D1758"/>
    <w:p w:rsidR="00F44365" w:rsidRDefault="00F44365" w:rsidP="002D1758">
      <w:r>
        <w:t xml:space="preserve">ROGOVOLD: </w:t>
      </w:r>
      <w:r>
        <w:tab/>
      </w:r>
      <w:r>
        <w:tab/>
        <w:t>Don't you dare!</w:t>
      </w:r>
    </w:p>
    <w:p w:rsidR="00F44365" w:rsidRDefault="00F44365" w:rsidP="002D1758"/>
    <w:p w:rsidR="00F44365" w:rsidRDefault="00F44365" w:rsidP="002D1758">
      <w:r>
        <w:t xml:space="preserve">ROGNEDA: </w:t>
      </w:r>
      <w:r>
        <w:tab/>
      </w:r>
      <w:r>
        <w:tab/>
        <w:t>You're the son of a slavewoman.</w:t>
      </w:r>
    </w:p>
    <w:p w:rsidR="00F44365" w:rsidRDefault="00F44365" w:rsidP="002D1758"/>
    <w:p w:rsidR="00F44365" w:rsidRDefault="00F44365" w:rsidP="002D1758">
      <w:r>
        <w:t xml:space="preserve">ROGNEDA: </w:t>
      </w:r>
      <w:r>
        <w:tab/>
      </w:r>
      <w:r>
        <w:tab/>
        <w:t xml:space="preserve">I won't  marry you because I won't remove the boots  of a slave's son! </w:t>
      </w:r>
    </w:p>
    <w:p w:rsidR="00F44365" w:rsidRDefault="00F44365" w:rsidP="002D1758"/>
    <w:p w:rsidR="00F44365" w:rsidRDefault="00F44365" w:rsidP="002D1758">
      <w:r>
        <w:t xml:space="preserve">VLADIMIR: </w:t>
      </w:r>
      <w:r>
        <w:tab/>
      </w:r>
      <w:r>
        <w:tab/>
        <w:t>Be silent!</w:t>
      </w:r>
    </w:p>
    <w:p w:rsidR="00F44365" w:rsidRDefault="00F44365" w:rsidP="002D1758"/>
    <w:p w:rsidR="00F44365" w:rsidRDefault="00F44365" w:rsidP="002D1758">
      <w:r>
        <w:t xml:space="preserve">HOVDING: </w:t>
      </w:r>
      <w:r>
        <w:tab/>
      </w:r>
      <w:r>
        <w:tab/>
        <w:t xml:space="preserve">Is he not a prince? </w:t>
      </w:r>
    </w:p>
    <w:p w:rsidR="00F44365" w:rsidRDefault="00F44365" w:rsidP="002D1758"/>
    <w:p w:rsidR="00F44365" w:rsidRDefault="00F44365" w:rsidP="002D1758">
      <w:r>
        <w:t xml:space="preserve">SVENELD: </w:t>
      </w:r>
      <w:r>
        <w:tab/>
      </w:r>
      <w:r>
        <w:tab/>
        <w:t>He is a prince.</w:t>
      </w:r>
    </w:p>
    <w:p w:rsidR="00F44365" w:rsidRDefault="00F44365" w:rsidP="002D1758"/>
    <w:p w:rsidR="00F44365" w:rsidRDefault="00F44365" w:rsidP="002D1758">
      <w:r>
        <w:t xml:space="preserve">ROGNEDA: </w:t>
      </w:r>
      <w:r>
        <w:tab/>
      </w:r>
      <w:r>
        <w:tab/>
        <w:t>Maybe I would have listened to your brother, he was a prince! But who are you?</w:t>
      </w:r>
    </w:p>
    <w:p w:rsidR="00F44365" w:rsidRDefault="00F44365" w:rsidP="002D1758"/>
    <w:p w:rsidR="00F44365" w:rsidRDefault="00F44365" w:rsidP="002D1758">
      <w:r>
        <w:t xml:space="preserve">SVENELD: </w:t>
      </w:r>
      <w:r>
        <w:tab/>
      </w:r>
      <w:r>
        <w:tab/>
        <w:t>Are you sure?</w:t>
      </w:r>
    </w:p>
    <w:p w:rsidR="00F44365" w:rsidRDefault="00F44365" w:rsidP="002D1758"/>
    <w:p w:rsidR="00F44365" w:rsidRDefault="00F44365" w:rsidP="002D1758">
      <w:r>
        <w:t xml:space="preserve">VLADIMIR: </w:t>
      </w:r>
      <w:r>
        <w:tab/>
      </w:r>
      <w:r>
        <w:tab/>
        <w:t xml:space="preserve">I loved my mother! </w:t>
      </w:r>
    </w:p>
    <w:p w:rsidR="00F44365" w:rsidRDefault="00F44365" w:rsidP="002D1758"/>
    <w:p w:rsidR="00F44365" w:rsidRDefault="00F44365" w:rsidP="002D1758">
      <w:r>
        <w:t xml:space="preserve">SVENELD: </w:t>
      </w:r>
      <w:r>
        <w:tab/>
      </w:r>
      <w:r>
        <w:tab/>
        <w:t>Go on then.</w:t>
      </w:r>
    </w:p>
    <w:p w:rsidR="00F44365" w:rsidRDefault="00F44365" w:rsidP="002D1758"/>
    <w:p w:rsidR="00F44365" w:rsidRDefault="00F44365" w:rsidP="002D1758">
      <w:r>
        <w:t xml:space="preserve">ROGOVOLD: </w:t>
      </w:r>
      <w:r>
        <w:tab/>
      </w:r>
      <w:r>
        <w:tab/>
        <w:t>Take away my son!</w:t>
      </w:r>
    </w:p>
    <w:p w:rsidR="00F44365" w:rsidRDefault="00F44365" w:rsidP="002D1758"/>
    <w:p w:rsidR="00F44365" w:rsidRDefault="00F44365" w:rsidP="00B576E0">
      <w:pPr>
        <w:ind w:left="2120" w:hanging="2120"/>
      </w:pPr>
      <w:r>
        <w:t xml:space="preserve">SVENELD </w:t>
      </w:r>
      <w:r>
        <w:tab/>
      </w:r>
      <w:r>
        <w:tab/>
        <w:t>Voiceover. It was his first battle. For his brothers he wasn't a prince  but the son of a housekeeper, a halfbreed. The law gave him the right to go to war with his elder brother   Prince Yaropolk and thus become his equal.</w:t>
      </w:r>
    </w:p>
    <w:p w:rsidR="00F44365" w:rsidRDefault="00F44365" w:rsidP="002D1758"/>
    <w:p w:rsidR="00F44365" w:rsidRDefault="00F44365" w:rsidP="002D1758">
      <w:r>
        <w:t xml:space="preserve">SVENELD: </w:t>
      </w:r>
      <w:r>
        <w:tab/>
      </w:r>
      <w:r>
        <w:tab/>
        <w:t>More smoke into the ditch! Smoke!</w:t>
      </w:r>
    </w:p>
    <w:p w:rsidR="00F44365" w:rsidRDefault="00F44365" w:rsidP="002D1758"/>
    <w:p w:rsidR="00F44365" w:rsidRDefault="00F44365" w:rsidP="002D1758">
      <w:r>
        <w:t xml:space="preserve">CROWD: </w:t>
      </w:r>
      <w:r>
        <w:tab/>
      </w:r>
      <w:r>
        <w:tab/>
        <w:t xml:space="preserve">Burn it! ГЗК: </w:t>
      </w:r>
    </w:p>
    <w:p w:rsidR="00F44365" w:rsidRDefault="00F44365" w:rsidP="002D1758"/>
    <w:p w:rsidR="00F44365" w:rsidRDefault="00F44365" w:rsidP="002D1758">
      <w:r>
        <w:t xml:space="preserve">SVENELD: </w:t>
      </w:r>
      <w:r>
        <w:tab/>
      </w:r>
      <w:r>
        <w:tab/>
        <w:t>For this reason</w:t>
      </w:r>
    </w:p>
    <w:p w:rsidR="00F44365" w:rsidRDefault="00F44365" w:rsidP="002D1758"/>
    <w:p w:rsidR="00F44365" w:rsidRDefault="00F44365" w:rsidP="002D1758">
      <w:r>
        <w:t xml:space="preserve">SVENELD </w:t>
      </w:r>
      <w:r>
        <w:tab/>
      </w:r>
      <w:r>
        <w:tab/>
        <w:t xml:space="preserve">Vladimir wanted </w:t>
      </w:r>
    </w:p>
    <w:p w:rsidR="00F44365" w:rsidRDefault="00F44365" w:rsidP="002D1758"/>
    <w:p w:rsidR="00F44365" w:rsidRDefault="00F44365" w:rsidP="00B576E0">
      <w:pPr>
        <w:ind w:left="2120" w:hanging="2120"/>
      </w:pPr>
      <w:r w:rsidRPr="00B576E0">
        <w:rPr>
          <w:sz w:val="20"/>
          <w:szCs w:val="20"/>
        </w:rPr>
        <w:t>SVENELD Voiceover</w:t>
      </w:r>
      <w:r w:rsidRPr="00B576E0">
        <w:rPr>
          <w:sz w:val="20"/>
          <w:szCs w:val="20"/>
        </w:rPr>
        <w:tab/>
      </w:r>
      <w:r>
        <w:t xml:space="preserve">to join forces with the prince of Polotsk.. But now we were fighting him!.Because only a fool desn't take revenge for being offended... Or a slave. </w:t>
      </w:r>
    </w:p>
    <w:p w:rsidR="00F44365" w:rsidRDefault="00F44365" w:rsidP="002D1758"/>
    <w:p w:rsidR="00F44365" w:rsidRDefault="00F44365" w:rsidP="002D1758">
      <w:r>
        <w:t xml:space="preserve">CROWD: </w:t>
      </w:r>
      <w:r>
        <w:tab/>
      </w:r>
      <w:r>
        <w:tab/>
        <w:t>Everyone to the tower! watch out!</w:t>
      </w:r>
    </w:p>
    <w:p w:rsidR="00F44365" w:rsidRDefault="00F44365" w:rsidP="002D1758"/>
    <w:p w:rsidR="00F44365" w:rsidRDefault="00F44365" w:rsidP="00B576E0">
      <w:pPr>
        <w:ind w:left="2120" w:hanging="2120"/>
      </w:pPr>
      <w:r>
        <w:t xml:space="preserve">VLADIMIR: </w:t>
      </w:r>
      <w:r>
        <w:tab/>
      </w:r>
      <w:r>
        <w:tab/>
        <w:t>It's time to get the Berserker ready.. I'll go with the Vikings. Now we attack the old gates.</w:t>
      </w:r>
    </w:p>
    <w:p w:rsidR="00F44365" w:rsidRDefault="00F44365" w:rsidP="002D1758"/>
    <w:p w:rsidR="00F44365" w:rsidRDefault="00F44365" w:rsidP="002D1758">
      <w:r>
        <w:t xml:space="preserve">CROWD: </w:t>
      </w:r>
      <w:r>
        <w:tab/>
      </w:r>
      <w:r>
        <w:tab/>
        <w:t>He's gone!</w:t>
      </w:r>
    </w:p>
    <w:p w:rsidR="00F44365" w:rsidRDefault="00F44365" w:rsidP="002D1758"/>
    <w:p w:rsidR="00F44365" w:rsidRDefault="00F44365" w:rsidP="002D1758">
      <w:r>
        <w:t xml:space="preserve">CROWD: </w:t>
      </w:r>
      <w:r>
        <w:tab/>
      </w:r>
      <w:r>
        <w:tab/>
        <w:t>Over here!</w:t>
      </w:r>
    </w:p>
    <w:p w:rsidR="00F44365" w:rsidRDefault="00F44365" w:rsidP="002D1758"/>
    <w:p w:rsidR="00F44365" w:rsidRDefault="00F44365" w:rsidP="002D1758">
      <w:r>
        <w:t xml:space="preserve">HOVDING: </w:t>
      </w:r>
      <w:r>
        <w:tab/>
      </w:r>
      <w:r>
        <w:tab/>
        <w:t>We'll take revenge on them!</w:t>
      </w:r>
    </w:p>
    <w:p w:rsidR="00F44365" w:rsidRDefault="00F44365" w:rsidP="002D1758"/>
    <w:p w:rsidR="00F44365" w:rsidRDefault="00F44365" w:rsidP="002D1758">
      <w:r>
        <w:t xml:space="preserve">HOVDING: </w:t>
      </w:r>
      <w:r>
        <w:tab/>
      </w:r>
      <w:r>
        <w:tab/>
        <w:t>they  killed your god. Take revenge on them!</w:t>
      </w:r>
    </w:p>
    <w:p w:rsidR="00F44365" w:rsidRDefault="00F44365" w:rsidP="002D1758"/>
    <w:p w:rsidR="00F44365" w:rsidRDefault="00F44365" w:rsidP="002D1758">
      <w:r>
        <w:t xml:space="preserve">HOVDING: </w:t>
      </w:r>
      <w:r>
        <w:tab/>
      </w:r>
      <w:r>
        <w:tab/>
        <w:t xml:space="preserve">You weren't invited! </w:t>
      </w:r>
    </w:p>
    <w:p w:rsidR="00F44365" w:rsidRDefault="00F44365" w:rsidP="002D1758"/>
    <w:p w:rsidR="00F44365" w:rsidRDefault="00F44365" w:rsidP="002D1758">
      <w:r>
        <w:t xml:space="preserve">HOVDING: </w:t>
      </w:r>
      <w:r>
        <w:tab/>
      </w:r>
      <w:r>
        <w:tab/>
        <w:t>Give him the chalice of fury!</w:t>
      </w:r>
    </w:p>
    <w:p w:rsidR="00F44365" w:rsidRDefault="00F44365" w:rsidP="002D1758"/>
    <w:p w:rsidR="00F44365" w:rsidRDefault="00F44365" w:rsidP="002D1758">
      <w:r>
        <w:t xml:space="preserve">SVENELD: </w:t>
      </w:r>
      <w:r>
        <w:tab/>
      </w:r>
      <w:r>
        <w:tab/>
        <w:t>Vladimir!</w:t>
      </w:r>
    </w:p>
    <w:p w:rsidR="00F44365" w:rsidRDefault="00F44365" w:rsidP="002D1758"/>
    <w:p w:rsidR="00F44365" w:rsidRDefault="00F44365" w:rsidP="002D1758">
      <w:r>
        <w:t xml:space="preserve">CROWD: </w:t>
      </w:r>
      <w:r>
        <w:tab/>
      </w:r>
      <w:r>
        <w:tab/>
        <w:t>Don't kill me! I'm a slave, not a warrior!</w:t>
      </w:r>
    </w:p>
    <w:p w:rsidR="00F44365" w:rsidRDefault="00F44365" w:rsidP="002D1758"/>
    <w:p w:rsidR="00F44365" w:rsidRDefault="00F44365" w:rsidP="002D1758">
      <w:r>
        <w:t xml:space="preserve">SVENELD: </w:t>
      </w:r>
      <w:r>
        <w:tab/>
      </w:r>
      <w:r>
        <w:tab/>
        <w:t>Vladimir!</w:t>
      </w:r>
    </w:p>
    <w:p w:rsidR="00F44365" w:rsidRDefault="00F44365" w:rsidP="002D1758"/>
    <w:p w:rsidR="00F44365" w:rsidRDefault="00F44365" w:rsidP="002D1758">
      <w:r>
        <w:t xml:space="preserve">SVENELD: </w:t>
      </w:r>
      <w:r>
        <w:tab/>
      </w:r>
      <w:r>
        <w:tab/>
        <w:t>Go, she's changed her mind, she wants to pull off your boots!</w:t>
      </w:r>
    </w:p>
    <w:p w:rsidR="00F44365" w:rsidRDefault="00F44365" w:rsidP="002D1758"/>
    <w:p w:rsidR="00F44365" w:rsidRDefault="00F44365" w:rsidP="002D1758">
      <w:r>
        <w:t xml:space="preserve">HOVDING: </w:t>
      </w:r>
      <w:r>
        <w:tab/>
      </w:r>
      <w:r>
        <w:tab/>
        <w:t>Let everyone see who is master here!</w:t>
      </w:r>
    </w:p>
    <w:p w:rsidR="00F44365" w:rsidRDefault="00F44365" w:rsidP="002D1758"/>
    <w:p w:rsidR="00F44365" w:rsidRDefault="00F44365" w:rsidP="002D1758">
      <w:r w:rsidRPr="00B576E0">
        <w:rPr>
          <w:sz w:val="20"/>
          <w:szCs w:val="20"/>
        </w:rPr>
        <w:t>ROGNEDA'S BROTHER:</w:t>
      </w:r>
      <w:r>
        <w:t xml:space="preserve"> </w:t>
      </w:r>
      <w:r>
        <w:tab/>
        <w:t>Rogneda...</w:t>
      </w:r>
    </w:p>
    <w:p w:rsidR="00F44365" w:rsidRDefault="00F44365" w:rsidP="002D1758"/>
    <w:p w:rsidR="00F44365" w:rsidRDefault="00F44365" w:rsidP="002D1758">
      <w:r>
        <w:t xml:space="preserve">ROGNEDA: </w:t>
      </w:r>
      <w:r>
        <w:tab/>
      </w:r>
      <w:r>
        <w:tab/>
        <w:t>Come here, come to me!</w:t>
      </w:r>
    </w:p>
    <w:p w:rsidR="00F44365" w:rsidRDefault="00F44365" w:rsidP="002D1758">
      <w:pPr>
        <w:rPr>
          <w:sz w:val="20"/>
          <w:szCs w:val="20"/>
        </w:rPr>
      </w:pPr>
    </w:p>
    <w:p w:rsidR="00F44365" w:rsidRDefault="00F44365" w:rsidP="002D1758">
      <w:r w:rsidRPr="00B576E0">
        <w:rPr>
          <w:sz w:val="20"/>
          <w:szCs w:val="20"/>
        </w:rPr>
        <w:t>ROGNEDA'S BROTHER</w:t>
      </w:r>
      <w:r>
        <w:t xml:space="preserve">: </w:t>
      </w:r>
      <w:r>
        <w:tab/>
        <w:t>They killed them... </w:t>
      </w:r>
    </w:p>
    <w:p w:rsidR="00F44365" w:rsidRDefault="00F44365" w:rsidP="002D1758"/>
    <w:p w:rsidR="00F44365" w:rsidRDefault="00F44365" w:rsidP="002D1758">
      <w:r>
        <w:t xml:space="preserve">SVENELD: </w:t>
      </w:r>
      <w:r>
        <w:tab/>
      </w:r>
      <w:r>
        <w:tab/>
        <w:t xml:space="preserve">And little brother's here! </w:t>
      </w:r>
    </w:p>
    <w:p w:rsidR="00F44365" w:rsidRDefault="00F44365" w:rsidP="002D1758"/>
    <w:p w:rsidR="00F44365" w:rsidRDefault="00F44365" w:rsidP="002D1758">
      <w:r>
        <w:t xml:space="preserve">SVENELD: </w:t>
      </w:r>
      <w:r>
        <w:tab/>
      </w:r>
      <w:r>
        <w:tab/>
        <w:t xml:space="preserve">Where did you hide? </w:t>
      </w:r>
    </w:p>
    <w:p w:rsidR="00F44365" w:rsidRDefault="00F44365" w:rsidP="002D1758"/>
    <w:p w:rsidR="00F44365" w:rsidRDefault="00F44365" w:rsidP="002D1758">
      <w:r w:rsidRPr="00B576E0">
        <w:rPr>
          <w:sz w:val="20"/>
          <w:szCs w:val="20"/>
        </w:rPr>
        <w:t>ROGNEDA'S BROTHER:</w:t>
      </w:r>
      <w:r>
        <w:t xml:space="preserve"> </w:t>
      </w:r>
      <w:r>
        <w:tab/>
        <w:t xml:space="preserve">Let me go! </w:t>
      </w:r>
    </w:p>
    <w:p w:rsidR="00F44365" w:rsidRDefault="00F44365" w:rsidP="002D1758"/>
    <w:p w:rsidR="00F44365" w:rsidRDefault="00F44365" w:rsidP="002D1758">
      <w:r>
        <w:t xml:space="preserve">SVENELD: </w:t>
      </w:r>
      <w:r>
        <w:tab/>
      </w:r>
      <w:r>
        <w:tab/>
        <w:t>Now the whole family's here!</w:t>
      </w:r>
    </w:p>
    <w:p w:rsidR="00F44365" w:rsidRDefault="00F44365" w:rsidP="002D1758"/>
    <w:p w:rsidR="00F44365" w:rsidRDefault="00F44365" w:rsidP="002D1758">
      <w:r w:rsidRPr="00B576E0">
        <w:rPr>
          <w:sz w:val="20"/>
          <w:szCs w:val="20"/>
        </w:rPr>
        <w:t>ROGNEDA'S BROTHER:</w:t>
      </w:r>
      <w:r>
        <w:t xml:space="preserve"> </w:t>
      </w:r>
      <w:r>
        <w:tab/>
        <w:t xml:space="preserve">Let me go! </w:t>
      </w:r>
    </w:p>
    <w:p w:rsidR="00F44365" w:rsidRDefault="00F44365" w:rsidP="002D1758"/>
    <w:p w:rsidR="00F44365" w:rsidRDefault="00F44365" w:rsidP="002D1758">
      <w:r>
        <w:t xml:space="preserve">ROGNEDA: </w:t>
      </w:r>
      <w:r>
        <w:tab/>
      </w:r>
      <w:r>
        <w:tab/>
        <w:t xml:space="preserve">No! Take me, don't touch him! </w:t>
      </w:r>
    </w:p>
    <w:p w:rsidR="00F44365" w:rsidRDefault="00F44365" w:rsidP="002D1758"/>
    <w:p w:rsidR="00F44365" w:rsidRDefault="00F44365" w:rsidP="002D1758">
      <w:r>
        <w:t xml:space="preserve">SVENELD: </w:t>
      </w:r>
      <w:r>
        <w:tab/>
      </w:r>
      <w:r>
        <w:tab/>
        <w:t>Lie there!</w:t>
      </w:r>
    </w:p>
    <w:p w:rsidR="00F44365" w:rsidRDefault="00F44365" w:rsidP="002D1758"/>
    <w:p w:rsidR="00F44365" w:rsidRDefault="00F44365" w:rsidP="002D1758">
      <w:r>
        <w:t xml:space="preserve">VLADIMIR: </w:t>
      </w:r>
      <w:r>
        <w:tab/>
      </w:r>
      <w:r>
        <w:tab/>
        <w:t xml:space="preserve">Let her go.. </w:t>
      </w:r>
    </w:p>
    <w:p w:rsidR="00F44365" w:rsidRDefault="00F44365" w:rsidP="002D1758"/>
    <w:p w:rsidR="00F44365" w:rsidRDefault="00F44365" w:rsidP="002D1758">
      <w:r>
        <w:t xml:space="preserve">SVENELD: </w:t>
      </w:r>
      <w:r>
        <w:tab/>
      </w:r>
      <w:r>
        <w:tab/>
        <w:t>What?</w:t>
      </w:r>
    </w:p>
    <w:p w:rsidR="00F44365" w:rsidRDefault="00F44365" w:rsidP="002D1758"/>
    <w:p w:rsidR="00F44365" w:rsidRDefault="00F44365" w:rsidP="002D1758">
      <w:r>
        <w:t xml:space="preserve">VLADIMIR: </w:t>
      </w:r>
      <w:r>
        <w:tab/>
      </w:r>
      <w:r>
        <w:tab/>
        <w:t>She'll go with me.</w:t>
      </w:r>
    </w:p>
    <w:p w:rsidR="00F44365" w:rsidRDefault="00F44365" w:rsidP="002D1758"/>
    <w:p w:rsidR="00F44365" w:rsidRDefault="00F44365" w:rsidP="002D1758">
      <w:r>
        <w:t xml:space="preserve">SVENELD: </w:t>
      </w:r>
      <w:r>
        <w:tab/>
      </w:r>
      <w:r>
        <w:tab/>
        <w:t xml:space="preserve">She'll take revenge. </w:t>
      </w:r>
    </w:p>
    <w:p w:rsidR="00F44365" w:rsidRDefault="00F44365" w:rsidP="002D1758"/>
    <w:p w:rsidR="00F44365" w:rsidRDefault="00F44365" w:rsidP="002D1758">
      <w:r>
        <w:t xml:space="preserve">SVENELD: </w:t>
      </w:r>
      <w:r>
        <w:tab/>
      </w:r>
      <w:r>
        <w:tab/>
        <w:t xml:space="preserve">Where'll she go? </w:t>
      </w:r>
    </w:p>
    <w:p w:rsidR="00F44365" w:rsidRDefault="00F44365" w:rsidP="002D1758"/>
    <w:p w:rsidR="00F44365" w:rsidRDefault="00F44365" w:rsidP="002D1758">
      <w:r>
        <w:t xml:space="preserve">VLADIMIR: </w:t>
      </w:r>
      <w:r>
        <w:tab/>
      </w:r>
      <w:r>
        <w:tab/>
        <w:t>And him too.</w:t>
      </w:r>
    </w:p>
    <w:p w:rsidR="00F44365" w:rsidRDefault="00F44365" w:rsidP="002D1758"/>
    <w:p w:rsidR="00F44365" w:rsidRDefault="00F44365" w:rsidP="002D1758">
      <w:r>
        <w:t xml:space="preserve">SVENELD: </w:t>
      </w:r>
      <w:r>
        <w:tab/>
      </w:r>
      <w:r>
        <w:tab/>
        <w:t>Him too? He'll go off to war?</w:t>
      </w:r>
    </w:p>
    <w:p w:rsidR="00F44365" w:rsidRDefault="00F44365" w:rsidP="002D1758"/>
    <w:p w:rsidR="00F44365" w:rsidRDefault="00F44365" w:rsidP="002D1758">
      <w:r>
        <w:t xml:space="preserve">VLADIMIR: </w:t>
      </w:r>
      <w:r>
        <w:tab/>
      </w:r>
      <w:r>
        <w:tab/>
        <w:t>There’ll be  no war. I’ll end it in peace.</w:t>
      </w:r>
    </w:p>
    <w:p w:rsidR="00F44365" w:rsidRDefault="00F44365" w:rsidP="002D1758"/>
    <w:p w:rsidR="00F44365" w:rsidRDefault="00F44365" w:rsidP="002D1758">
      <w:r>
        <w:t xml:space="preserve">SVENELD: </w:t>
      </w:r>
      <w:r>
        <w:tab/>
      </w:r>
      <w:r>
        <w:tab/>
        <w:t>We crawl out of here?</w:t>
      </w:r>
    </w:p>
    <w:p w:rsidR="00F44365" w:rsidRDefault="00F44365" w:rsidP="002D1758"/>
    <w:p w:rsidR="00F44365" w:rsidRDefault="00F44365" w:rsidP="002D1758">
      <w:r>
        <w:t xml:space="preserve">SVENELD: </w:t>
      </w:r>
      <w:r>
        <w:tab/>
      </w:r>
      <w:r>
        <w:tab/>
        <w:t xml:space="preserve">What peace? </w:t>
      </w:r>
    </w:p>
    <w:p w:rsidR="00F44365" w:rsidRDefault="00F44365" w:rsidP="002D1758"/>
    <w:p w:rsidR="00F44365" w:rsidRDefault="00F44365" w:rsidP="002D1758">
      <w:r>
        <w:t xml:space="preserve">VLADIMIR: </w:t>
      </w:r>
      <w:r>
        <w:tab/>
      </w:r>
      <w:r>
        <w:tab/>
        <w:t>My brother and I will be equals.</w:t>
      </w:r>
    </w:p>
    <w:p w:rsidR="00F44365" w:rsidRDefault="00F44365" w:rsidP="002D1758"/>
    <w:p w:rsidR="00F44365" w:rsidRDefault="00F44365" w:rsidP="002D1758">
      <w:r>
        <w:t xml:space="preserve">VLADIMIR: </w:t>
      </w:r>
      <w:r>
        <w:tab/>
      </w:r>
      <w:r>
        <w:tab/>
        <w:t>Yaropolk will pay for Oleg's death. Blood money. To me and my men.</w:t>
      </w:r>
    </w:p>
    <w:p w:rsidR="00F44365" w:rsidRDefault="00F44365" w:rsidP="002D1758"/>
    <w:p w:rsidR="00F44365" w:rsidRDefault="00F44365" w:rsidP="002D1758">
      <w:r>
        <w:t xml:space="preserve">SVENELD: </w:t>
      </w:r>
      <w:r>
        <w:tab/>
      </w:r>
      <w:r>
        <w:tab/>
        <w:t xml:space="preserve">Yaropolk killed Oleg, have you forgotten? </w:t>
      </w:r>
    </w:p>
    <w:p w:rsidR="00F44365" w:rsidRDefault="00F44365" w:rsidP="002D1758"/>
    <w:p w:rsidR="00F44365" w:rsidRDefault="00F44365" w:rsidP="002D1758">
      <w:r>
        <w:t xml:space="preserve">SVENELD: </w:t>
      </w:r>
      <w:r>
        <w:tab/>
      </w:r>
      <w:r>
        <w:tab/>
        <w:t>People don't change.</w:t>
      </w:r>
    </w:p>
    <w:p w:rsidR="00F44365" w:rsidRDefault="00F44365" w:rsidP="002D1758"/>
    <w:p w:rsidR="00F44365" w:rsidRDefault="00F44365" w:rsidP="002D1758">
      <w:r>
        <w:t>VLADIMIR:</w:t>
      </w:r>
      <w:r>
        <w:tab/>
      </w:r>
      <w:r>
        <w:tab/>
        <w:t>We're going to Kiev. In peace.</w:t>
      </w:r>
    </w:p>
    <w:p w:rsidR="00F44365" w:rsidRDefault="00F44365" w:rsidP="002D1758"/>
    <w:p w:rsidR="00F44365" w:rsidRDefault="00F44365" w:rsidP="002D1758">
      <w:r>
        <w:t>VLADIMIR:</w:t>
      </w:r>
      <w:r>
        <w:tab/>
      </w:r>
      <w:r>
        <w:tab/>
        <w:t>You'll go with  me. You'll be my wife.</w:t>
      </w:r>
    </w:p>
    <w:p w:rsidR="00F44365" w:rsidRDefault="00F44365" w:rsidP="002D1758"/>
    <w:p w:rsidR="00F44365" w:rsidRDefault="00F44365" w:rsidP="002D1758">
      <w:r>
        <w:t xml:space="preserve">VLADIMIR: </w:t>
      </w:r>
      <w:r>
        <w:tab/>
      </w:r>
      <w:r>
        <w:tab/>
        <w:t>I will love you.</w:t>
      </w:r>
    </w:p>
    <w:p w:rsidR="00F44365" w:rsidRDefault="00F44365" w:rsidP="002D1758"/>
    <w:p w:rsidR="00F44365" w:rsidRDefault="00F44365" w:rsidP="002D1758">
      <w:r>
        <w:t xml:space="preserve">HOVDING: </w:t>
      </w:r>
      <w:r>
        <w:tab/>
      </w:r>
      <w:r>
        <w:tab/>
        <w:t xml:space="preserve">Where is everyone?  </w:t>
      </w:r>
    </w:p>
    <w:p w:rsidR="00F44365" w:rsidRDefault="00F44365" w:rsidP="002D1758"/>
    <w:p w:rsidR="00F44365" w:rsidRDefault="00F44365" w:rsidP="002D1758">
      <w:r>
        <w:t xml:space="preserve">EINAR: </w:t>
      </w:r>
      <w:r>
        <w:tab/>
      </w:r>
      <w:r>
        <w:tab/>
        <w:t>Where has everyone gone to?</w:t>
      </w:r>
    </w:p>
    <w:p w:rsidR="00F44365" w:rsidRDefault="00F44365" w:rsidP="002D1758"/>
    <w:p w:rsidR="00F44365" w:rsidRDefault="00F44365" w:rsidP="002D1758">
      <w:r>
        <w:t>VLADIMIR:</w:t>
      </w:r>
      <w:r>
        <w:tab/>
      </w:r>
      <w:r>
        <w:tab/>
        <w:t>Loban! Go to the Magian!</w:t>
      </w:r>
    </w:p>
    <w:p w:rsidR="00F44365" w:rsidRDefault="00F44365" w:rsidP="002D1758"/>
    <w:p w:rsidR="00F44365" w:rsidRDefault="00F44365" w:rsidP="002D1758">
      <w:r>
        <w:t xml:space="preserve">LOBAN: </w:t>
      </w:r>
      <w:r>
        <w:tab/>
      </w:r>
      <w:r>
        <w:tab/>
        <w:t>Follow me!</w:t>
      </w:r>
    </w:p>
    <w:p w:rsidR="00F44365" w:rsidRDefault="00F44365" w:rsidP="002D1758"/>
    <w:p w:rsidR="00F44365" w:rsidRDefault="00F44365" w:rsidP="002D1758">
      <w:r>
        <w:t>VLADIMIR:</w:t>
      </w:r>
      <w:r>
        <w:tab/>
      </w:r>
      <w:r>
        <w:tab/>
        <w:t xml:space="preserve">Hey! </w:t>
      </w:r>
    </w:p>
    <w:p w:rsidR="00F44365" w:rsidRDefault="00F44365" w:rsidP="002D1758"/>
    <w:p w:rsidR="00F44365" w:rsidRDefault="00F44365" w:rsidP="002D1758">
      <w:r>
        <w:t xml:space="preserve">VLADIMIR: </w:t>
      </w:r>
      <w:r>
        <w:tab/>
      </w:r>
      <w:r>
        <w:tab/>
        <w:t xml:space="preserve">I am the brother of your prince. </w:t>
      </w:r>
    </w:p>
    <w:p w:rsidR="00F44365" w:rsidRDefault="00F44365" w:rsidP="002D1758"/>
    <w:p w:rsidR="00F44365" w:rsidRDefault="00F44365" w:rsidP="002D1758">
      <w:r>
        <w:t xml:space="preserve">VLADIMIR: </w:t>
      </w:r>
      <w:r>
        <w:tab/>
      </w:r>
      <w:r>
        <w:tab/>
        <w:t>Call Yaropolk, I want to talk to him. Let's go!</w:t>
      </w:r>
    </w:p>
    <w:p w:rsidR="00F44365" w:rsidRDefault="00F44365" w:rsidP="002D1758"/>
    <w:p w:rsidR="00F44365" w:rsidRDefault="00F44365" w:rsidP="002D1758">
      <w:r>
        <w:t>LOBAN:</w:t>
      </w:r>
      <w:r>
        <w:tab/>
      </w:r>
      <w:r>
        <w:tab/>
        <w:t xml:space="preserve">Where is everyone? </w:t>
      </w:r>
    </w:p>
    <w:p w:rsidR="00F44365" w:rsidRDefault="00F44365" w:rsidP="002D1758"/>
    <w:p w:rsidR="00F44365" w:rsidRDefault="00F44365" w:rsidP="002D1758">
      <w:r>
        <w:t xml:space="preserve">LOBAN: </w:t>
      </w:r>
      <w:r>
        <w:tab/>
      </w:r>
      <w:r>
        <w:tab/>
        <w:t>Why are you silent?</w:t>
      </w:r>
    </w:p>
    <w:p w:rsidR="00F44365" w:rsidRDefault="00F44365" w:rsidP="002D1758"/>
    <w:p w:rsidR="00F44365" w:rsidRDefault="00F44365" w:rsidP="002D1758">
      <w:r>
        <w:t xml:space="preserve">THE MAGIAN'S </w:t>
      </w:r>
      <w:r>
        <w:tab/>
        <w:t>The people have left.</w:t>
      </w:r>
    </w:p>
    <w:p w:rsidR="00F44365" w:rsidRDefault="00F44365" w:rsidP="002D1758"/>
    <w:p w:rsidR="00F44365" w:rsidRDefault="00F44365" w:rsidP="002D1758">
      <w:r>
        <w:t>SVENELD:</w:t>
      </w:r>
      <w:r>
        <w:tab/>
      </w:r>
      <w:r>
        <w:tab/>
        <w:t>Come and have a look.</w:t>
      </w:r>
    </w:p>
    <w:p w:rsidR="00F44365" w:rsidRDefault="00F44365" w:rsidP="002D1758">
      <w:r>
        <w:t xml:space="preserve">SVENELD: </w:t>
      </w:r>
      <w:r>
        <w:tab/>
      </w:r>
      <w:r>
        <w:tab/>
        <w:t>Your father's axe.</w:t>
      </w:r>
    </w:p>
    <w:p w:rsidR="00F44365" w:rsidRDefault="00F44365" w:rsidP="002D1758">
      <w:r>
        <w:t xml:space="preserve">SVENELD: </w:t>
      </w:r>
      <w:r>
        <w:tab/>
      </w:r>
      <w:r>
        <w:tab/>
        <w:t>This place is occupied.</w:t>
      </w:r>
    </w:p>
    <w:p w:rsidR="00F44365" w:rsidRDefault="00F44365" w:rsidP="002D1758">
      <w:r>
        <w:t xml:space="preserve">SVENELD: </w:t>
      </w:r>
      <w:r>
        <w:tab/>
      </w:r>
      <w:r>
        <w:tab/>
        <w:t>You want to know why people don't change? They don't want to.</w:t>
      </w:r>
    </w:p>
    <w:p w:rsidR="00F44365" w:rsidRDefault="00F44365" w:rsidP="002D1758"/>
    <w:p w:rsidR="00F44365" w:rsidRDefault="00F44365" w:rsidP="00E82C7D">
      <w:pPr>
        <w:ind w:left="2120" w:hanging="2120"/>
      </w:pPr>
      <w:r>
        <w:t>SVENELD Voiceover</w:t>
      </w:r>
      <w:r>
        <w:tab/>
        <w:t>Yaropolk made camp  one day's journey from Kiev. He gathered a large force to crush us with one blow. Vladimir sent his men and offered to meet.. Yaropolk answered that   a halfbreed cannot judge him. Kiev became a trap for us. But fortune  smiled on us.</w:t>
      </w:r>
    </w:p>
    <w:p w:rsidR="00F44365" w:rsidRDefault="00F44365" w:rsidP="002D1758"/>
    <w:p w:rsidR="00F44365" w:rsidRDefault="00F44365" w:rsidP="002D1758">
      <w:r>
        <w:t xml:space="preserve">LOBAN: </w:t>
      </w:r>
      <w:r>
        <w:tab/>
      </w:r>
      <w:r>
        <w:tab/>
        <w:t>What's this, a toy?</w:t>
      </w:r>
    </w:p>
    <w:p w:rsidR="00F44365" w:rsidRDefault="00F44365" w:rsidP="002D1758"/>
    <w:p w:rsidR="00F44365" w:rsidRDefault="00F44365" w:rsidP="002D1758">
      <w:r>
        <w:t xml:space="preserve">VLADIMIR: </w:t>
      </w:r>
      <w:r>
        <w:tab/>
      </w:r>
      <w:r>
        <w:tab/>
        <w:t xml:space="preserve">Where did you find that? </w:t>
      </w:r>
    </w:p>
    <w:p w:rsidR="00F44365" w:rsidRDefault="00F44365" w:rsidP="002D1758"/>
    <w:p w:rsidR="00F44365" w:rsidRDefault="00F44365" w:rsidP="002D1758">
      <w:r>
        <w:t xml:space="preserve">LOBAN: </w:t>
      </w:r>
      <w:r>
        <w:tab/>
      </w:r>
      <w:r>
        <w:tab/>
        <w:t>I found it here, a toy ship.</w:t>
      </w:r>
    </w:p>
    <w:p w:rsidR="00F44365" w:rsidRDefault="00F44365" w:rsidP="002D1758"/>
    <w:p w:rsidR="00F44365" w:rsidRDefault="00F44365" w:rsidP="002D1758">
      <w:r>
        <w:t xml:space="preserve">EINAR: </w:t>
      </w:r>
      <w:r>
        <w:tab/>
      </w:r>
      <w:r>
        <w:tab/>
        <w:t xml:space="preserve">They thought their ship was faster than mine! </w:t>
      </w:r>
    </w:p>
    <w:p w:rsidR="00F44365" w:rsidRDefault="00F44365" w:rsidP="002D1758"/>
    <w:p w:rsidR="00F44365" w:rsidRDefault="00F44365" w:rsidP="002D1758">
      <w:r>
        <w:t xml:space="preserve">HOVDING: </w:t>
      </w:r>
      <w:r>
        <w:tab/>
      </w:r>
      <w:r>
        <w:tab/>
        <w:t>A good sword!</w:t>
      </w:r>
    </w:p>
    <w:p w:rsidR="00F44365" w:rsidRDefault="00F44365" w:rsidP="002D1758"/>
    <w:p w:rsidR="00F44365" w:rsidRDefault="00F44365" w:rsidP="002D1758">
      <w:r>
        <w:t xml:space="preserve">EINAR: </w:t>
      </w:r>
      <w:r>
        <w:tab/>
      </w:r>
      <w:r>
        <w:tab/>
        <w:t xml:space="preserve"> saw Yaropolk's banner far away. I thought it was him but it turned out to be a</w:t>
      </w:r>
      <w:r>
        <w:tab/>
      </w:r>
      <w:r>
        <w:tab/>
      </w:r>
      <w:r>
        <w:tab/>
        <w:t>woman.</w:t>
      </w:r>
    </w:p>
    <w:p w:rsidR="00F44365" w:rsidRDefault="00F44365" w:rsidP="002D1758"/>
    <w:p w:rsidR="00F44365" w:rsidRDefault="00F44365" w:rsidP="002D1758">
      <w:r>
        <w:t>VLADIMIR:</w:t>
      </w:r>
      <w:r>
        <w:tab/>
      </w:r>
      <w:r>
        <w:tab/>
        <w:t>My brother?</w:t>
      </w:r>
    </w:p>
    <w:p w:rsidR="00F44365" w:rsidRDefault="00F44365" w:rsidP="002D1758"/>
    <w:p w:rsidR="00F44365" w:rsidRDefault="00F44365" w:rsidP="002D1758">
      <w:r>
        <w:t xml:space="preserve">SVENELD: </w:t>
      </w:r>
      <w:r>
        <w:tab/>
      </w:r>
      <w:r>
        <w:tab/>
        <w:t xml:space="preserve">Why are you here? </w:t>
      </w:r>
    </w:p>
    <w:p w:rsidR="00F44365" w:rsidRDefault="00F44365" w:rsidP="002D1758"/>
    <w:p w:rsidR="00F44365" w:rsidRDefault="00F44365" w:rsidP="002D1758">
      <w:r>
        <w:t xml:space="preserve">SVENELD: </w:t>
      </w:r>
      <w:r>
        <w:tab/>
      </w:r>
      <w:r>
        <w:tab/>
        <w:t>Did your husband send you?</w:t>
      </w:r>
    </w:p>
    <w:p w:rsidR="00F44365" w:rsidRDefault="00F44365" w:rsidP="002D1758"/>
    <w:p w:rsidR="00F44365" w:rsidRDefault="00F44365" w:rsidP="002D1758">
      <w:r>
        <w:t xml:space="preserve">IRINA: </w:t>
      </w:r>
      <w:r>
        <w:tab/>
      </w:r>
      <w:r>
        <w:tab/>
        <w:t>Yaropolk sent me home.</w:t>
      </w:r>
    </w:p>
    <w:p w:rsidR="00F44365" w:rsidRDefault="00F44365" w:rsidP="002D1758"/>
    <w:p w:rsidR="00F44365" w:rsidRDefault="00F44365" w:rsidP="002D1758">
      <w:r>
        <w:t xml:space="preserve">IRINA: </w:t>
      </w:r>
      <w:r>
        <w:tab/>
      </w:r>
      <w:r>
        <w:tab/>
        <w:t>to Korsun for the period of the war.</w:t>
      </w:r>
    </w:p>
    <w:p w:rsidR="00F44365" w:rsidRDefault="00F44365" w:rsidP="002D1758"/>
    <w:p w:rsidR="00F44365" w:rsidRDefault="00F44365" w:rsidP="002D1758">
      <w:r>
        <w:t xml:space="preserve">IRINA: </w:t>
      </w:r>
      <w:r>
        <w:tab/>
      </w:r>
      <w:r>
        <w:tab/>
        <w:t>Father Anastasius brought me a permit to enter the empire.</w:t>
      </w:r>
    </w:p>
    <w:p w:rsidR="00F44365" w:rsidRDefault="00F44365" w:rsidP="002D1758"/>
    <w:p w:rsidR="00F44365" w:rsidRDefault="00F44365" w:rsidP="002D1758">
      <w:r>
        <w:t xml:space="preserve">SVENELD: </w:t>
      </w:r>
      <w:r>
        <w:tab/>
      </w:r>
      <w:r>
        <w:tab/>
        <w:t>To Korsun?</w:t>
      </w:r>
    </w:p>
    <w:p w:rsidR="00F44365" w:rsidRDefault="00F44365" w:rsidP="002D1758"/>
    <w:p w:rsidR="00F44365" w:rsidRDefault="00F44365" w:rsidP="002D1758">
      <w:r>
        <w:t xml:space="preserve">IRINA: </w:t>
      </w:r>
      <w:r>
        <w:tab/>
      </w:r>
      <w:r>
        <w:tab/>
        <w:t>Everyone has heard about Polotsk</w:t>
      </w:r>
    </w:p>
    <w:p w:rsidR="00F44365" w:rsidRDefault="00F44365" w:rsidP="002D1758"/>
    <w:p w:rsidR="00F44365" w:rsidRDefault="00F44365" w:rsidP="002D1758">
      <w:r>
        <w:t xml:space="preserve">VLADIMIR: </w:t>
      </w:r>
      <w:r>
        <w:tab/>
      </w:r>
      <w:r>
        <w:tab/>
        <w:t>Why did my brother let her go with you?</w:t>
      </w:r>
    </w:p>
    <w:p w:rsidR="00F44365" w:rsidRDefault="00F44365" w:rsidP="002D1758"/>
    <w:p w:rsidR="00F44365" w:rsidRDefault="00F44365" w:rsidP="002D1758">
      <w:r>
        <w:t xml:space="preserve">BLUD: </w:t>
      </w:r>
      <w:r>
        <w:tab/>
      </w:r>
      <w:r>
        <w:tab/>
      </w:r>
      <w:r>
        <w:tab/>
        <w:t>With him. We brought him to Glina. He wants to dip the people in water there.</w:t>
      </w:r>
    </w:p>
    <w:p w:rsidR="00F44365" w:rsidRDefault="00F44365" w:rsidP="002D1758"/>
    <w:p w:rsidR="00F44365" w:rsidRDefault="00F44365" w:rsidP="002D1758">
      <w:r>
        <w:t xml:space="preserve">VLADIMIR: </w:t>
      </w:r>
      <w:r>
        <w:tab/>
      </w:r>
      <w:r>
        <w:tab/>
        <w:t>Send this warrior to my brother . SVENELD: -Very well.</w:t>
      </w:r>
    </w:p>
    <w:p w:rsidR="00F44365" w:rsidRDefault="00F44365" w:rsidP="002D1758"/>
    <w:p w:rsidR="00F44365" w:rsidRDefault="00F44365" w:rsidP="002D1758">
      <w:r>
        <w:t xml:space="preserve">SVENELD: </w:t>
      </w:r>
      <w:r>
        <w:tab/>
      </w:r>
      <w:r>
        <w:tab/>
        <w:t xml:space="preserve">Look at me. Let's go, I'll talk to you. Let's go. What are you waiting for? </w:t>
      </w:r>
    </w:p>
    <w:p w:rsidR="00F44365" w:rsidRDefault="00F44365" w:rsidP="002D1758"/>
    <w:p w:rsidR="00F44365" w:rsidRDefault="00F44365" w:rsidP="002D1758">
      <w:r>
        <w:t xml:space="preserve">SVENELD: </w:t>
      </w:r>
      <w:r>
        <w:tab/>
      </w:r>
      <w:r>
        <w:tab/>
        <w:t>Let's go!</w:t>
      </w:r>
    </w:p>
    <w:p w:rsidR="00F44365" w:rsidRDefault="00F44365" w:rsidP="002D1758"/>
    <w:p w:rsidR="00F44365" w:rsidRDefault="00F44365" w:rsidP="002D1758">
      <w:r>
        <w:t xml:space="preserve">SVENELD: </w:t>
      </w:r>
      <w:r>
        <w:tab/>
      </w:r>
      <w:r>
        <w:tab/>
        <w:t>Show your hand.</w:t>
      </w:r>
    </w:p>
    <w:p w:rsidR="00F44365" w:rsidRDefault="00F44365" w:rsidP="002D1758"/>
    <w:p w:rsidR="00F44365" w:rsidRDefault="00F44365" w:rsidP="002D1758">
      <w:r>
        <w:t xml:space="preserve">SVENELD: </w:t>
      </w:r>
      <w:r>
        <w:tab/>
      </w:r>
      <w:r>
        <w:tab/>
        <w:t xml:space="preserve">Aah. </w:t>
      </w:r>
    </w:p>
    <w:p w:rsidR="00F44365" w:rsidRDefault="00F44365" w:rsidP="002D1758"/>
    <w:p w:rsidR="00F44365" w:rsidRDefault="00F44365" w:rsidP="002D1758">
      <w:r>
        <w:t xml:space="preserve">SVENELD: </w:t>
      </w:r>
      <w:r>
        <w:tab/>
      </w:r>
      <w:r>
        <w:tab/>
        <w:t xml:space="preserve">Sit down. BLUD: -Don't look for the coffers here. </w:t>
      </w:r>
    </w:p>
    <w:p w:rsidR="00F44365" w:rsidRDefault="00F44365" w:rsidP="002D1758"/>
    <w:p w:rsidR="00F44365" w:rsidRDefault="00F44365" w:rsidP="002D1758">
      <w:r>
        <w:t>BLUD:</w:t>
      </w:r>
      <w:r>
        <w:tab/>
      </w:r>
      <w:r>
        <w:tab/>
      </w:r>
      <w:r>
        <w:tab/>
        <w:t>Yarik took them all with him.</w:t>
      </w:r>
    </w:p>
    <w:p w:rsidR="00F44365" w:rsidRDefault="00F44365" w:rsidP="002D1758"/>
    <w:p w:rsidR="00F44365" w:rsidRDefault="00F44365" w:rsidP="00770E12">
      <w:pPr>
        <w:ind w:left="2120" w:hanging="2120"/>
      </w:pPr>
      <w:r>
        <w:t xml:space="preserve">SVENELD: </w:t>
      </w:r>
      <w:r>
        <w:tab/>
      </w:r>
      <w:r>
        <w:tab/>
        <w:t>Why? BLUD: -He is gathering warriors. SVENELD: - No, I mean why  should I let you live?</w:t>
      </w:r>
    </w:p>
    <w:p w:rsidR="00F44365" w:rsidRDefault="00F44365" w:rsidP="002D1758"/>
    <w:p w:rsidR="00F44365" w:rsidRDefault="00F44365" w:rsidP="002D1758">
      <w:r>
        <w:t xml:space="preserve">BLUD: </w:t>
      </w:r>
      <w:r>
        <w:tab/>
      </w:r>
      <w:r>
        <w:tab/>
      </w:r>
      <w:r>
        <w:tab/>
        <w:t>I will bring Yaropolk here. SVENELD: - Why will he agree to come?</w:t>
      </w:r>
    </w:p>
    <w:p w:rsidR="00F44365" w:rsidRDefault="00F44365" w:rsidP="002D1758"/>
    <w:p w:rsidR="00F44365" w:rsidRDefault="00F44365" w:rsidP="002D1758">
      <w:r>
        <w:t>BLUD:</w:t>
      </w:r>
      <w:r>
        <w:tab/>
      </w:r>
      <w:r>
        <w:tab/>
      </w:r>
      <w:r>
        <w:tab/>
        <w:t xml:space="preserve">You have Irina. </w:t>
      </w:r>
    </w:p>
    <w:p w:rsidR="00F44365" w:rsidRDefault="00F44365" w:rsidP="002D1758"/>
    <w:p w:rsidR="00F44365" w:rsidRDefault="00F44365" w:rsidP="002D1758">
      <w:r>
        <w:t xml:space="preserve">BLUD: </w:t>
      </w:r>
      <w:r>
        <w:tab/>
      </w:r>
      <w:r>
        <w:tab/>
      </w:r>
      <w:r>
        <w:tab/>
        <w:t xml:space="preserve">She is carrying his child. </w:t>
      </w:r>
    </w:p>
    <w:p w:rsidR="00F44365" w:rsidRDefault="00F44365" w:rsidP="002D1758"/>
    <w:p w:rsidR="00F44365" w:rsidRDefault="00F44365" w:rsidP="002D1758">
      <w:r>
        <w:t xml:space="preserve">SVENELD: </w:t>
      </w:r>
      <w:r>
        <w:tab/>
      </w:r>
      <w:r>
        <w:tab/>
        <w:t>Ah yes?</w:t>
      </w:r>
    </w:p>
    <w:p w:rsidR="00F44365" w:rsidRDefault="00F44365" w:rsidP="002D1758"/>
    <w:p w:rsidR="00F44365" w:rsidRDefault="00F44365" w:rsidP="002D1758">
      <w:r>
        <w:t xml:space="preserve">YAROPOLK: </w:t>
      </w:r>
      <w:r>
        <w:tab/>
      </w:r>
      <w:r>
        <w:tab/>
        <w:t>Stop! Come on, that will do!</w:t>
      </w:r>
    </w:p>
    <w:p w:rsidR="00F44365" w:rsidRDefault="00F44365" w:rsidP="002D1758"/>
    <w:p w:rsidR="00F44365" w:rsidRDefault="00F44365" w:rsidP="002D1758">
      <w:r>
        <w:t xml:space="preserve">FYODOR: </w:t>
      </w:r>
      <w:r>
        <w:tab/>
      </w:r>
      <w:r>
        <w:tab/>
        <w:t xml:space="preserve">That's enough! </w:t>
      </w:r>
    </w:p>
    <w:p w:rsidR="00F44365" w:rsidRDefault="00F44365" w:rsidP="002D1758"/>
    <w:p w:rsidR="00F44365" w:rsidRDefault="00F44365" w:rsidP="002D1758">
      <w:r>
        <w:t xml:space="preserve">YAROPOLK: </w:t>
      </w:r>
      <w:r>
        <w:tab/>
      </w:r>
      <w:r>
        <w:tab/>
        <w:t xml:space="preserve">Varyazhko, that's enough! </w:t>
      </w:r>
    </w:p>
    <w:p w:rsidR="00F44365" w:rsidRDefault="00F44365" w:rsidP="002D1758"/>
    <w:p w:rsidR="00F44365" w:rsidRDefault="00F44365" w:rsidP="002D1758">
      <w:r>
        <w:t xml:space="preserve">VARYAZHKO: </w:t>
      </w:r>
      <w:r>
        <w:tab/>
        <w:t>You</w:t>
      </w:r>
    </w:p>
    <w:p w:rsidR="00F44365" w:rsidRDefault="00F44365" w:rsidP="002D1758"/>
    <w:p w:rsidR="00F44365" w:rsidRDefault="00F44365" w:rsidP="002D1758">
      <w:r>
        <w:t xml:space="preserve">VARYAZHKO: </w:t>
      </w:r>
      <w:r>
        <w:tab/>
        <w:t xml:space="preserve">Ask him </w:t>
      </w:r>
    </w:p>
    <w:p w:rsidR="00F44365" w:rsidRDefault="00F44365" w:rsidP="002D1758"/>
    <w:p w:rsidR="00F44365" w:rsidRDefault="00F44365" w:rsidP="002D1758">
      <w:r>
        <w:t xml:space="preserve">VARYAZHKO: </w:t>
      </w:r>
      <w:r>
        <w:tab/>
        <w:t>where your wife is!</w:t>
      </w:r>
    </w:p>
    <w:p w:rsidR="00F44365" w:rsidRDefault="00F44365" w:rsidP="002D1758"/>
    <w:p w:rsidR="00F44365" w:rsidRDefault="00F44365" w:rsidP="002D1758">
      <w:r>
        <w:t>YAROPOLK:</w:t>
      </w:r>
      <w:r>
        <w:tab/>
      </w:r>
      <w:r>
        <w:tab/>
        <w:t xml:space="preserve">Is she alive? </w:t>
      </w:r>
    </w:p>
    <w:p w:rsidR="00F44365" w:rsidRDefault="00F44365" w:rsidP="002D1758"/>
    <w:p w:rsidR="00F44365" w:rsidRDefault="00F44365" w:rsidP="002D1758">
      <w:r>
        <w:t xml:space="preserve">BLUD: </w:t>
      </w:r>
      <w:r>
        <w:tab/>
      </w:r>
      <w:r>
        <w:tab/>
      </w:r>
      <w:r>
        <w:tab/>
        <w:t>She’s alive...</w:t>
      </w:r>
    </w:p>
    <w:p w:rsidR="00F44365" w:rsidRDefault="00F44365" w:rsidP="002D1758"/>
    <w:p w:rsidR="00F44365" w:rsidRDefault="00F44365" w:rsidP="002D1758">
      <w:r>
        <w:t xml:space="preserve">YAROPOLK: </w:t>
      </w:r>
      <w:r>
        <w:tab/>
      </w:r>
      <w:r>
        <w:tab/>
        <w:t>How much does he want for her?</w:t>
      </w:r>
    </w:p>
    <w:p w:rsidR="00F44365" w:rsidRDefault="00F44365" w:rsidP="002D1758"/>
    <w:p w:rsidR="00F44365" w:rsidRDefault="00F44365" w:rsidP="002D1758">
      <w:r>
        <w:t xml:space="preserve">BLUD: </w:t>
      </w:r>
      <w:r>
        <w:tab/>
      </w:r>
      <w:r>
        <w:tab/>
      </w:r>
      <w:r>
        <w:tab/>
        <w:t xml:space="preserve">Nothing. </w:t>
      </w:r>
    </w:p>
    <w:p w:rsidR="00F44365" w:rsidRDefault="00F44365" w:rsidP="002D1758"/>
    <w:p w:rsidR="00F44365" w:rsidRDefault="00F44365" w:rsidP="002D1758">
      <w:r>
        <w:t xml:space="preserve">BLUD: </w:t>
      </w:r>
      <w:r>
        <w:tab/>
      </w:r>
      <w:r>
        <w:tab/>
      </w:r>
      <w:r>
        <w:tab/>
        <w:t xml:space="preserve">He’s waiting for you. To talk about peace. </w:t>
      </w:r>
    </w:p>
    <w:p w:rsidR="00F44365" w:rsidRDefault="00F44365" w:rsidP="002D1758"/>
    <w:p w:rsidR="00F44365" w:rsidRDefault="00F44365" w:rsidP="002D1758">
      <w:r>
        <w:t xml:space="preserve">FYODOR: </w:t>
      </w:r>
      <w:r>
        <w:tab/>
      </w:r>
      <w:r>
        <w:tab/>
        <w:t xml:space="preserve">You mustn’t go there! </w:t>
      </w:r>
    </w:p>
    <w:p w:rsidR="00F44365" w:rsidRDefault="00F44365" w:rsidP="002D1758"/>
    <w:p w:rsidR="00F44365" w:rsidRDefault="00F44365" w:rsidP="002D1758">
      <w:r>
        <w:t xml:space="preserve">FYODOR: </w:t>
      </w:r>
      <w:r>
        <w:tab/>
      </w:r>
      <w:r>
        <w:tab/>
        <w:t xml:space="preserve">You must go with an army, halt in front of the city and then you can talk. </w:t>
      </w:r>
    </w:p>
    <w:p w:rsidR="00F44365" w:rsidRDefault="00F44365" w:rsidP="002D1758"/>
    <w:p w:rsidR="00F44365" w:rsidRDefault="00F44365" w:rsidP="002D1758">
      <w:r>
        <w:t xml:space="preserve">YAROPOLK: </w:t>
      </w:r>
      <w:r>
        <w:tab/>
      </w:r>
      <w:r>
        <w:tab/>
        <w:t>Where did you get that?</w:t>
      </w:r>
    </w:p>
    <w:p w:rsidR="00F44365" w:rsidRDefault="00F44365" w:rsidP="002D1758"/>
    <w:p w:rsidR="00F44365" w:rsidRDefault="00F44365" w:rsidP="002D1758">
      <w:r>
        <w:t xml:space="preserve">BLUD: </w:t>
      </w:r>
      <w:r>
        <w:tab/>
      </w:r>
      <w:r>
        <w:tab/>
      </w:r>
      <w:r>
        <w:tab/>
        <w:t xml:space="preserve">Vladimir sent it to you. </w:t>
      </w:r>
    </w:p>
    <w:p w:rsidR="00F44365" w:rsidRDefault="00F44365" w:rsidP="002D1758"/>
    <w:p w:rsidR="00F44365" w:rsidRDefault="00F44365" w:rsidP="002D1758">
      <w:r>
        <w:t xml:space="preserve">VARYAZHKO: </w:t>
      </w:r>
      <w:r>
        <w:tab/>
        <w:t>They'll see the army and hang her from the wall. They have Irina.</w:t>
      </w:r>
    </w:p>
    <w:p w:rsidR="00F44365" w:rsidRDefault="00F44365" w:rsidP="002D1758"/>
    <w:p w:rsidR="00F44365" w:rsidRDefault="00F44365" w:rsidP="002D1758">
      <w:r>
        <w:t xml:space="preserve">YAROPOLK: </w:t>
      </w:r>
      <w:r>
        <w:tab/>
      </w:r>
      <w:r>
        <w:tab/>
        <w:t>We'll make an agreement.</w:t>
      </w:r>
    </w:p>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r>
        <w:t xml:space="preserve">SVENELD: </w:t>
      </w:r>
      <w:r>
        <w:tab/>
      </w:r>
      <w:r>
        <w:tab/>
        <w:t xml:space="preserve">Why didn't you give my son my name?? </w:t>
      </w:r>
    </w:p>
    <w:p w:rsidR="00F44365" w:rsidRDefault="00F44365" w:rsidP="002D1758"/>
    <w:p w:rsidR="00F44365" w:rsidRDefault="00F44365" w:rsidP="002D1758">
      <w:r>
        <w:t xml:space="preserve">SVENELD'S WIFE: </w:t>
      </w:r>
      <w:r>
        <w:tab/>
        <w:t>You didn't return.</w:t>
      </w:r>
    </w:p>
    <w:p w:rsidR="00F44365" w:rsidRDefault="00F44365" w:rsidP="002D1758"/>
    <w:p w:rsidR="00F44365" w:rsidRDefault="00F44365" w:rsidP="002D1758">
      <w:r>
        <w:t xml:space="preserve">LOBAN: </w:t>
      </w:r>
      <w:r>
        <w:tab/>
      </w:r>
      <w:r>
        <w:tab/>
        <w:t>Hey so he's arrived!</w:t>
      </w:r>
    </w:p>
    <w:p w:rsidR="00F44365" w:rsidRDefault="00F44365" w:rsidP="002D1758"/>
    <w:p w:rsidR="00F44365" w:rsidRDefault="00F44365" w:rsidP="002D1758">
      <w:r>
        <w:t xml:space="preserve">YAROPOLK: </w:t>
      </w:r>
      <w:r>
        <w:tab/>
      </w:r>
      <w:r>
        <w:tab/>
        <w:t>Where's my wife?</w:t>
      </w:r>
    </w:p>
    <w:p w:rsidR="00F44365" w:rsidRDefault="00F44365" w:rsidP="002D1758"/>
    <w:p w:rsidR="00F44365" w:rsidRDefault="00F44365" w:rsidP="002D1758">
      <w:r>
        <w:t xml:space="preserve">SVENELD: </w:t>
      </w:r>
      <w:r>
        <w:tab/>
      </w:r>
      <w:r>
        <w:tab/>
        <w:t>Irina! your husband is calling you!.</w:t>
      </w:r>
    </w:p>
    <w:p w:rsidR="00F44365" w:rsidRDefault="00F44365" w:rsidP="002D1758"/>
    <w:p w:rsidR="00F44365" w:rsidRDefault="00F44365" w:rsidP="002D1758">
      <w:r>
        <w:t xml:space="preserve">YAROPOLK: </w:t>
      </w:r>
      <w:r>
        <w:tab/>
      </w:r>
      <w:r>
        <w:tab/>
        <w:t>You’re not hurt?</w:t>
      </w:r>
    </w:p>
    <w:p w:rsidR="00F44365" w:rsidRDefault="00F44365" w:rsidP="002D1758"/>
    <w:p w:rsidR="00F44365" w:rsidRDefault="00F44365" w:rsidP="002D1758">
      <w:r>
        <w:t xml:space="preserve">YAROPOLK: </w:t>
      </w:r>
      <w:r>
        <w:tab/>
      </w:r>
      <w:r>
        <w:tab/>
        <w:t>Wait!</w:t>
      </w:r>
    </w:p>
    <w:p w:rsidR="00F44365" w:rsidRDefault="00F44365" w:rsidP="002D1758"/>
    <w:p w:rsidR="00F44365" w:rsidRDefault="00F44365" w:rsidP="002D1758">
      <w:r>
        <w:t xml:space="preserve">YAROPOLK: </w:t>
      </w:r>
      <w:r>
        <w:tab/>
      </w:r>
      <w:r>
        <w:tab/>
        <w:t>Where's my brother?</w:t>
      </w:r>
    </w:p>
    <w:p w:rsidR="00F44365" w:rsidRDefault="00F44365" w:rsidP="002D1758"/>
    <w:p w:rsidR="00F44365" w:rsidRDefault="00F44365" w:rsidP="002D1758">
      <w:r>
        <w:t xml:space="preserve">SVENELD: </w:t>
      </w:r>
      <w:r>
        <w:tab/>
      </w:r>
      <w:r>
        <w:tab/>
        <w:t>Waiting for you!</w:t>
      </w:r>
    </w:p>
    <w:p w:rsidR="00F44365" w:rsidRDefault="00F44365" w:rsidP="002D1758"/>
    <w:p w:rsidR="00F44365" w:rsidRDefault="00F44365" w:rsidP="002D1758">
      <w:r>
        <w:t xml:space="preserve">YAROPOLK: </w:t>
      </w:r>
      <w:r>
        <w:tab/>
      </w:r>
      <w:r>
        <w:tab/>
        <w:t xml:space="preserve">Stand guard! </w:t>
      </w:r>
    </w:p>
    <w:p w:rsidR="00F44365" w:rsidRDefault="00F44365" w:rsidP="002D1758"/>
    <w:p w:rsidR="00F44365" w:rsidRDefault="00F44365" w:rsidP="002D1758">
      <w:r>
        <w:t>VARYAZHKO:</w:t>
      </w:r>
      <w:r>
        <w:tab/>
      </w:r>
      <w:r>
        <w:tab/>
        <w:t>You'll go without me?</w:t>
      </w:r>
    </w:p>
    <w:p w:rsidR="00F44365" w:rsidRDefault="00F44365" w:rsidP="002D1758"/>
    <w:p w:rsidR="00F44365" w:rsidRDefault="00F44365" w:rsidP="002D1758">
      <w:r>
        <w:t xml:space="preserve">YAROPOLK: </w:t>
      </w:r>
      <w:r>
        <w:tab/>
      </w:r>
      <w:r>
        <w:tab/>
        <w:t>Stay here. You dug up my whole yard, did you lose something?.</w:t>
      </w:r>
    </w:p>
    <w:p w:rsidR="00F44365" w:rsidRDefault="00F44365" w:rsidP="002D1758"/>
    <w:p w:rsidR="00F44365" w:rsidRDefault="00F44365" w:rsidP="002D1758">
      <w:r>
        <w:t xml:space="preserve">SVENELD: </w:t>
      </w:r>
      <w:r>
        <w:tab/>
      </w:r>
      <w:r>
        <w:tab/>
        <w:t>He's already found it.</w:t>
      </w:r>
    </w:p>
    <w:p w:rsidR="00F44365" w:rsidRDefault="00F44365" w:rsidP="002D1758"/>
    <w:p w:rsidR="00F44365" w:rsidRDefault="00F44365" w:rsidP="002D1758">
      <w:r>
        <w:t xml:space="preserve">YAROPOLK: </w:t>
      </w:r>
      <w:r>
        <w:tab/>
      </w:r>
      <w:r>
        <w:tab/>
        <w:t>You go with me.</w:t>
      </w:r>
    </w:p>
    <w:p w:rsidR="00F44365" w:rsidRDefault="00F44365" w:rsidP="002D1758"/>
    <w:p w:rsidR="00F44365" w:rsidRDefault="00F44365" w:rsidP="002D1758">
      <w:r>
        <w:t xml:space="preserve">BLUD: </w:t>
      </w:r>
      <w:r>
        <w:tab/>
      </w:r>
      <w:r>
        <w:tab/>
      </w:r>
      <w:r>
        <w:tab/>
        <w:t>Very well.</w:t>
      </w:r>
    </w:p>
    <w:p w:rsidR="00F44365" w:rsidRDefault="00F44365" w:rsidP="002D1758"/>
    <w:p w:rsidR="00F44365" w:rsidRDefault="00F44365" w:rsidP="002D1758">
      <w:r>
        <w:t xml:space="preserve">YAROPOLK: </w:t>
      </w:r>
      <w:r>
        <w:tab/>
      </w:r>
      <w:r>
        <w:tab/>
        <w:t>Where did you find it?</w:t>
      </w:r>
    </w:p>
    <w:p w:rsidR="00F44365" w:rsidRDefault="00F44365" w:rsidP="002D1758"/>
    <w:p w:rsidR="00F44365" w:rsidRDefault="00F44365" w:rsidP="002D1758">
      <w:r>
        <w:t xml:space="preserve">VLADIMIR: </w:t>
      </w:r>
      <w:r>
        <w:tab/>
      </w:r>
      <w:r>
        <w:tab/>
        <w:t>That’s for me to know.</w:t>
      </w:r>
    </w:p>
    <w:p w:rsidR="00F44365" w:rsidRDefault="00F44365" w:rsidP="002D1758"/>
    <w:p w:rsidR="00F44365" w:rsidRDefault="00F44365" w:rsidP="002D1758">
      <w:r>
        <w:t xml:space="preserve">YAROPOLK: </w:t>
      </w:r>
      <w:r>
        <w:tab/>
      </w:r>
      <w:r>
        <w:tab/>
        <w:t xml:space="preserve">I thought Oleg stole it.. </w:t>
      </w:r>
    </w:p>
    <w:p w:rsidR="00F44365" w:rsidRDefault="00F44365" w:rsidP="002D1758"/>
    <w:p w:rsidR="00F44365" w:rsidRDefault="00F44365" w:rsidP="002D1758">
      <w:r>
        <w:t xml:space="preserve">VLADIMIR: </w:t>
      </w:r>
      <w:r>
        <w:tab/>
      </w:r>
      <w:r>
        <w:tab/>
        <w:t xml:space="preserve">He did steal it. Grandma took it away.  She buried it in the yard and I found it. </w:t>
      </w:r>
    </w:p>
    <w:p w:rsidR="00F44365" w:rsidRDefault="00F44365" w:rsidP="002D1758"/>
    <w:p w:rsidR="00F44365" w:rsidRDefault="00F44365" w:rsidP="002D1758">
      <w:r>
        <w:t xml:space="preserve">YAROPOLK: </w:t>
      </w:r>
      <w:r>
        <w:tab/>
      </w:r>
      <w:r>
        <w:tab/>
        <w:t>Grandma</w:t>
      </w:r>
    </w:p>
    <w:p w:rsidR="00F44365" w:rsidRDefault="00F44365" w:rsidP="002D1758"/>
    <w:p w:rsidR="00F44365" w:rsidRDefault="00F44365" w:rsidP="002D1758">
      <w:r>
        <w:t xml:space="preserve">YAROPOLK: </w:t>
      </w:r>
      <w:r>
        <w:tab/>
      </w:r>
      <w:r>
        <w:tab/>
        <w:t>What are we going to do?</w:t>
      </w:r>
    </w:p>
    <w:p w:rsidR="00F44365" w:rsidRDefault="00F44365" w:rsidP="002D1758"/>
    <w:p w:rsidR="00F44365" w:rsidRDefault="00F44365" w:rsidP="002D1758">
      <w:r>
        <w:t xml:space="preserve">VLADIMIR: </w:t>
      </w:r>
      <w:r>
        <w:tab/>
      </w:r>
      <w:r>
        <w:tab/>
        <w:t>Talk.</w:t>
      </w:r>
    </w:p>
    <w:p w:rsidR="00F44365" w:rsidRDefault="00F44365" w:rsidP="002D1758"/>
    <w:p w:rsidR="00F44365" w:rsidRDefault="00F44365" w:rsidP="002D1758">
      <w:r>
        <w:t xml:space="preserve">VLADIMIR: </w:t>
      </w:r>
      <w:r>
        <w:tab/>
      </w:r>
      <w:r>
        <w:tab/>
        <w:t>No, No, No!</w:t>
      </w:r>
    </w:p>
    <w:p w:rsidR="00F44365" w:rsidRDefault="00F44365" w:rsidP="002D1758"/>
    <w:p w:rsidR="00F44365" w:rsidRDefault="00F44365" w:rsidP="002D1758">
      <w:r>
        <w:t xml:space="preserve">SVENELD: </w:t>
      </w:r>
      <w:r>
        <w:tab/>
      </w:r>
      <w:r>
        <w:tab/>
        <w:t>What?! Where are you off to?</w:t>
      </w:r>
    </w:p>
    <w:p w:rsidR="00F44365" w:rsidRDefault="00F44365" w:rsidP="002D1758"/>
    <w:p w:rsidR="00F44365" w:rsidRDefault="00F44365" w:rsidP="002D1758">
      <w:r>
        <w:t xml:space="preserve">SVENELD: </w:t>
      </w:r>
      <w:r>
        <w:tab/>
      </w:r>
      <w:r>
        <w:tab/>
        <w:t xml:space="preserve">Where are you off to? </w:t>
      </w:r>
    </w:p>
    <w:p w:rsidR="00F44365" w:rsidRDefault="00F44365" w:rsidP="002D1758"/>
    <w:p w:rsidR="00F44365" w:rsidRDefault="00F44365" w:rsidP="002D1758">
      <w:r>
        <w:t xml:space="preserve">VARYAZHKO: </w:t>
      </w:r>
      <w:r>
        <w:tab/>
        <w:t>Calm down, calm down!</w:t>
      </w:r>
    </w:p>
    <w:p w:rsidR="00F44365" w:rsidRDefault="00F44365" w:rsidP="002D1758"/>
    <w:p w:rsidR="00F44365" w:rsidRDefault="00F44365" w:rsidP="002D1758">
      <w:r>
        <w:t xml:space="preserve">SVENELD: </w:t>
      </w:r>
      <w:r>
        <w:tab/>
      </w:r>
      <w:r>
        <w:tab/>
        <w:t>Calm down, calm down!</w:t>
      </w:r>
    </w:p>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r>
        <w:t xml:space="preserve">SVENELD: </w:t>
      </w:r>
      <w:r>
        <w:tab/>
      </w:r>
      <w:r>
        <w:tab/>
        <w:t xml:space="preserve">Rejoice! </w:t>
      </w:r>
    </w:p>
    <w:p w:rsidR="00F44365" w:rsidRDefault="00F44365" w:rsidP="002D1758"/>
    <w:p w:rsidR="00F44365" w:rsidRDefault="00F44365" w:rsidP="002D1758">
      <w:r>
        <w:t xml:space="preserve">SVENELD: </w:t>
      </w:r>
      <w:r>
        <w:tab/>
      </w:r>
      <w:r>
        <w:tab/>
        <w:t xml:space="preserve">Prince Yaropolk sits at his forefathers' table. </w:t>
      </w:r>
    </w:p>
    <w:p w:rsidR="00F44365" w:rsidRDefault="00F44365" w:rsidP="002D1758"/>
    <w:p w:rsidR="00F44365" w:rsidRDefault="00F44365" w:rsidP="002D1758">
      <w:r>
        <w:t xml:space="preserve">SVENELD: </w:t>
      </w:r>
      <w:r>
        <w:tab/>
      </w:r>
      <w:r>
        <w:tab/>
        <w:t>Rejoice!</w:t>
      </w:r>
    </w:p>
    <w:p w:rsidR="00F44365" w:rsidRDefault="00F44365" w:rsidP="002D1758"/>
    <w:p w:rsidR="00F44365" w:rsidRDefault="00F44365" w:rsidP="002D1758">
      <w:r>
        <w:t xml:space="preserve">VARYAZHKO: </w:t>
      </w:r>
      <w:r>
        <w:tab/>
        <w:t>Yaropolk!</w:t>
      </w:r>
    </w:p>
    <w:p w:rsidR="00F44365" w:rsidRDefault="00F44365" w:rsidP="002D1758"/>
    <w:p w:rsidR="00F44365" w:rsidRDefault="00F44365" w:rsidP="002D1758">
      <w:r>
        <w:t xml:space="preserve">LOBAN: </w:t>
      </w:r>
      <w:r>
        <w:tab/>
      </w:r>
      <w:r>
        <w:tab/>
        <w:t xml:space="preserve">Oh no! </w:t>
      </w:r>
    </w:p>
    <w:p w:rsidR="00F44365" w:rsidRDefault="00F44365" w:rsidP="002D1758"/>
    <w:p w:rsidR="00F44365" w:rsidRDefault="00F44365" w:rsidP="002D1758">
      <w:r>
        <w:t xml:space="preserve">CROWD: </w:t>
      </w:r>
      <w:r>
        <w:tab/>
      </w:r>
      <w:r>
        <w:tab/>
        <w:t>That's all, stay calm!</w:t>
      </w:r>
    </w:p>
    <w:p w:rsidR="00F44365" w:rsidRDefault="00F44365" w:rsidP="002D1758"/>
    <w:p w:rsidR="00F44365" w:rsidRDefault="00F44365" w:rsidP="002D1758">
      <w:r>
        <w:t xml:space="preserve">VLADIMIR: </w:t>
      </w:r>
      <w:r>
        <w:tab/>
      </w:r>
      <w:r>
        <w:tab/>
        <w:t>Go away.</w:t>
      </w:r>
    </w:p>
    <w:p w:rsidR="00F44365" w:rsidRDefault="00F44365" w:rsidP="002D1758"/>
    <w:p w:rsidR="00F44365" w:rsidRDefault="00F44365" w:rsidP="002D1758">
      <w:r>
        <w:t xml:space="preserve">VLADIMIR: </w:t>
      </w:r>
      <w:r>
        <w:tab/>
      </w:r>
      <w:r>
        <w:tab/>
        <w:t xml:space="preserve">Let go. </w:t>
      </w:r>
    </w:p>
    <w:p w:rsidR="00F44365" w:rsidRDefault="00F44365" w:rsidP="002D1758"/>
    <w:p w:rsidR="00F44365" w:rsidRDefault="00F44365" w:rsidP="002D1758">
      <w:r>
        <w:t xml:space="preserve">LOBAN: </w:t>
      </w:r>
      <w:r>
        <w:tab/>
      </w:r>
      <w:r>
        <w:tab/>
        <w:t>Let me go!</w:t>
      </w:r>
    </w:p>
    <w:p w:rsidR="00F44365" w:rsidRDefault="00F44365" w:rsidP="002D1758"/>
    <w:p w:rsidR="00F44365" w:rsidRDefault="00F44365" w:rsidP="002D1758">
      <w:r>
        <w:t xml:space="preserve">VLADIMIR: </w:t>
      </w:r>
      <w:r>
        <w:tab/>
      </w:r>
      <w:r>
        <w:tab/>
        <w:t xml:space="preserve">Put me down. </w:t>
      </w:r>
    </w:p>
    <w:p w:rsidR="00F44365" w:rsidRDefault="00F44365" w:rsidP="002D1758"/>
    <w:p w:rsidR="00F44365" w:rsidRDefault="00F44365" w:rsidP="002D1758">
      <w:r>
        <w:t xml:space="preserve">LOBAN: </w:t>
      </w:r>
      <w:r>
        <w:tab/>
      </w:r>
      <w:r>
        <w:tab/>
        <w:t>Put me down!</w:t>
      </w:r>
    </w:p>
    <w:p w:rsidR="00F44365" w:rsidRDefault="00F44365" w:rsidP="002D1758"/>
    <w:p w:rsidR="00F44365" w:rsidRDefault="00F44365" w:rsidP="002D1758">
      <w:r>
        <w:t xml:space="preserve">SVENELD: </w:t>
      </w:r>
      <w:r>
        <w:tab/>
      </w:r>
      <w:r>
        <w:tab/>
        <w:t>Tell your men to go home,   the war is over.</w:t>
      </w:r>
    </w:p>
    <w:p w:rsidR="00F44365" w:rsidRDefault="00F44365" w:rsidP="002D1758"/>
    <w:p w:rsidR="00F44365" w:rsidRDefault="00F44365" w:rsidP="002D1758">
      <w:r>
        <w:t xml:space="preserve">ROGNEDA: </w:t>
      </w:r>
      <w:r>
        <w:tab/>
      </w:r>
      <w:r>
        <w:tab/>
        <w:t xml:space="preserve">Where's Vladimir? </w:t>
      </w:r>
    </w:p>
    <w:p w:rsidR="00F44365" w:rsidRDefault="00F44365" w:rsidP="002D1758"/>
    <w:p w:rsidR="00F44365" w:rsidRDefault="00F44365" w:rsidP="002D1758">
      <w:r>
        <w:t xml:space="preserve">BLUD: </w:t>
      </w:r>
      <w:r>
        <w:tab/>
      </w:r>
      <w:r>
        <w:tab/>
      </w:r>
      <w:r>
        <w:tab/>
        <w:t>Vladimir? Vladimir is the grand prince!</w:t>
      </w:r>
    </w:p>
    <w:p w:rsidR="00F44365" w:rsidRDefault="00F44365" w:rsidP="002D1758"/>
    <w:p w:rsidR="00F44365" w:rsidRDefault="00F44365" w:rsidP="002D1758">
      <w:r>
        <w:t xml:space="preserve">VARYAZHKO: </w:t>
      </w:r>
      <w:r>
        <w:tab/>
        <w:t xml:space="preserve">He's just a halfbreed. The son of a  slavewoman! </w:t>
      </w:r>
    </w:p>
    <w:p w:rsidR="00F44365" w:rsidRDefault="00F44365" w:rsidP="002D1758"/>
    <w:p w:rsidR="00F44365" w:rsidRDefault="00F44365" w:rsidP="002D1758">
      <w:r>
        <w:t xml:space="preserve">VARYAZHKO: </w:t>
      </w:r>
      <w:r>
        <w:tab/>
        <w:t>People like him shouldn't live!</w:t>
      </w:r>
    </w:p>
    <w:p w:rsidR="00F44365" w:rsidRDefault="00F44365" w:rsidP="002D1758"/>
    <w:p w:rsidR="00F44365" w:rsidRDefault="00F44365" w:rsidP="002D1758">
      <w:r>
        <w:t xml:space="preserve">VARYAZHKO: </w:t>
      </w:r>
      <w:r>
        <w:tab/>
        <w:t xml:space="preserve">Wait! </w:t>
      </w:r>
    </w:p>
    <w:p w:rsidR="00F44365" w:rsidRDefault="00F44365" w:rsidP="002D1758"/>
    <w:p w:rsidR="00F44365" w:rsidRDefault="00F44365" w:rsidP="002D1758">
      <w:r>
        <w:t xml:space="preserve">VARYAZHKO: </w:t>
      </w:r>
      <w:r>
        <w:tab/>
        <w:t>Fyodor!</w:t>
      </w:r>
    </w:p>
    <w:p w:rsidR="00F44365" w:rsidRDefault="00F44365" w:rsidP="002D1758"/>
    <w:p w:rsidR="00F44365" w:rsidRDefault="00F44365" w:rsidP="002D1758">
      <w:r>
        <w:t xml:space="preserve">VARYAZHKO: </w:t>
      </w:r>
      <w:r>
        <w:tab/>
        <w:t>Promise you'll protect Irina!</w:t>
      </w:r>
    </w:p>
    <w:p w:rsidR="00F44365" w:rsidRDefault="00F44365" w:rsidP="002D1758"/>
    <w:p w:rsidR="00F44365" w:rsidRDefault="00F44365" w:rsidP="002D1758">
      <w:r>
        <w:t xml:space="preserve">CROWD: </w:t>
      </w:r>
      <w:r>
        <w:tab/>
      </w:r>
      <w:r>
        <w:tab/>
        <w:t>She's gone!</w:t>
      </w:r>
    </w:p>
    <w:p w:rsidR="00F44365" w:rsidRDefault="00F44365" w:rsidP="002D1758"/>
    <w:p w:rsidR="00F44365" w:rsidRDefault="00F44365" w:rsidP="002D1758">
      <w:r>
        <w:t xml:space="preserve">VARYAZHKO: </w:t>
      </w:r>
      <w:r>
        <w:tab/>
        <w:t>If she's still alive...</w:t>
      </w:r>
    </w:p>
    <w:p w:rsidR="00F44365" w:rsidRDefault="00F44365" w:rsidP="002D1758"/>
    <w:p w:rsidR="00F44365" w:rsidRDefault="00F44365" w:rsidP="002D1758">
      <w:r>
        <w:t xml:space="preserve">FYODOR: </w:t>
      </w:r>
      <w:r>
        <w:tab/>
      </w:r>
      <w:r>
        <w:tab/>
        <w:t>Look after yourself.</w:t>
      </w:r>
    </w:p>
    <w:p w:rsidR="00F44365" w:rsidRDefault="00F44365" w:rsidP="002D1758"/>
    <w:p w:rsidR="00F44365" w:rsidRDefault="00F44365" w:rsidP="002D1758">
      <w:r>
        <w:t xml:space="preserve">CROWD: </w:t>
      </w:r>
      <w:r>
        <w:tab/>
      </w:r>
      <w:r>
        <w:tab/>
        <w:t>The prince is generous...</w:t>
      </w:r>
    </w:p>
    <w:p w:rsidR="00F44365" w:rsidRDefault="00F44365" w:rsidP="002D1758"/>
    <w:p w:rsidR="00F44365" w:rsidRDefault="00F44365" w:rsidP="002D1758">
      <w:r>
        <w:t>SAMOKHA:</w:t>
      </w:r>
      <w:r>
        <w:tab/>
      </w:r>
      <w:r>
        <w:tab/>
        <w:t xml:space="preserve">everyone... gone to Kiev. Vladimir promised it will be  like under his father. </w:t>
      </w:r>
    </w:p>
    <w:p w:rsidR="00F44365" w:rsidRDefault="00F44365" w:rsidP="002D1758"/>
    <w:p w:rsidR="00F44365" w:rsidRDefault="00F44365" w:rsidP="002D1758">
      <w:r>
        <w:t xml:space="preserve">PUTYATA: </w:t>
      </w:r>
      <w:r>
        <w:tab/>
      </w:r>
      <w:r>
        <w:tab/>
        <w:t xml:space="preserve">Not everyone can be traitors.. </w:t>
      </w:r>
    </w:p>
    <w:p w:rsidR="00F44365" w:rsidRDefault="00F44365" w:rsidP="002D1758"/>
    <w:p w:rsidR="00F44365" w:rsidRDefault="00F44365" w:rsidP="002D1758">
      <w:r>
        <w:t xml:space="preserve">SAMOKHA: </w:t>
      </w:r>
      <w:r>
        <w:tab/>
      </w:r>
      <w:r>
        <w:tab/>
        <w:t>So is it us against them all?</w:t>
      </w:r>
    </w:p>
    <w:p w:rsidR="00F44365" w:rsidRDefault="00F44365" w:rsidP="002D1758"/>
    <w:p w:rsidR="00F44365" w:rsidRDefault="00F44365" w:rsidP="002D1758">
      <w:r>
        <w:t xml:space="preserve">SAMOKHA: </w:t>
      </w:r>
      <w:r>
        <w:tab/>
      </w:r>
      <w:r>
        <w:tab/>
        <w:t>He's right, they are many.</w:t>
      </w:r>
    </w:p>
    <w:p w:rsidR="00F44365" w:rsidRDefault="00F44365" w:rsidP="002D1758"/>
    <w:p w:rsidR="00F44365" w:rsidRDefault="00F44365" w:rsidP="002D1758">
      <w:r>
        <w:t>VARYAZHKO:</w:t>
      </w:r>
      <w:r>
        <w:tab/>
      </w:r>
      <w:r>
        <w:tab/>
        <w:t>If they are many, does it mean they're not traitors?</w:t>
      </w:r>
    </w:p>
    <w:p w:rsidR="00F44365" w:rsidRDefault="00F44365" w:rsidP="002D1758"/>
    <w:p w:rsidR="00F44365" w:rsidRDefault="00F44365" w:rsidP="002D1758">
      <w:r>
        <w:t xml:space="preserve">VARYAZHKO: </w:t>
      </w:r>
      <w:r>
        <w:tab/>
        <w:t>Let's vow with our blood that we'll take revenge on Vladimir.</w:t>
      </w:r>
    </w:p>
    <w:p w:rsidR="00F44365" w:rsidRDefault="00F44365" w:rsidP="00773958">
      <w:pPr>
        <w:ind w:left="2120" w:hanging="2120"/>
      </w:pPr>
    </w:p>
    <w:p w:rsidR="00F44365" w:rsidRDefault="00F44365" w:rsidP="00773958">
      <w:pPr>
        <w:ind w:left="2120" w:hanging="2120"/>
      </w:pPr>
      <w:r>
        <w:t xml:space="preserve">VARYAZHKO: </w:t>
      </w:r>
      <w:r>
        <w:tab/>
        <w:t xml:space="preserve">I am dying for the previous life... and only the halfbreed's blood will bring me back. </w:t>
      </w:r>
    </w:p>
    <w:p w:rsidR="00F44365" w:rsidRDefault="00F44365" w:rsidP="002D1758"/>
    <w:p w:rsidR="00F44365" w:rsidRDefault="00F44365" w:rsidP="002D1758">
      <w:r>
        <w:t xml:space="preserve">FYODOR: </w:t>
      </w:r>
      <w:r>
        <w:tab/>
      </w:r>
      <w:r>
        <w:tab/>
        <w:t xml:space="preserve">Lord have mercy on us... </w:t>
      </w:r>
    </w:p>
    <w:p w:rsidR="00F44365" w:rsidRDefault="00F44365" w:rsidP="002D1758"/>
    <w:p w:rsidR="00F44365" w:rsidRDefault="00F44365" w:rsidP="00773958">
      <w:pPr>
        <w:ind w:left="2120" w:hanging="2120"/>
      </w:pPr>
      <w:r w:rsidRPr="00773958">
        <w:rPr>
          <w:sz w:val="20"/>
          <w:szCs w:val="20"/>
        </w:rPr>
        <w:t>VARYAZHKO'S CIRCLE:</w:t>
      </w:r>
      <w:r>
        <w:t xml:space="preserve"> </w:t>
      </w:r>
      <w:r>
        <w:tab/>
        <w:t xml:space="preserve">I am dying for the previous life... and only the halfbreed's blood  will bring me back. </w:t>
      </w:r>
    </w:p>
    <w:p w:rsidR="00F44365" w:rsidRDefault="00F44365" w:rsidP="002D1758"/>
    <w:p w:rsidR="00F44365" w:rsidRDefault="00F44365" w:rsidP="002D1758">
      <w:r>
        <w:t xml:space="preserve">CROWD: </w:t>
      </w:r>
      <w:r>
        <w:tab/>
      </w:r>
      <w:r>
        <w:tab/>
        <w:t>Go on!</w:t>
      </w:r>
    </w:p>
    <w:p w:rsidR="00F44365" w:rsidRDefault="00F44365" w:rsidP="002D1758"/>
    <w:p w:rsidR="00F44365" w:rsidRDefault="00F44365" w:rsidP="00773958">
      <w:pPr>
        <w:ind w:left="2120" w:hanging="2120"/>
      </w:pPr>
      <w:r w:rsidRPr="00773958">
        <w:rPr>
          <w:sz w:val="20"/>
          <w:szCs w:val="20"/>
        </w:rPr>
        <w:t>SVENELD Voiceover:</w:t>
      </w:r>
      <w:r>
        <w:rPr>
          <w:sz w:val="20"/>
          <w:szCs w:val="20"/>
        </w:rPr>
        <w:tab/>
      </w:r>
      <w:r>
        <w:t>Vladimir ended the war. And the people accepted... But they didn't accept Vladimir. To all.  He remained a halfbreed, a stranger to all. To prevail, Vladimi had to become greater than his brother was  for everyone. To prevail, Vladimi had to become greater than his brother was for everyone. And only his father had been greater. This night in the city they were expecting the dead prince to come to him to get revenge.</w:t>
      </w:r>
    </w:p>
    <w:p w:rsidR="00F44365" w:rsidRDefault="00F44365" w:rsidP="002D1758"/>
    <w:p w:rsidR="00F44365" w:rsidRDefault="00F44365" w:rsidP="002D1758">
      <w:r>
        <w:t xml:space="preserve">SVENELD: </w:t>
      </w:r>
      <w:r>
        <w:tab/>
      </w:r>
      <w:r>
        <w:tab/>
        <w:t>Say who. The dead man is taking revenge On you.</w:t>
      </w:r>
    </w:p>
    <w:p w:rsidR="00F44365" w:rsidRDefault="00F44365" w:rsidP="002D1758"/>
    <w:p w:rsidR="00F44365" w:rsidRDefault="00F44365" w:rsidP="002D1758">
      <w:r>
        <w:t xml:space="preserve">VLADIMIR: </w:t>
      </w:r>
      <w:r>
        <w:tab/>
      </w:r>
      <w:r>
        <w:tab/>
        <w:t>Hands off!</w:t>
      </w:r>
    </w:p>
    <w:p w:rsidR="00F44365" w:rsidRDefault="00F44365" w:rsidP="002D1758"/>
    <w:p w:rsidR="00F44365" w:rsidRDefault="00F44365" w:rsidP="002D1758">
      <w:r>
        <w:t xml:space="preserve">VLADIMIR: </w:t>
      </w:r>
      <w:r>
        <w:tab/>
      </w:r>
      <w:r>
        <w:tab/>
        <w:t>You were trying to raise him? With this?</w:t>
      </w:r>
    </w:p>
    <w:p w:rsidR="00F44365" w:rsidRDefault="00F44365" w:rsidP="002D1758"/>
    <w:p w:rsidR="00F44365" w:rsidRDefault="00F44365" w:rsidP="002D1758">
      <w:r>
        <w:t xml:space="preserve">IRINA: </w:t>
      </w:r>
      <w:r>
        <w:tab/>
      </w:r>
      <w:r>
        <w:tab/>
        <w:t>He is dead.</w:t>
      </w:r>
    </w:p>
    <w:p w:rsidR="00F44365" w:rsidRDefault="00F44365" w:rsidP="002D1758"/>
    <w:p w:rsidR="00F44365" w:rsidRDefault="00F44365" w:rsidP="002D1758">
      <w:r>
        <w:t xml:space="preserve">VLADIMIR: </w:t>
      </w:r>
      <w:r>
        <w:tab/>
      </w:r>
      <w:r>
        <w:tab/>
        <w:t>You’re lying. You were reading over him?</w:t>
      </w:r>
    </w:p>
    <w:p w:rsidR="00F44365" w:rsidRDefault="00F44365" w:rsidP="002D1758"/>
    <w:p w:rsidR="00F44365" w:rsidRDefault="00F44365" w:rsidP="00B059D1">
      <w:pPr>
        <w:ind w:left="2120" w:hanging="2120"/>
      </w:pPr>
      <w:r>
        <w:t xml:space="preserve">IRINA: </w:t>
      </w:r>
      <w:r>
        <w:tab/>
      </w:r>
      <w:r>
        <w:tab/>
        <w:t xml:space="preserve">Yes. I was reading. And soon he will rise. Don’t you know? All the dead will be resurrected! </w:t>
      </w:r>
    </w:p>
    <w:p w:rsidR="00F44365" w:rsidRDefault="00F44365" w:rsidP="002D1758"/>
    <w:p w:rsidR="00F44365" w:rsidRDefault="00F44365" w:rsidP="002D1758">
      <w:r>
        <w:t xml:space="preserve">IRINA: </w:t>
      </w:r>
      <w:r>
        <w:tab/>
      </w:r>
      <w:r>
        <w:tab/>
        <w:t>They will rise and walk.</w:t>
      </w:r>
    </w:p>
    <w:p w:rsidR="00F44365" w:rsidRDefault="00F44365" w:rsidP="002D1758"/>
    <w:p w:rsidR="00F44365" w:rsidRDefault="00F44365" w:rsidP="002D1758">
      <w:r>
        <w:t xml:space="preserve">VLADIMIR: </w:t>
      </w:r>
      <w:r>
        <w:tab/>
      </w:r>
      <w:r>
        <w:tab/>
        <w:t>Will he rise? Later, yes?</w:t>
      </w:r>
    </w:p>
    <w:p w:rsidR="00F44365" w:rsidRDefault="00F44365" w:rsidP="002D1758"/>
    <w:p w:rsidR="00F44365" w:rsidRDefault="00F44365" w:rsidP="002D1758">
      <w:r>
        <w:t xml:space="preserve">VLADIMIR: </w:t>
      </w:r>
      <w:r>
        <w:tab/>
      </w:r>
      <w:r>
        <w:tab/>
        <w:t>That means it's not him.</w:t>
      </w:r>
    </w:p>
    <w:p w:rsidR="00F44365" w:rsidRDefault="00F44365" w:rsidP="002D1758"/>
    <w:p w:rsidR="00F44365" w:rsidRDefault="00F44365" w:rsidP="002D1758">
      <w:r>
        <w:t xml:space="preserve">VLADIMIR: </w:t>
      </w:r>
      <w:r>
        <w:tab/>
      </w:r>
      <w:r>
        <w:tab/>
        <w:t>You needn't fear. I'll raise his son like my own.</w:t>
      </w:r>
    </w:p>
    <w:p w:rsidR="00F44365" w:rsidRDefault="00F44365" w:rsidP="002D1758"/>
    <w:p w:rsidR="00F44365" w:rsidRDefault="00F44365" w:rsidP="002D1758">
      <w:r>
        <w:t xml:space="preserve">VLADIMIR: </w:t>
      </w:r>
      <w:r>
        <w:tab/>
      </w:r>
      <w:r>
        <w:tab/>
        <w:t xml:space="preserve">Believe me: </w:t>
      </w:r>
    </w:p>
    <w:p w:rsidR="00F44365" w:rsidRDefault="00F44365" w:rsidP="002D1758"/>
    <w:p w:rsidR="00F44365" w:rsidRDefault="00F44365" w:rsidP="002D1758">
      <w:r>
        <w:t xml:space="preserve">VLADIMIR: </w:t>
      </w:r>
      <w:r>
        <w:tab/>
      </w:r>
      <w:r>
        <w:tab/>
        <w:t>I'll be strong like my father.</w:t>
      </w:r>
    </w:p>
    <w:p w:rsidR="00F44365" w:rsidRDefault="00F44365" w:rsidP="002D1758"/>
    <w:p w:rsidR="00F44365" w:rsidRDefault="00F44365" w:rsidP="00B059D1">
      <w:pPr>
        <w:ind w:left="2120" w:hanging="2120"/>
      </w:pPr>
      <w:r w:rsidRPr="00B059D1">
        <w:rPr>
          <w:sz w:val="20"/>
          <w:szCs w:val="20"/>
        </w:rPr>
        <w:t>SVENELD Voiceover:</w:t>
      </w:r>
      <w:r>
        <w:tab/>
        <w:t>The old gods couldn't defend Yaropolk.  And  Vladimir threw them  down the hill. He dug up his father's god  to gain his strength. So that everyone saw he was as great a prince  as his father.  But the god of Svyatoslav loved human blood  and that's why it was buried when  the old prince was killed. </w:t>
      </w:r>
    </w:p>
    <w:p w:rsidR="00F44365" w:rsidRDefault="00F44365" w:rsidP="002D1758"/>
    <w:p w:rsidR="00F44365" w:rsidRDefault="00F44365" w:rsidP="002D1758">
      <w:r>
        <w:t xml:space="preserve">VLADIMIR: </w:t>
      </w:r>
      <w:r>
        <w:tab/>
      </w:r>
      <w:r>
        <w:tab/>
        <w:t>I'm alive!</w:t>
      </w:r>
    </w:p>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r>
        <w:t xml:space="preserve">MAGIAN'S </w:t>
      </w:r>
      <w:r>
        <w:tab/>
      </w:r>
      <w:r>
        <w:tab/>
        <w:t xml:space="preserve">He is hungry. He wants to eat!  </w:t>
      </w:r>
    </w:p>
    <w:p w:rsidR="00F44365" w:rsidRDefault="00F44365" w:rsidP="002D1758"/>
    <w:p w:rsidR="00F44365" w:rsidRDefault="00F44365" w:rsidP="002D1758">
      <w:r>
        <w:t xml:space="preserve">Vladimir: </w:t>
      </w:r>
      <w:r>
        <w:tab/>
      </w:r>
      <w:r>
        <w:tab/>
        <w:t>I give God the father's brother</w:t>
      </w:r>
    </w:p>
    <w:p w:rsidR="00F44365" w:rsidRDefault="00F44365" w:rsidP="002D1758"/>
    <w:p w:rsidR="00F44365" w:rsidRDefault="00F44365" w:rsidP="002335ED">
      <w:pPr>
        <w:ind w:left="2120" w:hanging="2120"/>
      </w:pPr>
      <w:r>
        <w:t>MAGIAN'S </w:t>
      </w:r>
      <w:r>
        <w:tab/>
      </w:r>
      <w:r>
        <w:tab/>
        <w:t>He needs living blood. Living flesh. Answer, are you worthy of him?  Your father's god?</w:t>
      </w:r>
    </w:p>
    <w:p w:rsidR="00F44365" w:rsidRDefault="00F44365" w:rsidP="002D1758"/>
    <w:p w:rsidR="00F44365" w:rsidRDefault="00F44365" w:rsidP="002D1758">
      <w:r>
        <w:t xml:space="preserve">VLADIMIR: </w:t>
      </w:r>
      <w:r>
        <w:tab/>
      </w:r>
      <w:r>
        <w:tab/>
        <w:t>We'll make this sacrifice!</w:t>
      </w:r>
    </w:p>
    <w:p w:rsidR="00F44365" w:rsidRDefault="00F44365" w:rsidP="002D1758"/>
    <w:p w:rsidR="00F44365" w:rsidRDefault="00F44365" w:rsidP="002D1758">
      <w:r>
        <w:t xml:space="preserve">VLADIMIR: </w:t>
      </w:r>
      <w:r>
        <w:tab/>
      </w:r>
      <w:r>
        <w:tab/>
        <w:t>Be with me!</w:t>
      </w:r>
    </w:p>
    <w:p w:rsidR="00F44365" w:rsidRDefault="00F44365" w:rsidP="002D1758"/>
    <w:p w:rsidR="00F44365" w:rsidRDefault="00F44365" w:rsidP="002D1758">
      <w:r>
        <w:t xml:space="preserve">FYODOR: </w:t>
      </w:r>
      <w:r>
        <w:tab/>
      </w:r>
      <w:r>
        <w:tab/>
        <w:t>Let's get out of here.</w:t>
      </w:r>
    </w:p>
    <w:p w:rsidR="00F44365" w:rsidRDefault="00F44365" w:rsidP="002D1758"/>
    <w:p w:rsidR="00F44365" w:rsidRDefault="00F44365" w:rsidP="002D1758">
      <w:r>
        <w:t xml:space="preserve">VLADIMIR: </w:t>
      </w:r>
      <w:r>
        <w:tab/>
      </w:r>
      <w:r>
        <w:tab/>
        <w:t xml:space="preserve">My father’s God is the God of fortune and glory. </w:t>
      </w:r>
    </w:p>
    <w:p w:rsidR="00F44365" w:rsidRDefault="00F44365" w:rsidP="002D1758"/>
    <w:p w:rsidR="00F44365" w:rsidRDefault="00F44365" w:rsidP="002D1758">
      <w:r>
        <w:t xml:space="preserve">VLADIMIR: </w:t>
      </w:r>
      <w:r>
        <w:tab/>
      </w:r>
      <w:r>
        <w:tab/>
        <w:t>He will protect us all!</w:t>
      </w:r>
    </w:p>
    <w:p w:rsidR="00F44365" w:rsidRDefault="00F44365" w:rsidP="002D1758"/>
    <w:p w:rsidR="00F44365" w:rsidRDefault="00F44365" w:rsidP="002D1758">
      <w:r>
        <w:t xml:space="preserve">VLADIMIR: </w:t>
      </w:r>
      <w:r>
        <w:tab/>
      </w:r>
      <w:r>
        <w:tab/>
        <w:t>Be with me!</w:t>
      </w:r>
    </w:p>
    <w:p w:rsidR="00F44365" w:rsidRDefault="00F44365" w:rsidP="002D1758"/>
    <w:p w:rsidR="00F44365" w:rsidRDefault="00F44365" w:rsidP="002D1758">
      <w:r>
        <w:t xml:space="preserve">VARYAZHKO: </w:t>
      </w:r>
      <w:r>
        <w:tab/>
        <w:t>We’ll kill the halfbreed. Put Irina on the throne. And we’ll be near.</w:t>
      </w:r>
    </w:p>
    <w:p w:rsidR="00F44365" w:rsidRDefault="00F44365" w:rsidP="002D1758"/>
    <w:p w:rsidR="00F44365" w:rsidRDefault="00F44365" w:rsidP="002D1758">
      <w:r>
        <w:t xml:space="preserve">VARYAZHKO: </w:t>
      </w:r>
      <w:r>
        <w:tab/>
        <w:t>And here are the nomads.</w:t>
      </w:r>
    </w:p>
    <w:p w:rsidR="00F44365" w:rsidRDefault="00F44365" w:rsidP="002D1758"/>
    <w:p w:rsidR="00F44365" w:rsidRDefault="00F44365" w:rsidP="002D1758">
      <w:r>
        <w:t>SAMOKHA:</w:t>
      </w:r>
      <w:r>
        <w:tab/>
      </w:r>
      <w:r>
        <w:tab/>
        <w:t>Ah yes</w:t>
      </w:r>
    </w:p>
    <w:p w:rsidR="00F44365" w:rsidRDefault="00F44365" w:rsidP="002D1758"/>
    <w:p w:rsidR="00F44365" w:rsidRDefault="00F44365" w:rsidP="002D1758">
      <w:r>
        <w:t xml:space="preserve">VARYAZHKO: </w:t>
      </w:r>
      <w:r>
        <w:tab/>
        <w:t>I need your Kagan!</w:t>
      </w:r>
    </w:p>
    <w:p w:rsidR="00F44365" w:rsidRDefault="00F44365" w:rsidP="002D1758"/>
    <w:p w:rsidR="00F44365" w:rsidRDefault="00F44365" w:rsidP="002D1758">
      <w:r>
        <w:t xml:space="preserve">VARYAZHKO: </w:t>
      </w:r>
      <w:r>
        <w:tab/>
        <w:t>Kagan!</w:t>
      </w:r>
    </w:p>
    <w:p w:rsidR="00F44365" w:rsidRDefault="00F44365" w:rsidP="002D1758"/>
    <w:p w:rsidR="00F44365" w:rsidRDefault="00F44365" w:rsidP="002D1758">
      <w:r>
        <w:t xml:space="preserve">VARYAZHKO: </w:t>
      </w:r>
      <w:r>
        <w:tab/>
        <w:t xml:space="preserve">Yaropolk is killed. I have his coffers. </w:t>
      </w:r>
    </w:p>
    <w:p w:rsidR="00F44365" w:rsidRDefault="00F44365" w:rsidP="002D1758"/>
    <w:p w:rsidR="00F44365" w:rsidRDefault="00F44365" w:rsidP="002D1758">
      <w:r>
        <w:t xml:space="preserve">VARYAZHKO: </w:t>
      </w:r>
      <w:r>
        <w:tab/>
        <w:t>You'll be rich, but in return you'll help me kill the Russian prince!</w:t>
      </w:r>
    </w:p>
    <w:p w:rsidR="00F44365" w:rsidRDefault="00F44365" w:rsidP="002D1758"/>
    <w:p w:rsidR="00F44365" w:rsidRDefault="00F44365" w:rsidP="002D1758">
      <w:r>
        <w:t xml:space="preserve">VARYAZHKO: </w:t>
      </w:r>
      <w:r>
        <w:tab/>
        <w:t xml:space="preserve">Remember the rotten wall in the Lower City? </w:t>
      </w:r>
    </w:p>
    <w:p w:rsidR="00F44365" w:rsidRDefault="00F44365" w:rsidP="002D1758"/>
    <w:p w:rsidR="00F44365" w:rsidRDefault="00F44365" w:rsidP="002D1758">
      <w:r>
        <w:t xml:space="preserve">SAMOKHA: </w:t>
      </w:r>
      <w:r>
        <w:tab/>
      </w:r>
      <w:r>
        <w:tab/>
        <w:t>I remember.</w:t>
      </w:r>
    </w:p>
    <w:p w:rsidR="00F44365" w:rsidRDefault="00F44365" w:rsidP="002D1758"/>
    <w:p w:rsidR="00F44365" w:rsidRDefault="00F44365" w:rsidP="002D1758">
      <w:r>
        <w:t xml:space="preserve">VARYAZHKO: </w:t>
      </w:r>
      <w:r>
        <w:tab/>
        <w:t xml:space="preserve">Wait there! </w:t>
      </w:r>
    </w:p>
    <w:p w:rsidR="00F44365" w:rsidRDefault="00F44365" w:rsidP="002D1758"/>
    <w:p w:rsidR="00F44365" w:rsidRDefault="00F44365" w:rsidP="002D1758">
      <w:r>
        <w:t xml:space="preserve">SAMOKHA: </w:t>
      </w:r>
      <w:r>
        <w:tab/>
      </w:r>
      <w:r>
        <w:tab/>
        <w:t>Uh-huh</w:t>
      </w:r>
    </w:p>
    <w:p w:rsidR="00F44365" w:rsidRDefault="00F44365" w:rsidP="002D1758"/>
    <w:p w:rsidR="00F44365" w:rsidRDefault="00F44365" w:rsidP="002D1758">
      <w:r>
        <w:t>CROWD:</w:t>
      </w:r>
      <w:r>
        <w:tab/>
      </w:r>
      <w:r>
        <w:tab/>
        <w:t>Come on, lift it up! I'm tired out...</w:t>
      </w:r>
    </w:p>
    <w:p w:rsidR="00F44365" w:rsidRDefault="00F44365" w:rsidP="002D1758"/>
    <w:p w:rsidR="00F44365" w:rsidRDefault="00F44365" w:rsidP="002D1758">
      <w:r>
        <w:t xml:space="preserve">CROWD: </w:t>
      </w:r>
      <w:r>
        <w:tab/>
      </w:r>
      <w:r>
        <w:tab/>
        <w:t>Pechenegs!</w:t>
      </w:r>
    </w:p>
    <w:p w:rsidR="00F44365" w:rsidRDefault="00F44365" w:rsidP="002D1758"/>
    <w:p w:rsidR="00F44365" w:rsidRDefault="00F44365" w:rsidP="002D1758">
      <w:r>
        <w:t xml:space="preserve">CROWD: </w:t>
      </w:r>
      <w:r>
        <w:tab/>
      </w:r>
      <w:r>
        <w:tab/>
        <w:t>Pechenegs!</w:t>
      </w:r>
    </w:p>
    <w:p w:rsidR="00F44365" w:rsidRDefault="00F44365" w:rsidP="002D1758"/>
    <w:p w:rsidR="00F44365" w:rsidRDefault="00F44365" w:rsidP="002D1758">
      <w:r>
        <w:t xml:space="preserve">CROWD: </w:t>
      </w:r>
      <w:r>
        <w:tab/>
      </w:r>
      <w:r>
        <w:tab/>
        <w:t>Pechenegs!</w:t>
      </w:r>
    </w:p>
    <w:p w:rsidR="00F44365" w:rsidRDefault="00F44365" w:rsidP="002D1758"/>
    <w:p w:rsidR="00F44365" w:rsidRDefault="00F44365" w:rsidP="002D1758">
      <w:r>
        <w:t xml:space="preserve">CROWD: </w:t>
      </w:r>
      <w:r>
        <w:tab/>
      </w:r>
      <w:r>
        <w:tab/>
        <w:t>What are you waiting for? Hurry!</w:t>
      </w:r>
    </w:p>
    <w:p w:rsidR="00F44365" w:rsidRDefault="00F44365" w:rsidP="002D1758"/>
    <w:p w:rsidR="00F44365" w:rsidRDefault="00F44365" w:rsidP="002D1758">
      <w:r>
        <w:t>CROWD:</w:t>
      </w:r>
      <w:r>
        <w:tab/>
      </w:r>
      <w:r>
        <w:tab/>
        <w:t>Faster!  Hurry! the gates are closing!</w:t>
      </w:r>
    </w:p>
    <w:p w:rsidR="00F44365" w:rsidRDefault="00F44365" w:rsidP="002D1758"/>
    <w:p w:rsidR="00F44365" w:rsidRDefault="00F44365" w:rsidP="002D1758">
      <w:r>
        <w:t xml:space="preserve">VARYAZHKO: </w:t>
      </w:r>
      <w:r>
        <w:tab/>
        <w:t>Come on!</w:t>
      </w:r>
    </w:p>
    <w:p w:rsidR="00F44365" w:rsidRDefault="00F44365" w:rsidP="002D1758"/>
    <w:p w:rsidR="00F44365" w:rsidRDefault="00F44365" w:rsidP="002D1758">
      <w:r>
        <w:t xml:space="preserve">IRINA: </w:t>
      </w:r>
      <w:r>
        <w:tab/>
      </w:r>
      <w:r>
        <w:tab/>
        <w:t xml:space="preserve">No! Don't do it!  </w:t>
      </w:r>
    </w:p>
    <w:p w:rsidR="00F44365" w:rsidRDefault="00F44365" w:rsidP="002D1758"/>
    <w:p w:rsidR="00F44365" w:rsidRDefault="00F44365" w:rsidP="002D1758">
      <w:r>
        <w:t xml:space="preserve">SVENELD: </w:t>
      </w:r>
      <w:r>
        <w:tab/>
      </w:r>
      <w:r>
        <w:tab/>
        <w:t>Get the people away! You think, you half-wit, there’s another prince  in Kiev?</w:t>
      </w:r>
    </w:p>
    <w:p w:rsidR="00F44365" w:rsidRDefault="00F44365" w:rsidP="002D1758"/>
    <w:p w:rsidR="00F44365" w:rsidRDefault="00F44365" w:rsidP="002D1758">
      <w:r>
        <w:t xml:space="preserve">VARYAZHKO: </w:t>
      </w:r>
      <w:r>
        <w:tab/>
        <w:t>Stop!</w:t>
      </w:r>
    </w:p>
    <w:p w:rsidR="00F44365" w:rsidRDefault="00F44365" w:rsidP="002D1758"/>
    <w:p w:rsidR="00F44365" w:rsidRDefault="00F44365" w:rsidP="002D1758">
      <w:r>
        <w:t xml:space="preserve">SVENELD: </w:t>
      </w:r>
      <w:r>
        <w:tab/>
      </w:r>
      <w:r>
        <w:tab/>
        <w:t>Want me to give him to you?  Throw him down right now?  He'll ripen in the sun!</w:t>
      </w:r>
    </w:p>
    <w:p w:rsidR="00F44365" w:rsidRDefault="00F44365" w:rsidP="002D1758"/>
    <w:p w:rsidR="00F44365" w:rsidRDefault="00F44365" w:rsidP="002D1758">
      <w:r>
        <w:t xml:space="preserve">VARYAZHKO: </w:t>
      </w:r>
      <w:r>
        <w:tab/>
        <w:t>Get back,</w:t>
      </w:r>
    </w:p>
    <w:p w:rsidR="00F44365" w:rsidRDefault="00F44365" w:rsidP="002D1758"/>
    <w:p w:rsidR="00F44365" w:rsidRDefault="00F44365" w:rsidP="002D1758">
      <w:r>
        <w:t xml:space="preserve">VARYAZHKO: </w:t>
      </w:r>
      <w:r>
        <w:tab/>
        <w:t>get back!</w:t>
      </w:r>
    </w:p>
    <w:p w:rsidR="00F44365" w:rsidRDefault="00F44365" w:rsidP="002D1758"/>
    <w:p w:rsidR="00F44365" w:rsidRDefault="00F44365" w:rsidP="002D1758">
      <w:r>
        <w:t xml:space="preserve">VARYAZHKO: </w:t>
      </w:r>
      <w:r>
        <w:tab/>
        <w:t>Kagan! order them back!</w:t>
      </w:r>
    </w:p>
    <w:p w:rsidR="00F44365" w:rsidRDefault="00F44365" w:rsidP="002D1758"/>
    <w:p w:rsidR="00F44365" w:rsidRDefault="00F44365" w:rsidP="002D1758">
      <w:r>
        <w:t xml:space="preserve">IRINA: </w:t>
      </w:r>
      <w:r>
        <w:tab/>
      </w:r>
      <w:r>
        <w:tab/>
        <w:t>I beg you, help!</w:t>
      </w:r>
    </w:p>
    <w:p w:rsidR="00F44365" w:rsidRDefault="00F44365" w:rsidP="002D1758"/>
    <w:p w:rsidR="00F44365" w:rsidRDefault="00F44365" w:rsidP="002D1758">
      <w:r>
        <w:t xml:space="preserve">VARYAZHKO: </w:t>
      </w:r>
      <w:r>
        <w:tab/>
        <w:t>I'll tear your arms off!</w:t>
      </w:r>
    </w:p>
    <w:p w:rsidR="00F44365" w:rsidRDefault="00F44365" w:rsidP="002D1758"/>
    <w:p w:rsidR="00F44365" w:rsidRDefault="00F44365" w:rsidP="002D1758">
      <w:r>
        <w:t xml:space="preserve">VLADIMIR: </w:t>
      </w:r>
      <w:r>
        <w:tab/>
      </w:r>
      <w:r>
        <w:tab/>
        <w:t>Go away!</w:t>
      </w:r>
    </w:p>
    <w:p w:rsidR="00F44365" w:rsidRDefault="00F44365" w:rsidP="002D1758"/>
    <w:p w:rsidR="00F44365" w:rsidRDefault="00F44365" w:rsidP="002D1758">
      <w:r>
        <w:t xml:space="preserve">VARYAZHKO: </w:t>
      </w:r>
      <w:r>
        <w:tab/>
        <w:t>Give me Irina!</w:t>
      </w:r>
    </w:p>
    <w:p w:rsidR="00F44365" w:rsidRDefault="00F44365" w:rsidP="002D1758"/>
    <w:p w:rsidR="00F44365" w:rsidRDefault="00F44365" w:rsidP="002D1758">
      <w:r>
        <w:t xml:space="preserve">VLADIMIR: </w:t>
      </w:r>
      <w:r>
        <w:tab/>
      </w:r>
      <w:r>
        <w:tab/>
        <w:t xml:space="preserve">That's enough, stop it. </w:t>
      </w:r>
    </w:p>
    <w:p w:rsidR="00F44365" w:rsidRDefault="00F44365" w:rsidP="002D1758"/>
    <w:p w:rsidR="00F44365" w:rsidRDefault="00F44365" w:rsidP="002D1758">
      <w:r>
        <w:t xml:space="preserve">VARYAZHKO: </w:t>
      </w:r>
      <w:r>
        <w:tab/>
        <w:t>Let her go and I'll go straight away!</w:t>
      </w:r>
    </w:p>
    <w:p w:rsidR="00F44365" w:rsidRDefault="00F44365" w:rsidP="002D1758"/>
    <w:p w:rsidR="00F44365" w:rsidRDefault="00F44365" w:rsidP="002D1758">
      <w:r>
        <w:t xml:space="preserve">VARYAZHKO: </w:t>
      </w:r>
      <w:r>
        <w:tab/>
        <w:t xml:space="preserve">And you will save the city! </w:t>
      </w:r>
    </w:p>
    <w:p w:rsidR="00F44365" w:rsidRDefault="00F44365" w:rsidP="002D1758"/>
    <w:p w:rsidR="00F44365" w:rsidRDefault="00F44365" w:rsidP="002D1758">
      <w:r>
        <w:t xml:space="preserve">VARYAZHKO: </w:t>
      </w:r>
      <w:r>
        <w:tab/>
        <w:t>If you don’t believe me, believe dead Yaropolk!</w:t>
      </w:r>
    </w:p>
    <w:p w:rsidR="00F44365" w:rsidRDefault="00F44365" w:rsidP="002D1758"/>
    <w:p w:rsidR="00F44365" w:rsidRDefault="00F44365" w:rsidP="002D1758">
      <w:r>
        <w:t xml:space="preserve">VARYAZHKO: </w:t>
      </w:r>
      <w:r>
        <w:tab/>
        <w:t xml:space="preserve">I have his coffers! </w:t>
      </w:r>
    </w:p>
    <w:p w:rsidR="00F44365" w:rsidRDefault="00F44365" w:rsidP="002D1758"/>
    <w:p w:rsidR="00F44365" w:rsidRDefault="00F44365" w:rsidP="002D1758">
      <w:r>
        <w:t xml:space="preserve">VARYAZHKO: </w:t>
      </w:r>
      <w:r>
        <w:tab/>
        <w:t xml:space="preserve">I’ll pay them and they’ll go right away into the steppe! </w:t>
      </w:r>
    </w:p>
    <w:p w:rsidR="00F44365" w:rsidRDefault="00F44365" w:rsidP="002D1758"/>
    <w:p w:rsidR="00F44365" w:rsidRDefault="00F44365" w:rsidP="002D1758">
      <w:r>
        <w:t xml:space="preserve">VARYAZHKO: </w:t>
      </w:r>
      <w:r>
        <w:tab/>
        <w:t>No one else will die.</w:t>
      </w:r>
    </w:p>
    <w:p w:rsidR="00F44365" w:rsidRDefault="00F44365" w:rsidP="002D1758"/>
    <w:p w:rsidR="00F44365" w:rsidRDefault="00F44365" w:rsidP="002D1758">
      <w:r>
        <w:t xml:space="preserve">VARYAZHKO: </w:t>
      </w:r>
      <w:r>
        <w:tab/>
        <w:t>Give me Irina! Vladimir!</w:t>
      </w:r>
    </w:p>
    <w:p w:rsidR="00F44365" w:rsidRDefault="00F44365" w:rsidP="002D1758"/>
    <w:p w:rsidR="00F44365" w:rsidRDefault="00F44365" w:rsidP="002D1758">
      <w:r>
        <w:t xml:space="preserve">VLADIMIR: </w:t>
      </w:r>
      <w:r>
        <w:tab/>
      </w:r>
      <w:r>
        <w:tab/>
        <w:t>I gave you life! What did you do with it?</w:t>
      </w:r>
    </w:p>
    <w:p w:rsidR="00F44365" w:rsidRDefault="00F44365" w:rsidP="002D1758"/>
    <w:p w:rsidR="00F44365" w:rsidRDefault="00F44365" w:rsidP="002D1758">
      <w:r>
        <w:t xml:space="preserve">VARYAZHKO: </w:t>
      </w:r>
      <w:r>
        <w:tab/>
        <w:t>If you change your mind, you know where to find me!</w:t>
      </w:r>
    </w:p>
    <w:p w:rsidR="00F44365" w:rsidRDefault="00F44365" w:rsidP="002D1758"/>
    <w:p w:rsidR="00F44365" w:rsidRDefault="00F44365" w:rsidP="002D1758">
      <w:r>
        <w:t xml:space="preserve">VARYAZHKO: </w:t>
      </w:r>
      <w:r>
        <w:tab/>
        <w:t>The new prince chose war!</w:t>
      </w:r>
    </w:p>
    <w:p w:rsidR="00F44365" w:rsidRDefault="00F44365" w:rsidP="002D1758"/>
    <w:p w:rsidR="00F44365" w:rsidRDefault="00F44365" w:rsidP="002D1758">
      <w:r>
        <w:t xml:space="preserve">IRINA: </w:t>
      </w:r>
      <w:r>
        <w:tab/>
      </w:r>
      <w:r>
        <w:tab/>
        <w:t xml:space="preserve">Let me go, </w:t>
      </w:r>
    </w:p>
    <w:p w:rsidR="00F44365" w:rsidRDefault="00F44365" w:rsidP="002D1758"/>
    <w:p w:rsidR="00F44365" w:rsidRDefault="00F44365" w:rsidP="002D1758">
      <w:r>
        <w:t xml:space="preserve">IRINA: </w:t>
      </w:r>
      <w:r>
        <w:tab/>
      </w:r>
      <w:r>
        <w:tab/>
        <w:t xml:space="preserve">I beg you, let me go! </w:t>
      </w:r>
    </w:p>
    <w:p w:rsidR="00F44365" w:rsidRDefault="00F44365" w:rsidP="002D1758"/>
    <w:p w:rsidR="00F44365" w:rsidRDefault="00F44365" w:rsidP="002D1758">
      <w:r>
        <w:t xml:space="preserve">IRINA: </w:t>
      </w:r>
      <w:r>
        <w:tab/>
      </w:r>
      <w:r>
        <w:tab/>
        <w:t>Save me and the city!</w:t>
      </w:r>
    </w:p>
    <w:p w:rsidR="00F44365" w:rsidRDefault="00F44365" w:rsidP="002D1758"/>
    <w:p w:rsidR="00F44365" w:rsidRDefault="00F44365" w:rsidP="002D1758">
      <w:r>
        <w:t xml:space="preserve">ROGNEDA: </w:t>
      </w:r>
      <w:r>
        <w:tab/>
      </w:r>
      <w:r>
        <w:tab/>
        <w:t xml:space="preserve">Let her go. </w:t>
      </w:r>
    </w:p>
    <w:p w:rsidR="00F44365" w:rsidRDefault="00F44365" w:rsidP="002D1758"/>
    <w:p w:rsidR="00F44365" w:rsidRDefault="00F44365" w:rsidP="002D1758">
      <w:r>
        <w:t xml:space="preserve">ROGNEDA: </w:t>
      </w:r>
      <w:r>
        <w:tab/>
      </w:r>
      <w:r>
        <w:tab/>
        <w:t>Give us hope!</w:t>
      </w:r>
    </w:p>
    <w:p w:rsidR="00F44365" w:rsidRDefault="00F44365" w:rsidP="002D1758"/>
    <w:p w:rsidR="00F44365" w:rsidRDefault="00F44365" w:rsidP="002D1758">
      <w:r>
        <w:t xml:space="preserve">VLADIMIR: </w:t>
      </w:r>
      <w:r>
        <w:tab/>
      </w:r>
      <w:r>
        <w:tab/>
        <w:t>I’ll protect you, believe me!</w:t>
      </w:r>
    </w:p>
    <w:p w:rsidR="00F44365" w:rsidRDefault="00F44365" w:rsidP="002D1758"/>
    <w:p w:rsidR="00F44365" w:rsidRDefault="00F44365" w:rsidP="002D1758">
      <w:r>
        <w:t xml:space="preserve">VLADIMIR: </w:t>
      </w:r>
      <w:r>
        <w:tab/>
      </w:r>
      <w:r>
        <w:tab/>
        <w:t>Why are you here? The enemy’s outside!</w:t>
      </w:r>
    </w:p>
    <w:p w:rsidR="00F44365" w:rsidRDefault="00F44365" w:rsidP="002D1758"/>
    <w:p w:rsidR="00F44365" w:rsidRDefault="00F44365" w:rsidP="002335ED">
      <w:pPr>
        <w:ind w:left="2120" w:hanging="2120"/>
      </w:pPr>
      <w:r>
        <w:t xml:space="preserve">HOVDING: </w:t>
      </w:r>
      <w:r>
        <w:tab/>
      </w:r>
      <w:r>
        <w:tab/>
        <w:t>Anyone who doesn’t keep his word can become the enemy, we don’t fight for free, so  I advise you to hurry up  and pay us!</w:t>
      </w:r>
    </w:p>
    <w:p w:rsidR="00F44365" w:rsidRDefault="00F44365" w:rsidP="002D1758"/>
    <w:p w:rsidR="00F44365" w:rsidRDefault="00F44365" w:rsidP="002D1758">
      <w:r>
        <w:t xml:space="preserve">CROWD: </w:t>
      </w:r>
      <w:r>
        <w:tab/>
      </w:r>
      <w:r>
        <w:tab/>
        <w:t>They say he turns into a real bear!</w:t>
      </w:r>
    </w:p>
    <w:p w:rsidR="00F44365" w:rsidRDefault="00F44365" w:rsidP="002D1758"/>
    <w:p w:rsidR="00F44365" w:rsidRDefault="00F44365" w:rsidP="002D1758">
      <w:r>
        <w:t xml:space="preserve">HOVDING: </w:t>
      </w:r>
      <w:r>
        <w:tab/>
      </w:r>
      <w:r>
        <w:tab/>
        <w:t>That’s too little!</w:t>
      </w:r>
    </w:p>
    <w:p w:rsidR="00F44365" w:rsidRDefault="00F44365" w:rsidP="002D1758"/>
    <w:p w:rsidR="00F44365" w:rsidRDefault="00F44365" w:rsidP="002D1758">
      <w:r>
        <w:t xml:space="preserve">EINAR: </w:t>
      </w:r>
      <w:r>
        <w:tab/>
      </w:r>
      <w:r>
        <w:tab/>
        <w:t>Roman gold!</w:t>
      </w:r>
    </w:p>
    <w:p w:rsidR="00F44365" w:rsidRDefault="00F44365" w:rsidP="002D1758"/>
    <w:p w:rsidR="00F44365" w:rsidRDefault="00F44365" w:rsidP="002D1758">
      <w:r>
        <w:t xml:space="preserve">HOVDING: </w:t>
      </w:r>
      <w:r>
        <w:tab/>
      </w:r>
      <w:r>
        <w:tab/>
        <w:t xml:space="preserve">So? </w:t>
      </w:r>
    </w:p>
    <w:p w:rsidR="00F44365" w:rsidRDefault="00F44365" w:rsidP="002D1758"/>
    <w:p w:rsidR="00F44365" w:rsidRDefault="00F44365" w:rsidP="002D1758">
      <w:r>
        <w:t xml:space="preserve">ROGNEDA: </w:t>
      </w:r>
      <w:r>
        <w:tab/>
      </w:r>
      <w:r>
        <w:tab/>
        <w:t>I thought you were warriors,  but you’re traders!</w:t>
      </w:r>
    </w:p>
    <w:p w:rsidR="00F44365" w:rsidRDefault="00F44365" w:rsidP="002D1758"/>
    <w:p w:rsidR="00F44365" w:rsidRDefault="00F44365" w:rsidP="002D1758">
      <w:r>
        <w:t xml:space="preserve">HOVDING: </w:t>
      </w:r>
      <w:r>
        <w:tab/>
      </w:r>
      <w:r>
        <w:tab/>
        <w:t>You owe us much more!</w:t>
      </w:r>
    </w:p>
    <w:p w:rsidR="00F44365" w:rsidRDefault="00F44365" w:rsidP="002D1758"/>
    <w:p w:rsidR="00F44365" w:rsidRDefault="00F44365" w:rsidP="002D1758">
      <w:r>
        <w:t xml:space="preserve">HOVDING: </w:t>
      </w:r>
      <w:r>
        <w:tab/>
      </w:r>
      <w:r>
        <w:tab/>
        <w:t>Give them the Berserker!</w:t>
      </w:r>
    </w:p>
    <w:p w:rsidR="00F44365" w:rsidRDefault="00F44365" w:rsidP="002D1758"/>
    <w:p w:rsidR="00F44365" w:rsidRDefault="00F44365" w:rsidP="002D1758">
      <w:r>
        <w:t>EINAR:</w:t>
      </w:r>
      <w:r>
        <w:tab/>
      </w:r>
      <w:r>
        <w:tab/>
        <w:t>For your gold, we’ll give you just one warrior! But he’s the best!</w:t>
      </w:r>
    </w:p>
    <w:p w:rsidR="00F44365" w:rsidRDefault="00F44365" w:rsidP="002D1758"/>
    <w:p w:rsidR="00F44365" w:rsidRDefault="00F44365" w:rsidP="00BB630F">
      <w:pPr>
        <w:ind w:left="2120" w:hanging="2120"/>
      </w:pPr>
      <w:r w:rsidRPr="00BB630F">
        <w:rPr>
          <w:sz w:val="20"/>
          <w:szCs w:val="20"/>
        </w:rPr>
        <w:t>SVENELD Voiceover:</w:t>
      </w:r>
      <w:r>
        <w:t xml:space="preserve"> </w:t>
      </w:r>
      <w:r>
        <w:tab/>
        <w:t xml:space="preserve">Pechenegs... were raring to go out on raids and Varyazhko gathered the entire steppe population under Kiev's walls. Then Vladimir decided to send </w:t>
      </w:r>
    </w:p>
    <w:p w:rsidR="00F44365" w:rsidRDefault="00F44365" w:rsidP="002D1758"/>
    <w:p w:rsidR="00F44365" w:rsidRDefault="00F44365" w:rsidP="002D1758">
      <w:r>
        <w:t xml:space="preserve">VLADIMIR: </w:t>
      </w:r>
      <w:r>
        <w:tab/>
      </w:r>
      <w:r>
        <w:tab/>
        <w:t xml:space="preserve">Everyone onto the wall, hurry! </w:t>
      </w:r>
    </w:p>
    <w:p w:rsidR="00F44365" w:rsidRDefault="00F44365" w:rsidP="002D1758"/>
    <w:p w:rsidR="00F44365" w:rsidRDefault="00F44365" w:rsidP="00BB630F">
      <w:pPr>
        <w:ind w:left="2120" w:hanging="2120"/>
      </w:pPr>
      <w:r w:rsidRPr="00BB630F">
        <w:rPr>
          <w:sz w:val="20"/>
          <w:szCs w:val="20"/>
        </w:rPr>
        <w:t>SVENELD Voiceover:</w:t>
      </w:r>
      <w:r>
        <w:t xml:space="preserve"> </w:t>
      </w:r>
      <w:r>
        <w:tab/>
        <w:t xml:space="preserve">warriors beyond the gates to lure their cavalry towards the wall. CROWD: -Get the wheels onto the wall, quick now! </w:t>
      </w:r>
    </w:p>
    <w:p w:rsidR="00F44365" w:rsidRDefault="00F44365" w:rsidP="002D1758"/>
    <w:p w:rsidR="00F44365" w:rsidRDefault="00F44365" w:rsidP="002D1758">
      <w:r>
        <w:t xml:space="preserve">CROWD: </w:t>
      </w:r>
      <w:r>
        <w:tab/>
      </w:r>
      <w:r>
        <w:tab/>
        <w:t xml:space="preserve">The prince's orders. </w:t>
      </w:r>
    </w:p>
    <w:p w:rsidR="00F44365" w:rsidRDefault="00F44365" w:rsidP="002D1758"/>
    <w:p w:rsidR="00F44365" w:rsidRDefault="00F44365" w:rsidP="002D1758">
      <w:r w:rsidRPr="00BB630F">
        <w:rPr>
          <w:sz w:val="20"/>
          <w:szCs w:val="20"/>
        </w:rPr>
        <w:t>SVENELD Voiceover:</w:t>
      </w:r>
      <w:r>
        <w:t xml:space="preserve"> </w:t>
      </w:r>
      <w:r>
        <w:tab/>
        <w:t>Everyone knew they wouldn't come back, so they went of their own will.</w:t>
      </w:r>
    </w:p>
    <w:p w:rsidR="00F44365" w:rsidRDefault="00F44365" w:rsidP="002D1758"/>
    <w:p w:rsidR="00F44365" w:rsidRDefault="00F44365" w:rsidP="002D1758">
      <w:r>
        <w:t xml:space="preserve">CROWD: </w:t>
      </w:r>
      <w:r>
        <w:tab/>
      </w:r>
      <w:r>
        <w:tab/>
        <w:t xml:space="preserve">Move it! </w:t>
      </w:r>
    </w:p>
    <w:p w:rsidR="00F44365" w:rsidRDefault="00F44365" w:rsidP="002D1758"/>
    <w:p w:rsidR="00F44365" w:rsidRDefault="00F44365" w:rsidP="002D1758">
      <w:r>
        <w:t xml:space="preserve">LOBAN: </w:t>
      </w:r>
      <w:r>
        <w:tab/>
      </w:r>
      <w:r>
        <w:tab/>
        <w:t>Come on, the prince ordered!</w:t>
      </w:r>
    </w:p>
    <w:p w:rsidR="00F44365" w:rsidRDefault="00F44365" w:rsidP="002D1758"/>
    <w:p w:rsidR="00F44365" w:rsidRDefault="00F44365" w:rsidP="002D1758">
      <w:r>
        <w:t xml:space="preserve">FYODOR: </w:t>
      </w:r>
      <w:r>
        <w:tab/>
      </w:r>
      <w:r>
        <w:tab/>
        <w:t xml:space="preserve">Get in line! </w:t>
      </w:r>
    </w:p>
    <w:p w:rsidR="00F44365" w:rsidRDefault="00F44365" w:rsidP="002D1758"/>
    <w:p w:rsidR="00F44365" w:rsidRDefault="00F44365" w:rsidP="002D1758">
      <w:r>
        <w:t xml:space="preserve">VLADIMIR: </w:t>
      </w:r>
      <w:r>
        <w:tab/>
      </w:r>
      <w:r>
        <w:tab/>
        <w:t xml:space="preserve">At the signal, go straight to the wall! </w:t>
      </w:r>
    </w:p>
    <w:p w:rsidR="00F44365" w:rsidRDefault="00F44365" w:rsidP="002D1758"/>
    <w:p w:rsidR="00F44365" w:rsidRDefault="00F44365" w:rsidP="002D1758">
      <w:r>
        <w:t>FYODOR:</w:t>
      </w:r>
      <w:r>
        <w:tab/>
      </w:r>
      <w:r>
        <w:tab/>
        <w:t>Yes I understand!</w:t>
      </w:r>
    </w:p>
    <w:p w:rsidR="00F44365" w:rsidRDefault="00F44365" w:rsidP="002D1758"/>
    <w:p w:rsidR="00F44365" w:rsidRDefault="00F44365" w:rsidP="00BB630F">
      <w:pPr>
        <w:ind w:left="2120" w:hanging="2120"/>
      </w:pPr>
      <w:r w:rsidRPr="00BB630F">
        <w:rPr>
          <w:sz w:val="20"/>
          <w:szCs w:val="20"/>
        </w:rPr>
        <w:t>SVENELD Voiceover:</w:t>
      </w:r>
      <w:r>
        <w:t xml:space="preserve"> </w:t>
      </w:r>
      <w:r>
        <w:tab/>
        <w:t>Fyodor, Yaropolk's former military chief, took charge. He was  of another faith from us  but a real warrior.</w:t>
      </w:r>
    </w:p>
    <w:p w:rsidR="00F44365" w:rsidRDefault="00F44365" w:rsidP="002D1758"/>
    <w:p w:rsidR="00F44365" w:rsidRDefault="00F44365" w:rsidP="002D1758">
      <w:r>
        <w:t xml:space="preserve">FYODOR: </w:t>
      </w:r>
      <w:r>
        <w:tab/>
      </w:r>
      <w:r>
        <w:tab/>
        <w:t xml:space="preserve">God, save and preserve us. </w:t>
      </w:r>
    </w:p>
    <w:p w:rsidR="00F44365" w:rsidRDefault="00F44365" w:rsidP="002D1758"/>
    <w:p w:rsidR="00F44365" w:rsidRDefault="00F44365" w:rsidP="002D1758">
      <w:r>
        <w:t xml:space="preserve">VLADIMIR: </w:t>
      </w:r>
      <w:r>
        <w:tab/>
      </w:r>
      <w:r>
        <w:tab/>
        <w:t>Come back alive.</w:t>
      </w:r>
    </w:p>
    <w:p w:rsidR="00F44365" w:rsidRDefault="00F44365" w:rsidP="002D1758"/>
    <w:p w:rsidR="00F44365" w:rsidRDefault="00F44365" w:rsidP="002D1758">
      <w:r>
        <w:t xml:space="preserve">FYODOR: </w:t>
      </w:r>
      <w:r>
        <w:tab/>
      </w:r>
      <w:r>
        <w:tab/>
        <w:t>You’ll give this to  Ioann, my son.</w:t>
      </w:r>
    </w:p>
    <w:p w:rsidR="00F44365" w:rsidRDefault="00F44365" w:rsidP="002D1758"/>
    <w:p w:rsidR="00F44365" w:rsidRDefault="00F44365" w:rsidP="002D1758">
      <w:r>
        <w:t xml:space="preserve">VLADIMIR: </w:t>
      </w:r>
      <w:r>
        <w:tab/>
      </w:r>
      <w:r>
        <w:tab/>
        <w:t xml:space="preserve">May you be successful. </w:t>
      </w:r>
    </w:p>
    <w:p w:rsidR="00F44365" w:rsidRDefault="00F44365" w:rsidP="002D1758"/>
    <w:p w:rsidR="00F44365" w:rsidRDefault="00F44365" w:rsidP="002D1758">
      <w:r>
        <w:t>FYODOR:</w:t>
      </w:r>
      <w:r>
        <w:tab/>
      </w:r>
      <w:r>
        <w:tab/>
        <w:t xml:space="preserve">Everything is in the hands of my Father in Heaven. </w:t>
      </w:r>
    </w:p>
    <w:p w:rsidR="00F44365" w:rsidRDefault="00F44365" w:rsidP="002D1758"/>
    <w:p w:rsidR="00F44365" w:rsidRDefault="00F44365" w:rsidP="002D1758">
      <w:r>
        <w:t xml:space="preserve">VLADIMIR: </w:t>
      </w:r>
      <w:r>
        <w:tab/>
      </w:r>
      <w:r>
        <w:tab/>
        <w:t>Who are you, the Son of God?</w:t>
      </w:r>
    </w:p>
    <w:p w:rsidR="00F44365" w:rsidRDefault="00F44365" w:rsidP="002D1758"/>
    <w:p w:rsidR="00F44365" w:rsidRDefault="00F44365" w:rsidP="002D1758">
      <w:r>
        <w:t xml:space="preserve">FYODOR: </w:t>
      </w:r>
      <w:r>
        <w:tab/>
      </w:r>
      <w:r>
        <w:tab/>
        <w:t xml:space="preserve">I am a slave of God. But of no one else. </w:t>
      </w:r>
    </w:p>
    <w:p w:rsidR="00F44365" w:rsidRDefault="00F44365" w:rsidP="002D1758"/>
    <w:p w:rsidR="00F44365" w:rsidRDefault="00F44365" w:rsidP="002D1758">
      <w:r>
        <w:t xml:space="preserve">VLADIMIR: </w:t>
      </w:r>
      <w:r>
        <w:tab/>
      </w:r>
      <w:r>
        <w:tab/>
        <w:t xml:space="preserve">May he help you. </w:t>
      </w:r>
    </w:p>
    <w:p w:rsidR="00F44365" w:rsidRDefault="00F44365" w:rsidP="002D1758"/>
    <w:p w:rsidR="00F44365" w:rsidRDefault="00F44365" w:rsidP="002D1758">
      <w:r>
        <w:t xml:space="preserve">BLUD: </w:t>
      </w:r>
      <w:r>
        <w:tab/>
      </w:r>
      <w:r>
        <w:tab/>
      </w:r>
      <w:r>
        <w:tab/>
        <w:t xml:space="preserve">Quick! Quick! </w:t>
      </w:r>
    </w:p>
    <w:p w:rsidR="00F44365" w:rsidRDefault="00F44365" w:rsidP="002D1758"/>
    <w:p w:rsidR="00F44365" w:rsidRDefault="00F44365" w:rsidP="002D1758">
      <w:r>
        <w:t xml:space="preserve">CROWD: </w:t>
      </w:r>
      <w:r>
        <w:tab/>
      </w:r>
      <w:r>
        <w:tab/>
        <w:t>I'm giving them!</w:t>
      </w:r>
    </w:p>
    <w:p w:rsidR="00F44365" w:rsidRDefault="00F44365" w:rsidP="002D1758"/>
    <w:p w:rsidR="00F44365" w:rsidRDefault="00F44365" w:rsidP="002D1758">
      <w:r>
        <w:t xml:space="preserve">CROWD: </w:t>
      </w:r>
      <w:r>
        <w:tab/>
      </w:r>
      <w:r>
        <w:tab/>
        <w:t>The nomads.. to the wall, to the wall!</w:t>
      </w:r>
    </w:p>
    <w:p w:rsidR="00F44365" w:rsidRDefault="00F44365" w:rsidP="002D1758"/>
    <w:p w:rsidR="00F44365" w:rsidRDefault="00F44365" w:rsidP="002D1758">
      <w:r>
        <w:t xml:space="preserve">VLADIMIR: </w:t>
      </w:r>
      <w:r>
        <w:tab/>
      </w:r>
      <w:r>
        <w:tab/>
        <w:t>Fyodor! Push! Fyodor!</w:t>
      </w:r>
    </w:p>
    <w:p w:rsidR="00F44365" w:rsidRDefault="00F44365" w:rsidP="002D1758"/>
    <w:p w:rsidR="00F44365" w:rsidRDefault="00F44365" w:rsidP="002D1758">
      <w:r>
        <w:t xml:space="preserve">FYODOR: </w:t>
      </w:r>
      <w:r>
        <w:tab/>
      </w:r>
      <w:r>
        <w:tab/>
        <w:t>Go ahead, everyone!</w:t>
      </w:r>
    </w:p>
    <w:p w:rsidR="00F44365" w:rsidRDefault="00F44365" w:rsidP="002D1758"/>
    <w:p w:rsidR="00F44365" w:rsidRDefault="00F44365" w:rsidP="002D1758">
      <w:r>
        <w:t xml:space="preserve">FYODOR: </w:t>
      </w:r>
      <w:r>
        <w:tab/>
      </w:r>
      <w:r>
        <w:tab/>
        <w:t>All together! March!</w:t>
      </w:r>
    </w:p>
    <w:p w:rsidR="00F44365" w:rsidRDefault="00F44365" w:rsidP="002D1758"/>
    <w:p w:rsidR="00F44365" w:rsidRDefault="00F44365" w:rsidP="002D1758">
      <w:r>
        <w:t xml:space="preserve">FYODOR: </w:t>
      </w:r>
      <w:r>
        <w:tab/>
      </w:r>
      <w:r>
        <w:tab/>
        <w:t>Get in a circle! All in a circle! Interlock shields!</w:t>
      </w:r>
    </w:p>
    <w:p w:rsidR="00F44365" w:rsidRDefault="00F44365" w:rsidP="002D1758"/>
    <w:p w:rsidR="00F44365" w:rsidRDefault="00F44365" w:rsidP="002D1758">
      <w:r>
        <w:t xml:space="preserve">CROWD: </w:t>
      </w:r>
      <w:r>
        <w:tab/>
      </w:r>
      <w:r>
        <w:tab/>
        <w:t>Into a circle! "</w:t>
      </w:r>
    </w:p>
    <w:p w:rsidR="00F44365" w:rsidRDefault="00F44365" w:rsidP="002D1758"/>
    <w:p w:rsidR="00F44365" w:rsidRDefault="00F44365" w:rsidP="002D1758">
      <w:r>
        <w:t xml:space="preserve">CROWD: </w:t>
      </w:r>
      <w:r>
        <w:tab/>
      </w:r>
      <w:r>
        <w:tab/>
        <w:t>Go back!</w:t>
      </w:r>
    </w:p>
    <w:p w:rsidR="00F44365" w:rsidRDefault="00F44365" w:rsidP="002D1758"/>
    <w:p w:rsidR="00F44365" w:rsidRDefault="00F44365" w:rsidP="002D1758">
      <w:r>
        <w:t xml:space="preserve">FYODOR: </w:t>
      </w:r>
      <w:r>
        <w:tab/>
      </w:r>
      <w:r>
        <w:tab/>
        <w:t>Closer to the centre!</w:t>
      </w:r>
    </w:p>
    <w:p w:rsidR="00F44365" w:rsidRDefault="00F44365" w:rsidP="002D1758"/>
    <w:p w:rsidR="00F44365" w:rsidRDefault="00F44365" w:rsidP="002D1758">
      <w:r>
        <w:t xml:space="preserve">FYODOR: </w:t>
      </w:r>
      <w:r>
        <w:tab/>
      </w:r>
      <w:r>
        <w:tab/>
        <w:t>closer!</w:t>
      </w:r>
    </w:p>
    <w:p w:rsidR="00F44365" w:rsidRDefault="00F44365" w:rsidP="002D1758"/>
    <w:p w:rsidR="00F44365" w:rsidRDefault="00F44365" w:rsidP="002D1758">
      <w:r>
        <w:t xml:space="preserve">FYODOR: </w:t>
      </w:r>
      <w:r>
        <w:tab/>
      </w:r>
      <w:r>
        <w:tab/>
        <w:t>Closer to the centre!</w:t>
      </w:r>
    </w:p>
    <w:p w:rsidR="00F44365" w:rsidRDefault="00F44365" w:rsidP="002D1758"/>
    <w:p w:rsidR="00F44365" w:rsidRDefault="00F44365" w:rsidP="002D1758">
      <w:r>
        <w:t xml:space="preserve">FYODOR: </w:t>
      </w:r>
      <w:r>
        <w:tab/>
      </w:r>
      <w:r>
        <w:tab/>
        <w:t>Tighter!</w:t>
      </w:r>
    </w:p>
    <w:p w:rsidR="00F44365" w:rsidRDefault="00F44365" w:rsidP="002D1758"/>
    <w:p w:rsidR="00F44365" w:rsidRDefault="00F44365" w:rsidP="002D1758">
      <w:r>
        <w:t xml:space="preserve">FYODOR: </w:t>
      </w:r>
      <w:r>
        <w:tab/>
      </w:r>
      <w:r>
        <w:tab/>
        <w:t>Shields closer together! Shields closer!</w:t>
      </w:r>
    </w:p>
    <w:p w:rsidR="00F44365" w:rsidRDefault="00F44365" w:rsidP="002D1758"/>
    <w:p w:rsidR="00F44365" w:rsidRDefault="00F44365" w:rsidP="002D1758">
      <w:r>
        <w:t xml:space="preserve">FYODOR: </w:t>
      </w:r>
      <w:r>
        <w:tab/>
      </w:r>
      <w:r>
        <w:tab/>
        <w:t>Stop! We're waiting for the signal!</w:t>
      </w:r>
    </w:p>
    <w:p w:rsidR="00F44365" w:rsidRDefault="00F44365" w:rsidP="002D1758"/>
    <w:p w:rsidR="00F44365" w:rsidRDefault="00F44365" w:rsidP="002D1758">
      <w:r>
        <w:t xml:space="preserve">FYODOR: </w:t>
      </w:r>
      <w:r>
        <w:tab/>
      </w:r>
      <w:r>
        <w:tab/>
        <w:t>Stop!</w:t>
      </w:r>
    </w:p>
    <w:p w:rsidR="00F44365" w:rsidRDefault="00F44365" w:rsidP="002D1758"/>
    <w:p w:rsidR="00F44365" w:rsidRDefault="00F44365" w:rsidP="002D1758">
      <w:r>
        <w:t xml:space="preserve">VLADIMIR: </w:t>
      </w:r>
      <w:r>
        <w:tab/>
      </w:r>
      <w:r>
        <w:tab/>
        <w:t xml:space="preserve">Now! </w:t>
      </w:r>
    </w:p>
    <w:p w:rsidR="00F44365" w:rsidRDefault="00F44365" w:rsidP="002D1758"/>
    <w:p w:rsidR="00F44365" w:rsidRDefault="00F44365" w:rsidP="002D1758">
      <w:r>
        <w:t xml:space="preserve">VLADIMIR: </w:t>
      </w:r>
      <w:r>
        <w:tab/>
      </w:r>
      <w:r>
        <w:tab/>
        <w:t>Open!</w:t>
      </w:r>
    </w:p>
    <w:p w:rsidR="00F44365" w:rsidRDefault="00F44365" w:rsidP="002D1758"/>
    <w:p w:rsidR="00F44365" w:rsidRDefault="00F44365" w:rsidP="002D1758">
      <w:r>
        <w:t xml:space="preserve">FYODOR: </w:t>
      </w:r>
      <w:r>
        <w:tab/>
      </w:r>
      <w:r>
        <w:tab/>
        <w:t>We stand. Shields closer!</w:t>
      </w:r>
    </w:p>
    <w:p w:rsidR="00F44365" w:rsidRDefault="00F44365" w:rsidP="002D1758"/>
    <w:p w:rsidR="00F44365" w:rsidRDefault="00F44365" w:rsidP="002D1758">
      <w:r>
        <w:t>VLADIMIR:</w:t>
      </w:r>
      <w:r>
        <w:tab/>
      </w:r>
      <w:r>
        <w:tab/>
        <w:t>Give the signal!</w:t>
      </w:r>
    </w:p>
    <w:p w:rsidR="00F44365" w:rsidRDefault="00F44365" w:rsidP="002D1758"/>
    <w:p w:rsidR="00F44365" w:rsidRDefault="00F44365" w:rsidP="002D1758">
      <w:r>
        <w:t xml:space="preserve">LOBAN: </w:t>
      </w:r>
      <w:r>
        <w:tab/>
      </w:r>
      <w:r>
        <w:tab/>
        <w:t xml:space="preserve">Signal! Signal! </w:t>
      </w:r>
    </w:p>
    <w:p w:rsidR="00F44365" w:rsidRDefault="00F44365" w:rsidP="002D1758"/>
    <w:p w:rsidR="00F44365" w:rsidRDefault="00F44365" w:rsidP="002D1758">
      <w:r>
        <w:t xml:space="preserve">VLADIMIR: </w:t>
      </w:r>
      <w:r>
        <w:tab/>
      </w:r>
      <w:r>
        <w:tab/>
        <w:t>Signal! Prepare the wheels, quickly!</w:t>
      </w:r>
    </w:p>
    <w:p w:rsidR="00F44365" w:rsidRDefault="00F44365" w:rsidP="002D1758"/>
    <w:p w:rsidR="00F44365" w:rsidRDefault="00F44365" w:rsidP="002D1758">
      <w:r>
        <w:t xml:space="preserve">FYODOR: </w:t>
      </w:r>
      <w:r>
        <w:tab/>
      </w:r>
      <w:r>
        <w:tab/>
        <w:t>We're standing.</w:t>
      </w:r>
    </w:p>
    <w:p w:rsidR="00F44365" w:rsidRDefault="00F44365" w:rsidP="002D1758"/>
    <w:p w:rsidR="00F44365" w:rsidRDefault="00F44365" w:rsidP="002D1758">
      <w:r>
        <w:t xml:space="preserve">VLADIMIR: </w:t>
      </w:r>
      <w:r>
        <w:tab/>
      </w:r>
      <w:r>
        <w:tab/>
        <w:t>Pass the wheels, hurry!</w:t>
      </w:r>
    </w:p>
    <w:p w:rsidR="00F44365" w:rsidRDefault="00F44365" w:rsidP="002D1758"/>
    <w:p w:rsidR="00F44365" w:rsidRDefault="00F44365" w:rsidP="002D1758">
      <w:r>
        <w:t>CROWD:</w:t>
      </w:r>
      <w:r>
        <w:tab/>
      </w:r>
      <w:r>
        <w:tab/>
        <w:t>Quicker! Raise the wheels! Hurry!</w:t>
      </w:r>
    </w:p>
    <w:p w:rsidR="00F44365" w:rsidRDefault="00F44365" w:rsidP="002D1758"/>
    <w:p w:rsidR="00F44365" w:rsidRDefault="00F44365" w:rsidP="002D1758">
      <w:r>
        <w:t xml:space="preserve">CROWD: </w:t>
      </w:r>
      <w:r>
        <w:tab/>
      </w:r>
      <w:r>
        <w:tab/>
        <w:t>Hurry!</w:t>
      </w:r>
    </w:p>
    <w:p w:rsidR="00F44365" w:rsidRDefault="00F44365" w:rsidP="002D1758"/>
    <w:p w:rsidR="00F44365" w:rsidRDefault="00F44365" w:rsidP="002D1758">
      <w:r>
        <w:t xml:space="preserve">FYODOR: </w:t>
      </w:r>
      <w:r>
        <w:tab/>
      </w:r>
      <w:r>
        <w:tab/>
        <w:t xml:space="preserve">Signal! We retreat to the wall! </w:t>
      </w:r>
    </w:p>
    <w:p w:rsidR="00F44365" w:rsidRDefault="00F44365" w:rsidP="002D1758"/>
    <w:p w:rsidR="00F44365" w:rsidRDefault="00F44365" w:rsidP="002D1758">
      <w:r>
        <w:t xml:space="preserve">FYODOR: </w:t>
      </w:r>
      <w:r>
        <w:tab/>
      </w:r>
      <w:r>
        <w:tab/>
        <w:t>To the wall! Not to the gates! CROWD: - To the wall!</w:t>
      </w:r>
    </w:p>
    <w:p w:rsidR="00F44365" w:rsidRDefault="00F44365" w:rsidP="002D1758"/>
    <w:p w:rsidR="00F44365" w:rsidRDefault="00F44365" w:rsidP="002D1758">
      <w:r>
        <w:t xml:space="preserve">FYODOR: </w:t>
      </w:r>
      <w:r>
        <w:tab/>
      </w:r>
      <w:r>
        <w:tab/>
        <w:t>Stop!</w:t>
      </w:r>
    </w:p>
    <w:p w:rsidR="00F44365" w:rsidRDefault="00F44365" w:rsidP="002D1758"/>
    <w:p w:rsidR="00F44365" w:rsidRDefault="00F44365" w:rsidP="002D1758">
      <w:r>
        <w:t xml:space="preserve">VLADIMIR: </w:t>
      </w:r>
      <w:r>
        <w:tab/>
      </w:r>
      <w:r>
        <w:tab/>
        <w:t>Fyodor!</w:t>
      </w:r>
    </w:p>
    <w:p w:rsidR="00F44365" w:rsidRDefault="00F44365" w:rsidP="002D1758"/>
    <w:p w:rsidR="00F44365" w:rsidRDefault="00F44365" w:rsidP="002D1758">
      <w:r>
        <w:t xml:space="preserve">VLADIMIR: </w:t>
      </w:r>
      <w:r>
        <w:tab/>
      </w:r>
      <w:r>
        <w:tab/>
        <w:t xml:space="preserve">Bring fire, fire!  </w:t>
      </w:r>
    </w:p>
    <w:p w:rsidR="00F44365" w:rsidRDefault="00F44365" w:rsidP="002D1758"/>
    <w:p w:rsidR="00F44365" w:rsidRDefault="00F44365" w:rsidP="002D1758">
      <w:r>
        <w:t xml:space="preserve">LOBAN: </w:t>
      </w:r>
      <w:r>
        <w:tab/>
      </w:r>
      <w:r>
        <w:tab/>
        <w:t>Fire!</w:t>
      </w:r>
    </w:p>
    <w:p w:rsidR="00F44365" w:rsidRDefault="00F44365" w:rsidP="002D1758"/>
    <w:p w:rsidR="00F44365" w:rsidRDefault="00F44365" w:rsidP="002D1758">
      <w:r>
        <w:t xml:space="preserve">CROWD: </w:t>
      </w:r>
      <w:r>
        <w:tab/>
      </w:r>
      <w:r>
        <w:tab/>
        <w:t>Light it!</w:t>
      </w:r>
    </w:p>
    <w:p w:rsidR="00F44365" w:rsidRDefault="00F44365" w:rsidP="002D1758"/>
    <w:p w:rsidR="00F44365" w:rsidRDefault="00F44365" w:rsidP="002D1758">
      <w:r>
        <w:t xml:space="preserve">VLADIMIR: </w:t>
      </w:r>
      <w:r>
        <w:tab/>
      </w:r>
      <w:r>
        <w:tab/>
        <w:t>Bring fire!</w:t>
      </w:r>
    </w:p>
    <w:p w:rsidR="00F44365" w:rsidRDefault="00F44365" w:rsidP="002D1758"/>
    <w:p w:rsidR="00F44365" w:rsidRDefault="00F44365" w:rsidP="002D1758">
      <w:r>
        <w:t xml:space="preserve">LOBAN: </w:t>
      </w:r>
      <w:r>
        <w:tab/>
      </w:r>
      <w:r>
        <w:tab/>
        <w:t>If we set the steppe alight, we could catch fire too!</w:t>
      </w:r>
    </w:p>
    <w:p w:rsidR="00F44365" w:rsidRDefault="00F44365" w:rsidP="002D1758"/>
    <w:p w:rsidR="00F44365" w:rsidRDefault="00F44365" w:rsidP="002D1758">
      <w:r>
        <w:t xml:space="preserve">VLADIMIR: </w:t>
      </w:r>
      <w:r>
        <w:tab/>
      </w:r>
      <w:r>
        <w:tab/>
        <w:t>I dreamt of my mother, so we won't die today!</w:t>
      </w:r>
    </w:p>
    <w:p w:rsidR="00F44365" w:rsidRDefault="00F44365" w:rsidP="002D1758"/>
    <w:p w:rsidR="00F44365" w:rsidRDefault="00F44365" w:rsidP="002D1758">
      <w:r>
        <w:t xml:space="preserve">VLADIMIR: </w:t>
      </w:r>
      <w:r>
        <w:tab/>
      </w:r>
      <w:r>
        <w:tab/>
        <w:t>Set it on fire! Quick!</w:t>
      </w:r>
    </w:p>
    <w:p w:rsidR="00F44365" w:rsidRDefault="00F44365" w:rsidP="002D1758"/>
    <w:p w:rsidR="00F44365" w:rsidRDefault="00F44365" w:rsidP="002D1758">
      <w:r>
        <w:t xml:space="preserve">LOBAN: </w:t>
      </w:r>
      <w:r>
        <w:tab/>
      </w:r>
      <w:r>
        <w:tab/>
        <w:t>Everyone!  Bring fire!</w:t>
      </w:r>
    </w:p>
    <w:p w:rsidR="00F44365" w:rsidRDefault="00F44365" w:rsidP="002D1758"/>
    <w:p w:rsidR="00F44365" w:rsidRDefault="00F44365" w:rsidP="002D1758">
      <w:r>
        <w:t xml:space="preserve">VLADIMIR: </w:t>
      </w:r>
      <w:r>
        <w:tab/>
      </w:r>
      <w:r>
        <w:tab/>
        <w:t>Light it!</w:t>
      </w:r>
    </w:p>
    <w:p w:rsidR="00F44365" w:rsidRDefault="00F44365" w:rsidP="002D1758"/>
    <w:p w:rsidR="00F44365" w:rsidRDefault="00F44365" w:rsidP="002D1758">
      <w:r>
        <w:t xml:space="preserve">CROWD: </w:t>
      </w:r>
      <w:r>
        <w:tab/>
      </w:r>
      <w:r>
        <w:tab/>
        <w:t>Come on! Get a move on!</w:t>
      </w:r>
    </w:p>
    <w:p w:rsidR="00F44365" w:rsidRDefault="00F44365" w:rsidP="002D1758"/>
    <w:p w:rsidR="00F44365" w:rsidRDefault="00F44365" w:rsidP="002D1758">
      <w:r>
        <w:t xml:space="preserve">VLADIMIR: </w:t>
      </w:r>
      <w:r>
        <w:tab/>
      </w:r>
      <w:r>
        <w:tab/>
        <w:t xml:space="preserve">Water, water onto the wall! Quick!! </w:t>
      </w:r>
    </w:p>
    <w:p w:rsidR="00F44365" w:rsidRDefault="00F44365" w:rsidP="002D1758"/>
    <w:p w:rsidR="00F44365" w:rsidRDefault="00F44365" w:rsidP="002D1758">
      <w:r>
        <w:t xml:space="preserve">CROWD: </w:t>
      </w:r>
      <w:r>
        <w:tab/>
      </w:r>
      <w:r>
        <w:tab/>
        <w:t>Water!</w:t>
      </w:r>
    </w:p>
    <w:p w:rsidR="00F44365" w:rsidRDefault="00F44365" w:rsidP="002D1758"/>
    <w:p w:rsidR="00F44365" w:rsidRDefault="00F44365" w:rsidP="002D1758">
      <w:r>
        <w:t xml:space="preserve">CROWD: </w:t>
      </w:r>
      <w:r>
        <w:tab/>
      </w:r>
      <w:r>
        <w:tab/>
        <w:t>Water onto the wall! Quick!</w:t>
      </w:r>
    </w:p>
    <w:p w:rsidR="00F44365" w:rsidRDefault="00F44365" w:rsidP="002D1758"/>
    <w:p w:rsidR="00F44365" w:rsidRDefault="00F44365" w:rsidP="002D1758">
      <w:r>
        <w:t xml:space="preserve">LOBAN: </w:t>
      </w:r>
      <w:r>
        <w:tab/>
      </w:r>
      <w:r>
        <w:tab/>
        <w:t>Hurry!</w:t>
      </w:r>
    </w:p>
    <w:p w:rsidR="00F44365" w:rsidRDefault="00F44365" w:rsidP="002D1758"/>
    <w:p w:rsidR="00F44365" w:rsidRDefault="00F44365" w:rsidP="002D1758">
      <w:r>
        <w:t xml:space="preserve">CROWD: </w:t>
      </w:r>
      <w:r>
        <w:tab/>
      </w:r>
      <w:r>
        <w:tab/>
        <w:t>Lift the water!</w:t>
      </w:r>
    </w:p>
    <w:p w:rsidR="00F44365" w:rsidRDefault="00F44365" w:rsidP="002D1758"/>
    <w:p w:rsidR="00F44365" w:rsidRDefault="00F44365" w:rsidP="002D1758">
      <w:r>
        <w:t xml:space="preserve">CROWD: </w:t>
      </w:r>
      <w:r>
        <w:tab/>
      </w:r>
      <w:r>
        <w:tab/>
        <w:t>Quick, lift it up! Put it out!</w:t>
      </w:r>
    </w:p>
    <w:p w:rsidR="00F44365" w:rsidRDefault="00F44365" w:rsidP="002D1758"/>
    <w:p w:rsidR="00F44365" w:rsidRDefault="00F44365" w:rsidP="002D1758">
      <w:r>
        <w:t xml:space="preserve">CROWD: </w:t>
      </w:r>
      <w:r>
        <w:tab/>
      </w:r>
      <w:r>
        <w:tab/>
        <w:t>We'll all burn to death. IRINA: -God have mercy!</w:t>
      </w:r>
    </w:p>
    <w:p w:rsidR="00F44365" w:rsidRDefault="00F44365" w:rsidP="002D1758"/>
    <w:p w:rsidR="00F44365" w:rsidRDefault="00F44365" w:rsidP="002D1758">
      <w:r>
        <w:t xml:space="preserve">CROWD: </w:t>
      </w:r>
      <w:r>
        <w:tab/>
      </w:r>
      <w:r>
        <w:tab/>
        <w:t xml:space="preserve">Quick, water! Hurry! Pour it on! </w:t>
      </w:r>
    </w:p>
    <w:p w:rsidR="00F44365" w:rsidRDefault="00F44365" w:rsidP="002D1758"/>
    <w:p w:rsidR="00F44365" w:rsidRDefault="00F44365" w:rsidP="002D1758">
      <w:r>
        <w:t xml:space="preserve">CROWD: </w:t>
      </w:r>
      <w:r>
        <w:tab/>
      </w:r>
      <w:r>
        <w:tab/>
        <w:t>Quick, we'll burn up. Pour it over!</w:t>
      </w:r>
    </w:p>
    <w:p w:rsidR="00F44365" w:rsidRDefault="00F44365" w:rsidP="002D1758"/>
    <w:p w:rsidR="00F44365" w:rsidRDefault="00F44365" w:rsidP="002D1758">
      <w:r>
        <w:t xml:space="preserve">VLADIMIR: </w:t>
      </w:r>
      <w:r>
        <w:tab/>
      </w:r>
      <w:r>
        <w:tab/>
        <w:t xml:space="preserve">My father's god helped us! Thank him you're alive! </w:t>
      </w:r>
    </w:p>
    <w:p w:rsidR="00F44365" w:rsidRDefault="00F44365" w:rsidP="002D1758"/>
    <w:p w:rsidR="00F44365" w:rsidRDefault="00F44365" w:rsidP="002D1758">
      <w:r>
        <w:t xml:space="preserve">VLADIMIR: </w:t>
      </w:r>
      <w:r>
        <w:tab/>
      </w:r>
      <w:r>
        <w:tab/>
        <w:t>The Pechenegs haven't left! The warriors stay with me on the wall</w:t>
      </w:r>
    </w:p>
    <w:p w:rsidR="00F44365" w:rsidRDefault="00F44365" w:rsidP="002D1758"/>
    <w:p w:rsidR="00F44365" w:rsidRDefault="00F44365" w:rsidP="002D1758">
      <w:r w:rsidRPr="00BB630F">
        <w:rPr>
          <w:sz w:val="20"/>
          <w:szCs w:val="20"/>
        </w:rPr>
        <w:t>THE MAGIAN'S HELPER:</w:t>
      </w:r>
      <w:r>
        <w:tab/>
        <w:t>Do you know how to start a fire?</w:t>
      </w:r>
    </w:p>
    <w:p w:rsidR="00F44365" w:rsidRDefault="00F44365" w:rsidP="002D1758"/>
    <w:p w:rsidR="00F44365" w:rsidRDefault="00F44365" w:rsidP="002D1758">
      <w:r>
        <w:t xml:space="preserve">IOANN: </w:t>
      </w:r>
      <w:r>
        <w:tab/>
      </w:r>
      <w:r>
        <w:tab/>
        <w:t xml:space="preserve">Of course.. </w:t>
      </w:r>
    </w:p>
    <w:p w:rsidR="00F44365" w:rsidRDefault="00F44365" w:rsidP="002D1758"/>
    <w:p w:rsidR="00F44365" w:rsidRDefault="00F44365" w:rsidP="002D1758">
      <w:r w:rsidRPr="00BB630F">
        <w:rPr>
          <w:sz w:val="20"/>
          <w:szCs w:val="20"/>
        </w:rPr>
        <w:t>THE MAGIAN'S HELPER:</w:t>
      </w:r>
      <w:r>
        <w:tab/>
        <w:t>Come and help us?</w:t>
      </w:r>
    </w:p>
    <w:p w:rsidR="00F44365" w:rsidRDefault="00F44365" w:rsidP="002D1758"/>
    <w:p w:rsidR="00F44365" w:rsidRDefault="00F44365" w:rsidP="002D1758">
      <w:r>
        <w:t xml:space="preserve">IOANN: </w:t>
      </w:r>
      <w:r>
        <w:tab/>
      </w:r>
      <w:r>
        <w:tab/>
        <w:t xml:space="preserve">My father told me to wait at home. </w:t>
      </w:r>
    </w:p>
    <w:p w:rsidR="00F44365" w:rsidRDefault="00F44365" w:rsidP="002D1758"/>
    <w:p w:rsidR="00F44365" w:rsidRDefault="00F44365" w:rsidP="003A75E0">
      <w:pPr>
        <w:ind w:left="2120" w:hanging="2120"/>
      </w:pPr>
      <w:r w:rsidRPr="00BB630F">
        <w:rPr>
          <w:sz w:val="20"/>
          <w:szCs w:val="20"/>
        </w:rPr>
        <w:t>THE MAGIAN'S HELPER:</w:t>
      </w:r>
      <w:r>
        <w:tab/>
        <w:t>Did you know that gods sent rain?  Now you can save us. I see my father! I see my mother! CROWD: -I see my mother! I see my master! CROWD: -I see my master! He sits  in a garden,  it's fair and green! And he waits for me!</w:t>
      </w:r>
    </w:p>
    <w:p w:rsidR="00F44365" w:rsidRDefault="00F44365" w:rsidP="002D1758"/>
    <w:p w:rsidR="00F44365" w:rsidRDefault="00F44365" w:rsidP="002D1758">
      <w:r>
        <w:t xml:space="preserve">CROWD: </w:t>
      </w:r>
      <w:r>
        <w:tab/>
      </w:r>
      <w:r>
        <w:tab/>
        <w:t xml:space="preserve"> I see my father!</w:t>
      </w:r>
    </w:p>
    <w:p w:rsidR="00F44365" w:rsidRDefault="00F44365" w:rsidP="002D1758"/>
    <w:p w:rsidR="00F44365" w:rsidRDefault="00F44365" w:rsidP="002D1758">
      <w:r>
        <w:t xml:space="preserve">CROWD: </w:t>
      </w:r>
      <w:r>
        <w:tab/>
      </w:r>
      <w:r>
        <w:tab/>
        <w:t>He sits in a garden,   it's fair and green!</w:t>
      </w:r>
    </w:p>
    <w:p w:rsidR="00F44365" w:rsidRDefault="00F44365" w:rsidP="002D1758"/>
    <w:p w:rsidR="00F44365" w:rsidRDefault="00F44365" w:rsidP="002D1758">
      <w:r>
        <w:t xml:space="preserve">IOANN: </w:t>
      </w:r>
      <w:r>
        <w:tab/>
      </w:r>
      <w:r>
        <w:tab/>
        <w:t xml:space="preserve">And he waits for me! </w:t>
      </w:r>
    </w:p>
    <w:p w:rsidR="00F44365" w:rsidRDefault="00F44365" w:rsidP="002D1758"/>
    <w:p w:rsidR="00F44365" w:rsidRDefault="00F44365" w:rsidP="002D1758">
      <w:r>
        <w:t xml:space="preserve">CROWD: </w:t>
      </w:r>
      <w:r>
        <w:tab/>
      </w:r>
      <w:r>
        <w:tab/>
        <w:t>And he waits for me! And he waits for me!</w:t>
      </w:r>
    </w:p>
    <w:p w:rsidR="00F44365" w:rsidRDefault="00F44365" w:rsidP="002D1758"/>
    <w:p w:rsidR="00F44365" w:rsidRDefault="00F44365" w:rsidP="002D1758">
      <w:r>
        <w:t xml:space="preserve">IOANN: </w:t>
      </w:r>
      <w:r>
        <w:tab/>
      </w:r>
      <w:r>
        <w:tab/>
        <w:t>Father, I'll save them all!</w:t>
      </w:r>
    </w:p>
    <w:p w:rsidR="00F44365" w:rsidRDefault="00F44365" w:rsidP="002D1758"/>
    <w:p w:rsidR="00F44365" w:rsidRDefault="00F44365" w:rsidP="002D1758">
      <w:r>
        <w:t xml:space="preserve">FYODOR: </w:t>
      </w:r>
      <w:r>
        <w:tab/>
      </w:r>
      <w:r>
        <w:tab/>
        <w:t>Let's go home.</w:t>
      </w:r>
    </w:p>
    <w:p w:rsidR="00F44365" w:rsidRDefault="00F44365" w:rsidP="002D1758"/>
    <w:p w:rsidR="00F44365" w:rsidRDefault="00F44365" w:rsidP="002D1758">
      <w:r>
        <w:t xml:space="preserve">IOANN: </w:t>
      </w:r>
      <w:r>
        <w:tab/>
      </w:r>
      <w:r>
        <w:tab/>
        <w:t xml:space="preserve">Dad, they said  I'd save them all! </w:t>
      </w:r>
    </w:p>
    <w:p w:rsidR="00F44365" w:rsidRDefault="00F44365" w:rsidP="002D1758"/>
    <w:p w:rsidR="00F44365" w:rsidRDefault="00F44365" w:rsidP="002D1758">
      <w:r>
        <w:t xml:space="preserve">FYODOR: </w:t>
      </w:r>
      <w:r>
        <w:tab/>
      </w:r>
      <w:r>
        <w:tab/>
        <w:t>You'll save them. Let's go home and come back.</w:t>
      </w:r>
    </w:p>
    <w:p w:rsidR="00F44365" w:rsidRDefault="00F44365" w:rsidP="002D1758"/>
    <w:p w:rsidR="00F44365" w:rsidRDefault="00F44365" w:rsidP="002D1758">
      <w:r>
        <w:t>FYODOR:</w:t>
      </w:r>
      <w:r>
        <w:tab/>
      </w:r>
      <w:r>
        <w:tab/>
        <w:t>So?</w:t>
      </w:r>
    </w:p>
    <w:p w:rsidR="00F44365" w:rsidRDefault="00F44365" w:rsidP="002D1758"/>
    <w:p w:rsidR="00F44365" w:rsidRDefault="00F44365" w:rsidP="002D1758">
      <w:r>
        <w:t>ROGNEDA: -</w:t>
      </w:r>
      <w:r>
        <w:tab/>
      </w:r>
      <w:r>
        <w:tab/>
        <w:t xml:space="preserve">The boy's chosen, he'll save us! </w:t>
      </w:r>
    </w:p>
    <w:p w:rsidR="00F44365" w:rsidRDefault="00F44365" w:rsidP="002D1758"/>
    <w:p w:rsidR="00F44365" w:rsidRDefault="00F44365" w:rsidP="002D1758">
      <w:r>
        <w:t xml:space="preserve">FYODOR: </w:t>
      </w:r>
      <w:r>
        <w:tab/>
      </w:r>
      <w:r>
        <w:tab/>
        <w:t>Where's your husband Vladimir?</w:t>
      </w:r>
    </w:p>
    <w:p w:rsidR="00F44365" w:rsidRDefault="00F44365" w:rsidP="002D1758"/>
    <w:p w:rsidR="00F44365" w:rsidRDefault="00F44365" w:rsidP="002D1758">
      <w:r>
        <w:t xml:space="preserve">FYODOR: </w:t>
      </w:r>
      <w:r>
        <w:tab/>
      </w:r>
      <w:r>
        <w:tab/>
        <w:t>Make way!</w:t>
      </w:r>
    </w:p>
    <w:p w:rsidR="00F44365" w:rsidRDefault="00F44365" w:rsidP="002D1758"/>
    <w:p w:rsidR="00F44365" w:rsidRDefault="00F44365" w:rsidP="002D1758">
      <w:r>
        <w:t xml:space="preserve">IOANN: </w:t>
      </w:r>
      <w:r>
        <w:tab/>
      </w:r>
      <w:r>
        <w:tab/>
        <w:t>Father! Father!</w:t>
      </w:r>
    </w:p>
    <w:p w:rsidR="00F44365" w:rsidRDefault="00F44365" w:rsidP="002D1758"/>
    <w:p w:rsidR="00F44365" w:rsidRDefault="00F44365" w:rsidP="002D1758">
      <w:r>
        <w:t xml:space="preserve">IOANN: </w:t>
      </w:r>
      <w:r>
        <w:tab/>
      </w:r>
      <w:r>
        <w:tab/>
        <w:t>Father! Father!</w:t>
      </w:r>
    </w:p>
    <w:p w:rsidR="00F44365" w:rsidRDefault="00F44365" w:rsidP="002D1758"/>
    <w:p w:rsidR="00F44365" w:rsidRDefault="00F44365" w:rsidP="002D1758">
      <w:r>
        <w:t>FYODOR:</w:t>
      </w:r>
      <w:r>
        <w:tab/>
      </w:r>
      <w:r>
        <w:tab/>
        <w:t>Come here!</w:t>
      </w:r>
    </w:p>
    <w:p w:rsidR="00F44365" w:rsidRDefault="00F44365" w:rsidP="002D1758"/>
    <w:p w:rsidR="00F44365" w:rsidRDefault="00F44365" w:rsidP="002D1758">
      <w:r>
        <w:t xml:space="preserve">FYODOR: </w:t>
      </w:r>
      <w:r>
        <w:tab/>
      </w:r>
      <w:r>
        <w:tab/>
        <w:t>Make way I said!</w:t>
      </w:r>
    </w:p>
    <w:p w:rsidR="00F44365" w:rsidRDefault="00F44365" w:rsidP="002D1758"/>
    <w:p w:rsidR="00F44365" w:rsidRDefault="00F44365" w:rsidP="002D1758">
      <w:r>
        <w:t xml:space="preserve">IRINA: </w:t>
      </w:r>
      <w:r>
        <w:tab/>
      </w:r>
      <w:r>
        <w:tab/>
        <w:t xml:space="preserve">Take care! </w:t>
      </w:r>
    </w:p>
    <w:p w:rsidR="00F44365" w:rsidRDefault="00F44365" w:rsidP="002D1758"/>
    <w:p w:rsidR="00F44365" w:rsidRDefault="00F44365" w:rsidP="002D1758">
      <w:r>
        <w:t xml:space="preserve">CROWD: </w:t>
      </w:r>
      <w:r>
        <w:tab/>
      </w:r>
      <w:r>
        <w:tab/>
        <w:t>Bring the swords here and pile them up!</w:t>
      </w:r>
    </w:p>
    <w:p w:rsidR="00F44365" w:rsidRDefault="00F44365" w:rsidP="002D1758"/>
    <w:p w:rsidR="00F44365" w:rsidRDefault="00F44365" w:rsidP="002D1758">
      <w:r>
        <w:t xml:space="preserve">IRINA: </w:t>
      </w:r>
      <w:r>
        <w:tab/>
      </w:r>
      <w:r>
        <w:tab/>
        <w:t xml:space="preserve">They're celebrating, you hear? </w:t>
      </w:r>
    </w:p>
    <w:p w:rsidR="00F44365" w:rsidRDefault="00F44365" w:rsidP="002D1758"/>
    <w:p w:rsidR="00F44365" w:rsidRDefault="00F44365" w:rsidP="002D1758">
      <w:r>
        <w:t xml:space="preserve">IRINA: </w:t>
      </w:r>
      <w:r>
        <w:tab/>
      </w:r>
      <w:r>
        <w:tab/>
        <w:t>Shouldn't you be with them?</w:t>
      </w:r>
    </w:p>
    <w:p w:rsidR="00F44365" w:rsidRDefault="00F44365" w:rsidP="002D1758"/>
    <w:p w:rsidR="00F44365" w:rsidRDefault="00F44365" w:rsidP="002D1758">
      <w:r>
        <w:t xml:space="preserve">CROWD: </w:t>
      </w:r>
      <w:r>
        <w:tab/>
      </w:r>
      <w:r>
        <w:tab/>
        <w:t>Hear, they're celebrating already.</w:t>
      </w:r>
    </w:p>
    <w:p w:rsidR="00F44365" w:rsidRDefault="00F44365" w:rsidP="002D1758"/>
    <w:p w:rsidR="00F44365" w:rsidRDefault="00F44365" w:rsidP="002D1758">
      <w:r>
        <w:t xml:space="preserve">VLADIMIR: </w:t>
      </w:r>
      <w:r>
        <w:tab/>
      </w:r>
      <w:r>
        <w:tab/>
        <w:t>Don't be afraid! They believe my father's strength has returned!</w:t>
      </w:r>
    </w:p>
    <w:p w:rsidR="00F44365" w:rsidRDefault="00F44365" w:rsidP="002D1758"/>
    <w:p w:rsidR="00F44365" w:rsidRDefault="00F44365" w:rsidP="002D1758">
      <w:r>
        <w:t xml:space="preserve">FYODOR: </w:t>
      </w:r>
      <w:r>
        <w:tab/>
      </w:r>
      <w:r>
        <w:tab/>
        <w:t>Vladimir!</w:t>
      </w:r>
    </w:p>
    <w:p w:rsidR="00F44365" w:rsidRDefault="00F44365" w:rsidP="002D1758"/>
    <w:p w:rsidR="00F44365" w:rsidRDefault="00F44365" w:rsidP="002D1758">
      <w:r>
        <w:t xml:space="preserve">FYODOR: </w:t>
      </w:r>
      <w:r>
        <w:tab/>
      </w:r>
      <w:r>
        <w:tab/>
        <w:t>Vladimir!</w:t>
      </w:r>
    </w:p>
    <w:p w:rsidR="00F44365" w:rsidRDefault="00F44365" w:rsidP="002D1758"/>
    <w:p w:rsidR="00F44365" w:rsidRDefault="00F44365" w:rsidP="002D1758">
      <w:r>
        <w:t xml:space="preserve">EINAR: </w:t>
      </w:r>
      <w:r>
        <w:tab/>
      </w:r>
      <w:r>
        <w:tab/>
        <w:t>They'll kill him.</w:t>
      </w:r>
    </w:p>
    <w:p w:rsidR="00F44365" w:rsidRDefault="00F44365" w:rsidP="002D1758"/>
    <w:p w:rsidR="00F44365" w:rsidRDefault="00F44365" w:rsidP="002D1758">
      <w:r>
        <w:t xml:space="preserve">HOVDING: </w:t>
      </w:r>
      <w:r>
        <w:tab/>
      </w:r>
      <w:r>
        <w:tab/>
        <w:t>No.</w:t>
      </w:r>
    </w:p>
    <w:p w:rsidR="00F44365" w:rsidRDefault="00F44365" w:rsidP="002D1758"/>
    <w:p w:rsidR="00F44365" w:rsidRDefault="00F44365" w:rsidP="008B6258">
      <w:pPr>
        <w:ind w:left="2120" w:hanging="2120"/>
      </w:pPr>
      <w:r>
        <w:t xml:space="preserve">HOVDING: </w:t>
      </w:r>
      <w:r>
        <w:tab/>
      </w:r>
      <w:r>
        <w:tab/>
        <w:t>He's a real fighter. Shall we bet on your knife? EINAR: - I'll give you my knife if he survives.</w:t>
      </w:r>
    </w:p>
    <w:p w:rsidR="00F44365" w:rsidRDefault="00F44365" w:rsidP="002D1758"/>
    <w:p w:rsidR="00F44365" w:rsidRDefault="00F44365" w:rsidP="002D1758">
      <w:r>
        <w:t xml:space="preserve">EINAR: </w:t>
      </w:r>
      <w:r>
        <w:tab/>
      </w:r>
      <w:r>
        <w:tab/>
        <w:t>Hey!</w:t>
      </w:r>
    </w:p>
    <w:p w:rsidR="00F44365" w:rsidRDefault="00F44365" w:rsidP="002D1758"/>
    <w:p w:rsidR="00F44365" w:rsidRDefault="00F44365" w:rsidP="002D1758">
      <w:r>
        <w:t>FYODOR:</w:t>
      </w:r>
      <w:r>
        <w:tab/>
      </w:r>
      <w:r>
        <w:tab/>
        <w:t>Who do you bow to?</w:t>
      </w:r>
    </w:p>
    <w:p w:rsidR="00F44365" w:rsidRDefault="00F44365" w:rsidP="002D1758"/>
    <w:p w:rsidR="00F44365" w:rsidRDefault="00F44365" w:rsidP="002D1758">
      <w:r>
        <w:t xml:space="preserve">FYODOR: </w:t>
      </w:r>
      <w:r>
        <w:tab/>
      </w:r>
      <w:r>
        <w:tab/>
        <w:t>Those aren’t gods.</w:t>
      </w:r>
    </w:p>
    <w:p w:rsidR="00F44365" w:rsidRDefault="00F44365" w:rsidP="002D1758"/>
    <w:p w:rsidR="00F44365" w:rsidRDefault="00F44365" w:rsidP="002D1758">
      <w:r>
        <w:t xml:space="preserve">FYODOR: </w:t>
      </w:r>
      <w:r>
        <w:tab/>
      </w:r>
      <w:r>
        <w:tab/>
        <w:t>They will rot tomorrow!</w:t>
      </w:r>
    </w:p>
    <w:p w:rsidR="00F44365" w:rsidRDefault="00F44365" w:rsidP="002D1758"/>
    <w:p w:rsidR="00F44365" w:rsidRDefault="00F44365" w:rsidP="002D1758">
      <w:r>
        <w:t xml:space="preserve">EINAR: </w:t>
      </w:r>
      <w:r>
        <w:tab/>
      </w:r>
      <w:r>
        <w:tab/>
        <w:t xml:space="preserve">Cut the pillars! </w:t>
      </w:r>
    </w:p>
    <w:p w:rsidR="00F44365" w:rsidRDefault="00F44365" w:rsidP="002D1758"/>
    <w:p w:rsidR="00F44365" w:rsidRDefault="00F44365" w:rsidP="002D1758">
      <w:r>
        <w:t xml:space="preserve">ROGNEDA: </w:t>
      </w:r>
      <w:r>
        <w:tab/>
      </w:r>
      <w:r>
        <w:tab/>
        <w:t>Cut the pillars!</w:t>
      </w:r>
    </w:p>
    <w:p w:rsidR="00F44365" w:rsidRDefault="00F44365" w:rsidP="002D1758"/>
    <w:p w:rsidR="00F44365" w:rsidRDefault="00F44365" w:rsidP="002D1758">
      <w:r>
        <w:t xml:space="preserve">ROGNEDA: </w:t>
      </w:r>
      <w:r>
        <w:tab/>
      </w:r>
      <w:r>
        <w:tab/>
        <w:t xml:space="preserve">Cut the pillars! </w:t>
      </w:r>
    </w:p>
    <w:p w:rsidR="00F44365" w:rsidRDefault="00F44365" w:rsidP="002D1758"/>
    <w:p w:rsidR="00F44365" w:rsidRDefault="00F44365" w:rsidP="002D1758">
      <w:r>
        <w:t xml:space="preserve">EINAR: </w:t>
      </w:r>
      <w:r>
        <w:tab/>
      </w:r>
      <w:r>
        <w:tab/>
        <w:t>Cut the pillars!</w:t>
      </w:r>
    </w:p>
    <w:p w:rsidR="00F44365" w:rsidRDefault="00F44365" w:rsidP="002D1758"/>
    <w:p w:rsidR="00F44365" w:rsidRDefault="00F44365" w:rsidP="002D1758">
      <w:r>
        <w:t xml:space="preserve">CROWD: </w:t>
      </w:r>
      <w:r>
        <w:tab/>
      </w:r>
      <w:r>
        <w:tab/>
        <w:t>Fair and green...</w:t>
      </w:r>
    </w:p>
    <w:p w:rsidR="00F44365" w:rsidRDefault="00F44365" w:rsidP="002D1758"/>
    <w:p w:rsidR="00F44365" w:rsidRDefault="00F44365" w:rsidP="002D1758">
      <w:r>
        <w:t xml:space="preserve">FYODOR: </w:t>
      </w:r>
      <w:r>
        <w:tab/>
      </w:r>
      <w:r>
        <w:tab/>
        <w:t>Vladimir!</w:t>
      </w:r>
    </w:p>
    <w:p w:rsidR="00F44365" w:rsidRDefault="00F44365" w:rsidP="002D1758"/>
    <w:p w:rsidR="00F44365" w:rsidRDefault="00F44365" w:rsidP="002D1758">
      <w:r>
        <w:t xml:space="preserve">LOBAN: </w:t>
      </w:r>
      <w:r>
        <w:tab/>
      </w:r>
      <w:r>
        <w:tab/>
        <w:t xml:space="preserve">Prince! </w:t>
      </w:r>
    </w:p>
    <w:p w:rsidR="00F44365" w:rsidRDefault="00F44365" w:rsidP="002D1758"/>
    <w:p w:rsidR="00F44365" w:rsidRDefault="00F44365" w:rsidP="002D1758">
      <w:r>
        <w:t xml:space="preserve">LOBAN: </w:t>
      </w:r>
      <w:r>
        <w:tab/>
      </w:r>
      <w:r>
        <w:tab/>
        <w:t>Over there...</w:t>
      </w:r>
    </w:p>
    <w:p w:rsidR="00F44365" w:rsidRDefault="00F44365" w:rsidP="002D1758"/>
    <w:p w:rsidR="00F44365" w:rsidRDefault="00F44365" w:rsidP="002D1758">
      <w:r>
        <w:t xml:space="preserve"> IRINA: </w:t>
      </w:r>
      <w:r>
        <w:tab/>
      </w:r>
      <w:r>
        <w:tab/>
        <w:t>Go!</w:t>
      </w:r>
    </w:p>
    <w:p w:rsidR="00F44365" w:rsidRDefault="00F44365" w:rsidP="002D1758"/>
    <w:p w:rsidR="00F44365" w:rsidRDefault="00F44365" w:rsidP="002D1758">
      <w:r>
        <w:t xml:space="preserve">CROWD: </w:t>
      </w:r>
      <w:r>
        <w:tab/>
      </w:r>
      <w:r>
        <w:tab/>
        <w:t>The garden's fair and green!</w:t>
      </w:r>
    </w:p>
    <w:p w:rsidR="00F44365" w:rsidRDefault="00F44365" w:rsidP="002D1758"/>
    <w:p w:rsidR="00F44365" w:rsidRDefault="00F44365" w:rsidP="002D1758">
      <w:r>
        <w:t xml:space="preserve">FYODOR: </w:t>
      </w:r>
      <w:r>
        <w:tab/>
      </w:r>
      <w:r>
        <w:tab/>
        <w:t>Lord have mercy...</w:t>
      </w:r>
    </w:p>
    <w:p w:rsidR="00F44365" w:rsidRDefault="00F44365" w:rsidP="002D1758"/>
    <w:p w:rsidR="00F44365" w:rsidRDefault="00F44365" w:rsidP="002D1758">
      <w:r>
        <w:t xml:space="preserve">IOANN: </w:t>
      </w:r>
      <w:r>
        <w:tab/>
      </w:r>
      <w:r>
        <w:tab/>
        <w:t>Father!</w:t>
      </w:r>
    </w:p>
    <w:p w:rsidR="00F44365" w:rsidRDefault="00F44365" w:rsidP="002D1758"/>
    <w:p w:rsidR="00F44365" w:rsidRDefault="00F44365" w:rsidP="002D1758">
      <w:r>
        <w:t xml:space="preserve">FYODOR: </w:t>
      </w:r>
      <w:r>
        <w:tab/>
      </w:r>
      <w:r>
        <w:tab/>
        <w:t>What?</w:t>
      </w:r>
    </w:p>
    <w:p w:rsidR="00F44365" w:rsidRDefault="00F44365" w:rsidP="002D1758"/>
    <w:p w:rsidR="00F44365" w:rsidRDefault="00F44365" w:rsidP="002D1758">
      <w:r>
        <w:t xml:space="preserve">IOANN: </w:t>
      </w:r>
      <w:r>
        <w:tab/>
      </w:r>
      <w:r>
        <w:tab/>
        <w:t>Will we die?</w:t>
      </w:r>
    </w:p>
    <w:p w:rsidR="00F44365" w:rsidRDefault="00F44365" w:rsidP="002D1758"/>
    <w:p w:rsidR="00F44365" w:rsidRDefault="00F44365" w:rsidP="002D1758">
      <w:r>
        <w:t xml:space="preserve">FYODOR: </w:t>
      </w:r>
      <w:r>
        <w:tab/>
      </w:r>
      <w:r>
        <w:tab/>
        <w:t>No.</w:t>
      </w:r>
    </w:p>
    <w:p w:rsidR="00F44365" w:rsidRDefault="00F44365" w:rsidP="002D1758"/>
    <w:p w:rsidR="00F44365" w:rsidRDefault="00F44365" w:rsidP="002D1758">
      <w:r>
        <w:t xml:space="preserve">FYODOR: </w:t>
      </w:r>
      <w:r>
        <w:tab/>
      </w:r>
      <w:r>
        <w:tab/>
        <w:t xml:space="preserve">I said,  There's no death! </w:t>
      </w:r>
    </w:p>
    <w:p w:rsidR="00F44365" w:rsidRDefault="00F44365" w:rsidP="008B6258">
      <w:pPr>
        <w:ind w:left="2120" w:hanging="2120"/>
      </w:pPr>
    </w:p>
    <w:p w:rsidR="00F44365" w:rsidRDefault="00F44365" w:rsidP="008B6258">
      <w:pPr>
        <w:ind w:left="2120" w:hanging="2120"/>
      </w:pPr>
      <w:r>
        <w:t xml:space="preserve">FYODOR: </w:t>
      </w:r>
      <w:r>
        <w:tab/>
      </w:r>
      <w:r>
        <w:tab/>
        <w:t>He that dwelleth in the secret place of the most High shall abide under the shadow of the Almighty...I will say of the Lord! He is my refuge and my fortress: my God. In him will I trust. Surely he shall deliver thee from the snare of the fowler..</w:t>
      </w:r>
    </w:p>
    <w:p w:rsidR="00F44365" w:rsidRDefault="00F44365" w:rsidP="002D1758"/>
    <w:p w:rsidR="00F44365" w:rsidRDefault="00F44365" w:rsidP="002D1758"/>
    <w:p w:rsidR="00F44365" w:rsidRDefault="00F44365" w:rsidP="002D1758"/>
    <w:p w:rsidR="00F44365" w:rsidRDefault="00F44365" w:rsidP="002D1758">
      <w:r>
        <w:t xml:space="preserve">ROGNEDA: </w:t>
      </w:r>
      <w:r>
        <w:tab/>
      </w:r>
      <w:r>
        <w:tab/>
        <w:t xml:space="preserve">All this is only for your sake! </w:t>
      </w:r>
    </w:p>
    <w:p w:rsidR="00F44365" w:rsidRDefault="00F44365" w:rsidP="002D1758"/>
    <w:p w:rsidR="00F44365" w:rsidRDefault="00F44365" w:rsidP="002D1758">
      <w:r>
        <w:t xml:space="preserve">VLADIMIR: </w:t>
      </w:r>
      <w:r>
        <w:tab/>
      </w:r>
      <w:r>
        <w:tab/>
        <w:t>What? Stop! Stop!</w:t>
      </w:r>
    </w:p>
    <w:p w:rsidR="00F44365" w:rsidRDefault="00F44365" w:rsidP="002D1758"/>
    <w:p w:rsidR="00F44365" w:rsidRDefault="00F44365" w:rsidP="002D1758">
      <w:r>
        <w:t>FYODOR:</w:t>
      </w:r>
      <w:r>
        <w:tab/>
      </w:r>
      <w:r>
        <w:tab/>
        <w:t>under his wings shalt thou trust:  his truth shall be thy shield and buckler.</w:t>
      </w:r>
    </w:p>
    <w:p w:rsidR="00F44365" w:rsidRDefault="00F44365" w:rsidP="002D1758"/>
    <w:p w:rsidR="00F44365" w:rsidRDefault="00F44365" w:rsidP="002D1758">
      <w:r>
        <w:t xml:space="preserve">VLADIMIR: </w:t>
      </w:r>
      <w:r>
        <w:tab/>
      </w:r>
      <w:r>
        <w:tab/>
        <w:t>Stop!</w:t>
      </w:r>
    </w:p>
    <w:p w:rsidR="00F44365" w:rsidRDefault="00F44365" w:rsidP="002D1758"/>
    <w:p w:rsidR="00F44365" w:rsidRDefault="00F44365" w:rsidP="002D1758">
      <w:r>
        <w:t>ROGNEDA:</w:t>
      </w:r>
      <w:r>
        <w:tab/>
      </w:r>
      <w:r>
        <w:tab/>
        <w:t xml:space="preserve">Back! </w:t>
      </w:r>
    </w:p>
    <w:p w:rsidR="00F44365" w:rsidRDefault="00F44365" w:rsidP="002D1758"/>
    <w:p w:rsidR="00F44365" w:rsidRDefault="00F44365" w:rsidP="002D1758">
      <w:r>
        <w:t xml:space="preserve">VLADIMIR: </w:t>
      </w:r>
      <w:r>
        <w:tab/>
      </w:r>
      <w:r>
        <w:tab/>
        <w:t>Fyodor!</w:t>
      </w:r>
    </w:p>
    <w:p w:rsidR="00F44365" w:rsidRDefault="00F44365" w:rsidP="002D1758"/>
    <w:p w:rsidR="00F44365" w:rsidRDefault="00F44365" w:rsidP="002D1758">
      <w:r>
        <w:t xml:space="preserve">FYODOR: </w:t>
      </w:r>
      <w:r>
        <w:tab/>
      </w:r>
      <w:r>
        <w:tab/>
        <w:t xml:space="preserve">Come here son! </w:t>
      </w:r>
    </w:p>
    <w:p w:rsidR="00F44365" w:rsidRDefault="00F44365" w:rsidP="002D1758"/>
    <w:p w:rsidR="00F44365" w:rsidRDefault="00F44365" w:rsidP="002D1758">
      <w:r>
        <w:t xml:space="preserve">VLADIMIR: </w:t>
      </w:r>
      <w:r>
        <w:tab/>
      </w:r>
      <w:r>
        <w:tab/>
        <w:t>Fyodor!</w:t>
      </w:r>
    </w:p>
    <w:p w:rsidR="00F44365" w:rsidRDefault="00F44365" w:rsidP="002D1758"/>
    <w:p w:rsidR="00F44365" w:rsidRDefault="00F44365" w:rsidP="002D1758">
      <w:r>
        <w:t xml:space="preserve">VLADIMIR: </w:t>
      </w:r>
      <w:r>
        <w:tab/>
      </w:r>
      <w:r>
        <w:tab/>
        <w:t>Fyodor!</w:t>
      </w:r>
    </w:p>
    <w:p w:rsidR="00F44365" w:rsidRDefault="00F44365" w:rsidP="002D1758"/>
    <w:p w:rsidR="00F44365" w:rsidRDefault="00F44365" w:rsidP="002D1758">
      <w:r>
        <w:t>EINAR:</w:t>
      </w:r>
      <w:r>
        <w:tab/>
      </w:r>
      <w:r>
        <w:tab/>
        <w:t>I won!</w:t>
      </w:r>
    </w:p>
    <w:p w:rsidR="00F44365" w:rsidRDefault="00F44365" w:rsidP="002D1758"/>
    <w:p w:rsidR="00F44365" w:rsidRDefault="00F44365" w:rsidP="002D1758">
      <w:r>
        <w:t xml:space="preserve">VLADIMIR: </w:t>
      </w:r>
      <w:r>
        <w:tab/>
      </w:r>
      <w:r>
        <w:tab/>
        <w:t>What?</w:t>
      </w:r>
    </w:p>
    <w:p w:rsidR="00F44365" w:rsidRDefault="00F44365" w:rsidP="002D1758"/>
    <w:p w:rsidR="00F44365" w:rsidRDefault="00F44365" w:rsidP="002D1758">
      <w:r>
        <w:t xml:space="preserve">VLADIMIR: </w:t>
      </w:r>
      <w:r>
        <w:tab/>
      </w:r>
      <w:r>
        <w:tab/>
        <w:t>What?</w:t>
      </w:r>
    </w:p>
    <w:p w:rsidR="00F44365" w:rsidRDefault="00F44365" w:rsidP="002D1758"/>
    <w:p w:rsidR="00F44365" w:rsidRDefault="00F44365" w:rsidP="008B6258">
      <w:pPr>
        <w:ind w:left="2120" w:hanging="2120"/>
      </w:pPr>
      <w:r w:rsidRPr="008B6258">
        <w:rPr>
          <w:sz w:val="20"/>
          <w:szCs w:val="20"/>
        </w:rPr>
        <w:t>THE MAGIAN'S HELPER:</w:t>
      </w:r>
      <w:r>
        <w:tab/>
        <w:t>Unless we give our gods what we love most, how can they know we love them? The sacrifice is made. The gods will save us! He warned you. You don't belong here, like a Viking! You brought woe!</w:t>
      </w:r>
    </w:p>
    <w:p w:rsidR="00F44365" w:rsidRDefault="00F44365" w:rsidP="002D1758"/>
    <w:p w:rsidR="00F44365" w:rsidRDefault="00F44365" w:rsidP="002D1758">
      <w:r>
        <w:t>IRINA:</w:t>
      </w:r>
      <w:r>
        <w:tab/>
      </w:r>
      <w:r>
        <w:tab/>
      </w:r>
      <w:r>
        <w:tab/>
        <w:t>You will meet him for sure! You hear me? You'll meet him! There's no death!</w:t>
      </w:r>
    </w:p>
    <w:p w:rsidR="00F44365" w:rsidRDefault="00F44365" w:rsidP="002D1758"/>
    <w:p w:rsidR="00F44365" w:rsidRDefault="00F44365" w:rsidP="002D1758">
      <w:r>
        <w:t xml:space="preserve">ROGNEDA: </w:t>
      </w:r>
      <w:r>
        <w:tab/>
      </w:r>
      <w:r>
        <w:tab/>
        <w:t>There is!</w:t>
      </w:r>
    </w:p>
    <w:p w:rsidR="00F44365" w:rsidRDefault="00F44365" w:rsidP="002D1758"/>
    <w:p w:rsidR="00F44365" w:rsidRDefault="00F44365" w:rsidP="002D1758">
      <w:r>
        <w:t xml:space="preserve">ROGNEDA: </w:t>
      </w:r>
      <w:r>
        <w:tab/>
      </w:r>
      <w:r>
        <w:tab/>
        <w:t>They mustn't see you this way!</w:t>
      </w:r>
    </w:p>
    <w:p w:rsidR="00F44365" w:rsidRDefault="00F44365" w:rsidP="002D1758"/>
    <w:p w:rsidR="00F44365" w:rsidRDefault="00F44365" w:rsidP="002D1758">
      <w:r>
        <w:t xml:space="preserve">IRINA: </w:t>
      </w:r>
      <w:r>
        <w:tab/>
      </w:r>
      <w:r>
        <w:tab/>
        <w:t>Please let me go!</w:t>
      </w:r>
    </w:p>
    <w:p w:rsidR="00F44365" w:rsidRDefault="00F44365" w:rsidP="002D1758"/>
    <w:p w:rsidR="00F44365" w:rsidRDefault="00F44365" w:rsidP="008B6258">
      <w:pPr>
        <w:ind w:left="2120" w:hanging="2120"/>
      </w:pPr>
      <w:r w:rsidRPr="008B6258">
        <w:rPr>
          <w:sz w:val="20"/>
          <w:szCs w:val="20"/>
        </w:rPr>
        <w:t>SVENELD Voiceover:</w:t>
      </w:r>
      <w:r>
        <w:t xml:space="preserve"> </w:t>
      </w:r>
      <w:r>
        <w:tab/>
        <w:t>The god of our forefathers did not accept our sacrifice. The Pechenegs didn't leave. Everyone saw we couldn't save the city. So Vladimir took the risk  and grabbed Fortune by the throat.   He agreed to meet Varyazhko.</w:t>
      </w:r>
    </w:p>
    <w:p w:rsidR="00F44365" w:rsidRDefault="00F44365" w:rsidP="002D1758"/>
    <w:p w:rsidR="00F44365" w:rsidRDefault="00F44365" w:rsidP="002D1758">
      <w:r>
        <w:t xml:space="preserve">LOBAN: </w:t>
      </w:r>
      <w:r>
        <w:tab/>
      </w:r>
      <w:r>
        <w:tab/>
        <w:t>Helmets !</w:t>
      </w:r>
    </w:p>
    <w:p w:rsidR="00F44365" w:rsidRDefault="00F44365" w:rsidP="002D1758"/>
    <w:p w:rsidR="00F44365" w:rsidRDefault="00F44365" w:rsidP="002D1758">
      <w:r>
        <w:t xml:space="preserve">IRINA: </w:t>
      </w:r>
      <w:r>
        <w:tab/>
      </w:r>
      <w:r>
        <w:tab/>
        <w:t>What is that?</w:t>
      </w:r>
    </w:p>
    <w:p w:rsidR="00F44365" w:rsidRDefault="00F44365" w:rsidP="002D1758"/>
    <w:p w:rsidR="00F44365" w:rsidRDefault="00F44365" w:rsidP="002D1758">
      <w:r>
        <w:t xml:space="preserve">IRINA: </w:t>
      </w:r>
      <w:r>
        <w:tab/>
      </w:r>
      <w:r>
        <w:tab/>
        <w:t>Anna</w:t>
      </w:r>
    </w:p>
    <w:p w:rsidR="00F44365" w:rsidRDefault="00F44365" w:rsidP="002D1758"/>
    <w:p w:rsidR="00F44365" w:rsidRDefault="00F44365" w:rsidP="002D1758">
      <w:r>
        <w:t xml:space="preserve">VLADIMIR: </w:t>
      </w:r>
      <w:r>
        <w:tab/>
      </w:r>
      <w:r>
        <w:tab/>
        <w:t>What?</w:t>
      </w:r>
    </w:p>
    <w:p w:rsidR="00F44365" w:rsidRDefault="00F44365" w:rsidP="002D1758"/>
    <w:p w:rsidR="00F44365" w:rsidRDefault="00F44365" w:rsidP="002D1758">
      <w:r>
        <w:t xml:space="preserve">IRINA: </w:t>
      </w:r>
      <w:r>
        <w:tab/>
      </w:r>
      <w:r>
        <w:tab/>
        <w:t>Anna.</w:t>
      </w:r>
    </w:p>
    <w:p w:rsidR="00F44365" w:rsidRDefault="00F44365" w:rsidP="002D1758"/>
    <w:p w:rsidR="00F44365" w:rsidRDefault="00F44365" w:rsidP="002D1758">
      <w:r>
        <w:t xml:space="preserve">IRINA: </w:t>
      </w:r>
      <w:r>
        <w:tab/>
      </w:r>
      <w:r>
        <w:tab/>
        <w:t>Anna. A Greek name. Not one of yours.</w:t>
      </w:r>
    </w:p>
    <w:p w:rsidR="00F44365" w:rsidRDefault="00F44365" w:rsidP="002D1758"/>
    <w:p w:rsidR="00F44365" w:rsidRDefault="00F44365" w:rsidP="002D1758">
      <w:r>
        <w:t xml:space="preserve">VLADIMIR: </w:t>
      </w:r>
      <w:r>
        <w:tab/>
      </w:r>
      <w:r>
        <w:tab/>
        <w:t>How did you know it’s Anna?</w:t>
      </w:r>
    </w:p>
    <w:p w:rsidR="00F44365" w:rsidRDefault="00F44365" w:rsidP="002D1758"/>
    <w:p w:rsidR="00F44365" w:rsidRDefault="00F44365" w:rsidP="002D1758">
      <w:r>
        <w:t xml:space="preserve">IRINA: </w:t>
      </w:r>
      <w:r>
        <w:tab/>
      </w:r>
      <w:r>
        <w:tab/>
        <w:t>Here are the Greek letters. Look: A-</w:t>
      </w:r>
    </w:p>
    <w:p w:rsidR="00F44365" w:rsidRDefault="00F44365" w:rsidP="002D1758"/>
    <w:p w:rsidR="00F44365" w:rsidRDefault="00F44365" w:rsidP="002D1758">
      <w:r>
        <w:t xml:space="preserve">IRINA: </w:t>
      </w:r>
      <w:r>
        <w:tab/>
      </w:r>
      <w:r>
        <w:tab/>
        <w:t>"N" N", "A"</w:t>
      </w:r>
    </w:p>
    <w:p w:rsidR="00F44365" w:rsidRDefault="00F44365" w:rsidP="002D1758"/>
    <w:p w:rsidR="00F44365" w:rsidRDefault="00F44365" w:rsidP="002D1758">
      <w:r>
        <w:t xml:space="preserve">IRINA: </w:t>
      </w:r>
      <w:r>
        <w:tab/>
      </w:r>
      <w:r>
        <w:tab/>
        <w:t xml:space="preserve">What does that mean? </w:t>
      </w:r>
    </w:p>
    <w:p w:rsidR="00F44365" w:rsidRDefault="00F44365" w:rsidP="002D1758"/>
    <w:p w:rsidR="00F44365" w:rsidRDefault="00F44365" w:rsidP="002D1758">
      <w:r>
        <w:t xml:space="preserve">VLADIMIR: </w:t>
      </w:r>
      <w:r>
        <w:tab/>
      </w:r>
      <w:r>
        <w:tab/>
        <w:t>A...Anna.</w:t>
      </w:r>
    </w:p>
    <w:p w:rsidR="00F44365" w:rsidRDefault="00F44365" w:rsidP="002D1758"/>
    <w:p w:rsidR="00F44365" w:rsidRDefault="00F44365" w:rsidP="002D1758">
      <w:r>
        <w:t xml:space="preserve">IRINA: </w:t>
      </w:r>
      <w:r>
        <w:tab/>
      </w:r>
      <w:r>
        <w:tab/>
        <w:t xml:space="preserve">It means God’s grace! </w:t>
      </w:r>
    </w:p>
    <w:p w:rsidR="00F44365" w:rsidRDefault="00F44365" w:rsidP="002D1758"/>
    <w:p w:rsidR="00F44365" w:rsidRDefault="00F44365" w:rsidP="002D1758">
      <w:r>
        <w:t xml:space="preserve">IRINA: </w:t>
      </w:r>
      <w:r>
        <w:tab/>
      </w:r>
      <w:r>
        <w:tab/>
        <w:t xml:space="preserve">They gave me this name in the convent. </w:t>
      </w:r>
    </w:p>
    <w:p w:rsidR="00F44365" w:rsidRDefault="00F44365" w:rsidP="002D1758"/>
    <w:p w:rsidR="00F44365" w:rsidRDefault="00F44365" w:rsidP="002D1758">
      <w:r>
        <w:t xml:space="preserve">VLADIMIR: </w:t>
      </w:r>
      <w:r>
        <w:tab/>
      </w:r>
      <w:r>
        <w:tab/>
        <w:t>What’s God’s grace?</w:t>
      </w:r>
    </w:p>
    <w:p w:rsidR="00F44365" w:rsidRDefault="00F44365" w:rsidP="002D1758"/>
    <w:p w:rsidR="00F44365" w:rsidRDefault="00F44365" w:rsidP="008B6258">
      <w:pPr>
        <w:ind w:left="2120" w:hanging="2120"/>
      </w:pPr>
      <w:r>
        <w:t xml:space="preserve">IRINA: </w:t>
      </w:r>
      <w:r>
        <w:tab/>
      </w:r>
      <w:r>
        <w:tab/>
        <w:t>There’s a woman’s love and there’s love from God. God's grace is a gift of love from God.</w:t>
      </w:r>
    </w:p>
    <w:p w:rsidR="00F44365" w:rsidRDefault="00F44365" w:rsidP="002D1758"/>
    <w:p w:rsidR="00F44365" w:rsidRDefault="00F44365" w:rsidP="002D1758">
      <w:r>
        <w:t xml:space="preserve">VLADIMIR: </w:t>
      </w:r>
      <w:r>
        <w:tab/>
      </w:r>
      <w:r>
        <w:tab/>
        <w:t>A gift from God!  From which god, you didn’t say?</w:t>
      </w:r>
    </w:p>
    <w:p w:rsidR="00F44365" w:rsidRDefault="00F44365" w:rsidP="002D1758"/>
    <w:p w:rsidR="00F44365" w:rsidRDefault="00F44365" w:rsidP="002D1758">
      <w:r>
        <w:t xml:space="preserve">IRINA: </w:t>
      </w:r>
      <w:r>
        <w:tab/>
      </w:r>
      <w:r>
        <w:tab/>
        <w:t xml:space="preserve">There’s only one God! </w:t>
      </w:r>
    </w:p>
    <w:p w:rsidR="00F44365" w:rsidRDefault="00F44365" w:rsidP="002D1758"/>
    <w:p w:rsidR="00F44365" w:rsidRDefault="00F44365" w:rsidP="002D1758">
      <w:r>
        <w:t xml:space="preserve">IRINA: </w:t>
      </w:r>
      <w:r>
        <w:tab/>
      </w:r>
      <w:r>
        <w:tab/>
        <w:t xml:space="preserve">And he loves you! </w:t>
      </w:r>
    </w:p>
    <w:p w:rsidR="00F44365" w:rsidRDefault="00F44365" w:rsidP="002D1758"/>
    <w:p w:rsidR="00F44365" w:rsidRDefault="00F44365" w:rsidP="002D1758">
      <w:r>
        <w:t xml:space="preserve">IRINA: </w:t>
      </w:r>
      <w:r>
        <w:tab/>
      </w:r>
      <w:r>
        <w:tab/>
        <w:t>And he can save you. Remember that.</w:t>
      </w:r>
    </w:p>
    <w:p w:rsidR="00F44365" w:rsidRDefault="00F44365" w:rsidP="002D1758"/>
    <w:p w:rsidR="00F44365" w:rsidRDefault="00F44365" w:rsidP="002D1758">
      <w:r>
        <w:t xml:space="preserve">VLADIMIR: </w:t>
      </w:r>
      <w:r>
        <w:tab/>
      </w:r>
      <w:r>
        <w:tab/>
        <w:t>Take it with you!</w:t>
      </w:r>
    </w:p>
    <w:p w:rsidR="00F44365" w:rsidRDefault="00F44365" w:rsidP="002D1758"/>
    <w:p w:rsidR="00F44365" w:rsidRDefault="00F44365" w:rsidP="002D1758">
      <w:r>
        <w:t xml:space="preserve">VLADIMIR: </w:t>
      </w:r>
      <w:r>
        <w:tab/>
      </w:r>
      <w:r>
        <w:tab/>
        <w:t>As a keepsake.</w:t>
      </w:r>
    </w:p>
    <w:p w:rsidR="00F44365" w:rsidRDefault="00F44365" w:rsidP="002D1758"/>
    <w:p w:rsidR="00F44365" w:rsidRDefault="00F44365" w:rsidP="002D1758">
      <w:r>
        <w:t xml:space="preserve">VARYAZHKO: </w:t>
      </w:r>
      <w:r>
        <w:tab/>
        <w:t>Lead her away!</w:t>
      </w:r>
    </w:p>
    <w:p w:rsidR="00F44365" w:rsidRDefault="00F44365" w:rsidP="002D1758"/>
    <w:p w:rsidR="00F44365" w:rsidRDefault="00F44365" w:rsidP="002D1758">
      <w:r>
        <w:t xml:space="preserve">VARYAZHKO: </w:t>
      </w:r>
      <w:r>
        <w:tab/>
        <w:t>Vladimir!</w:t>
      </w:r>
    </w:p>
    <w:p w:rsidR="00F44365" w:rsidRDefault="00F44365" w:rsidP="002D1758"/>
    <w:p w:rsidR="00F44365" w:rsidRDefault="00F44365" w:rsidP="002D1758">
      <w:r>
        <w:t xml:space="preserve">VARYAZHKO: </w:t>
      </w:r>
      <w:r>
        <w:tab/>
        <w:t>Don’t let them go.</w:t>
      </w:r>
    </w:p>
    <w:p w:rsidR="00F44365" w:rsidRDefault="00F44365" w:rsidP="002D1758"/>
    <w:p w:rsidR="00F44365" w:rsidRDefault="00F44365" w:rsidP="002D1758">
      <w:r>
        <w:t xml:space="preserve">SVENELD: </w:t>
      </w:r>
      <w:r>
        <w:tab/>
      </w:r>
      <w:r>
        <w:tab/>
        <w:t>Let's run!</w:t>
      </w:r>
    </w:p>
    <w:p w:rsidR="00F44365" w:rsidRDefault="00F44365" w:rsidP="002D1758"/>
    <w:p w:rsidR="00F44365" w:rsidRDefault="00F44365" w:rsidP="002D1758">
      <w:r>
        <w:t xml:space="preserve">SVENELD: </w:t>
      </w:r>
      <w:r>
        <w:tab/>
      </w:r>
      <w:r>
        <w:tab/>
        <w:t>Don't stand there!</w:t>
      </w:r>
    </w:p>
    <w:p w:rsidR="00F44365" w:rsidRDefault="00F44365" w:rsidP="002D1758"/>
    <w:p w:rsidR="00F44365" w:rsidRDefault="00F44365" w:rsidP="002D1758">
      <w:r>
        <w:t xml:space="preserve">VLADIMIR: </w:t>
      </w:r>
      <w:r>
        <w:tab/>
      </w:r>
      <w:r>
        <w:tab/>
        <w:t>This way!</w:t>
      </w:r>
    </w:p>
    <w:p w:rsidR="00F44365" w:rsidRDefault="00F44365" w:rsidP="002D1758"/>
    <w:p w:rsidR="00F44365" w:rsidRDefault="00F44365" w:rsidP="002D1758">
      <w:r>
        <w:t xml:space="preserve">SVENELD: </w:t>
      </w:r>
      <w:r>
        <w:tab/>
      </w:r>
      <w:r>
        <w:tab/>
        <w:t>Let's jump!</w:t>
      </w:r>
    </w:p>
    <w:p w:rsidR="00F44365" w:rsidRDefault="00F44365" w:rsidP="002D1758"/>
    <w:p w:rsidR="00F44365" w:rsidRDefault="00F44365" w:rsidP="002D1758">
      <w:r>
        <w:t xml:space="preserve">VARYAZHKO: </w:t>
      </w:r>
      <w:r>
        <w:tab/>
        <w:t>Halfbreed!</w:t>
      </w:r>
    </w:p>
    <w:p w:rsidR="00F44365" w:rsidRDefault="00F44365" w:rsidP="002D1758"/>
    <w:p w:rsidR="00F44365" w:rsidRDefault="00F44365" w:rsidP="002D1758">
      <w:r>
        <w:t xml:space="preserve">VARYAZHKO: </w:t>
      </w:r>
      <w:r>
        <w:tab/>
        <w:t>I know you’re here!</w:t>
      </w:r>
    </w:p>
    <w:p w:rsidR="00F44365" w:rsidRDefault="00F44365" w:rsidP="002D1758"/>
    <w:p w:rsidR="00F44365" w:rsidRDefault="00F44365" w:rsidP="002D1758">
      <w:r>
        <w:t xml:space="preserve">VARYAZHKO: </w:t>
      </w:r>
      <w:r>
        <w:tab/>
        <w:t xml:space="preserve">Did you get scared? </w:t>
      </w:r>
    </w:p>
    <w:p w:rsidR="00F44365" w:rsidRDefault="00F44365" w:rsidP="002D1758"/>
    <w:p w:rsidR="00F44365" w:rsidRDefault="00F44365" w:rsidP="002D1758">
      <w:r>
        <w:t xml:space="preserve">VARYAZHKO: </w:t>
      </w:r>
      <w:r>
        <w:tab/>
        <w:t>Answer me!</w:t>
      </w:r>
    </w:p>
    <w:p w:rsidR="00F44365" w:rsidRDefault="00F44365" w:rsidP="002D1758"/>
    <w:p w:rsidR="00F44365" w:rsidRDefault="00F44365" w:rsidP="002D1758">
      <w:r>
        <w:t xml:space="preserve">VARYAZHKO: </w:t>
      </w:r>
      <w:r>
        <w:tab/>
        <w:t>The Romans...</w:t>
      </w:r>
    </w:p>
    <w:p w:rsidR="00F44365" w:rsidRDefault="00F44365" w:rsidP="002D1758"/>
    <w:p w:rsidR="00F44365" w:rsidRDefault="00F44365" w:rsidP="002D1758">
      <w:r>
        <w:t xml:space="preserve">VARYAZHKO: </w:t>
      </w:r>
      <w:r>
        <w:tab/>
        <w:t xml:space="preserve">Stop! </w:t>
      </w:r>
    </w:p>
    <w:p w:rsidR="00F44365" w:rsidRDefault="00F44365" w:rsidP="002D1758"/>
    <w:p w:rsidR="00F44365" w:rsidRDefault="00F44365" w:rsidP="002D1758">
      <w:r>
        <w:t xml:space="preserve">VARYAZHKO: </w:t>
      </w:r>
      <w:r>
        <w:tab/>
        <w:t>Where you are off to?</w:t>
      </w:r>
    </w:p>
    <w:p w:rsidR="00F44365" w:rsidRDefault="00F44365" w:rsidP="002D1758"/>
    <w:p w:rsidR="00F44365" w:rsidRDefault="00F44365" w:rsidP="002D1758">
      <w:r>
        <w:t xml:space="preserve">KAGAN: </w:t>
      </w:r>
      <w:r>
        <w:tab/>
      </w:r>
      <w:r>
        <w:tab/>
        <w:t xml:space="preserve">We don't fight the Romans. </w:t>
      </w:r>
    </w:p>
    <w:p w:rsidR="00F44365" w:rsidRDefault="00F44365" w:rsidP="002D1758"/>
    <w:p w:rsidR="00F44365" w:rsidRDefault="00F44365" w:rsidP="002D1758">
      <w:r>
        <w:t xml:space="preserve">KAGAN: </w:t>
      </w:r>
      <w:r>
        <w:tab/>
      </w:r>
      <w:r>
        <w:tab/>
        <w:t>We have an agreement with them.</w:t>
      </w:r>
    </w:p>
    <w:p w:rsidR="00F44365" w:rsidRDefault="00F44365" w:rsidP="002D1758"/>
    <w:p w:rsidR="00F44365" w:rsidRDefault="00F44365" w:rsidP="002D1758">
      <w:r>
        <w:t xml:space="preserve">VARYAZHKO: </w:t>
      </w:r>
      <w:r>
        <w:tab/>
        <w:t>Stop!</w:t>
      </w:r>
    </w:p>
    <w:p w:rsidR="00F44365" w:rsidRDefault="00F44365" w:rsidP="002D1758"/>
    <w:p w:rsidR="00F44365" w:rsidRDefault="00F44365" w:rsidP="002D1758">
      <w:r>
        <w:t xml:space="preserve">VARYAZHKO: </w:t>
      </w:r>
      <w:r>
        <w:tab/>
        <w:t xml:space="preserve">Where you are off to? You promised. </w:t>
      </w:r>
    </w:p>
    <w:p w:rsidR="00F44365" w:rsidRDefault="00F44365" w:rsidP="002D1758"/>
    <w:p w:rsidR="00F44365" w:rsidRDefault="00F44365" w:rsidP="002D1758">
      <w:r>
        <w:t xml:space="preserve">VLADIMIR: </w:t>
      </w:r>
      <w:r>
        <w:tab/>
      </w:r>
      <w:r>
        <w:tab/>
        <w:t xml:space="preserve">Where's Rogneda? </w:t>
      </w:r>
    </w:p>
    <w:p w:rsidR="00F44365" w:rsidRDefault="00F44365" w:rsidP="002D1758"/>
    <w:p w:rsidR="00F44365" w:rsidRDefault="00F44365" w:rsidP="002D1758">
      <w:r>
        <w:t xml:space="preserve">LOBAN: </w:t>
      </w:r>
      <w:r>
        <w:tab/>
      </w:r>
      <w:r>
        <w:tab/>
        <w:t>She's at the sacred ground.</w:t>
      </w:r>
    </w:p>
    <w:p w:rsidR="00F44365" w:rsidRDefault="00F44365" w:rsidP="002D1758"/>
    <w:p w:rsidR="00F44365" w:rsidRDefault="00F44365" w:rsidP="00A707D4">
      <w:pPr>
        <w:ind w:left="2120" w:hanging="2120"/>
      </w:pPr>
      <w:r>
        <w:t xml:space="preserve">SVENELD: </w:t>
      </w:r>
      <w:r>
        <w:tab/>
      </w:r>
      <w:r>
        <w:tab/>
        <w:t xml:space="preserve">What are you thinking of? While the Roman envoys are here the Pechenegs won't stick their heads in, do you hear? The Roman emperor is the strongest.  Take whatever they give but don't trust them. You're always be strange to them, like a  bunch of rabble. </w:t>
      </w:r>
    </w:p>
    <w:p w:rsidR="00F44365" w:rsidRDefault="00F44365" w:rsidP="00A707D4">
      <w:pPr>
        <w:ind w:left="2120" w:hanging="2120"/>
      </w:pPr>
    </w:p>
    <w:p w:rsidR="00F44365" w:rsidRDefault="00F44365" w:rsidP="00A707D4">
      <w:pPr>
        <w:ind w:left="2120" w:hanging="2120"/>
      </w:pPr>
      <w:r>
        <w:t xml:space="preserve">VLADIMIR: </w:t>
      </w:r>
      <w:r>
        <w:tab/>
        <w:t>My brother came to an agreement with the Romans and the Pechenegs didn't touch him for many years</w:t>
      </w:r>
    </w:p>
    <w:p w:rsidR="00F44365" w:rsidRDefault="00F44365" w:rsidP="002D1758"/>
    <w:p w:rsidR="00F44365" w:rsidRDefault="00F44365" w:rsidP="00A707D4">
      <w:pPr>
        <w:ind w:left="2120" w:hanging="2120"/>
      </w:pPr>
      <w:r>
        <w:t>SVENELD:</w:t>
      </w:r>
      <w:r>
        <w:tab/>
      </w:r>
      <w:r>
        <w:tab/>
        <w:t xml:space="preserve"> Came to an agreement? They hired your father. And when he disobeyed  they killled him  at the hands of the Pechenegs. </w:t>
      </w:r>
    </w:p>
    <w:p w:rsidR="00F44365" w:rsidRDefault="00F44365" w:rsidP="00A707D4">
      <w:pPr>
        <w:ind w:left="2120" w:hanging="2120"/>
      </w:pPr>
    </w:p>
    <w:p w:rsidR="00F44365" w:rsidRDefault="00F44365" w:rsidP="00A707D4">
      <w:pPr>
        <w:ind w:left="2120" w:hanging="2120"/>
      </w:pPr>
      <w:r>
        <w:t xml:space="preserve">VLADIMIR: </w:t>
      </w:r>
      <w:r>
        <w:tab/>
        <w:t>We need to stop being afraid. Being afraid of Pecheneg attack. Night will come, day will follow. I need the strength of the Romans.</w:t>
      </w:r>
    </w:p>
    <w:p w:rsidR="00F44365" w:rsidRDefault="00F44365" w:rsidP="002D1758"/>
    <w:p w:rsidR="00F44365" w:rsidRDefault="00F44365" w:rsidP="00A707D4">
      <w:pPr>
        <w:ind w:left="2120" w:hanging="2120"/>
      </w:pPr>
      <w:r>
        <w:t>ANASTASIUS:</w:t>
      </w:r>
      <w:r>
        <w:tab/>
      </w:r>
      <w:r>
        <w:tab/>
        <w:t xml:space="preserve">These trunks with gifts and the leopard are from the emperor to the Archon. It's Emperor Basil the Porphyrogenitus and his sister Anna with his co-ruler Constantine. </w:t>
      </w:r>
    </w:p>
    <w:p w:rsidR="00F44365" w:rsidRDefault="00F44365" w:rsidP="002D1758"/>
    <w:p w:rsidR="00F44365" w:rsidRDefault="00F44365" w:rsidP="002D1758">
      <w:r>
        <w:t xml:space="preserve">VLADIMIR: </w:t>
      </w:r>
      <w:r>
        <w:tab/>
      </w:r>
      <w:r>
        <w:tab/>
        <w:t>Anna - a gift from God.</w:t>
      </w:r>
    </w:p>
    <w:p w:rsidR="00F44365" w:rsidRDefault="00F44365" w:rsidP="002D1758"/>
    <w:p w:rsidR="00F44365" w:rsidRDefault="00F44365" w:rsidP="002D1758">
      <w:r>
        <w:t xml:space="preserve">ANASTASIUS: </w:t>
      </w:r>
      <w:r>
        <w:tab/>
        <w:t>Yes?</w:t>
      </w:r>
    </w:p>
    <w:p w:rsidR="00F44365" w:rsidRDefault="00F44365" w:rsidP="002D1758"/>
    <w:p w:rsidR="00F44365" w:rsidRDefault="00F44365" w:rsidP="002D1758">
      <w:r>
        <w:t xml:space="preserve">VLADIMIR: </w:t>
      </w:r>
      <w:r>
        <w:tab/>
      </w:r>
      <w:r>
        <w:tab/>
        <w:t>a gift from God!</w:t>
      </w:r>
    </w:p>
    <w:p w:rsidR="00F44365" w:rsidRDefault="00F44365" w:rsidP="002D1758"/>
    <w:p w:rsidR="00F44365" w:rsidRDefault="00F44365" w:rsidP="00A707D4">
      <w:pPr>
        <w:ind w:left="2120" w:hanging="2120"/>
      </w:pPr>
      <w:r>
        <w:t>ANASTASIUS:</w:t>
      </w:r>
      <w:r>
        <w:tab/>
      </w:r>
      <w:r>
        <w:tab/>
        <w:t>The emperor offers you and your warriors glory if you can besiege Korsun. There is rebellion in the empire, the city of Korsun is on the side of the rebels.</w:t>
      </w:r>
    </w:p>
    <w:p w:rsidR="00F44365" w:rsidRDefault="00F44365" w:rsidP="002D1758"/>
    <w:p w:rsidR="00F44365" w:rsidRDefault="00F44365" w:rsidP="002D1758">
      <w:r>
        <w:t xml:space="preserve">VLADIMIR: </w:t>
      </w:r>
      <w:r>
        <w:tab/>
      </w:r>
      <w:r>
        <w:tab/>
        <w:t>I'll help you but not for gold.</w:t>
      </w:r>
    </w:p>
    <w:p w:rsidR="00F44365" w:rsidRDefault="00F44365" w:rsidP="002D1758"/>
    <w:p w:rsidR="00F44365" w:rsidRDefault="00F44365" w:rsidP="002D1758">
      <w:r>
        <w:t>ANASTASIUS:</w:t>
      </w:r>
      <w:r>
        <w:tab/>
      </w:r>
      <w:r>
        <w:tab/>
        <w:t>What does the Archon mean? What does he want?</w:t>
      </w:r>
    </w:p>
    <w:p w:rsidR="00F44365" w:rsidRDefault="00F44365" w:rsidP="002D1758"/>
    <w:p w:rsidR="00F44365" w:rsidRDefault="00F44365" w:rsidP="002D1758">
      <w:r>
        <w:t xml:space="preserve">VLADIMIR: </w:t>
      </w:r>
      <w:r>
        <w:tab/>
      </w:r>
      <w:r>
        <w:tab/>
        <w:t>God's gift!</w:t>
      </w:r>
    </w:p>
    <w:p w:rsidR="00F44365" w:rsidRDefault="00F44365" w:rsidP="002D1758"/>
    <w:p w:rsidR="00F44365" w:rsidRDefault="00F44365" w:rsidP="002D1758">
      <w:r>
        <w:t xml:space="preserve">ANASTASIUS: </w:t>
      </w:r>
      <w:r>
        <w:tab/>
        <w:t>You said God's gift?</w:t>
      </w:r>
    </w:p>
    <w:p w:rsidR="00F44365" w:rsidRDefault="00F44365" w:rsidP="002D1758"/>
    <w:p w:rsidR="00F44365" w:rsidRDefault="00F44365" w:rsidP="002D1758">
      <w:r>
        <w:t xml:space="preserve">VLADIMIR: </w:t>
      </w:r>
      <w:r>
        <w:tab/>
      </w:r>
      <w:r>
        <w:tab/>
        <w:t>Anna.</w:t>
      </w:r>
    </w:p>
    <w:p w:rsidR="00F44365" w:rsidRDefault="00F44365" w:rsidP="002D1758"/>
    <w:p w:rsidR="00F44365" w:rsidRDefault="00F44365" w:rsidP="00A707D4">
      <w:pPr>
        <w:ind w:left="2120" w:hanging="2120"/>
      </w:pPr>
      <w:r>
        <w:t>ANASTASIUS:</w:t>
      </w:r>
      <w:r>
        <w:tab/>
      </w:r>
      <w:r>
        <w:tab/>
        <w:t>It's impossible. The Archon cannot receive the noble Anna as a wife. They even refused the German emperor. You must forget about her. The Archon can ask the emperor for anything except Anna. Say, what do you want?</w:t>
      </w:r>
    </w:p>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r>
        <w:t xml:space="preserve">VLADIMIR: </w:t>
      </w:r>
      <w:r>
        <w:tab/>
      </w:r>
      <w:r>
        <w:tab/>
        <w:t>I want her as my wife.</w:t>
      </w:r>
    </w:p>
    <w:p w:rsidR="00F44365" w:rsidRDefault="00F44365" w:rsidP="002D1758"/>
    <w:p w:rsidR="00F44365" w:rsidRDefault="00F44365" w:rsidP="00A707D4">
      <w:pPr>
        <w:ind w:left="2120" w:hanging="2120"/>
      </w:pPr>
      <w:r>
        <w:t>HOVDING:</w:t>
      </w:r>
      <w:r>
        <w:tab/>
      </w:r>
      <w:r>
        <w:tab/>
        <w:t>You kept your word.  The gold of the Romans is good for fighting morale.  The Vikings are with you. We are going to the wall!</w:t>
      </w:r>
    </w:p>
    <w:p w:rsidR="00F44365" w:rsidRDefault="00F44365" w:rsidP="002D1758"/>
    <w:p w:rsidR="00F44365" w:rsidRDefault="00F44365" w:rsidP="002D1758">
      <w:r>
        <w:t xml:space="preserve">ROGNEDA: </w:t>
      </w:r>
      <w:r>
        <w:tab/>
      </w:r>
      <w:r>
        <w:tab/>
        <w:t>Will you go with everyone?</w:t>
      </w:r>
    </w:p>
    <w:p w:rsidR="00F44365" w:rsidRDefault="00F44365" w:rsidP="002D1758"/>
    <w:p w:rsidR="00F44365" w:rsidRDefault="00F44365" w:rsidP="002D1758">
      <w:r>
        <w:t xml:space="preserve">VLADIMIR: </w:t>
      </w:r>
      <w:r>
        <w:tab/>
      </w:r>
      <w:r>
        <w:tab/>
        <w:t>Where to?</w:t>
      </w:r>
    </w:p>
    <w:p w:rsidR="00F44365" w:rsidRDefault="00F44365" w:rsidP="002D1758"/>
    <w:p w:rsidR="00F44365" w:rsidRDefault="00F44365" w:rsidP="00A707D4">
      <w:pPr>
        <w:ind w:left="2120" w:hanging="2120"/>
      </w:pPr>
      <w:r>
        <w:t xml:space="preserve">ROGNEDA: </w:t>
      </w:r>
      <w:r>
        <w:tab/>
      </w:r>
      <w:r>
        <w:tab/>
        <w:t>To the sacred ground.  We need to ask the gods for protection from the Pechenegs. The Romans are leaving.</w:t>
      </w:r>
    </w:p>
    <w:p w:rsidR="00F44365" w:rsidRDefault="00F44365" w:rsidP="002D1758"/>
    <w:p w:rsidR="00F44365" w:rsidRDefault="00F44365" w:rsidP="002D1758">
      <w:r>
        <w:t xml:space="preserve">VLADIMIR: </w:t>
      </w:r>
      <w:r>
        <w:tab/>
      </w:r>
      <w:r>
        <w:tab/>
        <w:t>I've made all my sacrifices.</w:t>
      </w:r>
    </w:p>
    <w:p w:rsidR="00F44365" w:rsidRDefault="00F44365" w:rsidP="002D1758"/>
    <w:p w:rsidR="00F44365" w:rsidRDefault="00F44365" w:rsidP="002D1758">
      <w:r>
        <w:t>ROGNEDA:</w:t>
      </w:r>
      <w:r>
        <w:tab/>
      </w:r>
      <w:r>
        <w:tab/>
        <w:t>All of them?</w:t>
      </w:r>
    </w:p>
    <w:p w:rsidR="00F44365" w:rsidRDefault="00F44365" w:rsidP="002D1758"/>
    <w:p w:rsidR="00F44365" w:rsidRDefault="00F44365" w:rsidP="002D1758">
      <w:r>
        <w:t xml:space="preserve">VLADIMIR: </w:t>
      </w:r>
      <w:r>
        <w:tab/>
      </w:r>
      <w:r>
        <w:tab/>
        <w:t>Get dressed.</w:t>
      </w:r>
    </w:p>
    <w:p w:rsidR="00F44365" w:rsidRDefault="00F44365" w:rsidP="002D1758"/>
    <w:p w:rsidR="00F44365" w:rsidRDefault="00F44365" w:rsidP="00A707D4">
      <w:pPr>
        <w:ind w:left="2124" w:hanging="2124"/>
      </w:pPr>
      <w:r>
        <w:t xml:space="preserve">ROGNEDA: </w:t>
      </w:r>
      <w:r>
        <w:tab/>
        <w:t xml:space="preserve"> I would have taken my life too and stayed with you to the end, you know! You’ll have a son.</w:t>
      </w:r>
    </w:p>
    <w:p w:rsidR="00F44365" w:rsidRDefault="00F44365" w:rsidP="002D1758"/>
    <w:p w:rsidR="00F44365" w:rsidRDefault="00F44365" w:rsidP="002D1758">
      <w:r>
        <w:t xml:space="preserve">VLADIMIR: </w:t>
      </w:r>
      <w:r>
        <w:tab/>
      </w:r>
      <w:r>
        <w:tab/>
        <w:t>What?</w:t>
      </w:r>
    </w:p>
    <w:p w:rsidR="00F44365" w:rsidRDefault="00F44365" w:rsidP="002D1758"/>
    <w:p w:rsidR="00F44365" w:rsidRDefault="00F44365" w:rsidP="002D1758">
      <w:r>
        <w:t xml:space="preserve">ROGNEDA: </w:t>
      </w:r>
      <w:r>
        <w:tab/>
      </w:r>
      <w:r>
        <w:tab/>
        <w:t>Yes.</w:t>
      </w:r>
    </w:p>
    <w:p w:rsidR="00F44365" w:rsidRDefault="00F44365" w:rsidP="002D1758"/>
    <w:p w:rsidR="00F44365" w:rsidRDefault="00F44365" w:rsidP="002D1758">
      <w:r>
        <w:t xml:space="preserve">VLADIMIR: </w:t>
      </w:r>
      <w:r>
        <w:tab/>
      </w:r>
      <w:r>
        <w:tab/>
        <w:t>So you wanted to kill us all?</w:t>
      </w:r>
    </w:p>
    <w:p w:rsidR="00F44365" w:rsidRDefault="00F44365" w:rsidP="002D1758"/>
    <w:p w:rsidR="00F44365" w:rsidRDefault="00F44365" w:rsidP="002D1758">
      <w:r>
        <w:t xml:space="preserve">VLADIMIR: </w:t>
      </w:r>
      <w:r>
        <w:tab/>
      </w:r>
      <w:r>
        <w:tab/>
        <w:t>You’re going back to Polotsk!</w:t>
      </w:r>
    </w:p>
    <w:p w:rsidR="00F44365" w:rsidRDefault="00F44365" w:rsidP="002D1758"/>
    <w:p w:rsidR="00F44365" w:rsidRDefault="00F44365" w:rsidP="002D1758">
      <w:r>
        <w:t xml:space="preserve">ROGNEDA: </w:t>
      </w:r>
      <w:r>
        <w:tab/>
      </w:r>
      <w:r>
        <w:tab/>
        <w:t>What gift do you need? From which god?</w:t>
      </w:r>
    </w:p>
    <w:p w:rsidR="00F44365" w:rsidRDefault="00F44365" w:rsidP="002D1758"/>
    <w:p w:rsidR="00F44365" w:rsidRDefault="00F44365" w:rsidP="00EE1E41">
      <w:pPr>
        <w:ind w:left="2120" w:hanging="2120"/>
      </w:pPr>
      <w:r w:rsidRPr="00EE1E41">
        <w:rPr>
          <w:sz w:val="20"/>
          <w:szCs w:val="20"/>
        </w:rPr>
        <w:t>SVENELD Voiceover:</w:t>
      </w:r>
      <w:r>
        <w:t xml:space="preserve"> </w:t>
      </w:r>
      <w:r>
        <w:tab/>
        <w:t>All night the Pecheneg camp was noisy And someone screamed horribly beyond the wall. Everyone Was preparing for the worst. Yes, the Romans agreed to give Vladimir the emperor’s sister Anna,  Since they knew we couldn’t take the stone city. And trying to take Korsun was madness. But this morning this didn’t matter  And everyone thought only of death, hidden in the fog. Hidden in the fog.</w:t>
      </w:r>
    </w:p>
    <w:p w:rsidR="00F44365" w:rsidRDefault="00F44365" w:rsidP="002D1758"/>
    <w:p w:rsidR="00F44365" w:rsidRDefault="00F44365" w:rsidP="002D1758">
      <w:r>
        <w:t xml:space="preserve">LOBAN: </w:t>
      </w:r>
      <w:r>
        <w:tab/>
      </w:r>
      <w:r>
        <w:tab/>
        <w:t>Halt! Hey!</w:t>
      </w:r>
    </w:p>
    <w:p w:rsidR="00F44365" w:rsidRDefault="00F44365" w:rsidP="002D1758"/>
    <w:p w:rsidR="00F44365" w:rsidRDefault="00F44365" w:rsidP="002D1758">
      <w:r>
        <w:t xml:space="preserve">SVENELD: </w:t>
      </w:r>
      <w:r>
        <w:tab/>
      </w:r>
      <w:r>
        <w:tab/>
        <w:t xml:space="preserve">So how is it going Putyata? </w:t>
      </w:r>
    </w:p>
    <w:p w:rsidR="00F44365" w:rsidRDefault="00F44365" w:rsidP="002D1758"/>
    <w:p w:rsidR="00F44365" w:rsidRDefault="00F44365" w:rsidP="002D1758">
      <w:r>
        <w:t xml:space="preserve">SVENELD: </w:t>
      </w:r>
      <w:r>
        <w:tab/>
      </w:r>
      <w:r>
        <w:tab/>
        <w:t>Where are the Pechenegs?</w:t>
      </w:r>
    </w:p>
    <w:p w:rsidR="00F44365" w:rsidRDefault="00F44365" w:rsidP="00EE1E41">
      <w:pPr>
        <w:ind w:left="2120" w:hanging="2120"/>
      </w:pPr>
    </w:p>
    <w:p w:rsidR="00F44365" w:rsidRDefault="00F44365" w:rsidP="00EE1E41">
      <w:pPr>
        <w:ind w:left="2120" w:hanging="2120"/>
      </w:pPr>
      <w:r>
        <w:t>PUTYATA:</w:t>
      </w:r>
      <w:r>
        <w:tab/>
      </w:r>
      <w:r>
        <w:tab/>
        <w:t>The Romans said they formed a union with Vladimir now. And Pechenegs don’t fight Romans.They’re holding Kogan’s son hostage so the Pechenegs keep to the deal.</w:t>
      </w:r>
    </w:p>
    <w:p w:rsidR="00F44365" w:rsidRDefault="00F44365" w:rsidP="002D1758"/>
    <w:p w:rsidR="00F44365" w:rsidRDefault="00F44365" w:rsidP="002D1758">
      <w:r>
        <w:t xml:space="preserve">VLADIMIR: </w:t>
      </w:r>
      <w:r>
        <w:tab/>
      </w:r>
      <w:r>
        <w:tab/>
        <w:t>Is Irina alive?</w:t>
      </w:r>
    </w:p>
    <w:p w:rsidR="00F44365" w:rsidRDefault="00F44365" w:rsidP="002D1758"/>
    <w:p w:rsidR="00F44365" w:rsidRDefault="00F44365" w:rsidP="002D1758">
      <w:r>
        <w:t>PUTYATA:</w:t>
      </w:r>
      <w:r>
        <w:tab/>
      </w:r>
      <w:r>
        <w:tab/>
        <w:t>She’s alive!</w:t>
      </w:r>
    </w:p>
    <w:p w:rsidR="00F44365" w:rsidRDefault="00F44365" w:rsidP="002D1758"/>
    <w:p w:rsidR="00F44365" w:rsidRDefault="00F44365" w:rsidP="002D1758">
      <w:r>
        <w:t>PUTYATA:</w:t>
      </w:r>
      <w:r>
        <w:tab/>
      </w:r>
      <w:r>
        <w:tab/>
        <w:t>Varyazhko took her away to Korsun,</w:t>
      </w:r>
    </w:p>
    <w:p w:rsidR="00F44365" w:rsidRDefault="00F44365" w:rsidP="002D1758"/>
    <w:p w:rsidR="00F44365" w:rsidRDefault="00F44365" w:rsidP="002D1758">
      <w:r>
        <w:t xml:space="preserve">VLADIMIR: </w:t>
      </w:r>
      <w:r>
        <w:tab/>
      </w:r>
      <w:r>
        <w:tab/>
        <w:t xml:space="preserve">Gather our men. </w:t>
      </w:r>
    </w:p>
    <w:p w:rsidR="00F44365" w:rsidRDefault="00F44365" w:rsidP="002D1758"/>
    <w:p w:rsidR="00F44365" w:rsidRDefault="00F44365" w:rsidP="002D1758">
      <w:r>
        <w:t xml:space="preserve">LOBAN: </w:t>
      </w:r>
      <w:r>
        <w:tab/>
      </w:r>
      <w:r>
        <w:tab/>
        <w:t>Get up!</w:t>
      </w:r>
    </w:p>
    <w:p w:rsidR="00F44365" w:rsidRDefault="00F44365" w:rsidP="002D1758"/>
    <w:p w:rsidR="00F44365" w:rsidRDefault="00F44365" w:rsidP="002D1758">
      <w:r>
        <w:t xml:space="preserve">VLADIMIR: </w:t>
      </w:r>
      <w:r>
        <w:tab/>
      </w:r>
      <w:r>
        <w:tab/>
        <w:t>Send messengers to all the cities, I need God’s Gift!</w:t>
      </w:r>
    </w:p>
    <w:p w:rsidR="00F44365" w:rsidRDefault="00F44365" w:rsidP="002D1758"/>
    <w:p w:rsidR="00F44365" w:rsidRDefault="00F44365" w:rsidP="002D1758">
      <w:r>
        <w:t xml:space="preserve">CROWD: </w:t>
      </w:r>
      <w:r>
        <w:tab/>
      </w:r>
      <w:r>
        <w:tab/>
        <w:t>What will happen to us now?</w:t>
      </w:r>
    </w:p>
    <w:p w:rsidR="00F44365" w:rsidRDefault="00F44365" w:rsidP="002D1758"/>
    <w:p w:rsidR="00F44365" w:rsidRDefault="00F44365" w:rsidP="002D1758">
      <w:r>
        <w:t xml:space="preserve">VLADIMIR: </w:t>
      </w:r>
      <w:r>
        <w:tab/>
      </w:r>
      <w:r>
        <w:tab/>
        <w:t>We’re going to take Korsun!</w:t>
      </w:r>
    </w:p>
    <w:p w:rsidR="00F44365" w:rsidRDefault="00F44365" w:rsidP="002D1758"/>
    <w:p w:rsidR="00F44365" w:rsidRDefault="00F44365" w:rsidP="002D1758">
      <w:r>
        <w:t>LOBAN:</w:t>
      </w:r>
      <w:r>
        <w:tab/>
      </w:r>
      <w:r>
        <w:tab/>
        <w:t>Make way, make way!</w:t>
      </w:r>
    </w:p>
    <w:p w:rsidR="00F44365" w:rsidRDefault="00F44365" w:rsidP="002D1758"/>
    <w:p w:rsidR="00F44365" w:rsidRDefault="00F44365" w:rsidP="002D1758">
      <w:r>
        <w:t>GREEK:</w:t>
      </w:r>
      <w:r>
        <w:tab/>
      </w:r>
      <w:r>
        <w:tab/>
        <w:t>Irina!</w:t>
      </w:r>
    </w:p>
    <w:p w:rsidR="00F44365" w:rsidRDefault="00F44365" w:rsidP="002D1758"/>
    <w:p w:rsidR="00F44365" w:rsidRDefault="00F44365" w:rsidP="002D1758">
      <w:r>
        <w:t xml:space="preserve">GREEK: </w:t>
      </w:r>
      <w:r>
        <w:tab/>
      </w:r>
      <w:r>
        <w:tab/>
        <w:t>Come here!</w:t>
      </w:r>
    </w:p>
    <w:p w:rsidR="00F44365" w:rsidRDefault="00F44365" w:rsidP="002D1758"/>
    <w:p w:rsidR="00F44365" w:rsidRDefault="00F44365" w:rsidP="002D1758">
      <w:r>
        <w:t xml:space="preserve">GREEK: </w:t>
      </w:r>
      <w:r>
        <w:tab/>
      </w:r>
      <w:r>
        <w:tab/>
        <w:t>You'll translate.</w:t>
      </w:r>
    </w:p>
    <w:p w:rsidR="00F44365" w:rsidRDefault="00F44365" w:rsidP="002D1758"/>
    <w:p w:rsidR="00F44365" w:rsidRDefault="00F44365" w:rsidP="002D1758">
      <w:r>
        <w:t xml:space="preserve">VLADIMIR: </w:t>
      </w:r>
      <w:r>
        <w:tab/>
      </w:r>
      <w:r>
        <w:tab/>
        <w:t xml:space="preserve">I’m Vladimir! </w:t>
      </w:r>
    </w:p>
    <w:p w:rsidR="00F44365" w:rsidRDefault="00F44365" w:rsidP="002D1758"/>
    <w:p w:rsidR="00F44365" w:rsidRDefault="00F44365" w:rsidP="002D1758">
      <w:r>
        <w:t xml:space="preserve">VLADIMIR: </w:t>
      </w:r>
      <w:r>
        <w:tab/>
      </w:r>
      <w:r>
        <w:tab/>
        <w:t>I’m a friend of your Emperor!</w:t>
      </w:r>
    </w:p>
    <w:p w:rsidR="00F44365" w:rsidRDefault="00F44365" w:rsidP="002D1758"/>
    <w:p w:rsidR="00F44365" w:rsidRDefault="00F44365" w:rsidP="002D1758">
      <w:r>
        <w:t xml:space="preserve">IRINA: </w:t>
      </w:r>
      <w:r>
        <w:tab/>
      </w:r>
      <w:r>
        <w:tab/>
        <w:t>I’m Vladimir!  I’m a friend of your Emperor</w:t>
      </w:r>
    </w:p>
    <w:p w:rsidR="00F44365" w:rsidRDefault="00F44365" w:rsidP="002D1758"/>
    <w:p w:rsidR="00F44365" w:rsidRDefault="00F44365" w:rsidP="002D1758">
      <w:r>
        <w:t xml:space="preserve">VLADIMIR: </w:t>
      </w:r>
      <w:r>
        <w:tab/>
      </w:r>
      <w:r>
        <w:tab/>
        <w:t xml:space="preserve">I swear by the memory of my father </w:t>
      </w:r>
    </w:p>
    <w:p w:rsidR="00F44365" w:rsidRDefault="00F44365" w:rsidP="002D1758"/>
    <w:p w:rsidR="00F44365" w:rsidRDefault="00F44365" w:rsidP="002D1758">
      <w:r>
        <w:t xml:space="preserve">VLADIMIR: </w:t>
      </w:r>
      <w:r>
        <w:tab/>
      </w:r>
      <w:r>
        <w:tab/>
        <w:t>Svyatoslav.</w:t>
      </w:r>
    </w:p>
    <w:p w:rsidR="00F44365" w:rsidRDefault="00F44365" w:rsidP="002D1758"/>
    <w:p w:rsidR="00F44365" w:rsidRDefault="00F44365" w:rsidP="002D1758">
      <w:r>
        <w:t xml:space="preserve">VLADIMIR: </w:t>
      </w:r>
      <w:r>
        <w:tab/>
      </w:r>
      <w:r>
        <w:tab/>
        <w:t xml:space="preserve"> I won’t leave here until </w:t>
      </w:r>
    </w:p>
    <w:p w:rsidR="00F44365" w:rsidRDefault="00F44365" w:rsidP="002D1758"/>
    <w:p w:rsidR="00F44365" w:rsidRDefault="00F44365" w:rsidP="002D1758">
      <w:r>
        <w:t xml:space="preserve">VLADIMIR: </w:t>
      </w:r>
      <w:r>
        <w:tab/>
      </w:r>
      <w:r>
        <w:tab/>
        <w:t>I take your city!</w:t>
      </w:r>
    </w:p>
    <w:p w:rsidR="00F44365" w:rsidRDefault="00F44365" w:rsidP="002D1758"/>
    <w:p w:rsidR="00F44365" w:rsidRDefault="00F44365" w:rsidP="002D1758">
      <w:r>
        <w:t xml:space="preserve">IRINA: </w:t>
      </w:r>
      <w:r>
        <w:tab/>
      </w:r>
      <w:r>
        <w:tab/>
        <w:t>I swear I'll take your city!</w:t>
      </w:r>
    </w:p>
    <w:p w:rsidR="00F44365" w:rsidRDefault="00F44365" w:rsidP="002D1758"/>
    <w:p w:rsidR="00F44365" w:rsidRDefault="00F44365" w:rsidP="00EE1E41">
      <w:pPr>
        <w:ind w:left="2120" w:hanging="2120"/>
      </w:pPr>
      <w:r>
        <w:t xml:space="preserve">VLADIMIR: </w:t>
      </w:r>
      <w:r>
        <w:tab/>
      </w:r>
      <w:r>
        <w:tab/>
        <w:t>But if any one of you will open the gates for me  you or you  or  you! I swear by the memory of my forefathers, I won’t kill anyone!  I won't touch anyone!  Save yourself  and the city!</w:t>
      </w:r>
    </w:p>
    <w:p w:rsidR="00F44365" w:rsidRDefault="00F44365" w:rsidP="002D1758"/>
    <w:p w:rsidR="00F44365" w:rsidRDefault="00F44365" w:rsidP="002D1758">
      <w:r>
        <w:t xml:space="preserve">IRINA: </w:t>
      </w:r>
      <w:r>
        <w:tab/>
      </w:r>
      <w:r>
        <w:tab/>
        <w:t>Tie the bracelet onto the map so he knows who it's from.</w:t>
      </w:r>
    </w:p>
    <w:p w:rsidR="00F44365" w:rsidRDefault="00F44365" w:rsidP="002D1758"/>
    <w:p w:rsidR="00F44365" w:rsidRDefault="00F44365" w:rsidP="002D1758">
      <w:r>
        <w:t xml:space="preserve">IRINA: </w:t>
      </w:r>
      <w:r>
        <w:tab/>
      </w:r>
      <w:r>
        <w:tab/>
        <w:t>Hush now, hush, hush</w:t>
      </w:r>
    </w:p>
    <w:p w:rsidR="00F44365" w:rsidRDefault="00F44365" w:rsidP="002D1758"/>
    <w:p w:rsidR="00F44365" w:rsidRDefault="00F44365" w:rsidP="002D1758">
      <w:r>
        <w:t xml:space="preserve">CROWD: </w:t>
      </w:r>
      <w:r>
        <w:tab/>
      </w:r>
      <w:r>
        <w:tab/>
        <w:t xml:space="preserve">What's that? </w:t>
      </w:r>
    </w:p>
    <w:p w:rsidR="00F44365" w:rsidRDefault="00F44365" w:rsidP="002D1758"/>
    <w:p w:rsidR="00F44365" w:rsidRDefault="00F44365" w:rsidP="002D1758">
      <w:r>
        <w:t xml:space="preserve">CROWD: </w:t>
      </w:r>
      <w:r>
        <w:tab/>
      </w:r>
      <w:r>
        <w:tab/>
        <w:t>Look!</w:t>
      </w:r>
    </w:p>
    <w:p w:rsidR="00F44365" w:rsidRDefault="00F44365" w:rsidP="002D1758"/>
    <w:p w:rsidR="00F44365" w:rsidRDefault="00F44365" w:rsidP="002D1758">
      <w:r>
        <w:t xml:space="preserve">VARYAZHKO: </w:t>
      </w:r>
      <w:r>
        <w:tab/>
        <w:t>Wait,  did you believe him?</w:t>
      </w:r>
    </w:p>
    <w:p w:rsidR="00F44365" w:rsidRDefault="00F44365" w:rsidP="002D1758"/>
    <w:p w:rsidR="00F44365" w:rsidRDefault="00F44365" w:rsidP="002D1758">
      <w:r>
        <w:t xml:space="preserve">VARYAZHKO: </w:t>
      </w:r>
      <w:r>
        <w:tab/>
        <w:t>She told me it all. Well about the hill and about the water pipe to the city.</w:t>
      </w:r>
    </w:p>
    <w:p w:rsidR="00F44365" w:rsidRDefault="00F44365" w:rsidP="002D1758"/>
    <w:p w:rsidR="00F44365" w:rsidRDefault="00F44365" w:rsidP="002D1758">
      <w:r>
        <w:t xml:space="preserve">VARYAZHKO: </w:t>
      </w:r>
      <w:r>
        <w:tab/>
        <w:t>Tell me, does everyone know about it or just you?</w:t>
      </w:r>
    </w:p>
    <w:p w:rsidR="00F44365" w:rsidRDefault="00F44365" w:rsidP="002D1758"/>
    <w:p w:rsidR="00F44365" w:rsidRDefault="00F44365" w:rsidP="002D1758">
      <w:r>
        <w:t xml:space="preserve">ANASTASIUS: </w:t>
      </w:r>
      <w:r>
        <w:tab/>
        <w:t>I myself blessed it.</w:t>
      </w:r>
    </w:p>
    <w:p w:rsidR="00F44365" w:rsidRDefault="00F44365" w:rsidP="002D1758"/>
    <w:p w:rsidR="00F44365" w:rsidRDefault="00F44365" w:rsidP="002D1758">
      <w:r>
        <w:t xml:space="preserve">VARYAZHKO: </w:t>
      </w:r>
      <w:r>
        <w:tab/>
        <w:t>And where is it?</w:t>
      </w:r>
    </w:p>
    <w:p w:rsidR="00F44365" w:rsidRDefault="00F44365" w:rsidP="002D1758"/>
    <w:p w:rsidR="00F44365" w:rsidRDefault="00F44365" w:rsidP="002D1758">
      <w:r>
        <w:t xml:space="preserve">ANASTASIUS: </w:t>
      </w:r>
      <w:r>
        <w:tab/>
        <w:t>On the Soapy Hill.</w:t>
      </w:r>
    </w:p>
    <w:p w:rsidR="00F44365" w:rsidRDefault="00F44365" w:rsidP="002D1758"/>
    <w:p w:rsidR="00F44365" w:rsidRDefault="00F44365" w:rsidP="002D1758">
      <w:r>
        <w:t xml:space="preserve">VARYAZHKO: </w:t>
      </w:r>
      <w:r>
        <w:tab/>
        <w:t xml:space="preserve">So you drew him the map and sent it? </w:t>
      </w:r>
    </w:p>
    <w:p w:rsidR="00F44365" w:rsidRDefault="00F44365" w:rsidP="002D1758"/>
    <w:p w:rsidR="00F44365" w:rsidRDefault="00F44365" w:rsidP="002D1758">
      <w:r>
        <w:t xml:space="preserve">IRINA: </w:t>
      </w:r>
      <w:r>
        <w:tab/>
      </w:r>
      <w:r>
        <w:tab/>
        <w:t>Pateras!</w:t>
      </w:r>
    </w:p>
    <w:p w:rsidR="00F44365" w:rsidRDefault="00F44365" w:rsidP="002D1758"/>
    <w:p w:rsidR="00F44365" w:rsidRDefault="00F44365" w:rsidP="002D1758">
      <w:r>
        <w:t xml:space="preserve">IRINA: </w:t>
      </w:r>
      <w:r>
        <w:tab/>
      </w:r>
      <w:r>
        <w:tab/>
        <w:t>Come to me.</w:t>
      </w:r>
    </w:p>
    <w:p w:rsidR="00F44365" w:rsidRDefault="00F44365" w:rsidP="002D1758"/>
    <w:p w:rsidR="00F44365" w:rsidRDefault="00F44365" w:rsidP="002D1758">
      <w:r>
        <w:t xml:space="preserve">VARYAZHKO: </w:t>
      </w:r>
      <w:r>
        <w:tab/>
        <w:t>Irina.</w:t>
      </w:r>
    </w:p>
    <w:p w:rsidR="00F44365" w:rsidRDefault="00F44365" w:rsidP="002D1758"/>
    <w:p w:rsidR="00F44365" w:rsidRDefault="00F44365" w:rsidP="002D1758">
      <w:r>
        <w:t xml:space="preserve">VARYAZHKO: </w:t>
      </w:r>
      <w:r>
        <w:tab/>
        <w:t>Everywhere... the same thing happens.</w:t>
      </w:r>
    </w:p>
    <w:p w:rsidR="00F44365" w:rsidRDefault="00F44365" w:rsidP="002D1758"/>
    <w:p w:rsidR="00F44365" w:rsidRDefault="00F44365" w:rsidP="002D1758">
      <w:r>
        <w:t xml:space="preserve">VARYAZHKO: </w:t>
      </w:r>
      <w:r>
        <w:tab/>
        <w:t xml:space="preserve">Why?! </w:t>
      </w:r>
    </w:p>
    <w:p w:rsidR="00F44365" w:rsidRDefault="00F44365" w:rsidP="002D1758"/>
    <w:p w:rsidR="00F44365" w:rsidRDefault="00F44365" w:rsidP="002D1758">
      <w:r>
        <w:t xml:space="preserve">VARYAZHKO: </w:t>
      </w:r>
      <w:r>
        <w:tab/>
        <w:t xml:space="preserve">Why?! </w:t>
      </w:r>
    </w:p>
    <w:p w:rsidR="00F44365" w:rsidRDefault="00F44365" w:rsidP="002D1758"/>
    <w:p w:rsidR="00F44365" w:rsidRDefault="00F44365" w:rsidP="002D1758">
      <w:r>
        <w:t xml:space="preserve">VARYAZHKO: </w:t>
      </w:r>
      <w:r>
        <w:tab/>
        <w:t>Irina, why?</w:t>
      </w:r>
    </w:p>
    <w:p w:rsidR="00F44365" w:rsidRDefault="00F44365" w:rsidP="002D1758"/>
    <w:p w:rsidR="00F44365" w:rsidRDefault="00F44365" w:rsidP="002D1758">
      <w:r>
        <w:t xml:space="preserve">VARYAZHKO: </w:t>
      </w:r>
      <w:r>
        <w:tab/>
        <w:t xml:space="preserve">He is a slave! A halfbreed! </w:t>
      </w:r>
    </w:p>
    <w:p w:rsidR="00F44365" w:rsidRDefault="00F44365" w:rsidP="002D1758"/>
    <w:p w:rsidR="00F44365" w:rsidRDefault="00F44365" w:rsidP="002D1758">
      <w:r>
        <w:t xml:space="preserve">VARYAZHKO: </w:t>
      </w:r>
      <w:r>
        <w:tab/>
        <w:t xml:space="preserve">He's not a prince! </w:t>
      </w:r>
    </w:p>
    <w:p w:rsidR="00F44365" w:rsidRDefault="00F44365" w:rsidP="002D1758"/>
    <w:p w:rsidR="00F44365" w:rsidRDefault="00F44365" w:rsidP="002D1758">
      <w:r>
        <w:t xml:space="preserve">ANASTASIUS: </w:t>
      </w:r>
      <w:r>
        <w:tab/>
        <w:t xml:space="preserve">Why did you tell him?  </w:t>
      </w:r>
    </w:p>
    <w:p w:rsidR="00F44365" w:rsidRDefault="00F44365" w:rsidP="002D1758"/>
    <w:p w:rsidR="00F44365" w:rsidRDefault="00F44365" w:rsidP="002D1758">
      <w:r>
        <w:t xml:space="preserve">IRINA: </w:t>
      </w:r>
      <w:r>
        <w:tab/>
      </w:r>
      <w:r>
        <w:tab/>
        <w:t xml:space="preserve">Vladimir will have no mercy on him. </w:t>
      </w:r>
    </w:p>
    <w:p w:rsidR="00F44365" w:rsidRDefault="00F44365" w:rsidP="002D1758"/>
    <w:p w:rsidR="00F44365" w:rsidRDefault="00F44365" w:rsidP="002D1758">
      <w:r>
        <w:t xml:space="preserve">VARYAZHKO: </w:t>
      </w:r>
      <w:r>
        <w:tab/>
        <w:t>He’ll cut off the pipe and leave the city without water.</w:t>
      </w:r>
    </w:p>
    <w:p w:rsidR="00F44365" w:rsidRDefault="00F44365" w:rsidP="002D1758"/>
    <w:p w:rsidR="00F44365" w:rsidRDefault="00F44365" w:rsidP="002D1758">
      <w:r>
        <w:t xml:space="preserve">VARYAZHKO: </w:t>
      </w:r>
      <w:r>
        <w:tab/>
        <w:t xml:space="preserve">Have  you been with him? </w:t>
      </w:r>
    </w:p>
    <w:p w:rsidR="00F44365" w:rsidRDefault="00F44365" w:rsidP="002D1758"/>
    <w:p w:rsidR="00F44365" w:rsidRDefault="00F44365" w:rsidP="002D1758">
      <w:r>
        <w:t xml:space="preserve">VARYAZHKO: </w:t>
      </w:r>
      <w:r>
        <w:tab/>
        <w:t>Answer!</w:t>
      </w:r>
    </w:p>
    <w:p w:rsidR="00F44365" w:rsidRDefault="00F44365" w:rsidP="002D1758"/>
    <w:p w:rsidR="00F44365" w:rsidRDefault="00F44365" w:rsidP="002D1758">
      <w:r>
        <w:t xml:space="preserve">VARYAZHKO: </w:t>
      </w:r>
      <w:r>
        <w:tab/>
        <w:t xml:space="preserve">Why are you silent? </w:t>
      </w:r>
    </w:p>
    <w:p w:rsidR="00F44365" w:rsidRDefault="00F44365" w:rsidP="002D1758"/>
    <w:p w:rsidR="00F44365" w:rsidRDefault="00F44365" w:rsidP="002D1758">
      <w:r>
        <w:t xml:space="preserve">IRINA: </w:t>
      </w:r>
      <w:r>
        <w:tab/>
      </w:r>
      <w:r>
        <w:tab/>
        <w:t xml:space="preserve">Father, He'll get in. Take my confession. </w:t>
      </w:r>
    </w:p>
    <w:p w:rsidR="00F44365" w:rsidRDefault="00F44365" w:rsidP="002D1758"/>
    <w:p w:rsidR="00F44365" w:rsidRDefault="00F44365" w:rsidP="00EE1E41">
      <w:pPr>
        <w:ind w:left="2120" w:hanging="2120"/>
      </w:pPr>
      <w:r>
        <w:t xml:space="preserve">IRINA: </w:t>
      </w:r>
      <w:r>
        <w:tab/>
      </w:r>
      <w:r>
        <w:tab/>
        <w:t>I sinned. You sheltered us and I asked you  to send the arrow, but not for the sake of the city, for him.</w:t>
      </w:r>
    </w:p>
    <w:p w:rsidR="00F44365" w:rsidRDefault="00F44365" w:rsidP="002D1758"/>
    <w:p w:rsidR="00F44365" w:rsidRDefault="00F44365" w:rsidP="00EE1E41">
      <w:pPr>
        <w:ind w:left="2120" w:hanging="2120"/>
      </w:pPr>
      <w:r>
        <w:t>VARYAZHKO:</w:t>
      </w:r>
      <w:r>
        <w:tab/>
      </w:r>
      <w:r>
        <w:tab/>
        <w:t xml:space="preserve">Look at me.  Swear!  When the killer comes here - you will do everything to stop him finding you!  Swear! Swear it, I’ll kill the child.  you will leave the city and won't search for him.Swear it, or I'll kill the child!  Swear it!. </w:t>
      </w:r>
    </w:p>
    <w:p w:rsidR="00F44365" w:rsidRDefault="00F44365" w:rsidP="002D1758"/>
    <w:p w:rsidR="00F44365" w:rsidRDefault="00F44365" w:rsidP="002D1758">
      <w:r>
        <w:t xml:space="preserve">IRINA: </w:t>
      </w:r>
      <w:r>
        <w:tab/>
      </w:r>
      <w:r>
        <w:tab/>
        <w:t>No.</w:t>
      </w:r>
    </w:p>
    <w:p w:rsidR="00F44365" w:rsidRDefault="00F44365" w:rsidP="002D1758"/>
    <w:p w:rsidR="00F44365" w:rsidRDefault="00F44365" w:rsidP="002D1758">
      <w:r>
        <w:t xml:space="preserve">VARYAZHKO: </w:t>
      </w:r>
      <w:r>
        <w:tab/>
        <w:t>You have put out the light in my heart.</w:t>
      </w:r>
    </w:p>
    <w:p w:rsidR="00F44365" w:rsidRDefault="00F44365" w:rsidP="002D1758"/>
    <w:p w:rsidR="00F44365" w:rsidRDefault="00F44365" w:rsidP="002D1758">
      <w:r>
        <w:t>VLADIMIR:</w:t>
      </w:r>
      <w:r>
        <w:tab/>
      </w:r>
      <w:r>
        <w:tab/>
        <w:t xml:space="preserve">See, two trees. Where is this pipe? </w:t>
      </w:r>
    </w:p>
    <w:p w:rsidR="00F44365" w:rsidRDefault="00F44365" w:rsidP="002D1758"/>
    <w:p w:rsidR="00F44365" w:rsidRDefault="00F44365" w:rsidP="002D1758">
      <w:r>
        <w:t xml:space="preserve">LOBAN: </w:t>
      </w:r>
      <w:r>
        <w:tab/>
      </w:r>
      <w:r>
        <w:tab/>
        <w:t xml:space="preserve">Well yes, the city is that way. </w:t>
      </w:r>
    </w:p>
    <w:p w:rsidR="00F44365" w:rsidRDefault="00F44365" w:rsidP="002D1758"/>
    <w:p w:rsidR="00F44365" w:rsidRDefault="00F44365" w:rsidP="00EE1E41">
      <w:pPr>
        <w:ind w:left="2120" w:hanging="2120"/>
      </w:pPr>
      <w:r w:rsidRPr="00EE1E41">
        <w:rPr>
          <w:sz w:val="20"/>
          <w:szCs w:val="20"/>
        </w:rPr>
        <w:t>SVENELD Voiceover:</w:t>
      </w:r>
      <w:r>
        <w:t xml:space="preserve">  </w:t>
      </w:r>
      <w:r>
        <w:tab/>
        <w:t>Everyone understood that a long siege would not capture the city.  The warriors started heading home. To stop them, Vladimir ordered their ships to be dragged up the hill. Those who fled by steppe met the Pechenegs.  They stood at our backs.  The water pipe was Vladimir's only hope.</w:t>
      </w:r>
    </w:p>
    <w:p w:rsidR="00F44365" w:rsidRDefault="00F44365" w:rsidP="002D1758"/>
    <w:p w:rsidR="00F44365" w:rsidRDefault="00F44365" w:rsidP="002D1758">
      <w:r>
        <w:t xml:space="preserve">EINAR: </w:t>
      </w:r>
      <w:r>
        <w:tab/>
      </w:r>
      <w:r>
        <w:tab/>
        <w:t>Be glad, Konung. I came to help you, first of the Vikings. </w:t>
      </w:r>
    </w:p>
    <w:p w:rsidR="00F44365" w:rsidRDefault="00F44365" w:rsidP="002D1758"/>
    <w:p w:rsidR="00F44365" w:rsidRDefault="00F44365" w:rsidP="002D1758">
      <w:r>
        <w:t xml:space="preserve">VLADIMIR: </w:t>
      </w:r>
      <w:r>
        <w:tab/>
      </w:r>
      <w:r>
        <w:tab/>
        <w:t xml:space="preserve">Where are the rest? </w:t>
      </w:r>
    </w:p>
    <w:p w:rsidR="00F44365" w:rsidRDefault="00F44365" w:rsidP="002D1758"/>
    <w:p w:rsidR="00F44365" w:rsidRDefault="00F44365" w:rsidP="002D1758">
      <w:r>
        <w:t xml:space="preserve">EINAR: </w:t>
      </w:r>
      <w:r>
        <w:tab/>
      </w:r>
      <w:r>
        <w:tab/>
        <w:t>Asleep! They mixed wine and beer...</w:t>
      </w:r>
    </w:p>
    <w:p w:rsidR="00F44365" w:rsidRDefault="00F44365" w:rsidP="002D1758"/>
    <w:p w:rsidR="00F44365" w:rsidRDefault="00F44365" w:rsidP="002D1758">
      <w:r>
        <w:t xml:space="preserve">EINAR: </w:t>
      </w:r>
      <w:r>
        <w:tab/>
      </w:r>
      <w:r>
        <w:tab/>
        <w:t>Have you been to Roman cities?</w:t>
      </w:r>
    </w:p>
    <w:p w:rsidR="00F44365" w:rsidRDefault="00F44365" w:rsidP="002D1758"/>
    <w:p w:rsidR="00F44365" w:rsidRDefault="00F44365" w:rsidP="001A2E2E">
      <w:pPr>
        <w:ind w:left="2120" w:hanging="2120"/>
      </w:pPr>
      <w:r>
        <w:t xml:space="preserve">EINAR: </w:t>
      </w:r>
      <w:r>
        <w:tab/>
      </w:r>
      <w:r>
        <w:tab/>
        <w:t>They say they know how to dig the pipe for water into the ground. Have you heard of this? There are places where the water pipe starts even further from the city than here.</w:t>
      </w:r>
    </w:p>
    <w:p w:rsidR="00F44365" w:rsidRDefault="00F44365" w:rsidP="002D1758"/>
    <w:p w:rsidR="00F44365" w:rsidRDefault="00F44365" w:rsidP="002D1758">
      <w:r>
        <w:t xml:space="preserve">VARYAZHKO: </w:t>
      </w:r>
      <w:r>
        <w:tab/>
        <w:t>Sveneld! is that you?  Whenever I meet you,  you are digging holes.</w:t>
      </w:r>
    </w:p>
    <w:p w:rsidR="00F44365" w:rsidRDefault="00F44365" w:rsidP="002D1758"/>
    <w:p w:rsidR="00F44365" w:rsidRDefault="00F44365" w:rsidP="002D1758">
      <w:r>
        <w:t xml:space="preserve">SVENELD: </w:t>
      </w:r>
      <w:r>
        <w:tab/>
      </w:r>
      <w:r>
        <w:tab/>
        <w:t>It’s not for myself. I’ll throw your bones in there!</w:t>
      </w:r>
    </w:p>
    <w:p w:rsidR="00F44365" w:rsidRDefault="00F44365" w:rsidP="002D1758"/>
    <w:p w:rsidR="00F44365" w:rsidRDefault="00F44365" w:rsidP="002D1758">
      <w:r>
        <w:t xml:space="preserve">VARYAZHKO: </w:t>
      </w:r>
      <w:r>
        <w:tab/>
        <w:t xml:space="preserve">Halfbreed! </w:t>
      </w:r>
    </w:p>
    <w:p w:rsidR="00F44365" w:rsidRDefault="00F44365" w:rsidP="002D1758"/>
    <w:p w:rsidR="00F44365" w:rsidRDefault="00F44365" w:rsidP="002D1758">
      <w:r>
        <w:t xml:space="preserve">VARYAZHKO: </w:t>
      </w:r>
      <w:r>
        <w:tab/>
        <w:t xml:space="preserve">Look! </w:t>
      </w:r>
    </w:p>
    <w:p w:rsidR="00F44365" w:rsidRDefault="00F44365" w:rsidP="002D1758"/>
    <w:p w:rsidR="00F44365" w:rsidRDefault="00F44365" w:rsidP="002D1758">
      <w:r>
        <w:t xml:space="preserve">VARYAZHKO: </w:t>
      </w:r>
      <w:r>
        <w:tab/>
        <w:t xml:space="preserve">This is for you! I barely persuaded the Pechenegs. </w:t>
      </w:r>
    </w:p>
    <w:p w:rsidR="00F44365" w:rsidRDefault="00F44365" w:rsidP="002D1758"/>
    <w:p w:rsidR="00F44365" w:rsidRDefault="00F44365" w:rsidP="002D1758">
      <w:r>
        <w:t xml:space="preserve">VARYAZHKO: </w:t>
      </w:r>
      <w:r>
        <w:tab/>
        <w:t xml:space="preserve">They wanted just to slaughter you! </w:t>
      </w:r>
    </w:p>
    <w:p w:rsidR="00F44365" w:rsidRDefault="00F44365" w:rsidP="002D1758"/>
    <w:p w:rsidR="00F44365" w:rsidRDefault="00F44365" w:rsidP="002D1758">
      <w:r>
        <w:t xml:space="preserve">VARYAZHKO: </w:t>
      </w:r>
      <w:r>
        <w:tab/>
        <w:t>They say you are a fool: a woman told him, and he believed it!</w:t>
      </w:r>
    </w:p>
    <w:p w:rsidR="00F44365" w:rsidRDefault="00F44365" w:rsidP="002D1758"/>
    <w:p w:rsidR="00F44365" w:rsidRDefault="00F44365" w:rsidP="002D1758">
      <w:r>
        <w:t xml:space="preserve">CROWD: </w:t>
      </w:r>
      <w:r>
        <w:tab/>
      </w:r>
      <w:r>
        <w:tab/>
        <w:t>Have they lured us into an ambush? Looks like it...</w:t>
      </w:r>
    </w:p>
    <w:p w:rsidR="00F44365" w:rsidRDefault="00F44365" w:rsidP="002D1758"/>
    <w:p w:rsidR="00F44365" w:rsidRDefault="00F44365" w:rsidP="002D1758">
      <w:r>
        <w:t>VLADIMIR:</w:t>
      </w:r>
      <w:r>
        <w:tab/>
      </w:r>
      <w:r>
        <w:tab/>
        <w:t>What are you standing around for? Drag  over the shields and spears, quickly!</w:t>
      </w:r>
    </w:p>
    <w:p w:rsidR="00F44365" w:rsidRDefault="00F44365" w:rsidP="002D1758"/>
    <w:p w:rsidR="00F44365" w:rsidRDefault="00F44365" w:rsidP="002D1758">
      <w:r>
        <w:t xml:space="preserve">LOBAN: </w:t>
      </w:r>
      <w:r>
        <w:tab/>
      </w:r>
      <w:r>
        <w:tab/>
        <w:t>Quickly, he said!</w:t>
      </w:r>
    </w:p>
    <w:p w:rsidR="00F44365" w:rsidRDefault="00F44365" w:rsidP="002D1758"/>
    <w:p w:rsidR="00F44365" w:rsidRDefault="00F44365" w:rsidP="002D1758">
      <w:r>
        <w:t xml:space="preserve">SVENELD: </w:t>
      </w:r>
      <w:r>
        <w:tab/>
      </w:r>
      <w:r>
        <w:tab/>
        <w:t xml:space="preserve">Your luck is back! </w:t>
      </w:r>
    </w:p>
    <w:p w:rsidR="00F44365" w:rsidRDefault="00F44365" w:rsidP="002D1758"/>
    <w:p w:rsidR="00F44365" w:rsidRDefault="00F44365" w:rsidP="002D1758">
      <w:r>
        <w:t xml:space="preserve">VLADIMIR: </w:t>
      </w:r>
      <w:r>
        <w:tab/>
      </w:r>
      <w:r>
        <w:tab/>
        <w:t>The ships!! We'll push down the ships!</w:t>
      </w:r>
    </w:p>
    <w:p w:rsidR="00F44365" w:rsidRDefault="00F44365" w:rsidP="002D1758"/>
    <w:p w:rsidR="00F44365" w:rsidRDefault="00F44365" w:rsidP="002D1758">
      <w:r>
        <w:t xml:space="preserve">SVENELD: </w:t>
      </w:r>
      <w:r>
        <w:tab/>
      </w:r>
      <w:r>
        <w:tab/>
        <w:t>Let's do it.</w:t>
      </w:r>
    </w:p>
    <w:p w:rsidR="00F44365" w:rsidRDefault="00F44365" w:rsidP="002D1758"/>
    <w:p w:rsidR="00F44365" w:rsidRDefault="00F44365" w:rsidP="002D1758">
      <w:r>
        <w:t xml:space="preserve">VLADIMIR: </w:t>
      </w:r>
      <w:r>
        <w:tab/>
      </w:r>
      <w:r>
        <w:tab/>
        <w:t>Follow me.</w:t>
      </w:r>
    </w:p>
    <w:p w:rsidR="00F44365" w:rsidRDefault="00F44365" w:rsidP="002D1758"/>
    <w:p w:rsidR="00F44365" w:rsidRDefault="00F44365" w:rsidP="002D1758">
      <w:r>
        <w:t xml:space="preserve">VARYAZHKO: </w:t>
      </w:r>
      <w:r>
        <w:tab/>
        <w:t xml:space="preserve">Hey, halfbreed! </w:t>
      </w:r>
    </w:p>
    <w:p w:rsidR="00F44365" w:rsidRDefault="00F44365" w:rsidP="002D1758"/>
    <w:p w:rsidR="00F44365" w:rsidRDefault="00F44365" w:rsidP="002D1758">
      <w:r>
        <w:t xml:space="preserve">VARYAZHKO: </w:t>
      </w:r>
      <w:r>
        <w:tab/>
        <w:t xml:space="preserve">Where are you rushing off to? </w:t>
      </w:r>
    </w:p>
    <w:p w:rsidR="00F44365" w:rsidRDefault="00F44365" w:rsidP="002D1758"/>
    <w:p w:rsidR="00F44365" w:rsidRDefault="00F44365" w:rsidP="002D1758">
      <w:r>
        <w:t xml:space="preserve">VARYAZHKO: </w:t>
      </w:r>
      <w:r>
        <w:tab/>
        <w:t>We'll tell the Romans our people put you on the stake!</w:t>
      </w:r>
    </w:p>
    <w:p w:rsidR="00F44365" w:rsidRDefault="00F44365" w:rsidP="002D1758"/>
    <w:p w:rsidR="00F44365" w:rsidRDefault="00F44365" w:rsidP="002D1758">
      <w:r>
        <w:t xml:space="preserve">VLADIMIR: </w:t>
      </w:r>
      <w:r>
        <w:tab/>
      </w:r>
      <w:r>
        <w:tab/>
        <w:t>Knock away the supports!</w:t>
      </w:r>
    </w:p>
    <w:p w:rsidR="00F44365" w:rsidRDefault="00F44365" w:rsidP="002D1758"/>
    <w:p w:rsidR="00F44365" w:rsidRDefault="00F44365" w:rsidP="002D1758">
      <w:r>
        <w:t xml:space="preserve">VLADIMIR: </w:t>
      </w:r>
      <w:r>
        <w:tab/>
      </w:r>
      <w:r>
        <w:tab/>
        <w:t>Go that way!</w:t>
      </w:r>
    </w:p>
    <w:p w:rsidR="00F44365" w:rsidRDefault="00F44365" w:rsidP="002D1758"/>
    <w:p w:rsidR="00F44365" w:rsidRDefault="00F44365" w:rsidP="002D1758">
      <w:r>
        <w:t xml:space="preserve">SVENELD: </w:t>
      </w:r>
      <w:r>
        <w:tab/>
      </w:r>
      <w:r>
        <w:tab/>
        <w:t>We're stuck!</w:t>
      </w:r>
    </w:p>
    <w:p w:rsidR="00F44365" w:rsidRDefault="00F44365" w:rsidP="002D1758"/>
    <w:p w:rsidR="00F44365" w:rsidRDefault="00F44365" w:rsidP="002D1758">
      <w:r>
        <w:t xml:space="preserve">VLADIMIR: </w:t>
      </w:r>
      <w:r>
        <w:tab/>
      </w:r>
      <w:r>
        <w:tab/>
        <w:t xml:space="preserve">Push! </w:t>
      </w:r>
    </w:p>
    <w:p w:rsidR="00F44365" w:rsidRDefault="00F44365" w:rsidP="002D1758"/>
    <w:p w:rsidR="00F44365" w:rsidRDefault="00F44365" w:rsidP="002D1758">
      <w:r>
        <w:t xml:space="preserve">VLADIMIR: </w:t>
      </w:r>
      <w:r>
        <w:tab/>
      </w:r>
      <w:r>
        <w:tab/>
        <w:t>Push!</w:t>
      </w:r>
    </w:p>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r>
        <w:t xml:space="preserve">SVENELD: </w:t>
      </w:r>
      <w:r>
        <w:tab/>
      </w:r>
      <w:r>
        <w:tab/>
        <w:t>Where are these ships?</w:t>
      </w:r>
    </w:p>
    <w:p w:rsidR="00F44365" w:rsidRDefault="00F44365" w:rsidP="002D1758"/>
    <w:p w:rsidR="00F44365" w:rsidRDefault="00F44365" w:rsidP="002D1758">
      <w:r>
        <w:t xml:space="preserve">VLADIMIR: </w:t>
      </w:r>
      <w:r>
        <w:tab/>
      </w:r>
      <w:r>
        <w:tab/>
        <w:t>This way!</w:t>
      </w:r>
    </w:p>
    <w:p w:rsidR="00F44365" w:rsidRDefault="00F44365" w:rsidP="002D1758"/>
    <w:p w:rsidR="00F44365" w:rsidRDefault="00F44365" w:rsidP="002D1758">
      <w:r>
        <w:t xml:space="preserve">VLADIMIR: </w:t>
      </w:r>
      <w:r>
        <w:tab/>
      </w:r>
      <w:r>
        <w:tab/>
        <w:t>Quick!</w:t>
      </w:r>
    </w:p>
    <w:p w:rsidR="00F44365" w:rsidRDefault="00F44365" w:rsidP="002D1758"/>
    <w:p w:rsidR="00F44365" w:rsidRDefault="00F44365" w:rsidP="002D1758">
      <w:r>
        <w:t>HOVDING:</w:t>
      </w:r>
      <w:r>
        <w:tab/>
      </w:r>
      <w:r>
        <w:tab/>
        <w:t>The Vikings always come in time!</w:t>
      </w:r>
    </w:p>
    <w:p w:rsidR="00F44365" w:rsidRDefault="00F44365" w:rsidP="002D1758"/>
    <w:p w:rsidR="00F44365" w:rsidRDefault="00F44365" w:rsidP="002D1758">
      <w:r>
        <w:t xml:space="preserve">HOVDING: </w:t>
      </w:r>
      <w:r>
        <w:tab/>
      </w:r>
      <w:r>
        <w:tab/>
        <w:t>Einar!</w:t>
      </w:r>
    </w:p>
    <w:p w:rsidR="00F44365" w:rsidRDefault="00F44365" w:rsidP="002D1758"/>
    <w:p w:rsidR="00F44365" w:rsidRDefault="00F44365" w:rsidP="002D1758">
      <w:r>
        <w:t xml:space="preserve">VLADIMIR: </w:t>
      </w:r>
      <w:r>
        <w:tab/>
      </w:r>
      <w:r>
        <w:tab/>
        <w:t>Come on!</w:t>
      </w:r>
    </w:p>
    <w:p w:rsidR="00F44365" w:rsidRDefault="00F44365" w:rsidP="002D1758"/>
    <w:p w:rsidR="00F44365" w:rsidRDefault="00F44365" w:rsidP="002D1758">
      <w:r>
        <w:t xml:space="preserve">VLADIMIR: </w:t>
      </w:r>
      <w:r>
        <w:tab/>
      </w:r>
      <w:r>
        <w:tab/>
        <w:t>Come on!</w:t>
      </w:r>
    </w:p>
    <w:p w:rsidR="00F44365" w:rsidRDefault="00F44365" w:rsidP="002D1758"/>
    <w:p w:rsidR="00F44365" w:rsidRDefault="00F44365" w:rsidP="002D1758">
      <w:r>
        <w:t xml:space="preserve">CROWD: </w:t>
      </w:r>
      <w:r>
        <w:tab/>
      </w:r>
      <w:r>
        <w:tab/>
        <w:t>Come on!</w:t>
      </w:r>
    </w:p>
    <w:p w:rsidR="00F44365" w:rsidRDefault="00F44365" w:rsidP="002D1758"/>
    <w:p w:rsidR="00F44365" w:rsidRDefault="00F44365" w:rsidP="002D1758">
      <w:r>
        <w:t xml:space="preserve">ВЛАДИМИР: </w:t>
      </w:r>
      <w:r>
        <w:tab/>
      </w:r>
      <w:r>
        <w:tab/>
        <w:t>Давай!</w:t>
      </w:r>
    </w:p>
    <w:p w:rsidR="00F44365" w:rsidRDefault="00F44365" w:rsidP="002D1758"/>
    <w:p w:rsidR="00F44365" w:rsidRDefault="00F44365" w:rsidP="002D1758">
      <w:r>
        <w:t xml:space="preserve">VLADIMIR: </w:t>
      </w:r>
      <w:r>
        <w:tab/>
      </w:r>
      <w:r>
        <w:tab/>
        <w:t>Come on!</w:t>
      </w:r>
    </w:p>
    <w:p w:rsidR="00F44365" w:rsidRDefault="00F44365" w:rsidP="002D1758"/>
    <w:p w:rsidR="00F44365" w:rsidRDefault="00F44365" w:rsidP="002D1758">
      <w:r>
        <w:t xml:space="preserve">VLADIMIR: </w:t>
      </w:r>
      <w:r>
        <w:tab/>
      </w:r>
      <w:r>
        <w:tab/>
        <w:t>Stop!</w:t>
      </w:r>
    </w:p>
    <w:p w:rsidR="00F44365" w:rsidRDefault="00F44365" w:rsidP="002D1758"/>
    <w:p w:rsidR="00F44365" w:rsidRDefault="00F44365" w:rsidP="002D1758">
      <w:r>
        <w:t xml:space="preserve">VARYAZHKO: </w:t>
      </w:r>
      <w:r>
        <w:tab/>
        <w:t>Vladimir!</w:t>
      </w:r>
    </w:p>
    <w:p w:rsidR="00F44365" w:rsidRDefault="00F44365" w:rsidP="002D1758"/>
    <w:p w:rsidR="00F44365" w:rsidRDefault="00F44365" w:rsidP="002D1758">
      <w:r>
        <w:t xml:space="preserve">PUTYATA: </w:t>
      </w:r>
      <w:r>
        <w:tab/>
      </w:r>
      <w:r>
        <w:tab/>
        <w:t>That's enough, brother! Let's go home!</w:t>
      </w:r>
    </w:p>
    <w:p w:rsidR="00F44365" w:rsidRDefault="00F44365" w:rsidP="002D1758"/>
    <w:p w:rsidR="00F44365" w:rsidRDefault="00F44365" w:rsidP="002D1758">
      <w:r>
        <w:t xml:space="preserve">VARYAZHKO: </w:t>
      </w:r>
      <w:r>
        <w:tab/>
        <w:t>Where is my home now?</w:t>
      </w:r>
    </w:p>
    <w:p w:rsidR="00F44365" w:rsidRDefault="00F44365" w:rsidP="002D1758"/>
    <w:p w:rsidR="00F44365" w:rsidRDefault="00F44365" w:rsidP="002D1758">
      <w:r>
        <w:t xml:space="preserve">VARYAZHKO: </w:t>
      </w:r>
      <w:r>
        <w:tab/>
        <w:t xml:space="preserve">Look, old man! </w:t>
      </w:r>
    </w:p>
    <w:p w:rsidR="00F44365" w:rsidRDefault="00F44365" w:rsidP="002D1758"/>
    <w:p w:rsidR="00F44365" w:rsidRDefault="00F44365" w:rsidP="002D1758">
      <w:r>
        <w:t xml:space="preserve">VARYAZHKO: </w:t>
      </w:r>
      <w:r>
        <w:tab/>
        <w:t>He was born a slave - and thinks  he’ll save himself like one!</w:t>
      </w:r>
    </w:p>
    <w:p w:rsidR="00F44365" w:rsidRDefault="00F44365" w:rsidP="002D1758"/>
    <w:p w:rsidR="00F44365" w:rsidRDefault="00F44365" w:rsidP="002D1758">
      <w:r>
        <w:t xml:space="preserve">SVENELD: </w:t>
      </w:r>
      <w:r>
        <w:tab/>
      </w:r>
      <w:r>
        <w:tab/>
        <w:t>So what do you say? Here? If you tell us,  you'll die easily without torment.</w:t>
      </w:r>
    </w:p>
    <w:p w:rsidR="00F44365" w:rsidRDefault="00F44365" w:rsidP="002D1758"/>
    <w:p w:rsidR="00F44365" w:rsidRDefault="00F44365" w:rsidP="002D1758">
      <w:r>
        <w:t xml:space="preserve">VARYAZHKO: </w:t>
      </w:r>
      <w:r>
        <w:tab/>
        <w:t xml:space="preserve">You ask Anastasius.  </w:t>
      </w:r>
    </w:p>
    <w:p w:rsidR="00F44365" w:rsidRDefault="00F44365" w:rsidP="002D1758"/>
    <w:p w:rsidR="00F44365" w:rsidRDefault="00F44365" w:rsidP="002D1758">
      <w:r>
        <w:t xml:space="preserve">SVENELD: </w:t>
      </w:r>
      <w:r>
        <w:tab/>
      </w:r>
      <w:r>
        <w:tab/>
        <w:t>Uh-huh</w:t>
      </w:r>
    </w:p>
    <w:p w:rsidR="00F44365" w:rsidRDefault="00F44365" w:rsidP="002D1758"/>
    <w:p w:rsidR="00F44365" w:rsidRDefault="00F44365" w:rsidP="002D1758">
      <w:r>
        <w:t xml:space="preserve">VARYAZHKO: </w:t>
      </w:r>
      <w:r>
        <w:tab/>
        <w:t xml:space="preserve">He's local. </w:t>
      </w:r>
    </w:p>
    <w:p w:rsidR="00F44365" w:rsidRDefault="00F44365" w:rsidP="002D1758"/>
    <w:p w:rsidR="00F44365" w:rsidRDefault="00F44365" w:rsidP="002D1758">
      <w:r>
        <w:t xml:space="preserve">SVENELD: </w:t>
      </w:r>
      <w:r>
        <w:tab/>
      </w:r>
      <w:r>
        <w:tab/>
        <w:t>I will ask.</w:t>
      </w:r>
    </w:p>
    <w:p w:rsidR="00F44365" w:rsidRDefault="00F44365" w:rsidP="002D1758"/>
    <w:p w:rsidR="00F44365" w:rsidRDefault="00F44365" w:rsidP="002D1758">
      <w:r>
        <w:t>VARYAZHKO:</w:t>
      </w:r>
      <w:r>
        <w:tab/>
      </w:r>
      <w:r>
        <w:tab/>
        <w:t xml:space="preserve">And the halfbreed thought Irina told him  the truth.. </w:t>
      </w:r>
    </w:p>
    <w:p w:rsidR="00F44365" w:rsidRDefault="00F44365" w:rsidP="002D1758"/>
    <w:p w:rsidR="00F44365" w:rsidRDefault="00F44365" w:rsidP="002D1758">
      <w:r>
        <w:t xml:space="preserve">SVENELD: </w:t>
      </w:r>
      <w:r>
        <w:tab/>
      </w:r>
      <w:r>
        <w:tab/>
        <w:t>She won't tell..</w:t>
      </w:r>
    </w:p>
    <w:p w:rsidR="00F44365" w:rsidRDefault="00F44365" w:rsidP="002D1758"/>
    <w:p w:rsidR="00F44365" w:rsidRDefault="00F44365" w:rsidP="002D1758">
      <w:r>
        <w:t xml:space="preserve">VARYAZHKO: </w:t>
      </w:r>
      <w:r>
        <w:tab/>
        <w:t>You betrayed her!  You gave her to me! You brought her yourself!</w:t>
      </w:r>
    </w:p>
    <w:p w:rsidR="00F44365" w:rsidRDefault="00F44365" w:rsidP="002D1758"/>
    <w:p w:rsidR="00F44365" w:rsidRDefault="00F44365" w:rsidP="002D1758">
      <w:r>
        <w:t xml:space="preserve">VLADIMIR: </w:t>
      </w:r>
      <w:r>
        <w:tab/>
      </w:r>
      <w:r>
        <w:tab/>
        <w:t>Where is she?</w:t>
      </w:r>
    </w:p>
    <w:p w:rsidR="00F44365" w:rsidRDefault="00F44365" w:rsidP="002D1758"/>
    <w:p w:rsidR="00F44365" w:rsidRDefault="00F44365" w:rsidP="002D1758">
      <w:r>
        <w:t xml:space="preserve">VARYAZHKO: </w:t>
      </w:r>
      <w:r>
        <w:tab/>
        <w:t>She swore by her god that she would never see you again!</w:t>
      </w:r>
    </w:p>
    <w:p w:rsidR="00F44365" w:rsidRDefault="00F44365" w:rsidP="002D1758"/>
    <w:p w:rsidR="00F44365" w:rsidRDefault="00F44365" w:rsidP="002D1758">
      <w:r>
        <w:t xml:space="preserve">VLADIMIR: </w:t>
      </w:r>
      <w:r>
        <w:tab/>
      </w:r>
      <w:r>
        <w:tab/>
        <w:t>Where is she?</w:t>
      </w:r>
    </w:p>
    <w:p w:rsidR="00F44365" w:rsidRDefault="00F44365" w:rsidP="002D1758"/>
    <w:p w:rsidR="00F44365" w:rsidRDefault="00F44365" w:rsidP="001A2E2E">
      <w:pPr>
        <w:ind w:left="2120" w:hanging="2120"/>
      </w:pPr>
      <w:r>
        <w:t xml:space="preserve">VARYAZHKO: </w:t>
      </w:r>
      <w:r>
        <w:tab/>
        <w:t>And where is your wife? Did you strangle her or throw her out? You came here for a new woman after all! Your brother Yaropolk loved you! And you slaughtered him! They didn’t do it - you did!  Who will avenge it?   Only you are left! They are all dead!  Run after yourself! Take revenge on.. yourself!</w:t>
      </w:r>
    </w:p>
    <w:p w:rsidR="00F44365" w:rsidRDefault="00F44365" w:rsidP="002D1758"/>
    <w:p w:rsidR="00F44365" w:rsidRDefault="00F44365" w:rsidP="002D1758">
      <w:r>
        <w:t xml:space="preserve">VARYAZHKO: </w:t>
      </w:r>
      <w:r>
        <w:tab/>
        <w:t>I see my Master! I see  my Master!</w:t>
      </w:r>
    </w:p>
    <w:p w:rsidR="00F44365" w:rsidRDefault="00F44365" w:rsidP="002D1758"/>
    <w:p w:rsidR="00F44365" w:rsidRDefault="00F44365" w:rsidP="002D1758">
      <w:r>
        <w:t xml:space="preserve">CROWD: </w:t>
      </w:r>
      <w:r>
        <w:tab/>
      </w:r>
      <w:r>
        <w:tab/>
        <w:t>Prince, I found it! The pipe's here!</w:t>
      </w:r>
    </w:p>
    <w:p w:rsidR="00F44365" w:rsidRDefault="00F44365" w:rsidP="002D1758"/>
    <w:p w:rsidR="00F44365" w:rsidRDefault="00F44365" w:rsidP="002D1758">
      <w:r>
        <w:t xml:space="preserve">VARYAZHKO: </w:t>
      </w:r>
      <w:r>
        <w:tab/>
        <w:t>Go on!</w:t>
      </w:r>
    </w:p>
    <w:p w:rsidR="00F44365" w:rsidRDefault="00F44365" w:rsidP="002D1758"/>
    <w:p w:rsidR="00F44365" w:rsidRDefault="00F44365" w:rsidP="002D1758">
      <w:r>
        <w:t xml:space="preserve">VARYAZHKO: </w:t>
      </w:r>
      <w:r>
        <w:tab/>
        <w:t xml:space="preserve">Go on! </w:t>
      </w:r>
    </w:p>
    <w:p w:rsidR="00F44365" w:rsidRDefault="00F44365" w:rsidP="002D1758"/>
    <w:p w:rsidR="00F44365" w:rsidRDefault="00F44365" w:rsidP="001A2E2E">
      <w:pPr>
        <w:ind w:left="2120" w:hanging="2120"/>
      </w:pPr>
      <w:r>
        <w:t>VLADIMIR:</w:t>
      </w:r>
      <w:r>
        <w:tab/>
      </w:r>
      <w:r>
        <w:tab/>
        <w:t xml:space="preserve">You're lying! You don’t see anything. You don’t see anything. </w:t>
      </w:r>
    </w:p>
    <w:p w:rsidR="00F44365" w:rsidRDefault="00F44365" w:rsidP="001A2E2E">
      <w:pPr>
        <w:ind w:left="2120" w:hanging="2120"/>
      </w:pPr>
    </w:p>
    <w:p w:rsidR="00F44365" w:rsidRDefault="00F44365" w:rsidP="001A2E2E">
      <w:pPr>
        <w:ind w:left="2120" w:hanging="2120"/>
      </w:pPr>
      <w:r>
        <w:t xml:space="preserve">CROWD: </w:t>
      </w:r>
      <w:r>
        <w:tab/>
      </w:r>
      <w:r>
        <w:tab/>
        <w:t>What are you waiting for? Break it!</w:t>
      </w:r>
    </w:p>
    <w:p w:rsidR="00F44365" w:rsidRDefault="00F44365" w:rsidP="002D1758"/>
    <w:p w:rsidR="00F44365" w:rsidRDefault="00F44365" w:rsidP="002D1758">
      <w:r>
        <w:t xml:space="preserve">VARYAZHKO: </w:t>
      </w:r>
      <w:r>
        <w:tab/>
        <w:t>Go on!</w:t>
      </w:r>
    </w:p>
    <w:p w:rsidR="00F44365" w:rsidRDefault="00F44365" w:rsidP="002D1758"/>
    <w:p w:rsidR="00F44365" w:rsidRDefault="00F44365" w:rsidP="002D1758">
      <w:r>
        <w:t xml:space="preserve">VLADIMIR: </w:t>
      </w:r>
      <w:r>
        <w:tab/>
      </w:r>
      <w:r>
        <w:tab/>
        <w:t xml:space="preserve">It wasn’t me who killed  And I won't kill you! </w:t>
      </w:r>
    </w:p>
    <w:p w:rsidR="00F44365" w:rsidRDefault="00F44365" w:rsidP="002D1758"/>
    <w:p w:rsidR="00F44365" w:rsidRDefault="00F44365" w:rsidP="002D1758">
      <w:r>
        <w:t xml:space="preserve">CROWD: </w:t>
      </w:r>
      <w:r>
        <w:tab/>
      </w:r>
      <w:r>
        <w:tab/>
        <w:t>We found it!</w:t>
      </w:r>
    </w:p>
    <w:p w:rsidR="00F44365" w:rsidRDefault="00F44365" w:rsidP="002D1758"/>
    <w:p w:rsidR="00F44365" w:rsidRDefault="00F44365" w:rsidP="002D1758">
      <w:r>
        <w:t xml:space="preserve">CROWD: </w:t>
      </w:r>
      <w:r>
        <w:tab/>
      </w:r>
      <w:r>
        <w:tab/>
        <w:t>So have you ever seen such a city? Look what a city it is!</w:t>
      </w:r>
    </w:p>
    <w:p w:rsidR="00F44365" w:rsidRDefault="00F44365" w:rsidP="002D1758"/>
    <w:p w:rsidR="00F44365" w:rsidRDefault="00F44365" w:rsidP="002D1758">
      <w:r>
        <w:t xml:space="preserve">VLADIMIR: </w:t>
      </w:r>
      <w:r>
        <w:tab/>
      </w:r>
      <w:r>
        <w:tab/>
        <w:t>Where is Anastasius?</w:t>
      </w:r>
    </w:p>
    <w:p w:rsidR="00F44365" w:rsidRDefault="00F44365" w:rsidP="002D1758"/>
    <w:p w:rsidR="00F44365" w:rsidRDefault="00F44365" w:rsidP="002D1758">
      <w:r>
        <w:t xml:space="preserve">ANASTASIUS: </w:t>
      </w:r>
      <w:r>
        <w:tab/>
        <w:t>You mustn't come here with weapons.</w:t>
      </w:r>
    </w:p>
    <w:p w:rsidR="00F44365" w:rsidRDefault="00F44365" w:rsidP="002D1758"/>
    <w:p w:rsidR="00F44365" w:rsidRDefault="00F44365" w:rsidP="002D1758">
      <w:r>
        <w:t xml:space="preserve">VLADIMIR: </w:t>
      </w:r>
      <w:r>
        <w:tab/>
      </w:r>
      <w:r>
        <w:tab/>
        <w:t>Is it yours?</w:t>
      </w:r>
    </w:p>
    <w:p w:rsidR="00F44365" w:rsidRDefault="00F44365" w:rsidP="002D1758"/>
    <w:p w:rsidR="00F44365" w:rsidRDefault="00F44365" w:rsidP="002D1758">
      <w:r>
        <w:t xml:space="preserve">VLADIMIR: </w:t>
      </w:r>
      <w:r>
        <w:tab/>
      </w:r>
      <w:r>
        <w:tab/>
        <w:t xml:space="preserve">Where is Irina? </w:t>
      </w:r>
    </w:p>
    <w:p w:rsidR="00F44365" w:rsidRDefault="00F44365" w:rsidP="002D1758"/>
    <w:p w:rsidR="00F44365" w:rsidRDefault="00F44365" w:rsidP="002D1758">
      <w:r>
        <w:t xml:space="preserve">ANASTASIUS: </w:t>
      </w:r>
      <w:r>
        <w:tab/>
        <w:t>She left.</w:t>
      </w:r>
    </w:p>
    <w:p w:rsidR="00F44365" w:rsidRDefault="00F44365" w:rsidP="002D1758"/>
    <w:p w:rsidR="00F44365" w:rsidRDefault="00F44365" w:rsidP="002D1758">
      <w:r>
        <w:t xml:space="preserve">ANASTASIUS: </w:t>
      </w:r>
      <w:r>
        <w:tab/>
        <w:t>Two days ago.</w:t>
      </w:r>
    </w:p>
    <w:p w:rsidR="00F44365" w:rsidRDefault="00F44365" w:rsidP="002D1758"/>
    <w:p w:rsidR="00F44365" w:rsidRDefault="00F44365" w:rsidP="002D1758">
      <w:r>
        <w:t xml:space="preserve">ANASTASIUS: </w:t>
      </w:r>
      <w:r>
        <w:tab/>
        <w:t xml:space="preserve">I don't know. </w:t>
      </w:r>
    </w:p>
    <w:p w:rsidR="00F44365" w:rsidRDefault="00F44365" w:rsidP="002D1758"/>
    <w:p w:rsidR="00F44365" w:rsidRDefault="00F44365" w:rsidP="002D1758">
      <w:r>
        <w:t xml:space="preserve">VLADIMIR: </w:t>
      </w:r>
      <w:r>
        <w:tab/>
      </w:r>
      <w:r>
        <w:tab/>
        <w:t>You’re lying.</w:t>
      </w:r>
    </w:p>
    <w:p w:rsidR="00F44365" w:rsidRDefault="00F44365" w:rsidP="002D1758"/>
    <w:p w:rsidR="00F44365" w:rsidRDefault="00F44365" w:rsidP="002D1758">
      <w:r>
        <w:t xml:space="preserve">ANASTASIUS: </w:t>
      </w:r>
      <w:r>
        <w:tab/>
        <w:t>You mustn't lie in here.</w:t>
      </w:r>
    </w:p>
    <w:p w:rsidR="00F44365" w:rsidRDefault="00F44365" w:rsidP="002D1758"/>
    <w:p w:rsidR="00F44365" w:rsidRDefault="00F44365" w:rsidP="002D1758">
      <w:r>
        <w:t xml:space="preserve">ANASTASIUS: </w:t>
      </w:r>
      <w:r>
        <w:tab/>
        <w:t>Why do you need her? You're a friend of the Emperor.</w:t>
      </w:r>
    </w:p>
    <w:p w:rsidR="00F44365" w:rsidRDefault="00F44365" w:rsidP="002D1758"/>
    <w:p w:rsidR="00F44365" w:rsidRDefault="00F44365" w:rsidP="002D1758">
      <w:r>
        <w:t xml:space="preserve">ANASTASIUS: </w:t>
      </w:r>
      <w:r>
        <w:tab/>
        <w:t>They'll give you his sister Anna.</w:t>
      </w:r>
    </w:p>
    <w:p w:rsidR="00F44365" w:rsidRDefault="00F44365" w:rsidP="002D1758"/>
    <w:p w:rsidR="00F44365" w:rsidRDefault="00F44365" w:rsidP="002D1758">
      <w:r>
        <w:t xml:space="preserve">VLADIMIR: </w:t>
      </w:r>
      <w:r>
        <w:tab/>
      </w:r>
      <w:r>
        <w:tab/>
        <w:t>Yes they will.</w:t>
      </w:r>
    </w:p>
    <w:p w:rsidR="00F44365" w:rsidRDefault="00F44365" w:rsidP="002D1758"/>
    <w:p w:rsidR="00F44365" w:rsidRDefault="00F44365" w:rsidP="002D1758">
      <w:r>
        <w:t xml:space="preserve">VLADIMIR: </w:t>
      </w:r>
      <w:r>
        <w:tab/>
      </w:r>
      <w:r>
        <w:tab/>
        <w:t xml:space="preserve">Do they go in the water here? </w:t>
      </w:r>
    </w:p>
    <w:p w:rsidR="00F44365" w:rsidRDefault="00F44365" w:rsidP="002D1758"/>
    <w:p w:rsidR="00F44365" w:rsidRDefault="00F44365" w:rsidP="002D1758">
      <w:r>
        <w:t xml:space="preserve">ANASTASIUS: </w:t>
      </w:r>
      <w:r>
        <w:tab/>
        <w:t xml:space="preserve">Yes. Here. But first you need to talk. With me. </w:t>
      </w:r>
    </w:p>
    <w:p w:rsidR="00F44365" w:rsidRDefault="00F44365" w:rsidP="002D1758"/>
    <w:p w:rsidR="00F44365" w:rsidRDefault="00F44365" w:rsidP="002D1758">
      <w:r>
        <w:t xml:space="preserve">VLADIMIR: </w:t>
      </w:r>
      <w:r>
        <w:tab/>
      </w:r>
      <w:r>
        <w:tab/>
        <w:t>Talk?</w:t>
      </w:r>
    </w:p>
    <w:p w:rsidR="00F44365" w:rsidRDefault="00F44365" w:rsidP="002D1758"/>
    <w:p w:rsidR="00F44365" w:rsidRDefault="00F44365" w:rsidP="002D1758">
      <w:r>
        <w:t xml:space="preserve">ANASTASIUS: </w:t>
      </w:r>
      <w:r>
        <w:tab/>
        <w:t>Tell me everything bad that you can remember.</w:t>
      </w:r>
    </w:p>
    <w:p w:rsidR="00F44365" w:rsidRDefault="00F44365" w:rsidP="002D1758"/>
    <w:p w:rsidR="00F44365" w:rsidRDefault="00F44365" w:rsidP="00D75B40">
      <w:pPr>
        <w:ind w:left="2120" w:hanging="2120"/>
      </w:pPr>
      <w:r>
        <w:t xml:space="preserve">ANASTASIUS: </w:t>
      </w:r>
      <w:r>
        <w:tab/>
        <w:t>Those are the rules here. If you don’t want to do it now come later. When you’re ready.</w:t>
      </w:r>
    </w:p>
    <w:p w:rsidR="00F44365" w:rsidRDefault="00F44365" w:rsidP="002D1758"/>
    <w:p w:rsidR="00F44365" w:rsidRDefault="00F44365" w:rsidP="002D1758">
      <w:r>
        <w:t xml:space="preserve">VLADIMIR: </w:t>
      </w:r>
      <w:r>
        <w:tab/>
      </w:r>
      <w:r>
        <w:tab/>
        <w:t>Why later? Let’s do it now. What do I have to say?</w:t>
      </w:r>
    </w:p>
    <w:p w:rsidR="00F44365" w:rsidRDefault="00F44365" w:rsidP="002D1758"/>
    <w:p w:rsidR="00F44365" w:rsidRDefault="00F44365" w:rsidP="002D1758">
      <w:r>
        <w:t xml:space="preserve">ANASTASIUS: </w:t>
      </w:r>
      <w:r>
        <w:tab/>
        <w:t>Whatever you want.</w:t>
      </w:r>
    </w:p>
    <w:p w:rsidR="00F44365" w:rsidRDefault="00F44365" w:rsidP="002D1758"/>
    <w:p w:rsidR="00F44365" w:rsidRDefault="00F44365" w:rsidP="002D1758">
      <w:r>
        <w:t xml:space="preserve">VLADIMIR: </w:t>
      </w:r>
      <w:r>
        <w:tab/>
      </w:r>
      <w:r>
        <w:tab/>
        <w:t>Bad things?</w:t>
      </w:r>
    </w:p>
    <w:p w:rsidR="00F44365" w:rsidRDefault="00F44365" w:rsidP="002D1758"/>
    <w:p w:rsidR="00F44365" w:rsidRDefault="00F44365" w:rsidP="002D1758">
      <w:r>
        <w:t>VLADIMIR:</w:t>
      </w:r>
      <w:r>
        <w:tab/>
      </w:r>
      <w:r>
        <w:tab/>
        <w:t>In my childhood I stole a toy ship from my brother.</w:t>
      </w:r>
    </w:p>
    <w:p w:rsidR="00F44365" w:rsidRDefault="00F44365" w:rsidP="002D1758"/>
    <w:p w:rsidR="00F44365" w:rsidRDefault="00F44365" w:rsidP="002D1758">
      <w:r>
        <w:t>ANASTASIUS:</w:t>
      </w:r>
      <w:r>
        <w:tab/>
      </w:r>
      <w:r>
        <w:tab/>
        <w:t>And then?</w:t>
      </w:r>
    </w:p>
    <w:p w:rsidR="00F44365" w:rsidRDefault="00F44365" w:rsidP="002D1758"/>
    <w:p w:rsidR="00F44365" w:rsidRDefault="00F44365" w:rsidP="002D1758">
      <w:r>
        <w:t xml:space="preserve">VLADIMIR: </w:t>
      </w:r>
      <w:r>
        <w:tab/>
      </w:r>
      <w:r>
        <w:tab/>
        <w:t>Then I killed him.</w:t>
      </w:r>
    </w:p>
    <w:p w:rsidR="00F44365" w:rsidRDefault="00F44365" w:rsidP="002D1758"/>
    <w:p w:rsidR="00F44365" w:rsidRDefault="00F44365" w:rsidP="002D1758">
      <w:r>
        <w:t xml:space="preserve">ANASTASIUS: </w:t>
      </w:r>
      <w:r>
        <w:tab/>
        <w:t>Because of the toy?  Did you kill him yourself?</w:t>
      </w:r>
    </w:p>
    <w:p w:rsidR="00F44365" w:rsidRDefault="00F44365" w:rsidP="002D1758"/>
    <w:p w:rsidR="00F44365" w:rsidRDefault="00F44365" w:rsidP="002D1758">
      <w:r>
        <w:t xml:space="preserve">VLADIMIR: </w:t>
      </w:r>
      <w:r>
        <w:tab/>
      </w:r>
      <w:r>
        <w:tab/>
        <w:t>Myself.</w:t>
      </w:r>
    </w:p>
    <w:p w:rsidR="00F44365" w:rsidRDefault="00F44365" w:rsidP="002D1758"/>
    <w:p w:rsidR="00F44365" w:rsidRDefault="00F44365" w:rsidP="002D1758">
      <w:r>
        <w:t xml:space="preserve">ANASTASIUS: </w:t>
      </w:r>
      <w:r>
        <w:tab/>
        <w:t>Is that all?</w:t>
      </w:r>
    </w:p>
    <w:p w:rsidR="00F44365" w:rsidRDefault="00F44365" w:rsidP="002D1758"/>
    <w:p w:rsidR="00F44365" w:rsidRDefault="00F44365" w:rsidP="00D75B40">
      <w:pPr>
        <w:ind w:left="2120" w:hanging="2120"/>
      </w:pPr>
      <w:r>
        <w:t xml:space="preserve">VLADIMIR: </w:t>
      </w:r>
      <w:r>
        <w:tab/>
      </w:r>
      <w:r>
        <w:tab/>
        <w:t xml:space="preserve">No. I also took my wife by force.  And her mother watched. And her father watched. Then I killed my wife’s mother. Then I killed her father. </w:t>
      </w:r>
    </w:p>
    <w:p w:rsidR="00F44365" w:rsidRDefault="00F44365" w:rsidP="002D1758"/>
    <w:p w:rsidR="00F44365" w:rsidRDefault="00F44365" w:rsidP="002D1758">
      <w:r>
        <w:t xml:space="preserve">ANASTASIUS: </w:t>
      </w:r>
      <w:r>
        <w:tab/>
        <w:t xml:space="preserve">You killed them yourself? </w:t>
      </w:r>
    </w:p>
    <w:p w:rsidR="00F44365" w:rsidRDefault="00F44365" w:rsidP="002D1758"/>
    <w:p w:rsidR="00F44365" w:rsidRDefault="00F44365" w:rsidP="00D75B40">
      <w:pPr>
        <w:ind w:left="2120" w:hanging="2120"/>
      </w:pPr>
      <w:r>
        <w:t xml:space="preserve">VLADIMIR: </w:t>
      </w:r>
      <w:r>
        <w:tab/>
      </w:r>
      <w:r>
        <w:tab/>
        <w:t>Yes myself. I killed many people, one of the best men.. his son, who was this high, died.</w:t>
      </w:r>
    </w:p>
    <w:p w:rsidR="00F44365" w:rsidRDefault="00F44365" w:rsidP="002D1758"/>
    <w:p w:rsidR="00F44365" w:rsidRDefault="00F44365" w:rsidP="002D1758">
      <w:r>
        <w:t xml:space="preserve">ANASTASIUS: </w:t>
      </w:r>
      <w:r>
        <w:tab/>
        <w:t>Wait, do you have any water?</w:t>
      </w:r>
    </w:p>
    <w:p w:rsidR="00F44365" w:rsidRDefault="00F44365" w:rsidP="002D1758"/>
    <w:p w:rsidR="00F44365" w:rsidRDefault="00F44365" w:rsidP="002D1758"/>
    <w:p w:rsidR="00F44365" w:rsidRDefault="00F44365" w:rsidP="00D75B40">
      <w:pPr>
        <w:ind w:left="2120" w:hanging="2120"/>
      </w:pPr>
      <w:r>
        <w:t xml:space="preserve">ANASTASIUS: </w:t>
      </w:r>
      <w:r>
        <w:tab/>
        <w:t>Wait! Wait! Is it clean? This is you. At the start of life. This is... you stealing the toy from your brother This... is you killing your brother -This is you killing your wife’s father. Then you killed your wife’s mother. Then that warrior died. Then his son. Now this is you. Know, God loves you. And he can purify you with his fire.</w:t>
      </w:r>
    </w:p>
    <w:p w:rsidR="00F44365" w:rsidRDefault="00F44365" w:rsidP="00D75B40">
      <w:pPr>
        <w:ind w:left="2120" w:hanging="2120"/>
      </w:pPr>
    </w:p>
    <w:p w:rsidR="00F44365" w:rsidRDefault="00F44365" w:rsidP="002D1758">
      <w:r>
        <w:t xml:space="preserve">ANASTASIUS: </w:t>
      </w:r>
      <w:r>
        <w:tab/>
        <w:t>Now can you drink it?</w:t>
      </w:r>
    </w:p>
    <w:p w:rsidR="00F44365" w:rsidRDefault="00F44365" w:rsidP="002D1758"/>
    <w:p w:rsidR="00F44365" w:rsidRDefault="00F44365" w:rsidP="002D1758">
      <w:r>
        <w:t xml:space="preserve">VLADIMIR: </w:t>
      </w:r>
      <w:r>
        <w:tab/>
      </w:r>
      <w:r>
        <w:tab/>
        <w:t>Yes you can. Only it stinks...</w:t>
      </w:r>
    </w:p>
    <w:p w:rsidR="00F44365" w:rsidRDefault="00F44365" w:rsidP="002D1758"/>
    <w:p w:rsidR="00F44365" w:rsidRDefault="00F44365" w:rsidP="00D75B40">
      <w:pPr>
        <w:ind w:left="2120" w:hanging="2120"/>
      </w:pPr>
      <w:r>
        <w:t xml:space="preserve">SVENELD: </w:t>
      </w:r>
      <w:r>
        <w:tab/>
      </w:r>
      <w:r>
        <w:tab/>
        <w:t>The emperor - When you’re going into the church - tell me. I’ll be near. All our men will go too.</w:t>
      </w:r>
    </w:p>
    <w:p w:rsidR="00F44365" w:rsidRDefault="00F44365" w:rsidP="002D1758"/>
    <w:p w:rsidR="00F44365" w:rsidRDefault="00F44365" w:rsidP="002D1758">
      <w:r>
        <w:t xml:space="preserve">VLADIMIR: </w:t>
      </w:r>
      <w:r>
        <w:tab/>
      </w:r>
      <w:r>
        <w:tab/>
        <w:t xml:space="preserve">Go where? </w:t>
      </w:r>
    </w:p>
    <w:p w:rsidR="00F44365" w:rsidRDefault="00F44365" w:rsidP="002D1758"/>
    <w:p w:rsidR="00F44365" w:rsidRDefault="00F44365" w:rsidP="002D1758">
      <w:r>
        <w:t xml:space="preserve">SVENELD: </w:t>
      </w:r>
      <w:r>
        <w:tab/>
      </w:r>
      <w:r>
        <w:tab/>
        <w:t>To the church!</w:t>
      </w:r>
    </w:p>
    <w:p w:rsidR="00F44365" w:rsidRDefault="00F44365" w:rsidP="002D1758"/>
    <w:p w:rsidR="00F44365" w:rsidRDefault="00F44365" w:rsidP="002D1758">
      <w:r>
        <w:t xml:space="preserve">SVENELD: </w:t>
      </w:r>
      <w:r>
        <w:tab/>
      </w:r>
      <w:r>
        <w:tab/>
        <w:t>We’ll go in, say we want to convert to the new faith after our prince...</w:t>
      </w:r>
    </w:p>
    <w:p w:rsidR="00F44365" w:rsidRDefault="00F44365" w:rsidP="002D1758"/>
    <w:p w:rsidR="00F44365" w:rsidRDefault="00F44365" w:rsidP="002D1758">
      <w:r>
        <w:t xml:space="preserve">SVENELD: </w:t>
      </w:r>
      <w:r>
        <w:tab/>
      </w:r>
      <w:r>
        <w:tab/>
        <w:t>What?</w:t>
      </w:r>
    </w:p>
    <w:p w:rsidR="00F44365" w:rsidRDefault="00F44365" w:rsidP="002D1758"/>
    <w:p w:rsidR="00F44365" w:rsidRDefault="00F44365" w:rsidP="002D1758">
      <w:r>
        <w:t xml:space="preserve">VLADIMIR: </w:t>
      </w:r>
      <w:r>
        <w:tab/>
      </w:r>
      <w:r>
        <w:tab/>
        <w:t xml:space="preserve">I thought I'd be without you.... </w:t>
      </w:r>
    </w:p>
    <w:p w:rsidR="00F44365" w:rsidRDefault="00F44365" w:rsidP="002D1758"/>
    <w:p w:rsidR="00F44365" w:rsidRDefault="00F44365" w:rsidP="002D1758">
      <w:r>
        <w:t xml:space="preserve">SVENELD: </w:t>
      </w:r>
      <w:r>
        <w:tab/>
      </w:r>
      <w:r>
        <w:tab/>
        <w:t>How could it be without me?</w:t>
      </w:r>
    </w:p>
    <w:p w:rsidR="00F44365" w:rsidRDefault="00F44365" w:rsidP="002D1758"/>
    <w:p w:rsidR="00F44365" w:rsidRDefault="00F44365" w:rsidP="002D1758">
      <w:r>
        <w:t xml:space="preserve">SVENELD: </w:t>
      </w:r>
      <w:r>
        <w:tab/>
      </w:r>
      <w:r>
        <w:tab/>
        <w:t>What would I do without you?</w:t>
      </w:r>
    </w:p>
    <w:p w:rsidR="00F44365" w:rsidRDefault="00F44365" w:rsidP="002D1758"/>
    <w:p w:rsidR="00F44365" w:rsidRDefault="00F44365" w:rsidP="002D1758">
      <w:r>
        <w:t xml:space="preserve">SVENELD: </w:t>
      </w:r>
      <w:r>
        <w:tab/>
      </w:r>
      <w:r>
        <w:tab/>
        <w:t>I would have gone myself. But they won’t let me through. They won't let me up</w:t>
      </w:r>
    </w:p>
    <w:p w:rsidR="00F44365" w:rsidRDefault="00F44365" w:rsidP="002D1758"/>
    <w:p w:rsidR="00F44365" w:rsidRDefault="00F44365" w:rsidP="002D1758">
      <w:r>
        <w:t xml:space="preserve">SVENELD: </w:t>
      </w:r>
      <w:r>
        <w:tab/>
      </w:r>
      <w:r>
        <w:tab/>
        <w:t xml:space="preserve">close! </w:t>
      </w:r>
    </w:p>
    <w:p w:rsidR="00F44365" w:rsidRDefault="00F44365" w:rsidP="002D1758"/>
    <w:p w:rsidR="00F44365" w:rsidRDefault="00F44365" w:rsidP="002D1758">
      <w:r>
        <w:t xml:space="preserve">VLADIMIR: </w:t>
      </w:r>
      <w:r>
        <w:tab/>
      </w:r>
      <w:r>
        <w:tab/>
        <w:t>Won’t let you through where?</w:t>
      </w:r>
    </w:p>
    <w:p w:rsidR="00F44365" w:rsidRDefault="00F44365" w:rsidP="002D1758"/>
    <w:p w:rsidR="00F44365" w:rsidRDefault="00F44365" w:rsidP="002D1758">
      <w:r>
        <w:t xml:space="preserve">SVENELD: </w:t>
      </w:r>
      <w:r>
        <w:tab/>
      </w:r>
      <w:r>
        <w:tab/>
        <w:t>To the Emperor. Only you can talk to him.</w:t>
      </w:r>
    </w:p>
    <w:p w:rsidR="00F44365" w:rsidRDefault="00F44365" w:rsidP="002D1758"/>
    <w:p w:rsidR="00F44365" w:rsidRDefault="00F44365" w:rsidP="002D1758">
      <w:r>
        <w:t xml:space="preserve">SVENELD: </w:t>
      </w:r>
      <w:r>
        <w:tab/>
      </w:r>
      <w:r>
        <w:tab/>
        <w:t>People say he is very nimble.</w:t>
      </w:r>
    </w:p>
    <w:p w:rsidR="00F44365" w:rsidRDefault="00F44365" w:rsidP="002D1758"/>
    <w:p w:rsidR="00F44365" w:rsidRDefault="00F44365" w:rsidP="00D75B40">
      <w:pPr>
        <w:ind w:left="2120" w:hanging="2120"/>
      </w:pPr>
      <w:r>
        <w:t>SVENELD:</w:t>
      </w:r>
      <w:r>
        <w:tab/>
      </w:r>
      <w:r>
        <w:tab/>
        <w:t xml:space="preserve">If you strike like this, you see, you deflected it, and he'll deflect it! You need to strike like this! The main thing is don't worry! You'll go up to him and smile and say: I love you, -brother, and your God, too'. You just need to strike precisely and that's it, no more Basileus! Got it You'll avenge your father. </w:t>
      </w:r>
    </w:p>
    <w:p w:rsidR="00F44365" w:rsidRDefault="00F44365" w:rsidP="002D1758"/>
    <w:p w:rsidR="00F44365" w:rsidRDefault="00F44365" w:rsidP="002D1758">
      <w:r>
        <w:t xml:space="preserve">VLADIMIR: </w:t>
      </w:r>
      <w:r>
        <w:tab/>
      </w:r>
      <w:r>
        <w:tab/>
        <w:t>No.</w:t>
      </w:r>
    </w:p>
    <w:p w:rsidR="00F44365" w:rsidRDefault="00F44365" w:rsidP="002D1758"/>
    <w:p w:rsidR="00F44365" w:rsidRDefault="00F44365" w:rsidP="002D1758">
      <w:r>
        <w:t xml:space="preserve">SVENELD: </w:t>
      </w:r>
      <w:r>
        <w:tab/>
      </w:r>
      <w:r>
        <w:tab/>
        <w:t>No what?</w:t>
      </w:r>
    </w:p>
    <w:p w:rsidR="00F44365" w:rsidRDefault="00F44365" w:rsidP="002D1758"/>
    <w:p w:rsidR="00F44365" w:rsidRDefault="00F44365" w:rsidP="002D1758">
      <w:r>
        <w:t xml:space="preserve">VLADIMIR: </w:t>
      </w:r>
      <w:r>
        <w:tab/>
      </w:r>
      <w:r>
        <w:tab/>
        <w:t>I won’t kill any more.</w:t>
      </w:r>
    </w:p>
    <w:p w:rsidR="00F44365" w:rsidRDefault="00F44365" w:rsidP="002D1758"/>
    <w:p w:rsidR="00F44365" w:rsidRDefault="00F44365" w:rsidP="002D1758">
      <w:r>
        <w:t xml:space="preserve">SVENELD: </w:t>
      </w:r>
      <w:r>
        <w:tab/>
      </w:r>
      <w:r>
        <w:tab/>
        <w:t>You're your father's son.</w:t>
      </w:r>
    </w:p>
    <w:p w:rsidR="00F44365" w:rsidRDefault="00F44365" w:rsidP="002D1758"/>
    <w:p w:rsidR="00F44365" w:rsidRDefault="00F44365" w:rsidP="002D1758">
      <w:r>
        <w:t xml:space="preserve">VLADIMIR: </w:t>
      </w:r>
      <w:r>
        <w:tab/>
      </w:r>
      <w:r>
        <w:tab/>
        <w:t>There's no death.</w:t>
      </w:r>
    </w:p>
    <w:p w:rsidR="00F44365" w:rsidRDefault="00F44365" w:rsidP="002D1758"/>
    <w:p w:rsidR="00F44365" w:rsidRDefault="00F44365" w:rsidP="002D1758">
      <w:r>
        <w:t xml:space="preserve">VLADIMIR: </w:t>
      </w:r>
      <w:r>
        <w:tab/>
      </w:r>
      <w:r>
        <w:tab/>
        <w:t>You will rise again!</w:t>
      </w:r>
    </w:p>
    <w:p w:rsidR="00F44365" w:rsidRDefault="00F44365" w:rsidP="002D1758"/>
    <w:p w:rsidR="00F44365" w:rsidRDefault="00F44365" w:rsidP="002D1758">
      <w:r>
        <w:t xml:space="preserve">SVENELD: </w:t>
      </w:r>
      <w:r>
        <w:tab/>
      </w:r>
      <w:r>
        <w:tab/>
        <w:t>And you believe that?</w:t>
      </w:r>
    </w:p>
    <w:p w:rsidR="00F44365" w:rsidRDefault="00F44365" w:rsidP="002D1758"/>
    <w:p w:rsidR="00F44365" w:rsidRDefault="00F44365" w:rsidP="002D1758">
      <w:r>
        <w:t xml:space="preserve">SVENELD: </w:t>
      </w:r>
      <w:r>
        <w:tab/>
      </w:r>
      <w:r>
        <w:tab/>
        <w:t>Very well.</w:t>
      </w:r>
    </w:p>
    <w:p w:rsidR="00F44365" w:rsidRDefault="00F44365" w:rsidP="002D1758"/>
    <w:p w:rsidR="00F44365" w:rsidRDefault="00F44365" w:rsidP="002D1758">
      <w:r>
        <w:t xml:space="preserve">SVENELD: </w:t>
      </w:r>
      <w:r>
        <w:tab/>
      </w:r>
      <w:r>
        <w:tab/>
        <w:t>For me to believe it, I have to see it.</w:t>
      </w:r>
    </w:p>
    <w:p w:rsidR="00F44365" w:rsidRDefault="00F44365" w:rsidP="002D1758"/>
    <w:p w:rsidR="00F44365" w:rsidRDefault="00F44365" w:rsidP="002D1758">
      <w:r>
        <w:t xml:space="preserve">VLADIMIR: </w:t>
      </w:r>
      <w:r>
        <w:tab/>
      </w:r>
      <w:r>
        <w:tab/>
        <w:t>See what?</w:t>
      </w:r>
    </w:p>
    <w:p w:rsidR="00F44365" w:rsidRDefault="00F44365" w:rsidP="00D75B40">
      <w:pPr>
        <w:ind w:left="2120" w:hanging="2120"/>
      </w:pPr>
    </w:p>
    <w:p w:rsidR="00F44365" w:rsidRDefault="00F44365" w:rsidP="00D75B40">
      <w:pPr>
        <w:ind w:left="2120" w:hanging="2120"/>
      </w:pPr>
      <w:r>
        <w:t xml:space="preserve">SVENELD: </w:t>
      </w:r>
      <w:r>
        <w:tab/>
      </w:r>
      <w:r>
        <w:tab/>
        <w:t xml:space="preserve">Let me kill you and you’ll get resurrected and come to see me, then I’ll believe it. Well you say there’s no death and you’ll rise again! </w:t>
      </w:r>
    </w:p>
    <w:p w:rsidR="00F44365" w:rsidRDefault="00F44365" w:rsidP="002D1758"/>
    <w:p w:rsidR="00F44365" w:rsidRDefault="00F44365" w:rsidP="002D1758">
      <w:r>
        <w:t xml:space="preserve">VLADIMIR: </w:t>
      </w:r>
      <w:r>
        <w:tab/>
      </w:r>
      <w:r>
        <w:tab/>
        <w:t>Wait!</w:t>
      </w:r>
    </w:p>
    <w:p w:rsidR="00F44365" w:rsidRDefault="00F44365" w:rsidP="002D1758"/>
    <w:p w:rsidR="00F44365" w:rsidRDefault="00F44365" w:rsidP="002D1758">
      <w:r>
        <w:t xml:space="preserve">SVENELD: </w:t>
      </w:r>
      <w:r>
        <w:tab/>
      </w:r>
      <w:r>
        <w:tab/>
        <w:t xml:space="preserve">Go on, go on! There’s no death, you say! </w:t>
      </w:r>
    </w:p>
    <w:p w:rsidR="00F44365" w:rsidRDefault="00F44365" w:rsidP="002D1758"/>
    <w:p w:rsidR="00F44365" w:rsidRDefault="00F44365" w:rsidP="002D1758">
      <w:r>
        <w:t xml:space="preserve">VLADIMIR: </w:t>
      </w:r>
      <w:r>
        <w:tab/>
      </w:r>
      <w:r>
        <w:tab/>
        <w:t>Stop!</w:t>
      </w:r>
    </w:p>
    <w:p w:rsidR="00F44365" w:rsidRDefault="00F44365" w:rsidP="002D1758"/>
    <w:p w:rsidR="00F44365" w:rsidRDefault="00F44365" w:rsidP="002D1758">
      <w:r>
        <w:t>SVENELD:</w:t>
      </w:r>
      <w:r>
        <w:tab/>
      </w:r>
      <w:r>
        <w:tab/>
        <w:t>No death!</w:t>
      </w:r>
    </w:p>
    <w:p w:rsidR="00F44365" w:rsidRDefault="00F44365" w:rsidP="002D1758"/>
    <w:p w:rsidR="00F44365" w:rsidRDefault="00F44365" w:rsidP="00D75B40">
      <w:pPr>
        <w:ind w:left="2120" w:hanging="2120"/>
      </w:pPr>
      <w:r>
        <w:t xml:space="preserve">SVENELD: </w:t>
      </w:r>
      <w:r>
        <w:tab/>
      </w:r>
      <w:r>
        <w:tab/>
        <w:t>I believed in you and you betrayed me! You’re a slave, you’ll snuff it like a slave and traitor, you betrayed everyone who followed you. There is death and you know it!</w:t>
      </w:r>
    </w:p>
    <w:p w:rsidR="00F44365" w:rsidRDefault="00F44365" w:rsidP="002D1758"/>
    <w:p w:rsidR="00F44365" w:rsidRDefault="00F44365" w:rsidP="002D1758">
      <w:r>
        <w:t xml:space="preserve">SVENELD: </w:t>
      </w:r>
      <w:r>
        <w:tab/>
      </w:r>
      <w:r>
        <w:tab/>
        <w:t>I won’t die lying in my bed.</w:t>
      </w:r>
    </w:p>
    <w:p w:rsidR="00F44365" w:rsidRDefault="00F44365" w:rsidP="002D1758"/>
    <w:p w:rsidR="00F44365" w:rsidRDefault="00F44365" w:rsidP="002D1758">
      <w:r>
        <w:t xml:space="preserve">SVENELD: </w:t>
      </w:r>
      <w:r>
        <w:tab/>
      </w:r>
      <w:r>
        <w:tab/>
        <w:t>You’re right!</w:t>
      </w:r>
    </w:p>
    <w:p w:rsidR="00F44365" w:rsidRDefault="00F44365" w:rsidP="002D1758"/>
    <w:p w:rsidR="00F44365" w:rsidRDefault="00F44365" w:rsidP="002D1758">
      <w:r>
        <w:t xml:space="preserve">SVENELD: </w:t>
      </w:r>
      <w:r>
        <w:tab/>
      </w:r>
      <w:r>
        <w:tab/>
        <w:t>Die like a warrior!</w:t>
      </w:r>
    </w:p>
    <w:p w:rsidR="00F44365" w:rsidRDefault="00F44365" w:rsidP="002D1758">
      <w:r>
        <w:t xml:space="preserve">VLADIMIR: </w:t>
      </w:r>
      <w:r>
        <w:tab/>
      </w:r>
      <w:r>
        <w:tab/>
        <w:t>No.</w:t>
      </w:r>
    </w:p>
    <w:p w:rsidR="00F44365" w:rsidRDefault="00F44365" w:rsidP="002D1758"/>
    <w:p w:rsidR="00F44365" w:rsidRDefault="00F44365" w:rsidP="002D1758">
      <w:r>
        <w:t xml:space="preserve">VLADIMIR: </w:t>
      </w:r>
      <w:r>
        <w:tab/>
      </w:r>
      <w:r>
        <w:tab/>
        <w:t xml:space="preserve">No I won’t take revenge on you! I’ll forget it, trust me. </w:t>
      </w:r>
    </w:p>
    <w:p w:rsidR="00F44365" w:rsidRDefault="00F44365" w:rsidP="002D1758"/>
    <w:p w:rsidR="00F44365" w:rsidRDefault="00F44365" w:rsidP="002D1758">
      <w:r>
        <w:t xml:space="preserve">SVENELD: </w:t>
      </w:r>
      <w:r>
        <w:tab/>
      </w:r>
      <w:r>
        <w:tab/>
        <w:t>Who are you trying to fool? people don’t change!</w:t>
      </w:r>
    </w:p>
    <w:p w:rsidR="00F44365" w:rsidRDefault="00F44365" w:rsidP="002D1758"/>
    <w:p w:rsidR="00F44365" w:rsidRDefault="00F44365" w:rsidP="002D1758">
      <w:r>
        <w:t xml:space="preserve">SVENELD: </w:t>
      </w:r>
      <w:r>
        <w:tab/>
      </w:r>
      <w:r>
        <w:tab/>
        <w:t>Why would they?</w:t>
      </w:r>
    </w:p>
    <w:p w:rsidR="00F44365" w:rsidRDefault="00F44365" w:rsidP="002D1758"/>
    <w:p w:rsidR="00F44365" w:rsidRDefault="00F44365" w:rsidP="002D1758">
      <w:r>
        <w:t xml:space="preserve">SVENELD: </w:t>
      </w:r>
      <w:r>
        <w:tab/>
      </w:r>
      <w:r>
        <w:tab/>
        <w:t>Come on!</w:t>
      </w:r>
    </w:p>
    <w:p w:rsidR="00F44365" w:rsidRDefault="00F44365" w:rsidP="002D1758"/>
    <w:p w:rsidR="00F44365" w:rsidRDefault="00F44365" w:rsidP="002D1758">
      <w:r>
        <w:t xml:space="preserve">SVENELD: </w:t>
      </w:r>
      <w:r>
        <w:tab/>
      </w:r>
      <w:r>
        <w:tab/>
        <w:t xml:space="preserve">Come on then! </w:t>
      </w:r>
    </w:p>
    <w:p w:rsidR="00F44365" w:rsidRDefault="00F44365" w:rsidP="002D1758"/>
    <w:p w:rsidR="00F44365" w:rsidRDefault="00F44365" w:rsidP="002D1758">
      <w:r>
        <w:t xml:space="preserve">VLADIMIR: </w:t>
      </w:r>
      <w:r>
        <w:tab/>
      </w:r>
      <w:r>
        <w:tab/>
        <w:t>You need to see it to believe?</w:t>
      </w:r>
    </w:p>
    <w:p w:rsidR="00F44365" w:rsidRDefault="00F44365" w:rsidP="002D1758"/>
    <w:p w:rsidR="00F44365" w:rsidRDefault="00F44365" w:rsidP="002D1758">
      <w:r>
        <w:t xml:space="preserve">SVENELD: </w:t>
      </w:r>
      <w:r>
        <w:tab/>
      </w:r>
      <w:r>
        <w:tab/>
        <w:t>See what?</w:t>
      </w:r>
    </w:p>
    <w:p w:rsidR="00F44365" w:rsidRDefault="00F44365" w:rsidP="002D1758"/>
    <w:p w:rsidR="00F44365" w:rsidRDefault="00F44365" w:rsidP="002D1758">
      <w:r>
        <w:t>VLADIMIR:</w:t>
      </w:r>
      <w:r>
        <w:tab/>
      </w:r>
      <w:r>
        <w:tab/>
        <w:t>I’m ready, go on!</w:t>
      </w:r>
    </w:p>
    <w:p w:rsidR="00F44365" w:rsidRDefault="00F44365" w:rsidP="002D1758"/>
    <w:p w:rsidR="00F44365" w:rsidRDefault="00F44365" w:rsidP="002D1758">
      <w:r>
        <w:t xml:space="preserve">SVENELD: </w:t>
      </w:r>
      <w:r>
        <w:tab/>
      </w:r>
      <w:r>
        <w:tab/>
        <w:t>Take your sword!</w:t>
      </w:r>
    </w:p>
    <w:p w:rsidR="00F44365" w:rsidRDefault="00F44365" w:rsidP="002D1758"/>
    <w:p w:rsidR="00F44365" w:rsidRDefault="00F44365" w:rsidP="002D1758">
      <w:r>
        <w:t xml:space="preserve">SVENELD: </w:t>
      </w:r>
      <w:r>
        <w:tab/>
      </w:r>
      <w:r>
        <w:tab/>
        <w:t>Die like a warrior, don’t be a slave!</w:t>
      </w:r>
    </w:p>
    <w:p w:rsidR="00F44365" w:rsidRDefault="00F44365" w:rsidP="002D1758"/>
    <w:p w:rsidR="00F44365" w:rsidRDefault="00F44365" w:rsidP="002D1758">
      <w:r>
        <w:t xml:space="preserve">VLADIMIR: </w:t>
      </w:r>
      <w:r>
        <w:tab/>
      </w:r>
      <w:r>
        <w:tab/>
        <w:t>I’m a slave of God and no one else.</w:t>
      </w:r>
    </w:p>
    <w:p w:rsidR="00F44365" w:rsidRDefault="00F44365" w:rsidP="002D1758"/>
    <w:p w:rsidR="00F44365" w:rsidRDefault="00F44365" w:rsidP="00D75B40">
      <w:pPr>
        <w:ind w:left="2120" w:hanging="2120"/>
      </w:pPr>
      <w:r>
        <w:t xml:space="preserve">SVENELD: </w:t>
      </w:r>
      <w:r>
        <w:tab/>
      </w:r>
      <w:r>
        <w:tab/>
        <w:t>The sound of the sea makes me think of eternity but when I close my eyes I see the forest in winter and the cold and white snow tell me about death. Why didn’t I kill him? He’s become part of me in this life! And I won’t have another one now.</w:t>
      </w:r>
    </w:p>
    <w:p w:rsidR="00F44365" w:rsidRDefault="00F44365" w:rsidP="002D1758"/>
    <w:p w:rsidR="00F44365" w:rsidRDefault="00F44365" w:rsidP="002D1758">
      <w:r>
        <w:t xml:space="preserve">ANASTASIUS: </w:t>
      </w:r>
      <w:r>
        <w:tab/>
        <w:t>Come in!</w:t>
      </w:r>
    </w:p>
    <w:p w:rsidR="00F44365" w:rsidRDefault="00F44365" w:rsidP="002D1758"/>
    <w:p w:rsidR="00F44365" w:rsidRDefault="00F44365" w:rsidP="002D1758">
      <w:r>
        <w:t xml:space="preserve">ANASTASIUS: </w:t>
      </w:r>
      <w:r>
        <w:tab/>
        <w:t>Come in!</w:t>
      </w:r>
    </w:p>
    <w:p w:rsidR="00F44365" w:rsidRDefault="00F44365" w:rsidP="002D1758"/>
    <w:p w:rsidR="00F44365" w:rsidRDefault="00F44365" w:rsidP="002D1758">
      <w:r>
        <w:t xml:space="preserve">ANASTASIUS: </w:t>
      </w:r>
      <w:r>
        <w:tab/>
        <w:t>Don't be shy!</w:t>
      </w:r>
    </w:p>
    <w:p w:rsidR="00F44365" w:rsidRDefault="00F44365" w:rsidP="002D1758"/>
    <w:p w:rsidR="00F44365" w:rsidRDefault="00F44365" w:rsidP="002D1758">
      <w:r>
        <w:t xml:space="preserve">ANASTASIUS: </w:t>
      </w:r>
      <w:r>
        <w:tab/>
        <w:t>Don't be shy!</w:t>
      </w:r>
    </w:p>
    <w:p w:rsidR="00F44365" w:rsidRDefault="00F44365" w:rsidP="002D1758"/>
    <w:p w:rsidR="00F44365" w:rsidRDefault="00F44365" w:rsidP="002D1758">
      <w:r>
        <w:t xml:space="preserve">ANASTASIUS: </w:t>
      </w:r>
      <w:r>
        <w:tab/>
        <w:t>Give your names! The slaves of God are baptised.</w:t>
      </w:r>
    </w:p>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rsidP="002D1758"/>
    <w:p w:rsidR="00F44365" w:rsidRDefault="00F44365"/>
    <w:sectPr w:rsidR="00F44365" w:rsidSect="00D9496D">
      <w:pgSz w:w="13220" w:h="1870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1758"/>
    <w:rsid w:val="00010251"/>
    <w:rsid w:val="000D596A"/>
    <w:rsid w:val="001A2E2E"/>
    <w:rsid w:val="002335ED"/>
    <w:rsid w:val="00296852"/>
    <w:rsid w:val="002D1758"/>
    <w:rsid w:val="003A75E0"/>
    <w:rsid w:val="0056411A"/>
    <w:rsid w:val="005A30C3"/>
    <w:rsid w:val="00770E12"/>
    <w:rsid w:val="00773958"/>
    <w:rsid w:val="00783966"/>
    <w:rsid w:val="007C1D75"/>
    <w:rsid w:val="00842BC4"/>
    <w:rsid w:val="008970CB"/>
    <w:rsid w:val="008B6258"/>
    <w:rsid w:val="008C54FF"/>
    <w:rsid w:val="00992D40"/>
    <w:rsid w:val="009B5C98"/>
    <w:rsid w:val="009C30D7"/>
    <w:rsid w:val="009D2CFF"/>
    <w:rsid w:val="00A36531"/>
    <w:rsid w:val="00A707D4"/>
    <w:rsid w:val="00B059D1"/>
    <w:rsid w:val="00B576E0"/>
    <w:rsid w:val="00BB630F"/>
    <w:rsid w:val="00D75B40"/>
    <w:rsid w:val="00D9496D"/>
    <w:rsid w:val="00DA4459"/>
    <w:rsid w:val="00E82C7D"/>
    <w:rsid w:val="00EE1E41"/>
    <w:rsid w:val="00F15FC4"/>
    <w:rsid w:val="00F4436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0C3"/>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37515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32</Pages>
  <Words>5971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SVENELD: </dc:title>
  <dc:subject/>
  <dc:creator>antony delcleve</dc:creator>
  <cp:keywords/>
  <dc:description/>
  <cp:lastModifiedBy>BUREAU P</cp:lastModifiedBy>
  <cp:revision>2</cp:revision>
  <dcterms:created xsi:type="dcterms:W3CDTF">2017-09-21T14:56:00Z</dcterms:created>
  <dcterms:modified xsi:type="dcterms:W3CDTF">2017-09-21T14:56:00Z</dcterms:modified>
</cp:coreProperties>
</file>