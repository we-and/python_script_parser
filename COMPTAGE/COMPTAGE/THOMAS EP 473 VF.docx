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D86" w:rsidRPr="001804F9" w:rsidRDefault="00F57D86" w:rsidP="00D100C3">
      <w:pPr>
        <w:widowControl w:val="0"/>
        <w:autoSpaceDE w:val="0"/>
        <w:autoSpaceDN w:val="0"/>
        <w:adjustRightInd w:val="0"/>
        <w:spacing w:before="170" w:after="200" w:line="480" w:lineRule="atLeast"/>
        <w:jc w:val="center"/>
        <w:rPr>
          <w:rFonts w:ascii="Times New Roman" w:hAnsi="Times New Roman"/>
          <w:sz w:val="48"/>
          <w:szCs w:val="24"/>
          <w:highlight w:val="yellow"/>
        </w:rPr>
      </w:pPr>
      <w:r>
        <w:rPr>
          <w:rFonts w:ascii="Times New Roman" w:hAnsi="Times New Roman"/>
          <w:sz w:val="48"/>
          <w:szCs w:val="24"/>
          <w:highlight w:val="yellow"/>
        </w:rPr>
        <w:t>THOMAS EP 473</w:t>
      </w:r>
    </w:p>
    <w:p w:rsidR="00F57D86" w:rsidRPr="001804F9" w:rsidRDefault="00F57D86" w:rsidP="00D100C3">
      <w:pPr>
        <w:widowControl w:val="0"/>
        <w:autoSpaceDE w:val="0"/>
        <w:autoSpaceDN w:val="0"/>
        <w:adjustRightInd w:val="0"/>
        <w:spacing w:after="0" w:line="480" w:lineRule="atLeast"/>
        <w:jc w:val="center"/>
        <w:rPr>
          <w:rFonts w:ascii="Times New Roman" w:hAnsi="Times New Roman"/>
          <w:sz w:val="24"/>
          <w:szCs w:val="24"/>
          <w:highlight w:val="yellow"/>
        </w:rPr>
      </w:pPr>
      <w:r>
        <w:rPr>
          <w:rFonts w:ascii="Times New Roman" w:hAnsi="Times New Roman"/>
          <w:sz w:val="24"/>
          <w:szCs w:val="24"/>
          <w:highlight w:val="yellow"/>
        </w:rPr>
        <w:t>Titre VO : Saving Time</w:t>
      </w:r>
    </w:p>
    <w:p w:rsidR="00F57D86" w:rsidRPr="001804F9" w:rsidRDefault="00F57D86" w:rsidP="00D100C3">
      <w:pPr>
        <w:widowControl w:val="0"/>
        <w:autoSpaceDE w:val="0"/>
        <w:autoSpaceDN w:val="0"/>
        <w:adjustRightInd w:val="0"/>
        <w:spacing w:after="0" w:line="480" w:lineRule="atLeast"/>
        <w:jc w:val="center"/>
        <w:rPr>
          <w:rFonts w:ascii="Times New Roman" w:hAnsi="Times New Roman"/>
          <w:sz w:val="24"/>
          <w:szCs w:val="24"/>
        </w:rPr>
      </w:pPr>
      <w:r w:rsidRPr="001804F9">
        <w:rPr>
          <w:rFonts w:ascii="Times New Roman" w:hAnsi="Times New Roman"/>
          <w:sz w:val="24"/>
          <w:szCs w:val="24"/>
          <w:highlight w:val="yellow"/>
        </w:rPr>
        <w:t xml:space="preserve"> Propositions Titres VF : </w:t>
      </w:r>
      <w:r w:rsidRPr="00994D7E">
        <w:rPr>
          <w:rFonts w:ascii="Times New Roman" w:hAnsi="Times New Roman"/>
          <w:sz w:val="24"/>
          <w:szCs w:val="24"/>
          <w:highlight w:val="yellow"/>
        </w:rPr>
        <w:t>Quel gain de temps ?/L’égo de Sanson/Sanson veut gagner du temps</w:t>
      </w:r>
    </w:p>
    <w:p w:rsidR="00F57D86" w:rsidRDefault="00F57D86"/>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1 - 10:00:31:14)</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01</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r>
      <w:r w:rsidRPr="00994D7E">
        <w:rPr>
          <w:rFonts w:ascii="Times New Roman" w:hAnsi="Times New Roman"/>
          <w:color w:val="000000"/>
          <w:sz w:val="24"/>
          <w:szCs w:val="24"/>
          <w:highlight w:val="yellow"/>
        </w:rPr>
        <w:t>Titre français à placer là.</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Sanson est une locomotive très fière, qui travaille habituellement sur le continent, mais qui vient de temps en temps donner un coup de roue à ses amis de Chicalor. Ce jour-là, Thomas vient chercher des wagons dans la zone des hangars, quand il voit arriver Sanson.</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Bonjour Thomas! Diésel. Stanley.</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Salut Sanson!</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Stanley</w:t>
      </w:r>
      <w:r>
        <w:rPr>
          <w:rFonts w:ascii="Times New Roman" w:hAnsi="Times New Roman"/>
          <w:color w:val="000000"/>
          <w:sz w:val="24"/>
          <w:szCs w:val="24"/>
        </w:rPr>
        <w:tab/>
        <w:t>Salut!</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Diesel</w:t>
      </w:r>
      <w:r>
        <w:rPr>
          <w:rFonts w:ascii="Times New Roman" w:hAnsi="Times New Roman"/>
          <w:color w:val="000000"/>
          <w:sz w:val="24"/>
          <w:szCs w:val="24"/>
        </w:rPr>
        <w:tab/>
        <w:t>(grrr)</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je dois aller livrer une grosse commande de pierres pour le compte de la Carrière de la Montagne Bleue. Le gros contrôleur veut un déplacement rapide et efficace. Je lui ai dit que j'étais le seul pour cette mission!</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T'éxagère! (rire bf) Tu n'es pas le seul à avoir été engagé!</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Et comment tu le sais Thomas?</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Moi aussi j'suis sur cette livraison! (rire bf)</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Diesel</w:t>
      </w:r>
      <w:r>
        <w:rPr>
          <w:rFonts w:ascii="Times New Roman" w:hAnsi="Times New Roman"/>
          <w:color w:val="000000"/>
          <w:sz w:val="24"/>
          <w:szCs w:val="24"/>
        </w:rPr>
        <w:tab/>
        <w:t>(rire________)</w:t>
      </w:r>
    </w:p>
    <w:p w:rsidR="00F57D86" w:rsidRDefault="00F57D86" w:rsidP="00994D7E">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2 - 10:01:25:02)</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02</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Sanson suit donc Thomas jusqu'à la Carrière.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Bonjour Monsieur Handel. Bonjour Peter Sam.</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Sir handel</w:t>
      </w:r>
      <w:r>
        <w:rPr>
          <w:rFonts w:ascii="Times New Roman" w:hAnsi="Times New Roman"/>
          <w:color w:val="000000"/>
          <w:sz w:val="24"/>
          <w:szCs w:val="24"/>
        </w:rPr>
        <w:tab/>
        <w:t>Salut Sanson!</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Peter Sam</w:t>
      </w:r>
      <w:r>
        <w:rPr>
          <w:rFonts w:ascii="Times New Roman" w:hAnsi="Times New Roman"/>
          <w:color w:val="000000"/>
          <w:sz w:val="24"/>
          <w:szCs w:val="24"/>
        </w:rPr>
        <w:tab/>
        <w:t>Bonjour!</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Dépêche-toi Sanson! Sinon la livraison ne se fera ni rapidement ni efficacement! (rire)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Vexé, Sanson remplit encore plus ses wagons, bien décidé à montrer aux autres à quel point il est puissant!</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Et ces wagons là-bas? On doit les livrer au port, n'est-ce pas Monsieur Handel?</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Sir handel</w:t>
      </w:r>
      <w:r>
        <w:rPr>
          <w:rFonts w:ascii="Times New Roman" w:hAnsi="Times New Roman"/>
          <w:color w:val="000000"/>
          <w:sz w:val="24"/>
          <w:szCs w:val="24"/>
        </w:rPr>
        <w:tab/>
        <w:t>Absolument! Mais tu devras revenir les chercher! Si tu les prends avec toi, ton train sera trop lourd.</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Et alors? Hah! C'est pas pour rien qu'on m'appelle Sanson! Je ne veux pas faire des allers-retours pour rien!</w:t>
      </w:r>
    </w:p>
    <w:p w:rsidR="00F57D86" w:rsidRDefault="00F57D86" w:rsidP="00994D7E">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3 - 10:02:10:14)</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03</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Si je les prends tout de suite, ce sera du temps de gagné! (efforts_____) (efforts___) (efforts___)</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Peter Sam</w:t>
      </w:r>
      <w:r>
        <w:rPr>
          <w:rFonts w:ascii="Times New Roman" w:hAnsi="Times New Roman"/>
          <w:color w:val="000000"/>
          <w:sz w:val="24"/>
          <w:szCs w:val="24"/>
        </w:rPr>
        <w:tab/>
        <w:t>Tu es certain que tu vas gagner du temps comme ça?</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(hou) (hou) Une fois lancé, tu n'imagines pas à quel point je suis rapide ! (efforts___hh)</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Peter Sam</w:t>
      </w:r>
      <w:r>
        <w:rPr>
          <w:rFonts w:ascii="Times New Roman" w:hAnsi="Times New Roman"/>
          <w:color w:val="000000"/>
          <w:sz w:val="24"/>
          <w:szCs w:val="24"/>
        </w:rPr>
        <w:tab/>
        <w:t>Exact!</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(essoufflé)</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Peter Sam</w:t>
      </w:r>
      <w:r>
        <w:rPr>
          <w:rFonts w:ascii="Times New Roman" w:hAnsi="Times New Roman"/>
          <w:color w:val="000000"/>
          <w:sz w:val="24"/>
          <w:szCs w:val="24"/>
        </w:rPr>
        <w:tab/>
        <w:t>J'imagine mal! (rire)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Sir handel</w:t>
      </w:r>
      <w:r>
        <w:rPr>
          <w:rFonts w:ascii="Times New Roman" w:hAnsi="Times New Roman"/>
          <w:color w:val="000000"/>
          <w:sz w:val="24"/>
          <w:szCs w:val="24"/>
        </w:rPr>
        <w:tab/>
        <w:t>Pareil pour moi Sanson! Euh...Bonne chance!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Peter Sam</w:t>
      </w:r>
      <w:r>
        <w:rPr>
          <w:rFonts w:ascii="Times New Roman" w:hAnsi="Times New Roman"/>
          <w:color w:val="000000"/>
          <w:sz w:val="24"/>
          <w:szCs w:val="24"/>
        </w:rPr>
        <w:tab/>
        <w:t>(rire__________)</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Sir handel</w:t>
      </w:r>
      <w:r>
        <w:rPr>
          <w:rFonts w:ascii="Times New Roman" w:hAnsi="Times New Roman"/>
          <w:color w:val="000000"/>
          <w:sz w:val="24"/>
          <w:szCs w:val="24"/>
        </w:rPr>
        <w:tab/>
        <w:t>(rire____________)</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(efforts_______)</w:t>
      </w:r>
    </w:p>
    <w:p w:rsidR="00F57D86" w:rsidRDefault="00F57D86" w:rsidP="00994D7E">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4 - 10:02:40:10)</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04</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Sanson réussit tant bien que mal à prendre de la vitesse.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(arggh, tchhh....Ohhh) Tout le monde me prend pour un incapable! Le gros contrôleur m'a pourtant choisi pour ohhh! Un stop? (h) Noon! (h) (efforts________________) (hh) Oh! Alors maintenant là,c'est bon! (efforts__________)</w:t>
      </w:r>
    </w:p>
    <w:p w:rsidR="00F57D86" w:rsidRDefault="00F57D86" w:rsidP="00994D7E">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5 - 10:03:19:15)</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05</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Mais c'est dans la montée de la colline de Gordon que les ennuis commencent....</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(h) Oh(h)! Il va falloir que j'accélère cette fois-ci! (h) Hah! Oh! Hah! Ah! (uggh) (hou!) (hou!) (urgggg) (oh) (aah) Allez avance Sanson! Montre à cette colline de quoi (h) tu es capable! (ahhhhhhh ohh oh)</w:t>
      </w:r>
    </w:p>
    <w:p w:rsidR="00F57D86" w:rsidRDefault="00F57D86" w:rsidP="00994D7E">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6 - 10:03:54:03)</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06</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Sanson ne s'avoue pas vaincu et fait un deuxième essai.</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D'accord, on y va! (h) Je peux y arriver! (h) (efforts__________) Ohh! (GGG ah!) Oh! Avance! Courage! Ne la laisse pas avoir le dessus! (efforts) (aaaaah!) Oh! Ahh oh, c'est sans espoir!</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Thomas, lui, a déjà livré ses wagons au port et le voilà qui repart à la Carrière.</w:t>
      </w:r>
    </w:p>
    <w:p w:rsidR="00F57D86" w:rsidRDefault="00F57D86" w:rsidP="00994D7E">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7 - 10:04:33:19)</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07</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Ohh! (rire bf) (h/) Alors comme ça, on fait une sieste Sanson?</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Non! J'te ferais remarquer que je travaille! Tu sais combien j’ai de wagons là- derrière?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(h) Euh... Trop, peut-être! (rire bf)</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Je cherche à gagner du temps Thomas! (h/)Je fais ce que l'on attend de moi! Alors tu ferais mieux de me pousser plutôt que de me faire des commentaires désagréables!</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Thomas accepte et change donc de voie pour aider Sanson à gravir la pente.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Recule un petit peu s'il te plait. J'dois prendre de la vitesse.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D'accord! On y va! La voie est libre!</w:t>
      </w:r>
    </w:p>
    <w:p w:rsidR="00F57D86" w:rsidRDefault="00F57D86" w:rsidP="00994D7E">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8 - 10:05:19:09)</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08</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Oh! Stop Sanson! STOP!</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Oh!(ggggg___)</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Paxton</w:t>
      </w:r>
      <w:r>
        <w:rPr>
          <w:rFonts w:ascii="Times New Roman" w:hAnsi="Times New Roman"/>
          <w:color w:val="000000"/>
          <w:sz w:val="24"/>
          <w:szCs w:val="24"/>
        </w:rPr>
        <w:tab/>
        <w:t>(gggggg____ oh!)</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(ggg oh!) (ggg oh) Oh!</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Paxton</w:t>
      </w:r>
      <w:r>
        <w:rPr>
          <w:rFonts w:ascii="Times New Roman" w:hAnsi="Times New Roman"/>
          <w:color w:val="000000"/>
          <w:sz w:val="24"/>
          <w:szCs w:val="24"/>
        </w:rPr>
        <w:tab/>
        <w:t>Salut Thomas? (h) Euh... Je roule dans le mauvais sens?</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Non(h)! C'est moi! J'aide Sanson à monter ses wagons en haut de la colline. Il en a trop pris!</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Oh! Pas du tout, non!</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Paxton</w:t>
      </w:r>
      <w:r>
        <w:rPr>
          <w:rFonts w:ascii="Times New Roman" w:hAnsi="Times New Roman"/>
          <w:color w:val="000000"/>
          <w:sz w:val="24"/>
          <w:szCs w:val="24"/>
        </w:rPr>
        <w:tab/>
        <w:t>Oh (h)! Besoin d'aide?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Oh! (hmhm) Bonne idée oui! Tu es prêt Sanson? (h)</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Bien sûr que je suis prêt! J'le suis toujours! (h)</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Un, (h/)</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Paxton</w:t>
      </w:r>
      <w:r>
        <w:rPr>
          <w:rFonts w:ascii="Times New Roman" w:hAnsi="Times New Roman"/>
          <w:color w:val="000000"/>
          <w:sz w:val="24"/>
          <w:szCs w:val="24"/>
        </w:rPr>
        <w:tab/>
        <w:t>(h/) deux,</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deux,</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Paxton</w:t>
      </w:r>
      <w:r>
        <w:rPr>
          <w:rFonts w:ascii="Times New Roman" w:hAnsi="Times New Roman"/>
          <w:color w:val="000000"/>
          <w:sz w:val="24"/>
          <w:szCs w:val="24"/>
        </w:rPr>
        <w:tab/>
        <w:t>trois!</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trois! (h/) Pousse! (h)</w:t>
      </w:r>
    </w:p>
    <w:p w:rsidR="00F57D86" w:rsidRDefault="00F57D86" w:rsidP="00994D7E">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9 - 10:06:06:16)</w:t>
      </w:r>
    </w:p>
    <w:p w:rsidR="00F57D86" w:rsidRDefault="00F57D86" w:rsidP="00994D7E">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09</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(Huh) (huh) C'est bon! Continuez! Ca marche! (h) Oh bien sûr qu'on va réussir! J'le savais! Je le savais! (rire)</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color w:val="000000"/>
          <w:sz w:val="24"/>
          <w:szCs w:val="24"/>
        </w:rPr>
      </w:pPr>
      <w:r>
        <w:rPr>
          <w:rFonts w:ascii="Times New Roman" w:hAnsi="Times New Roman"/>
          <w:color w:val="000000"/>
          <w:sz w:val="24"/>
          <w:szCs w:val="24"/>
        </w:rPr>
        <w:t>Paxton</w:t>
      </w:r>
      <w:r>
        <w:rPr>
          <w:rFonts w:ascii="Times New Roman" w:hAnsi="Times New Roman"/>
          <w:color w:val="000000"/>
          <w:sz w:val="24"/>
          <w:szCs w:val="24"/>
        </w:rPr>
        <w:tab/>
        <w:t>(h) Oh!</w:t>
      </w: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color w:val="000000"/>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Merci Paxton!</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Paxton</w:t>
      </w:r>
      <w:r>
        <w:rPr>
          <w:rFonts w:ascii="Times New Roman" w:hAnsi="Times New Roman"/>
          <w:color w:val="000000"/>
          <w:sz w:val="24"/>
          <w:szCs w:val="24"/>
        </w:rPr>
        <w:tab/>
        <w:t>Ahahah! Mais de rien!</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Woh Thomas (h)! Non (h)! Fais-les ralentir!</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Oh!</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Vite!</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(gggg)</w:t>
      </w:r>
    </w:p>
    <w:p w:rsidR="00F57D86" w:rsidRDefault="00F57D86" w:rsidP="00136D6C">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10 - 10:06:42:18)</w:t>
      </w:r>
    </w:p>
    <w:p w:rsidR="00F57D86" w:rsidRDefault="00F57D86" w:rsidP="00136D6C">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10</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Voilà, comme ça c'est beaucoup mieux! J'ai la situation sous contrôle!</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Super, Sanson! Freine s'il te plait! J'ai besoin de me décrocher!</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Désolé mais je n'ai pas le temps! Je suis en retard!</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Sanson emmène donc Thomas avec lui jusqu'au Port de Brendham. Et tant pis si ça ne lui plait pas!</w:t>
      </w:r>
    </w:p>
    <w:p w:rsidR="00F57D86" w:rsidRDefault="00F57D86" w:rsidP="00136D6C">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11 - 10:07:12:02)</w:t>
      </w:r>
    </w:p>
    <w:p w:rsidR="00F57D86" w:rsidRDefault="00F57D86" w:rsidP="00136D6C">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11</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Fat control</w:t>
      </w:r>
      <w:r>
        <w:rPr>
          <w:rFonts w:ascii="Times New Roman" w:hAnsi="Times New Roman"/>
          <w:color w:val="000000"/>
          <w:sz w:val="24"/>
          <w:szCs w:val="24"/>
        </w:rPr>
        <w:tab/>
        <w:t>Ah!</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Ah bonjour Monsieur! Sanson au rapport! Je vous livre plein de pierres de la Carrière! Comme demandé!</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Fat control</w:t>
      </w:r>
      <w:r>
        <w:rPr>
          <w:rFonts w:ascii="Times New Roman" w:hAnsi="Times New Roman"/>
          <w:color w:val="000000"/>
          <w:sz w:val="24"/>
          <w:szCs w:val="24"/>
        </w:rPr>
        <w:tab/>
        <w:t>Mais enfin tu joues à quoi exactement? C'est ta seule et unique livraison de la matinée!</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Euh... C'est vrai! Oui je l'avoue! J'ai été retardé! Je me suis retrouvé coincé en bas de la colline de Gordon!</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Fat control</w:t>
      </w:r>
      <w:r>
        <w:rPr>
          <w:rFonts w:ascii="Times New Roman" w:hAnsi="Times New Roman"/>
          <w:color w:val="000000"/>
          <w:sz w:val="24"/>
          <w:szCs w:val="24"/>
        </w:rPr>
        <w:tab/>
        <w:t>Pas étonnant! Tu as pris beaucoup trop de charge! Et... pourquoi diable Thomas est-il accroché en queue d'train?</w:t>
      </w:r>
    </w:p>
    <w:p w:rsidR="00F57D86" w:rsidRDefault="00F57D86" w:rsidP="00136D6C">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12 - 10:07:44:20)</w:t>
      </w:r>
    </w:p>
    <w:p w:rsidR="00F57D86" w:rsidRDefault="00F57D86" w:rsidP="00136D6C">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12</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Fat control</w:t>
      </w:r>
      <w:r>
        <w:rPr>
          <w:rFonts w:ascii="Times New Roman" w:hAnsi="Times New Roman"/>
          <w:color w:val="000000"/>
          <w:sz w:val="24"/>
          <w:szCs w:val="24"/>
        </w:rPr>
        <w:tab/>
        <w:t>(h) Oh! J'aurais dû me douter que tu étais aussi impliqué là-dedans, Thomas!</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C'est d'ma faute si Thomas est là! Il m'a aidé à gravir la colline! J'ai refusé de m'arrêter pour le décrocher.  J'voulais gagner du temps et être efficace, Monsieur!</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Fat control</w:t>
      </w:r>
      <w:r>
        <w:rPr>
          <w:rFonts w:ascii="Times New Roman" w:hAnsi="Times New Roman"/>
          <w:color w:val="000000"/>
          <w:sz w:val="24"/>
          <w:szCs w:val="24"/>
        </w:rPr>
        <w:tab/>
        <w:t>Mais tu n'as pas gagné de temps, au contraire! Tu as provoqué de la confusion et du retard!</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(h)</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Quand Sanson retourne à la Carrière, Thomas a déjà eu le temps de faire remplir ses wagons et il est prêt à repartir.</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Euh,  je suis désolé Je n'voulais pas te causer d'ennuis tout à l'heure!</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C'est pas grave Sanson! (h/) C'est surtout toi qui t'es fait disputer!</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C'est de ma faute! Laisse tomber! On doit apprendre de ses bêtises!</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Donc...j'espère que tu prendras moins de wagons la prochaine fois? (h)</w:t>
      </w:r>
    </w:p>
    <w:p w:rsidR="00F57D86" w:rsidRDefault="00F57D86" w:rsidP="00136D6C">
      <w:pPr>
        <w:widowControl w:val="0"/>
        <w:autoSpaceDE w:val="0"/>
        <w:autoSpaceDN w:val="0"/>
        <w:adjustRightInd w:val="0"/>
        <w:spacing w:before="170" w:after="200" w:line="480" w:lineRule="atLeast"/>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(BOUCLE 13 - 10:08:31:24)</w:t>
      </w:r>
    </w:p>
    <w:p w:rsidR="00F57D86" w:rsidRDefault="00F57D86" w:rsidP="00136D6C">
      <w:pPr>
        <w:widowControl w:val="0"/>
        <w:tabs>
          <w:tab w:val="left" w:pos="2268"/>
          <w:tab w:val="center" w:pos="4536"/>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13</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Oui, je te le promets! Ca</w:t>
      </w:r>
      <w:bookmarkStart w:id="0" w:name="_GoBack"/>
      <w:bookmarkEnd w:id="0"/>
      <w:r>
        <w:rPr>
          <w:rFonts w:ascii="Times New Roman" w:hAnsi="Times New Roman"/>
          <w:color w:val="000000"/>
          <w:sz w:val="24"/>
          <w:szCs w:val="24"/>
        </w:rPr>
        <w:t>, ce serait stupide!</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(rire)</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Mais alors que Thomas approche de la colline de Gordon... Sanson le rejoint à toute vapeur, avec cette fois-ci, un seul wagon à l'arrière.</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(rire) Sanson! Tu peux en prendre plus d'un!</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Samson</w:t>
      </w:r>
      <w:r>
        <w:rPr>
          <w:rFonts w:ascii="Times New Roman" w:hAnsi="Times New Roman"/>
          <w:color w:val="000000"/>
          <w:sz w:val="24"/>
          <w:szCs w:val="24"/>
        </w:rPr>
        <w:tab/>
        <w:t>Oui bien sûr Thomas! Mais c'est plus rapide comme ça! On gagne du temps au final!</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Thomas</w:t>
      </w:r>
      <w:r>
        <w:rPr>
          <w:rFonts w:ascii="Times New Roman" w:hAnsi="Times New Roman"/>
          <w:color w:val="000000"/>
          <w:sz w:val="24"/>
          <w:szCs w:val="24"/>
        </w:rPr>
        <w:tab/>
        <w:t>Aaah! (rire bf)</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r>
        <w:rPr>
          <w:rFonts w:ascii="Times New Roman" w:hAnsi="Times New Roman"/>
          <w:color w:val="000000"/>
          <w:sz w:val="24"/>
          <w:szCs w:val="24"/>
        </w:rPr>
        <w:t>Narrator</w:t>
      </w:r>
      <w:r>
        <w:rPr>
          <w:rFonts w:ascii="Times New Roman" w:hAnsi="Times New Roman"/>
          <w:color w:val="000000"/>
          <w:sz w:val="24"/>
          <w:szCs w:val="24"/>
        </w:rPr>
        <w:tab/>
        <w:t>Thomas sait très bien qu'il va perdre du temps au lieu d'en gagner! Ce genre de comportement, c'est du Sanson tout craché!</w:t>
      </w:r>
    </w:p>
    <w:p w:rsidR="00F57D86" w:rsidRDefault="00F57D86" w:rsidP="00136D6C">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rsidP="00994D7E">
      <w:pPr>
        <w:widowControl w:val="0"/>
        <w:tabs>
          <w:tab w:val="left" w:pos="2268"/>
          <w:tab w:val="center" w:pos="4536"/>
        </w:tabs>
        <w:autoSpaceDE w:val="0"/>
        <w:autoSpaceDN w:val="0"/>
        <w:adjustRightInd w:val="0"/>
        <w:spacing w:after="0" w:line="240" w:lineRule="auto"/>
        <w:ind w:left="2268" w:hanging="2268"/>
        <w:rPr>
          <w:rFonts w:ascii="Times New Roman" w:hAnsi="Times New Roman"/>
          <w:sz w:val="24"/>
          <w:szCs w:val="24"/>
        </w:rPr>
      </w:pPr>
    </w:p>
    <w:p w:rsidR="00F57D86" w:rsidRDefault="00F57D86"/>
    <w:p w:rsidR="00F57D86" w:rsidRDefault="00F57D86"/>
    <w:sectPr w:rsidR="00F57D86" w:rsidSect="00AE3F29">
      <w:headerReference w:type="default" r:id="rId6"/>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D86" w:rsidRDefault="00F57D86" w:rsidP="00D100C3">
      <w:pPr>
        <w:spacing w:after="0" w:line="240" w:lineRule="auto"/>
      </w:pPr>
      <w:r>
        <w:separator/>
      </w:r>
    </w:p>
  </w:endnote>
  <w:endnote w:type="continuationSeparator" w:id="0">
    <w:p w:rsidR="00F57D86" w:rsidRDefault="00F57D86" w:rsidP="00D100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D86" w:rsidRDefault="00F57D86" w:rsidP="00D100C3">
      <w:pPr>
        <w:spacing w:after="0" w:line="240" w:lineRule="auto"/>
      </w:pPr>
      <w:r>
        <w:separator/>
      </w:r>
    </w:p>
  </w:footnote>
  <w:footnote w:type="continuationSeparator" w:id="0">
    <w:p w:rsidR="00F57D86" w:rsidRDefault="00F57D86" w:rsidP="00D100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D86" w:rsidRDefault="00F57D86">
    <w:pPr>
      <w:pStyle w:val="Header"/>
      <w:jc w:val="right"/>
    </w:pPr>
    <w:fldSimple w:instr="PAGE   \* MERGEFORMAT">
      <w:r>
        <w:rPr>
          <w:noProof/>
        </w:rPr>
        <w:t>1</w:t>
      </w:r>
    </w:fldSimple>
  </w:p>
  <w:p w:rsidR="00F57D86" w:rsidRDefault="00F57D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00C3"/>
    <w:rsid w:val="00136D6C"/>
    <w:rsid w:val="001804F9"/>
    <w:rsid w:val="001D37A7"/>
    <w:rsid w:val="003F020A"/>
    <w:rsid w:val="005D0D2C"/>
    <w:rsid w:val="00615C6F"/>
    <w:rsid w:val="00691CCA"/>
    <w:rsid w:val="00994D7E"/>
    <w:rsid w:val="009E0F13"/>
    <w:rsid w:val="00AE3F29"/>
    <w:rsid w:val="00B87785"/>
    <w:rsid w:val="00C06B9D"/>
    <w:rsid w:val="00C47B42"/>
    <w:rsid w:val="00D100C3"/>
    <w:rsid w:val="00F57D8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F29"/>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00C3"/>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D100C3"/>
    <w:rPr>
      <w:rFonts w:cs="Times New Roman"/>
    </w:rPr>
  </w:style>
  <w:style w:type="paragraph" w:styleId="Footer">
    <w:name w:val="footer"/>
    <w:basedOn w:val="Normal"/>
    <w:link w:val="FooterChar"/>
    <w:uiPriority w:val="99"/>
    <w:rsid w:val="00D100C3"/>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D100C3"/>
    <w:rPr>
      <w:rFonts w:cs="Times New Roman"/>
    </w:rPr>
  </w:style>
</w:styles>
</file>

<file path=word/webSettings.xml><?xml version="1.0" encoding="utf-8"?>
<w:webSettings xmlns:r="http://schemas.openxmlformats.org/officeDocument/2006/relationships" xmlns:w="http://schemas.openxmlformats.org/wordprocessingml/2006/main">
  <w:divs>
    <w:div w:id="1091274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1084</Words>
  <Characters>5967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EP 473</dc:title>
  <dc:subject/>
  <dc:creator>Laurence Salva</dc:creator>
  <cp:keywords/>
  <dc:description/>
  <cp:lastModifiedBy>BUREAU P</cp:lastModifiedBy>
  <cp:revision>2</cp:revision>
  <dcterms:created xsi:type="dcterms:W3CDTF">2016-11-10T17:35:00Z</dcterms:created>
  <dcterms:modified xsi:type="dcterms:W3CDTF">2016-11-10T17:35:00Z</dcterms:modified>
</cp:coreProperties>
</file>