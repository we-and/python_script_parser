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 Seigneur ! Quand reviendras-Tu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Sister Zhao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attendons désespérément Ton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Brother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F366CC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F366CC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F366CC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F366CC">
        <w:rPr>
          <w:rFonts w:ascii="Arial" w:hAnsi="Arial" w:cs="Arial"/>
          <w:sz w:val="18"/>
          <w:szCs w:val="18"/>
          <w:lang w:val="en-US" w:eastAsia="fr-FR"/>
        </w:rPr>
        <w:t>Sister Zhao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une chance que vous soyiez ici toutes les deux aujourd’hui. Nous allons avoir une bonne conversation.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F366CC">
        <w:rPr>
          <w:rFonts w:ascii="Arial" w:hAnsi="Arial" w:cs="Arial"/>
          <w:sz w:val="18"/>
          <w:szCs w:val="18"/>
          <w:lang w:eastAsia="fr-FR"/>
        </w:rPr>
        <w:t>Li Jiayin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OK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Oncle, te souviens-tu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Mm ? 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Quand nous étions des enfants, tu nous amenais souvent voir ce vieil arbre.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Tu nous racontais des histoires de </w:t>
      </w:r>
      <w:smartTag w:uri="urn:schemas-microsoft-com:office:smarttags" w:element="PersonName">
        <w:smartTagPr>
          <w:attr w:name="ProductID" w:val="la Bible"/>
        </w:smartTagPr>
        <w:r w:rsidRPr="003B6436">
          <w:rPr>
            <w:rFonts w:ascii="Arial" w:hAnsi="Arial" w:cs="Arial"/>
            <w:sz w:val="18"/>
            <w:szCs w:val="18"/>
            <w:lang w:eastAsia="fr-FR"/>
          </w:rPr>
          <w:t>la Bible</w:t>
        </w:r>
      </w:smartTag>
      <w:r w:rsidRPr="003B6436">
        <w:rPr>
          <w:rFonts w:ascii="Arial" w:hAnsi="Arial" w:cs="Arial"/>
          <w:sz w:val="18"/>
          <w:szCs w:val="18"/>
          <w:lang w:eastAsia="fr-FR"/>
        </w:rPr>
        <w:t>, et tu nous parlais des expériences et témoignages des croyants qui nous ont précédés.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 nous parlais tellement, parfois pendant des heures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soupir Malgré que nous soyons des enfants,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pouvions voir que tu avais de grandes attentes pour nous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Papa ! Quand nous t’écoutions, c’était si passionnant, si exaltant.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éprouvions une telle conviction, une telle passion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voulions être comme toi plus tard.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voulions devenir de grands pasteurs, nous dévouant et travaillant pour le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que le temps passe vite.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Vingt années sont passées en un clin d’œil.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Maintenant, nous pouvons aussi prêcher et œuvrer pour le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Notre vœu s’est finalement réalisé.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Soupir Ce vieil arbre abrite tellement de bons souvenirs.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Oh ! Ton père nous a quittés trop tôt.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Avant de nous quitter, il m’a confié que ce plus grand vœu était que je fasse de toi un pasteur.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ça me fait plaisir de te voir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travailler pour le Seigneur et t’occuper de l’Église.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Hou'en, qu’as-tu prêché récemment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Hou'en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Récemment je essentiellement prêchais sur le fait d’attendre et de veiller pour accueillir l'arrivée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Bien, attendre et veiller, c’est très important.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L’évangile du Seigneur Jésus s’est répandu sur la terre entière.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signes montrent que l’heure de Son retour est déjà arrivée.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Mm.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en effet le moment d’être vigilant.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attendre et veiller en permanence ; Le Seigneur pourrait venir nous emmener à n’importe quel moment.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semble que je pourrais accueillir le Seigneur à Son retour avant ma mort.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suis vieux, je suis impatient d’assister à l’apparition du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dommage que tant de personnes sachent que le Seigneur revient bientôt,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ne sont pas vigilants, et ne se préparent pas en attendant Son retour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Nous devons veiller pour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Récemment, j'ai beaucoup réfléchi à comment notre attente peut-elle être en accord avec la volonté du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à quoi « veiller » se réfère-t-il réellement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Jiayin, c’est une excellente question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Hou'en, pourquoi ne nous dis-tu pas ce que tu penses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Hou'en.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Okay.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crois que veiller se réfère essentiellement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à la prière et à la lecture fréquente de </w:t>
      </w:r>
      <w:smartTag w:uri="urn:schemas-microsoft-com:office:smarttags" w:element="PersonName">
        <w:smartTagPr>
          <w:attr w:name="ProductID" w:val="Cao C"/>
        </w:smartTagPr>
        <w:r w:rsidRPr="003B6436">
          <w:rPr>
            <w:rFonts w:ascii="Arial" w:hAnsi="Arial" w:cs="Arial"/>
            <w:sz w:val="18"/>
            <w:szCs w:val="18"/>
            <w:lang w:eastAsia="fr-FR"/>
          </w:rPr>
          <w:t>la Bible</w:t>
        </w:r>
      </w:smartTag>
      <w:r w:rsidRPr="003B6436">
        <w:rPr>
          <w:rFonts w:ascii="Arial" w:hAnsi="Arial" w:cs="Arial"/>
          <w:sz w:val="18"/>
          <w:szCs w:val="18"/>
          <w:lang w:eastAsia="fr-FR"/>
        </w:rPr>
        <w:t>, le travail dur, et la modération en toutes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Comme le dit </w:t>
      </w:r>
      <w:smartTag w:uri="urn:schemas-microsoft-com:office:smarttags" w:element="PersonName">
        <w:smartTagPr>
          <w:attr w:name="ProductID" w:val="Cao C"/>
        </w:smartTagPr>
        <w:r w:rsidRPr="003B6436">
          <w:rPr>
            <w:rFonts w:ascii="Arial" w:hAnsi="Arial" w:cs="Arial"/>
            <w:sz w:val="18"/>
            <w:szCs w:val="18"/>
            <w:lang w:eastAsia="fr-FR"/>
          </w:rPr>
          <w:t>la Bible</w:t>
        </w:r>
      </w:smartTag>
      <w:r w:rsidRPr="003B6436">
        <w:rPr>
          <w:rFonts w:ascii="Arial" w:hAnsi="Arial" w:cs="Arial"/>
          <w:sz w:val="18"/>
          <w:szCs w:val="18"/>
          <w:lang w:eastAsia="fr-FR"/>
        </w:rPr>
        <w:t>, « Et maintenant, petits enfants, demeurez en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afin que, lorsqu'il paraîtra, nous ayons de l'assurance,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qu'à son avènement nous ne soyons pas confus et éloignés de lui.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être sages et sobres chaque jour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 nous pourrons nous présenter devant le Seigneur avec confiance à Sa venue !</w:t>
      </w:r>
    </w:p>
    <w:p w:rsidR="00C97A97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Dernièrement, nous organisons des veillées de prière tout le temps à l’Église.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aussi mis sur pied une tour de garde.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veillons pas et n’attendons pas comme ceci, nous serons rejetés quand le Seigneur arrivera.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une bonne façon de pratiquer ! Mais ce n’est pas tout.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Dis-le-nous Papa, s’il te plait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veiller et attendre signifient principalement rester fidèles au nom et la voie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Parce que lors des derniers jours, il y aura des moments périlleux.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nombreuses personnes aimeront plus le monde que le Seigneur, et toutes sortes d’hérésies apparaitront.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dit : « Si quelqu'un vous dit alors: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Christ est ici, ou: Il est là, ne le croyez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il s'élèvera de faux Christs et de faux prophètes ; ils feront de grands prodiges et des miracles, au point de séduire,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s'il était possible, même les élus.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nous montrent que le Seigneur nous recommande la vigilance.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plus important, c’est qu’avant l’arrivée du Seigneur sur un nuage pour nous emmener, nous devons nous prémunir contre toutes les formes d’hérésie.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Donc, si quiconque vous dit que le Seigneur est revenu dans la chair ne les écoutez pas et ne croyez pas à ce qu’ils disent.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rester fidèles au nom et à la voie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Sinon, comment pourrons-nous entrer au royaume des cieux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j’ai une opinion différente à ce sujet.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Yang Shoudao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 xml:space="preserve">Mm. 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Yang Shoudao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 xml:space="preserve">Ah bon ? </w:t>
      </w:r>
      <w:r w:rsidRPr="003B6436">
        <w:rPr>
          <w:rFonts w:ascii="Arial" w:hAnsi="Arial" w:cs="Arial"/>
          <w:sz w:val="18"/>
          <w:szCs w:val="18"/>
          <w:lang w:eastAsia="fr-FR"/>
        </w:rPr>
        <w:t>Vas-y s’il te plait.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faux prophètes apparaitront en effet lors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ces faux Christs apparaitront au moment précis du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suivons ce que tu viens de dire,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n’écoutons, ne croyons jamais, les nouvelles de la venue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rencontrerons-nous le Seigneur quand Il sera vraiment là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pense qu’à ce niveau le Seigneur nous demande de faire la différence,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ne pas nous laisser tromper par de faux Christs, mais d’être attentifs pour accueillir le Seigneur à Son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le Seigneur Jésus dit, « Au milieu de la nuit, on cria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Voici l'époux, allez à sa rencontre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pense que vers la fin lors des derniers jours, quand nous entendrons les gens crier « Voici le marié »,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voudra dire que les gens disent que le Seigneur est revenu,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telles des vierges sages nous devons guetter la voix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est véritablement veiller et attendre, ce n’est qu’ainsi que nous pourrons accueillir le Seigneur à Son retour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Jiayin, tu as parfaitement raison, tu es très perspicace.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Ming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Grand-Père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Qu’y a-t-il, Xiaoming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Ming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Grand-Père, Tante Zhao te cherche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Oh, allons-y donc.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Ming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Zhao, tu as fait un long chemin, as-tu une chose importante à me dire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Pasteur Yang, il y a deux jours, deux prêcheurs de l'Éclair Oriental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ont témoignés chez Sœur Cai que le Seigneur était de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Quoi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est de retour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ils ont également dit que le Seigneur avait exprimé plusieurs vérités, et avait réalisé l’œuvre de jugement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qu’ils ont dit avait l’air vrai, et ils ont même lu des passages de la parole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tous pensé que c’était génial.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parce que vous avez dit une fois à Sœur Cai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tous ceux qui disent que le Seigneur était de retour mentaient, et qu’ils ne devaient pas être reçus,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 leur a demandé de partir.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pensons que ce n’était peut-être pas le bon choix.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donc je suis venue vous demander votre avis.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pensez-vous que nous devons faire dans ce genre de cas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Seigneur, je ne pense pas que Sœur Cai ait fait quelque chose de mal.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quiconque n’est pas le Seigneur Jésus sur un nuage est un faux Christ.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ce genre de cas, il est sage d’être prudent.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était-ce réellement la chose à faire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Qu’a-t-elle fait de mal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S'il y a la lumière et l'œuvre du Saint-Esprit dans leurs propos, si ce qu’ils disent vient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les écouter et étudier attentivement leurs propos.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nous avons chassé ces deux-là, je ne pense pas que nous ayons fait le bon choix.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n’y a rien de mal dans le fait de les renvoyer.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la Bible, il est dit clairement : « il vient avec les nuées. Et tout oeil le verra…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voyons, donc que le Seigneur reviendra sur un nuage.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aujourd’hui nous n’avons pas encore vu cela, alors comment le Seigneur pourrait-Il être déjà là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oui Jiayin.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la venue du Seigneur est un événement grandiose.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N’est-ce pas un peu arbitraire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tirer des conclusions fondées sur un simple passage de la parole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Rappelez-vous les Juifs Pharisiens à cette époque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attendaient la venue du Messie et avaient appris par cœur Ses prophéties.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quand Il est venu accomplir Son œuvre, le Seigneur Jesus n’était pas comme ils l’avaient imaginé,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 seulement ils ne le reconnurent pas comme le Messie,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ils l’ont même crucifié.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sont devenus un peuple qui s’oppose à Dieu, et furent condamnés à travers les âges, et Dieu les maudit.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je pense qu’en attendant la venue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faire plus attention, afin d’éviter d’offenser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Quant à la véracité de l’œuvre de l'Éclair Oriental et du retour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ne pouvons pas encore porter de jugement.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Quand les gens de l'Éclair Oriental témoignent du retour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n’y a rien de mal à y penser un peu avant de nous décider.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Qu’en pensez-vous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tu as raison,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Jiaying, ce que tu dis est sensé.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la Bible prédit réellement la venue du Seigneur sur un nuage blanc, comment expliques-tu cela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Récemment, j’ai beaucoup étudié les écritures évoquant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découvert que ces écritures peuvent être réparties en deux catégories.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Hou'en, regarde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L’une d’elles prédit la venue du Seigneur sur un nuage, visible de tous.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L’autre prédit qu’Il viendra comme un voleur, comme le dit l’Apocalypse 3:3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je viendrai comme un voleur.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Matthieu 25 : 6, il est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Au milieu de la nuit, on cria: Voici l'époux, allez à sa rencontre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passages montrent qu’il y a deux types de prophéties sur la venue du Seigneur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L’une est qu’Il viendra comme un voleur, inconnu de tous. Il viendra peut-être en secret.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L’autre est qu’Il viendra sur un nuage, et sera vu par tous. Il apparaîtra peut-être à tous publiquement.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 compréhension personnelle est que le Seigneur arrivera d’abord en secret,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apparaîtra publiquement après avoir accompli Son œuvre.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sera comme quand Jésus est venu accomplir Son œuvre : Il est devenu d’abord la chair comme Fils de l’homme et est descendu en secret.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Après avoir accompli Son œuvre, Il fut crucifié, après quoi Il ressuscita d’entre les morts.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Pendant quarante jours, Il apparut publiquement et ensuite Il monta au ciel.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connaissons tous cet événement.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Hm, oui. Laisse-moi jeter un œil.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 tu as tort.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Comme un voleur » et « au milieu de la nuit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veut dire que personne ne sait quand le Seigneur reviendra.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Pas que le Seigneur viendra en secret.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ma compréhension est la suivante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plusieurs passages de la Bible, il est écrit que le retour du Seigneur sera « la venue du Fils de l’homme ».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clairement mentionné dans Luc 17 : 24-25,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dit : « Car, comme l'éclair resplendit et brille d'une extrémité du ciel à l'autre,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 sera le Fils de l'homme en son jour.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 faut auparavant qu'il souffre beaucoup, et qu'il soit rejeté par cette génération.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« Fils de l’homme » fait référence à l’incarnation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est aussi dit dans ce verset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il faut auparavant qu'il souffre beaucoup, et qu'il soit rejeté par cette génération.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Puisque cette génération doit Le rejeter,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est fort probable que cela veuille dire que Dieu incarné arrive en secret.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comme Jésus, lorsqu’Il vint accomplir Son œuvre,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personne ne savait qu’Il était le Messie.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gens crurent que le Seigneur était un homme ordinaire, ils Le condamnèrent et Le rejetèrent.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Si, à Son arrivée, le Seigneur Se révèle directement aux gens, il est évident,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qu’Il ne souffrira pas, et ne sera pas rejeté par cette génération.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 je pense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« comme un voleur » et « au milieu de la nuit », ne veulent pas juste dire que personne ne sera au courant de Sa venue.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pourrait vouloir dire que le Seigneur reviendra, en secret et en tant que Fils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Sœur Li, dis ainsi, cela semble possible.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 ce que tu dis est très instructif.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lu ce passage de la Bible à plusieurs reprises sans jamais penser à ça.</w:t>
      </w:r>
    </w:p>
    <w:p w:rsidR="00C97A97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Apparemment je dois me consacrer davantage à la prière et à l’étude biblique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n’était-Il pas le Fils de l’homme ? Sa souffrance ne s’est-elle pas achevée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le Fils de l’homme pourrait-Il revenir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impossible, absolument impossible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Zhao, buvez un peu d’eau.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Sister Zhao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Okay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Yang Hou'en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Jiayin.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Li, si comme le dit ce passage de l’Écriture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vient réellement comme le Fils de l’homme, en secret,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nous sera alors vraiment difficile de Le reconnaître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je me demande aussi, si le Seigneur revient comme le Fils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communauté religieuse s’opposera-t-elle à Lui, Le rejetant et Le condamnant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 à l’époque où le Seigneur Jésus accomplissait Son œuvre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oui, nous devons être plus attentifs en l’attendant.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les gens disent que le Seigneur est revenu, et surtout si Sa manière de prêcher a de nouveau été condamnée et rejetée par le monde religieux,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encore l’examiner de plus près.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dirait que le retour du Seigneur n’est pas aussi simple que nous l’avons imaginé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 Si le Seigneur arrive en secret, comme le Fils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devons-nous être vigilants à accueillir Son retour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un point qui n’est pas clair pour moi non plus.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je ne pense pas que nous devrions ignorer quoi que ce soit qui concerne la venue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particulier, nous devrions examiner avec soin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témoignages selon lesquels le Seigneur est venu et qu’Il a parlé.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prier plus, chercher plus, et écouter pour nous assurer que c’est la voix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S’il s’avère que le Seigneur est réellement revenu, alors nous l’accepterons le plus tôt possible.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 le dit le livre de l’Apocalypse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Voici, je me tiens à la porte, et je frappe. Si quelqu'un entend ma voix et ouvre la porte,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j'entrerai chez lui, je souperai avec lui, et lui avec moi.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Veiller et attendre ne signifient pas regarder le ciel et attendre la venue du Seigneur sur un nuage.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signifie rechercher l'apparition de Dieu et être attentif à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seulement ainsi que nous veillerons et attendrons.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seulement ainsi que nous ne manquerons pas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Qu’en penses-tu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Mm. 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soupir Comment ai-je pu ne pas faire attention à ce verset de l’écriture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est debout à la porte et frappe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Et frappe » ? Frappe-t-Il sur un nuage blanc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peut-Il frapper en descendant du nuage blanc et vu par les hommes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Ah, je n’ai pas encore compris ce passage.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Li, ce que tu dis est très sensé.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suis un peu inquiète à présent.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condamné l'Éclair Oriental sans le considérer de façon appropriée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renvoyer ces deux personnes qui prêchaient l'Éclair Oriental.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l'Éclair Oriental est réellement le retour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agissant de la sorte, ne nous sommes-nous pas opposés au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sommes-nous pas devenus des Pharisiens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Désormais, lorsque les gens de l'Éclair Oriental témoigneront de la venue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considérer ce qu’ils disent.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ne pouvons pas aveuglément les rejeter, et les condamner négligemment.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le Seigneur Jésus a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Car, comme l'éclair part de l'orient et se montre jusqu'en occident, ainsi sera l'avènement du Fils de l'homme.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L'Éclair Oriental » lui-même se rapporte à la prophétie du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peut bien être l’œuvre du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Attends.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nous a ordonné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Prenez garde que personne ne vous séduise.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plusieurs viendront sous mon nom,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disant ; C'est moi. Et ils séduiront beaucoup de gens.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moi quelqu’un qui ne descend pas sur un nuage est un imposteur, il n’y a rien à considérer.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passer plus de temps à nous préparer, prier et nous réunir pour lire les écritures.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suffit d’attendre le moment où le Seigneur reviendra sur un nuage pour nous chercher.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la Bible dit que de faux Christs apparaîtront pendant les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pense que nous devrions être prudents en la matière, de peur d’être dupés.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si nous n'acceptons que la venue du Seigneur sur un nuage blanc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condamnons tous ceux qui disent que le Seigneur est arrivé,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pourrions facilement manquer le retour du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Hé, vous rendez le retour du Seigneur trop compliqué, comment pourrait-il l’être autant ?</w:t>
      </w:r>
    </w:p>
    <w:p w:rsidR="00C97A97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bookmarkStart w:id="0" w:name="_GoBack"/>
      <w:bookmarkEnd w:id="0"/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savons tous que le Seigneur reviendra comme Il est parti.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s’en est allé sur un nuage blanc, Il reviendra certainement sur un nuage blanc.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N’est-ce pas plutôt simple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Quoi que dise la Bible, nous devons y croire.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Lorsque le Seigneur viendra, Il ne nous abandonnera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n’avons-nous pas cru au Seigneur toutes ces années et espéré Sa venue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condamnons tous ceux qui témoignent le retour du Seigneur comme des faux Christs,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n’est-ce pas également possible que nous condamnions le Christ qui est devenu le Fils de l’homme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conséquences seraient inimaginables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Effectivement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 ton partage est intéressant.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je crois que tant que nous travaillons dur, prions plus, et faisons tout ce que nous pouvons pour suivre les exigences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ne nous abandonnera sûrement pas,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quand Il viendra, Il nous conduira naturellement au royaume des cieux.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Brother Wang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Halètement Sœur Li, Sœur Li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Li Jiayin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Hou'en…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Li Jiayin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Frère Wang,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Quelque chose s’est passé, Sœur Li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s’est-il passé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gouvernement PCC a fermé notre lieu de réunion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Ah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ils ont pris plusieurs frères et sœurs.</w:t>
      </w:r>
    </w:p>
    <w:p w:rsidR="00C97A97" w:rsidRPr="003B6436" w:rsidRDefault="00C97A97" w:rsidP="00035641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035641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Quoi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police vous recherche partout, ils veulent vous arrêter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vous ai pas téléphoné parce que nos appels sont souvent surveillés.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dû courir tout ce chemin pour vous le dire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Du calme, parle lentement.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Li, vite, cachez-vous. Quoi que vous fassiez, ne rentrez pas chez vous.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le gouvernement PCC persécute de plus en plus les Églises clandestines.</w:t>
      </w:r>
    </w:p>
    <w:p w:rsidR="00C97A97" w:rsidRPr="003B6436" w:rsidRDefault="00C97A97" w:rsidP="00035641">
      <w:pPr>
        <w:spacing w:after="0" w:line="240" w:lineRule="auto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trop dangereux pour vous de travailler ici.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mieux serait que vous vous cachiez quelque part loin d’ici.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suis d’accord.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 Wang, prenez soin de l’Église.</w:t>
      </w:r>
    </w:p>
    <w:p w:rsidR="00C97A97" w:rsidRPr="003B6436" w:rsidRDefault="00C97A97" w:rsidP="00035641">
      <w:pPr>
        <w:spacing w:after="0" w:line="240" w:lineRule="auto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Comptez-vous sur le Seigneur, et partage Ses paroles avec les frères et sœurs.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Renforcez leur foi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Halètement Nous le ferons ! Sœur Li, ne vous inquiétez pas : le Seigneur sera notre guide.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cela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croient au Seigneur doivent rencontrer des obstacles et marcher sur le chemin de la croix.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Quand tu seras dehors, n’oublie pas de te confier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Jiyain, assure-toi de prier le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Exactement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Hou'en, le Seigneur est avec moi, ne vous inquiétez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Prenez soin de toi, mon oncle.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J’y vais.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J’aimerais tous vous présenter à Sœur Chen de l’Église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Bonjour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Voici Sœur Xiang.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Bonjour à tous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L’Église de Dieu Tout-Puissant ?</w:t>
      </w:r>
    </w:p>
    <w:p w:rsidR="00C97A97" w:rsidRPr="003B6436" w:rsidRDefault="00C97A97" w:rsidP="00035641">
      <w:pPr>
        <w:spacing w:after="0" w:line="240" w:lineRule="auto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Qu’est-il arrivé pour qu’elle soit avec elles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 t’es cachée du gouvernement PCC pendant trois années.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je n’aurais jamais imaginé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tu finirais par croire à l'Éclair Oriental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Hein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 les as même ramenés à la maison avec toi, tu…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Toussement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Pasteur Yang, ça va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Li est si dévouée, comment pourrait-elle accepter l'Éclair Oriental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dirait que l'Éclair Oriental vole toujours nos bonnes brebis.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dernièrement, beaucoup de nos frères et sœurs, des gens aussi dévoués que Sœur Li,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sont arrivés à croire en l'Éclair Oriental.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 pourrait-il que l'Éclair Oriental soit la bonne voie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non, pourquoi autant de frères et sœurs l’accepteraient-ils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semble qu’une vérité se cache ici.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 tu es quelqu’un qui a faim et soif de la justice, qui aime rechercher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Pourquoi acceptes-tu l'Éclair Oriental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comprends pas l'Éclair Oriental, et je ne l’ai jamais considéré.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ils ont volé bon nombre de nos bonnes brebis.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Voilà ce que j’en sais.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même que les frères et sœurs.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Pourrais-tu nous dire comment tu en es arrivée à accepter l'Éclair Oriental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Oui, dis-nous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Hou'en, vous ne me connaissez toujours pas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cru au Seigneur toutes ces années, et j'ai connu la Bible.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suis pas une personne qui n'a pas sa popre pensée ou opinion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Surtout quand il s’agit de trouver la bonne voie,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suis très claire dans mon cœur: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Seul qui prononce la vérité est le Christ et l'apparition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cela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savons tous que l’humanité corrompue est sans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esprits mauvais n'ont aucune vérité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le Christ est la vérité, le chemin, et la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Sœur Li a raison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Le Seul qui peut dire la vérité est l'apparition de Dieu, 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est l’expression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L’expression de Dieu Tout-Puissant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L’expression de Dieu Tout-Puissant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Après avoir lu les paroles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Ça a vraiment ouvert mes yeux et m’a beaucoup donné.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été totalement convaincue par les paroles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Dieu Tout-Puissant accomplit Son jugement en commençant par la maison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dit toutes les vérités nécessaires à la purification et le salut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a révélé tous les mystères du plan de gestion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voyons toujours pas que Dieu Tout-Puissant est le retour du Seigneur Jésus, ne sommes-nous pas veugles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Chercher le vrai chemin doit considérer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Le Christ est la vérité, le chemin et la vie » comme principe de base.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qu’en recherchant la bonne voie de cette manière que nous pouvons être sûrs de ne pas commettre d’erreurs.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elle a raison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Hou'en, qu’attendions-nous pendant toutes ces années où nous avons cru au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Attendions-nous le jour où le Seigneur nous enlèvera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Oui…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attendions ce jour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le Seigneur Jésus est déjà retourné, ceci ne fait aucun doute.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Est-ce vrai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est-Il réellement revenu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 les paroles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Vous découvrirez certainement que toutes les paroles de Dieu Tout-Puissant sont la vérité, 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lisons pas les paroles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ne pouvons pas entendre la voix du Seigneur ou découvrir Son retour,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n’aurons aucun moyen d’être enlevés devant le trône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si nous ne cherchons pas, alors, comment pouvons-nous entendre la voix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c’est cela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crois que si nous croyons au nom du Seigneur Jésus et en Son Chemin,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n’acceptons pas la tromperie des faux Christs et des faux prophètes, si nous sommes vigilants en attendant,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alors, le Seigneur nous donnera certainement des révélations lorsqu’Il viendra.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n’avons pas besoin d’entendre la voix du Seigneur avant d’être enlevés.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Si quelqu'un vous dit alors: Le Christ est ici,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ou: Il est là, ne le croyez pas.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il s'élèvera de faux Christs et de faux prophètes ; ils feront de grands prodiges et des miracles,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point de séduire, s'il était possible, même les élus.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reconnaissez-vous pas la tromperie des faux Christs et des faux prophètes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dans les derniers jours il y a effectivement de faux Christs qui trompent les gens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donc, nous croyons que tous ceux qui témoignent le retour du Seigneur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sont certainement faux. Nous n’avons pas besoin de chercher ou d’examiner.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quand le Seigneur viendra, Il Se révèlera à nous et ne nous abandonnera certainement pas.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crois que c’est un bon accomplissement.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Qu’en pensez-vous tous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Pasteur Yang a raison.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Aussi longtemps que nous croyons au nom du Seigneur Jésus, et n’accepterons pas la tromperie des faux Christs,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le Seigneur nous inspirera certainement à Sa venue.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tous ceux qui prêchent la venue du Seigneur sont sûrement faux.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ne devrions écouter ou accepter aucun d’entre 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Brother Chen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Believer Liu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Vrai.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nous a déjà dit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dans les derniers jours, les faux Christs et les faux prophètes viendrons nous tromper.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craignons leur tromperie, et donc nous attendons les révélations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Y a-t-il quelque chose ne va pas avec cette manière de faire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Non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Vous dites que tous ceux qui témoignent le retour du Seigneur sont faux, mais ce n'est pas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 qu’Il reviendrait. Oserez-vous dire qu’il était faux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Exacte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craignez-vous pas de vous opposer à Dieu ? Ce n’est pas une mince affaire.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la Bible a prédit cela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Au milieu de la nuit, on cria: Voici l'époux, allez à sa rencontre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l’expliquez-vous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nous a clairement dit : les brebis de Dieu entendent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Quand le Seigneur viendra, Il parlera et travaillera sûrement.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en écoutant la voix du Seigneur que l’homme L’accueille et L’accepte.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les gens témoignent le retour du Seigneur, et que nous ne cherchons ni n’examinons leur témoignage,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alors, comment serons-nous capables d’entendre la voix du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vous vous enfermez dans votre chambre en attendant des révélations,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ça ne compte pas pour une attente et une veille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clair que le Seigneur est déjà revenu, et vous ne L’avez pas encore accueilli.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peut sembler méchant, mais vous attendez seulement la mort, vous provoquez votre propre destruction.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semble que nous avons tort de ne pas rechercher et écouter la voix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nous sommes en pleine violation des paroles du Seigneur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être sûrs de rechercher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Co-worker Zhao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Mm.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Chen Ling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Frères et sœurs,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en effet prédit qu’il y aurait des faux Christs et des faux prophètes dans les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un fait.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le Seigneur a aussi clairement et plusieurs fois prédit qu’Il reviendrait.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le croyons réellement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examinant les prophéties sur la venue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beaucoup de gens préfèrent se méfier des faux Christs et des faux prophètes en priorité.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ne pensent aucunement à la façon d’accueillir la venue de l'époux et d’entendre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Quel est le problème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N’est-ce pas un problème de ne pas manger de peur de s’étouffer, d’économiser des bouts de chandelles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peu importe comment nous nous prémunissons contre les faux Christs et les faux prophètes,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n’accueillons pas le retour du Seigneur et ne pouvons pas être enlevés devant le trône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sommes des vierges folles éliminés et abandonnés pas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notre foi en le Seigneur est un réel échec.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Le clé du problème si nous pouvons ou pasaccueillir le retour du Seigneur, est de savoir si nous sommes prêts ou pas à entendre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Aussi longtemps que nous reconnaîtrons que</w:t>
      </w:r>
      <w:r w:rsidRPr="003B6436">
        <w:rPr>
          <w:rFonts w:ascii="Arial" w:hAnsi="Arial" w:cs="Arial"/>
          <w:sz w:val="18"/>
          <w:szCs w:val="18"/>
          <w:lang w:eastAsia="fr-FR"/>
        </w:rPr>
        <w:t xml:space="preserve"> le Christ est la vérité, le chemin, et la vie, nous n’aurons aucune difficulté à distinguer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pouvons pas discerner la vérité, et nous en tienons juste aux signes et merveilles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serons certainement trompés par les faux Christs et les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recherchons pas le vrai chemin, alors nous ne pourrons jamais entendre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N’attendont-nous pas la mort et ne travaillons-nous pas à notre propre destruction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Exactement.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Sister Wang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Exactement. </w:t>
      </w:r>
      <w:r w:rsidRPr="003B6436">
        <w:rPr>
          <w:rFonts w:ascii="Arial" w:hAnsi="Arial" w:cs="Arial"/>
          <w:sz w:val="18"/>
          <w:szCs w:val="18"/>
          <w:lang w:eastAsia="fr-FR"/>
        </w:rPr>
        <w:t>C'est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croyons aux paroles du Seigneur, les brebis de Dieu entendent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ont vraiment l'intelligence et la qualité, et et peuvent entendre la voix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seront pas trompés par les faux Christs et les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les faux Christs et les faux prophètes n'ont aucune vérité, et incapables d’accomplir l’œuvre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n’avons pas besoin de nous inquiéter à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Seuls ceux qui sont troublés et sans intelligence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peuvent être trompés par de faux Christs et de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vierges sages ne seront pas trompées par les faux Christs et les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elles ont le soin et la protection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quand Dieu créa l’homme, les vierges sages ont été données l'esprit humain et étaient capable d'entendre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brebis de Dieu entendent la voix, c'est prédestiné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Seulement les vierges folles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 consacrent à se prémunir contre les faux Christs et des faux prophètes, et négligent de rechercher et de examiner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souhaitons accueillir le retour du Seigneur, et ne pas être trompés par les faux Christs et les faux prophètes,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alors nous devons savoir comment les faux Christs trompent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trompent-ils les gens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nous a déjà parlé des actions des faux Christs et des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Car il s'élèvera de faux Christs et de faux prophètes ; ils feront de grands prodiges et des miracles, au point de séduire,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s'il était possible, même les élus. » Matthieu 24:24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du Seigneur Jésus nous montrent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faux Christs et les faux prophètes se contentent principalement de montrer des prodiges et des miracles pour tromper les élus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la manifestation principale de la tromperie des faux Christs sur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nous a dit il y a longtemps que les faux Christs utilisent des prodiges et des miracles pour tromper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Là, nous devons comprendre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pourquoi les faux Christs se servent des prodiges et des miracles pour tromper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pourquoi se comportent-ils ainsi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Par-dessus tout, c’est parce que les faux Christs et les faux prophètes sont totalement dépourvus de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leur nature et leur substance sont des esprits extrêmement méchants.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ils doivent donc s’appuyer sur des prodiges et des miracles pour tromper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les faux Christs et les faux prophètes possédaient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ne se serviraient pas de prodiges et miracles pour tromper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Vu comme ça,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faux Christs et les faux prophètes accomplissent des prodiges et des miracles, parce que c’est tout ce qu’ils peuvent faire.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pouvons pas voir cela, alors il leur sera extrêmement facile de nous tromper.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le Christ est la vérité, le chemin et la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Seul qui peut exprimer la vérité, montrer aux gens la voie et leur donner la vie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est le Christ.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sont incapables d'exprimer la vérité sont sûrement de faux Christs, ils sont faux.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le principe de base pour identifier les faux Christs et les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ceux qui recherchent la bonne voie devraient obéir à ce principe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rechercher et reconnaître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en cela ils n’ont pas tort.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déjà révélé les pratiques des faux Christs et des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Lisons un passage des paroles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Écoutons.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Si, à ce jour, il devrait émerger une personne capable de donner des signes et de faire des prodiges, et de chasser les démons, de guérir,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d’opérer beaucoup de miracles, et si cette personne affirme qu’elle est la venue de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alors ce serait de la contrefaçon et de l’imitation de Jésus faites par les mauvais esprits.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Souviens-toi de ceci ! Dieu ne reprend pas le même travail.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L’étape du travail de Jésus a déjà été réalisée, et Dieu ne va plus entreprendre une deuxième fois cette étape de travail. ...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Dans les conceptions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doit toujours donner des signes et faire des prodiges, doit toujours guérir et chasser les démons, et doit toujours être comme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cette fois-ci Dieu n’est pas du tout comme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Si, au cours des derniers jours, Dieu continuait à montrer des signes et à faire des prodiges, à chasser les démons, à guérir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— s’Il faisait exactement la même chose que Jésus — alors Dieu serait en train de répéter le même travail,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le travail de Jésus n’aurait aucune signification ou valeur.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Aucune signification ou valeur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Ainsi, Dieu réalise une étape du travail à chaque 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Une fois que chaque étape de Son travail a été achevée, elle est immédiatement imitée par les mauvais esprits,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après Satan commence à suivre Dieu sur Ses talons, Dieu opte pour une autre méthode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une fois que Dieu a accompli une étape de Son travail, elle est imité par les mauvais esprits. Vous devez être conscients de ces réalités.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L’œuvre de Dieu n’est jamais conforme aux conceptions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Son travail est toujours nouveau, jamais vieux.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ne répète jamais le travail du passé, mais fonce plutôt, accomplissant un travail inédit. »</w:t>
      </w:r>
    </w:p>
    <w:p w:rsidR="00C97A97" w:rsidRPr="003B6436" w:rsidRDefault="00C97A97" w:rsidP="00035641">
      <w:pPr>
        <w:spacing w:after="0" w:line="240" w:lineRule="auto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les paroles de Dieu Tout-Puissant nous disent clairement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est toujours nouveau et jamais ancien et ne fait jamais le même travail.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exactement comme quand Jésus est venu accomplir Son œuvre : Il a inauguré l’ère de la Grâce, et a mis fin à l’ère de la Loi.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fait l’œuvre de rédemption, et a sauvé l’humanité du péché.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Afin que Son œuvre soit effective, Il a fait des prodiges et des miracles.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les derniers jours, Dieu Tout-Puissant est venu, Il a annoncé l’ère du Règne et a mis fin à l’ère de la Grâce.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 ne répète pas l’œuvre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lieu de cela, partant de l’œuvre de rédemption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accomplit l’œuvre du jugement à partir de la maison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exprimé toutes les vérités pour la purification et le salut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 résolu le problème de la source du péché et de la nature satanique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totalement sauvé l’homme de l’influence de Satan, de sorte qu’il soit gagné par Dieu finalement.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les faux Christs ? Ce sont tous des mauvais esprits qui imitent le Christ.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sont incapables d’inaugurer une nouvelle ère et de mettre fin à l’ancienne.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peuvent juste imiter le Seigneur Jésus en faisant des prodiges et des miracles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tromper ceux qui sont abrutis et incapables de discerner.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ils sont incapables de copier ce que Seigneur Jésus a fait, comme élever les morts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nourrir cinq mille personnes avec cinq pain et deux poissons, ou de réprimander le vent et la mer.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vrai.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totalement au-dessus de leur force.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fond, les faux Christs sont méchants, ils sont des mauvais esprits, et totalement dépourvus de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ainsi, ils doivent s’accrocher aux prodiges et aux miracles pour tromper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 bien ils trompent et avertissent les gens en imitant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ton de la parole de Dieu et de simples phrases prononcées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ce qui concerne la vérité sur la façon de discerner le vrai Christ et les faux Christs,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lisons les paroles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 « Dieu S’est fait chair et est appelé le Christ,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ainsi le Christ qui peut donner la vérité aux peuples est appelé Dieu. Il n’y a rien d’excessif à ce sujet,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Il possède l’essence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possède le tempérament de Dieu, et la sagesse dans Son œuvre, qui sont inaccessibles par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se font appeler Christ, mais ne peuvent pas faire le travail de Dieu, sont des imposteurs.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Christ n’est pas seulement la manifestation de Dieu sur la terre,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plutôt, la chair particulière assumée par Dieu pendant qu’Il réalise et accomplit Son œuvre parmi les hommes.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Cette chair ne saurait être remplacée par un homme quelconque,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c’est laquelle qui peut conduire convenablement le travail de Dieu sur la terre,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exprimer le tempérament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bien représenter Dieu, et donner la vie à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Tôt ou tard, ces faux Christs tomberont tous,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bien qu’ils prétendent être le Christ, ils ne possèdent pas l’essence du Christ.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donc Je dis que l’authenticité du Christ ne peut pas être définie par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elle est répondue et décidée par Dieu Lui-même.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trouve que ces paroles sont très bonnes, je n'en ai jamais entendu auparavant.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partant des paroles de Dieu Tout-Puissant, nous pouvons clairement voir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Christ est Dieu devenu chair, Il est l’Esprit de Dieu réalisé dans la chair.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c’est-à-dire que tous les biens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y compris ce que Dieu a et est, le tempérament et la sagesse de Dieu sont tout réalisés dans Sa chair.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Christ a la substance divine, et Il est l’incarnation de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est capable de exprimer la vérité pour approvisionner et faire paître les hommes, toujours, en tous lieux.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Christ peut racheter et sauver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Personne d’autre ne peut l’imiter ni le nier.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plupart des faux Christs, quant à eux, sont possédés par des mauvais esprits.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sont extrêmement arrogants et absurdes.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sont des mauvais esprits et des démons en substance.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qu’ils montrent des prodiges et des miracles, qu’ils interprètent mal la Bible,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 parlent de connaissance profonde et de théorie,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ne font que tromper les gens, les blesser et les conduire à la ruine.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Aucun de leurs actes n'est édifiant.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ce qu’ils font est apporter plus de ténèbres dans le cœur des gens, ils les laissent sans route à suivre, et les laisser être engloutis par Satan.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peut voir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les faux Christs et les faux prophètes sont l’incarnation de Satan, ils sont des mauvais esprits qui sont venus pour interrompre et troubler l’œuvre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donc, indépendamment de combien de personnes ils trompent, blessent et ruinent,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chuteront bientôt, et périront d’eux-mêmes,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car ils n'ont aucune vérité. </w:t>
      </w:r>
      <w:r w:rsidRPr="003B6436">
        <w:rPr>
          <w:rFonts w:ascii="Arial" w:hAnsi="Arial" w:cs="Arial"/>
          <w:sz w:val="18"/>
          <w:szCs w:val="18"/>
          <w:lang w:val="en-US" w:eastAsia="fr-FR"/>
        </w:rPr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si nous comprenons réellement la vérité sur la manière de discerner le vrai Christ et les faux Christs,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il n’y a aucune raison de refuser d’entendre la voix de Dieu ou d’accueillir l'apparaition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crainte d’être trompés par les faux Christs.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vrai.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Effectivement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Autrefois, nous nous prémunissons aveuglément contre les faux Christs et les faux prophètes.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même si quelqu'un a témoigné que le Seigneur est revenu, nous n’osions pas l’accueillir.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en attendant les paroles de Dieu Tout-Puissant, mon cœur est éclairé.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comprends que Christ est l’Esprit de Dieu réalisé dans la chair.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l'essence de Christ est divine, Il peut combler l’homme de vérité en tout lieu et en tout temps.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Il est capable d’inaugurer une nouvelle ère et de sauver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faux Christs, cependant, sont possédés par les mauvais esprits.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ne pourront jamais exprimer la vérité ou travailler au salut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ne peuvent se baser que sur leur mauvaise interprétation de la Bible et parler de connaissance profonde et de théorie.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accomplir des miracles pour tromper les gens.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nous avons fait la différence, et n’avons plus besoin de craindre la tromperie des faux Christs et des faux prophètes.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Exactement.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Zhou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À présent je comprends : Dieu est toujours nouveau et jamais ancien.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fait toutes choses nouvelles et Satan sera toujours incapable de Le surpasser.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Brother Bai/Sister Wang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est tout-puissant et si sage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Bien, ils ont tous bien compris.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Gloire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ont clairement montré le moyen de discerner le vrai Christ et les faux Christs.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dirait que l'Éclair Oriental a vraiment des vérités à rechercher.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c’est juste parce que les paroles de Dieu Tout-Puissant dévoilent l'essence des faux Christs et des faux prophètes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nous arrivons à discerner.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substance, les faux Christs et les faux prophètes sont des mauvais esprits, sans aucune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ne peuvent faire que quelques prodiges ou miracles pour tromper les gens.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comprenons cette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les faux Christs et les faux prophètes ne pourront plus nous tromper.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plus, vous avez aussi mentionné que Dieu révélera certainement l’homme lors de Son arrivée.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la plupart des gens croient que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Aussi longtemps qu’ils sont fidèles au nom et à la voie du Seigneur, alors lorsque le Seigneur reviendra, ils recevront des révélations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seront directement enlevés au royaume des cieux, sans avoir besoin d’entendre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va évidemment à l’encontre des paroles du Seigneur Jésus.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Oh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Mes brebis entendent ma voix ; je les connais, et elles me suivent.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Jean 10:27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Un autre verset,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Que celui qui a des oreilles entende ce que l'Esprit dit aux Églises.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Apocalypse 2:7 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nous a dit clairement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Quand le Seigneur viendra, il prononcera certainement les paroles et exprimera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ceux qui entendent la voix de Dieu, cherchent et l'acceptent,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acceuilleront ainsi le retour du Seigneur et seront enlevés devant le trône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entendons quelqu'un témoigne le retour du Seigneur, nous ne le cherchons ni l'examinons,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serait-il faisable d’attendre simplement la révélation du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pourrait-Il faire cela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nous a-t-Il recommandé d’attendre Sa révélation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Non, jamais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Non, Il ne l’a pas fait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de tels avis sont simplement trompeurs.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Seuls les ridicules insensés peuvent dire des choses pareilles.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attendons la révélation du Seigneur comme il est dit,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ne pouvons qu’attendre la mort et travailler à notre propre chute.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Regardons la parole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 « Plus de gens encore croient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nouveau travail de Dieu, quel que soit ce travail, doit être corroboré par des prophéties,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que dans chaque étape de ce travail,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tous ceux qui Le suivent avec un cœur sincère doivent également recevoir des révélations,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autrement le travail ne peut pas être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 n’est déjà pas une tâche facile pour l’homme de connaître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Considérant en plus le cœur absurde de l’homme et sa nature rebelle, suffisante et vaine,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est d’autant plus difficile à l’homme d’accepter la nouvelle œuvre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n’étudie pas la nouvelle œuvre de Dieu avec attention ni ne l’accepte avec humilité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au contraire, l’homme adopte une attitude de mépris, en attendant les révélations et les conseils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N’est-ce pas le comportement de l’homme qui se rebelle et s’oppose à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Comment de tels hommes peuvent-ils gagner l’approbation de Dieu ?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en ce qui concerne la venue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nous cramponnons aveuglément à nos propres conceptions et imaginations,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ne recherchons pas la vérité, ou ne veillons pas à entendre la voix de Dieu et attendent simplement qu’Il Se révèle,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n’accueillerons jamais le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qu’en se concentrant sur l’écoute de la voix de Dieu qu’ils pourront accueillir le Dieu incarné.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savons tous qu’à l’ère de la Grâce, parmi tous ceux par qui le Seigneur Jésus était suivi,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n’y avait pas une seule personne qui L’ait suivi parce qu'il a eu une révélation.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ont tous entendu ce que témoignent les gens à propos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 entendu les prédications du Seigneur Jésus et reconnu Sa voix,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ainsi qu’ils ont suivi le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 Effectivement.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malgré que Pierre ait reçu la révélation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reconnu que le Seigneur Jésus était Christ, le Fils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s’est passé après qu’il ait suivi le Seigneur Jésus pour un moment.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 les paroles et par les œuvres du Seigneur Jésus, il avait obtenu certain connaissance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c’est seulement à ce moment qu’il a été éclairé par le Saint-Esprit, c’est un fait.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5941D9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5941D9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 Effectivement.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les derniers jours, le Dieu Tout-Puissant incarné a accompli l’œuvre du jugement en commençant par la maison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prononcé des millions de paroles,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d'innombrables personnes suivent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aucun d’eux n’a reçu la révélation de Dieu avant de Le suivre.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cela en effet.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ceux qui suivent Dieu Tout-Puissant se sont éclairés par le Saint-Esprit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pendant qu’ils recherchaient et examinaient les paroles et l’œuvre de Dieu Tout-Puissant. Ils ont senti que les paroles de Dieu Tout-Puissant étaient toutes vérités,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ont reconnu la voix de Dieu, et c’est alors qu’ils ont accepté l’œuvre de Dieu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ont été enlevé devant le trône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accomplit ce que prédit du Livre de l’Apocalypse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Voici, je me tiens à la porte, et je frappe.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quelqu'un entend ma voix et ouvre la porte, j'entrerai chez lui,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souperai avec lui, et lui avec moi.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Sister Wang/Sister Qiu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Amen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encore dans la communauté religieuse, des gens qui refusent d’abandonner leurs conceptions et leurs imaginations.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attendent simplement que le Seigneur Se révèle à eux, et refusent d’entendre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particulier, les pasteurs et les anciens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 seulement ils ne recherchent pas et n’examinent pas quand ils voient l’œuvre de Dieu Tout-Puissant des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aussi ils fomentent des rumeurs, s’opposent frénétiquement et condamnent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trompent même les croyants, et essaient de les empêcher de trouver la bonne voie.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personnes sont révélées comme ivraie et antichrists par l'œuvre de Dieu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ce sont eux qui sont mis à nu et éliminés par l’œuvre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Dieu s’est incarné deux fois pour travailler sur la terre, Il n’a révélé personne d'avance.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 xml:space="preserve">Car Dieu est </w:t>
      </w:r>
      <w:r w:rsidRPr="003B6436">
        <w:rPr>
          <w:rFonts w:ascii="Arial" w:hAnsi="Arial" w:cs="Arial"/>
          <w:sz w:val="18"/>
          <w:szCs w:val="18"/>
          <w:lang w:eastAsia="fr-FR"/>
        </w:rPr>
        <w:t>le Créateur, et Il a Son propre plan pour Son œuvre.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Il ne s’adapte pas aux conceptions ou à l’imagination des gens, ni ne leur demande conseil.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Et Il en prévient encore moins quiconque d'avance.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C'est vrai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travaillant de cette façon, Dieu est droiture envers tout le monde.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démontre parfaitement Son tempérament juste,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et, en plus, cela démontre que le sage de Dieu dans Ses œuvres.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brebis de Dieu entendront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se sert de paroles et d’œuvres réelles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révéler ceux qui aiment la vérité, ceux qui sont las de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sont intelligents, insensés, bons, et les méchants.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cela !</w:t>
      </w:r>
    </w:p>
    <w:p w:rsidR="00C97A97" w:rsidRPr="003B6436" w:rsidRDefault="00C97A97" w:rsidP="005941D9">
      <w:pPr>
        <w:spacing w:after="0" w:line="240" w:lineRule="auto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comme l’a dit le Seigneur Jésus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Heureux les pauvres en esprit, car le royaume des cieux est à eux !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Heureux ceux qui ont faim et soif de la justice, car ils seront rassasiés !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Heureux ceux qui ont le coeur pur, car ils verront Dieu !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Brother Bai/Sister Wang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tant que croyants en Dieu, nous devrions être humbles, avoir faim et soif de la justice,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avoir le coeur pur, comme Jésus l’a demandé.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 une vierge sage, nous devrions nous focaliser sur l’écoute de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rechercher et examiner les vérités exprimées par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seulement ainsi que nous pourrons assister aux noces de l’Agneau.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C’est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nous prémunissons aveuglément contre les faux Christs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ne cherchent ni n’examinent l’œuvre que Dieu Tout-Puissant a accompli dans les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attendons encore la révélation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serons devenus des vierges folles, aveugles, et serons éliminés par nous-même.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Quoi ? Éliminé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Huh. J’ai cru au Seigneur toute ma vie, j’ai beaucoup travaillé pour Lui, et j’ai fait de grands sacrifices pour Lui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j’ai tout fait pour être enfin couronné, récompensé, et pour entrer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Believer Liu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Co-worker Zhu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Ceci est vrai.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prend siège et parle.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halètement Je crois que les promesses du Seigneur sont fidèles, Il ne m'abandonnera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Prends place je t’en prie.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halètement Aussi, tu dis que le Seigneur ne révélera pas les gens lors de Son arrivée.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Huh, j’en doute.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Tant de gens attendent que le Seigneur Se révèle à eux, se pourrait-il qu’ils se trompent tous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J’attends juste comme ça. Qui peut dire que le Seigneur ne Se révélera pas à moi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Li Jiayin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Mon oncle.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Co-worker Zhu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 xml:space="preserve">C’est vrai ! </w:t>
      </w:r>
      <w:r w:rsidRPr="003B6436">
        <w:rPr>
          <w:rFonts w:ascii="Arial" w:hAnsi="Arial" w:cs="Arial"/>
          <w:sz w:val="18"/>
          <w:szCs w:val="18"/>
          <w:lang w:eastAsia="fr-FR"/>
        </w:rPr>
        <w:t>Nous avons œuvré pour le Seigneur avec ardeur, nous avons construit l’Église.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cela est souvenu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le Seigneur pourrait-Il nous abandonner lors de Sa venue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Sœur Zhu, vous avez tort à ce sujet.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c’est comme cela,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tous ceux qui œuvrent ardemment pour le Seigneur recevront Son approbation,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révèlera certainement à eux et ne les abandonnera pas à Son arrivée.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faits se présentent-ils ainsi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sont-ce pas vos conceptions et vos imaginations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l'époque, les Pharisiens enseignaient la Bible,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couraient la mer et la terre pour répandre l’évangile, et œuvraient dur pour le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quand le Seigneur est apparu et a entamé Son œuvre, ont-ils eu des révélations du Saint-Esprit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Non, absolument pas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 seulement le Saint-Esprit ne les a pas rélevés,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ils ont été condamnés et maudits par le Seigneur Jésus pour n’avoir pas respecté les commandements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avoir prétendu être justes et haïr la vérité et être en inimitié avec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un fait.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en ce qui concerne la venue du Seigneur, nous ne devons pas rester assis en attendant la révélation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mettre de côté nos conceptions et nos imaginations, et nous concentrer plutôt sur l’écoute de la voix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être capables de rechercher activement et d’examiner les œuvres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c’est seulement là que nous ne serons pas condamnés, ni abandonnés, ni éliminés par le Seigneur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que vous dites est en accord avec la Bible.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j’ai une question pour vous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OK ! Rendons grâce à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tous cru au Seigneur pendant de nombreuses années, et avons toujours suivi l’exemple de Paul en œuvrant pour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été fidèles au nom du Seigneur et à Sa voie,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et la couronne de justice nous attend sûrement.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Liu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Aujourd’hui, nous devons travailler dur pour Seigneur et veiller à Son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 xml:space="preserve">C’est ainsi que nous pouvons être enlevés dans </w:t>
      </w:r>
      <w:r w:rsidRPr="003B6436">
        <w:rPr>
          <w:rFonts w:ascii="Arial" w:hAnsi="Arial" w:cs="Arial"/>
          <w:sz w:val="18"/>
          <w:szCs w:val="18"/>
          <w:lang w:eastAsia="fr-FR"/>
        </w:rPr>
        <w:t>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pourquoi il est dit dans la Bible : « Et que ceux qui espèrent en moi ne seront point confus.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croyons à la promesse du Seigneur : Il nous enlevés dans le royaume des cieux à Son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Y aurait-il vraiment du mal à agir de cette manière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S’il vous plaît, communiquez avec nous.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Li Jiayin/Chen Ling/Xiang Yang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OK !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J’approuve le point de vue du pasteur Yang.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frère Paul a dit : « J'ai combattu le bon combat,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j'ai achevé la course, j'ai gardé la foi.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Désormais la couronne de justice m'est réservée…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nous œuvrons dur pour le Seigneur, et sommes fidèles à Son nom.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veillons et attendons la venue du Seigneur comme cela, alors nous serons certainement enlevés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n’y a absolument aucun mal à agir ainsi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Zhu, les paroles que tu as parlées sont celles de Paul.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Paul ne représentent pas celles du Seigneur Jésus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C'est vrai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Paul n’est pas la base de notre entrée dans le royaume de Dieu 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clairement dit que seuls ceux qui font la volonté du Père céleste peuvent entrer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n’a jamais dit que les gens peuvent être enlevés dans le royaume des cieux juste en œuvrant pour le Seigneur et en étant fidèle à Son nom.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savons tous que seul le Seigneur Jésus est le Seigneur du royaume des cieux,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seul le Seigneur Jésus peut décider qui entre dans le royaume des cieux et qui reçoit la couronne.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chemin que nous prenons dans notre foi en Dieu doit être adapté aux paroles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suivons les paroles de Paul, nous irons sûrement contre le dessein du Seigneur, et nous écarterons de Son chemin.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finalement, nous travaillerons à notre propre perte…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Donc, nous devrions chercher plus la vérité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écouter la connaissance des autres. Alors, ne serait-ce pas parfaitement clair ? 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nous devons écoouter plus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nous devrions chercher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nous devrions chercher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attendant la venue du Seigneur, la plupart des gens pensent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qu’il faut juste œuvrer dur pour le Seigneur et suivrer l’exemple de Paul afin d’être directement enlevé dans le royaume des cieux quand le Seigneur arrive.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trouvent correct d’agir ainsi, et personne n’est contre.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Alors, nous qui croyons en Dieu, nous devons rechercher la vérité en toutes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Bien qu’agir ainsi soit conforme à la conception des gens, est-ce conforme à la volonté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devrions savoir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sont les principles de nos actions, elles sont la norme pour mesurer toute personne et de toutes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agissons selons la parole de Dieu, nous recevrons sûrement l’approbation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nous allons à l’encontre des paroles de Dieu et agissont selon nos propres conceptions et imaginations,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serons sûrement détestés et rejetés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Quant à savoir si nous pouvons être directement enlevés dans le royaume des cieux, en attendant, en veillant et en travaillant dur pour le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Voyons ce que dit le Seigneur Jésus dans Matthieu 7 : 21-23.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dit, « Ceux qui me disent: Seigneur, Seigneur ! n'entreront pas tous dans le royaume des cieux,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mais celui-là seul qui fait la volonté de mon Père qui est dans les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Plusieurs me diront en ce jour-là: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Seigneur, Seigneur, n'avons-nous pas prophétisé par ton nom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n'avons-nous pas chassé des démons par ton nom ? et n'avons-nous pas fait beaucoup de miracles par ton nom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je leur dirai ouvertement: Je ne vous ai jamais connus,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retirez-vous de moi, vous qui commettez l'iniquité.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travers les paroles du Seigneur Jésus nous voyons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le Seigneur Jésus a juste dit « mais celui-là seul qui fait la volonté de mon Père qui est dans les cieux.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n’a pas dit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ceux qui sont fidèles au nom du Seigneur Jésus et œuvrent dur pour le Seigneur seront récompensés, et entreront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N’est-ce pas cela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 ! Le Seigneur Jésus n’a pas dit que les gens ont juste besoin de travailler dur pour le Seigneur pour entrer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moi, ce sont nos conceptions et notre imagination.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d'après nos conceptions,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ceux qui s’accrochent au nom du Seigneur et travaillent dur pour Lui entreront dans le royaume des cieux,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pourquoi ceux qui prêchaient et chassaient des démons au nom du Seigneur Jésus sont condamnés par le Seigneur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pourquoi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montre que travailler dur pour le Seigneur n’est pas nécessairement faire la volonté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pourquoi c'est ainsi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Parce que beaucoup de gens travaillent dur pour le Seigneur afin d’être bénis,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pas réellement pour obéir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Leur nature tempérament satanique démeure.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ont toujours leurs avis conceptions sur Dieu, désobéissent, s’opposent, et Le condamnent.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Certains même haïssent la vérité, comme les Pharisiens.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Peu importe à quel point ils travaillent dur pour le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de telles personnes pourraient-ils faire la volonté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dans leur nature de s’opposer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Entrer dans le royaume des cieux juste par travailler dur pour le Seigneur, cela est intolérable au Ciel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N’êtes-vous pas tous d’accord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 lorsque l’on se réfère à ceux qui accomplissent la volonté de Dieu, de qui s’agit-il exactement?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accomplissent la volonté de Dieu sont ceux qui obéissent vraiment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L’obéissance à Dieu est manifestée en glorifiant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révérant Dieu, et en se soumettant à l’œuvre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pratiquant et en faisant expérience de la parole de Dieu, et ainsi en gagnant la connaissance de Dieu, en ayant un véritable amour pour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en étant capable de porter témoignage pour Lui. Cela est manifesté en ne résistant et en ne trahissant Dieu à aucun moment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n’importe quelle circonstance.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réussissent ceci sont ceux qui accomplissent la volonté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Oh, c’est donc ça !...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vu beaucoup de croyants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malgré qu'ils travaillent dur et fassent leurs grands sacrifices pour le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tout c'est pour être récompensés, entrer dans le royaume des cieux et jouir de bénédictions,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pas pour aimer Dieu et Lui obéir.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Une telle dévotion n’est rien de plus qu’un moyen de faire une affaire avec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plus, malgré qu'ils travaillent dur pour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beaucoup ne pratiquent pas la vérité, n’exaltent pas ou ne témoignent pas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s’érigent en idole, et poussent d’autres à les adorer et à les suivre.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leurs actes ont pour but de préserver leur statut et leur revenu.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telles personnes obéissent-elles à Dieu et pratiquent-elles Sa parole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Sont-elles des personnes qui accomplissent la volonté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Chen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Non, elles ne le sont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servent Dieu, mais s’opposent aussi à Lui, tels des pharisiens hypocrites.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peut dire qu’elles font partie des méchants.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des personnes de ce genre pourraient-elles être dignes, d’entrer au royaume des cieux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ils ne sont pas qualifiés du tout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pouvons voir que ceux qui semblent œuvrer dur pour le Seigneur, mais pourtant ne pratiquent pas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n’exaltent pas et ne témoignent pas pour Dieu afin de L’aimer et de faire Sa volonté.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telles personnes ne font pas la volonté de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travaillent dur pour le Seigneur afin de recevoir Ses bénédictions et entrer au royaume des cieux,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 n'y a aucun changement dans leur tempérament de vie, et ils s’opposent toujours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Commes les pharisiens, ils prétendent être bons et seront maudits par Dieu finalement.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lisons un passage de la parole de Dieu Tout-Puissant. OK.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Wu/Sister Wang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D'accord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Je décide de la destination de chaque homme pas en fonction de l’âge,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l’ancienneté, du degré de souffrance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ou encore moins du degré de misère,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plutôt selon qu’il possède ou non la vérité. Il n’y a pas d’autre alternative.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Vous devez vous rendre compte que tous ceux qui ne font pas la volonté de Dieu seront punis.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Ceci est un fait immuable.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Par conséquent, tous ceux qui sont punis le sont par la justice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comme rétribution pour leurs méchants actes.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s’exprime très clairement.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Entrer ou non au royaume des cieux, ne dépendra pas du travail accompli, ou de l’ampleur des souffrances endurées.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ab/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s’agira de savoir si nous mettons ou non en pratique la parole de Dieu, si nous respectons ou pas Ses commandements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si nous accomplissons ou pas Sa volonté.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Voilà les critères et les principes de l’entrée au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Leur échange est très clair.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pourtant, il y en a qui s’accrochent aveuglément aux paroles de Paul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J'ai combattu le bon combat, j'ai achevé la course,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j'ai gardé la foi.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Désormais la couronne de justice m'est réservée…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prennent les paroles fallacieuses de Paul comme base théorique pour entrer au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Donc, peu importe la souffrance qu’ils endurent, ou les sacrifices qu’ils font, ces personnes ne peuvent pas recevoir l’approbation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encore moins être autorisées à entrer dans le royaume des cieux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prêché pendant tant d’années, et pourtant je n’ai jamais compris ce que signifiait faire la volonté du Père céleste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savais qu’œuvrer dur aveuglément et me dévouer au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cherchais pas à faire la volonté du Seigneur et à pratiquer Sa parole,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Zhou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C'est vrai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qu’aujourd’hui que rien n’est plus important pour croire en Dieu, que de faire Sa volonté.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Mais j’ai négligé ceci. </w:t>
      </w:r>
      <w:r w:rsidRPr="00F366CC">
        <w:rPr>
          <w:rFonts w:ascii="Arial" w:hAnsi="Arial" w:cs="Arial"/>
          <w:sz w:val="18"/>
          <w:szCs w:val="18"/>
          <w:lang w:eastAsia="fr-FR"/>
        </w:rPr>
        <w:t>J’ai si honte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Zhou</w:t>
      </w:r>
      <w:r w:rsidRPr="00F366CC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>Oui ! Nous croyions tous que si nous œuvrions dur pour le Seigneur, et nous consacrions passionnément à Lui,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lors de Sa venue nous entrerions au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qu’après avoir entendu votre communion que je me suis rendu compte que nos visions de la poursuite étaient erronées.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Bien que nous œuvrions dur pour Dieu, et que nous nous consacrions à Lui,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n’avons pas obéi au Seigneur ou pratiqué Sa parole.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ce que nous faisions avait pour but d’être récompensé et d’entrer au royaume des cieux afin d’être bénis.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cela, ne trompions-nous pas Dieu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Nous le faisions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regarde au fond du cœur des hommes, Il est juste et saint.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5941D9">
      <w:pPr>
        <w:spacing w:after="0" w:line="240" w:lineRule="auto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pourrions-nous obtenir l’approbation de Dieu, juste en nous consacrant à Lui, et faisant des sacrifices d’une telle façon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pourrions-nous être dignes d’entrer dans le royaume des cieux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Exact.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de la chance d’avoir écouté leur communion aujourd’hui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nous venons juste de communier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gens ne peuvent qu'entrer dans le royaume des cieux par accomplir la volonté du Père céleste.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Qu’est-ce que Dieu exige de nous pour veiller et attendre la venue du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Beaucoup de personnes croient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qu’elles doivent juste œuvrer dur pour le Seigneur, souffrir en portant leur croix, et être fidèles au nom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ils veillent et attendent, et il croient que quand le Seigneur viendra, Il ne les abandonnera surement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Jésus a exprimé clairement sur l’attente et la veille.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Matthieu 25:6,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Au milieu de la nuit, on cria: Voici l'époux, allez à sa rencontre !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aussi Apocalypse 16:15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Voici, je viens comme un voleur.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Heureux celui qui veille, et qui garde ses vêtements, afin qu'il ne marche pas nu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qu'on ne voie pas sa honte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Apocalypse 3:20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Voici, je me tiens à la porte, et je frappe. Si quelqu'un entend ma voix et ouvre la porte,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j'entrerai chez lui, je souperai avec lui, et lui avec moi.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l’Apocalypse, il est plusieurs fois mentionné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Que celui qui a des oreilles entende ce que l'Esprit dit aux Églises.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Amen !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Amen !</w:t>
      </w:r>
      <w:r w:rsidRPr="00F366CC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clairement dans ces prophéties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lors de Son retour pendant les derniers jours, le Seigneur Jésus parlera aux Églises.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 Il nous a demandé d’être des vierges sages, d’êtres attentifs à écouter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sortir et accueillir le Seigneur quand nous entendons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qu’alors que nous serons ceux qui veillent et attendent le retour du Seigneur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qui se rendent aux noces de l’Agneau et sont enlevés devant le trône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Seulment écouter la voix de Dieu est veiller et attendre.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vrai. Le Seigneur Jésus a exprimé si clairement.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comment avons-nous pu ignorer ceci auparavant.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Zhang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noces de l’Agneau prédites dans l’Apocalypse font référence à l’acceptation du jugement et du châtiment de Dieu durant les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à la réjouissance dans l’eau de la rivière de la vie qui coule du trône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accepter toutes les vérités exprimées par le Christ des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enfin à être purifié par Dieu pour devenir un vainqueur. Seuls ces vainqueurs entreront dans le royaume des cieux.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Sister Wang/Co-worker Zhou/Co-worker Wu/Co-worker Zhao/Sister Qiu/Brother Bai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au Seigneur ! Donc, c’est ce que cela signifie d’aller aux noces.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Christ des derniers jours, Dieu Tout-Puissant a exprimé toutes les vérités pour le salut et la purification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Tout-Puissant ont été publiées en ligne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que les personnes dans les pays du monde puissent étudier et examiner.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étudiant et en examinant la parole et l’œuvre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vierges sages ont reconnu la voix de Dieu et sont retournées devant le trône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Gloire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Seules des personnes de ce genre assistent aux noces de l’Agneau,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sont les vainqueurs que Dieu créera avant le désastre.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peut dire que seules ces personnes sont ceux qui entreront au royaume des cieux.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Très bien, ceux qui entendent la parole de Dieu Tout-Puissant sont bénis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Donc ce sont ceux qui vont aux noces de l’Agneau.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Exact, ce sont les vainqueurs que Dieu créera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Rendons grâce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beaucoup de gens croient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suffit qu'ils travaillent dur, et ils seront les personnes qui veillent et attendent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ils ne cherchent pas la vérité de la signification de la venue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s’accrochent aveuglément à leurs propres conceptions et imaginations, refusant d’entendre la voix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ne verront jamais l'apparition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Veiller et attendre de cette façon est ni réelle ni significative.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 C’est insensé.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C’est insensé.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veiller et attendre n’a rien à voir avec nos actes.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qui est essentiel est que puissons-nous ou non entendre la voix du Seigneur, et puissons-nous ou non accueillir le retour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puissons-nous ou non atteindre cet effet est la clé.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Voila donc ce que cela signifie de veiller et d’attendre ! </w:t>
      </w:r>
      <w:r w:rsidRPr="00F366CC">
        <w:rPr>
          <w:rFonts w:ascii="Arial" w:hAnsi="Arial" w:cs="Arial"/>
          <w:sz w:val="18"/>
          <w:szCs w:val="18"/>
          <w:lang w:eastAsia="fr-FR"/>
        </w:rPr>
        <w:t>Effectivement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Zhou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Effectivement ! </w:t>
      </w:r>
      <w:r w:rsidRPr="003B6436">
        <w:rPr>
          <w:rFonts w:ascii="Arial" w:hAnsi="Arial" w:cs="Arial"/>
          <w:sz w:val="18"/>
          <w:szCs w:val="18"/>
          <w:lang w:eastAsia="fr-FR"/>
        </w:rPr>
        <w:t>C’est donc ça la clé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lisons un autre passage de la parole de Dieu Tout-Puissant.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Oui, faisons cela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Le retour de Jésus est un grand salut pour ceux qui sont capables d’accepter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un signe de condamnation pour ceux qui sont incapables d’accepter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Vous devez choisir votre propre chemin,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ne devez pas blasphémer contre le Saint-Esprit et rejeter la vérité. Vous ne devriez pas être quelqu’un d’ignorant et d’arrogant,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quelqu’un qui obéit à la direction du Saint-Esprit, qui désire et cherche la vérité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 n’est que de cette manière que vous en profiterez.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Je vous conseille de suivre le chemin de la croyance en Dieu avec soin.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Ne tirez pas des conclusions hâtives ; de plus, ne soyez pas décontractés et insouciants dans votre croyance en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Vous devez savoir que,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tout au moins, ceux qui croient en Dieu devraient être humbles et révérencieux.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ont entendu la vérité et qui, pourtant, la dédaigne, sont stupides et ignorants.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ont entendu la vérité et pourtant tirent négligemment des conclusions ou la condamnent sont assaillis par l’arrogance.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Une personne qui croit en Jésus n’est pas apte à maudire ou condamner les autres.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Vous devriez tous être des personnes rationnelles et qui acceptent la vérité.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le Dieu Tout-Puissant incarné accomplit l'œuvre de jugement des dernier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exprimant la vérité, Dieu Tout-Puissant révèle chaque genre d’homme.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les brebis de Dieu entendront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ceux qui cherchent, étudient le vrai chemin, et acceptent la vérité, sont sauvés par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même moment, Dieu révèle ces méchants, arrogants, qui n’acceptent pas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les antichrists qui condamnent et blasphèment contre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personnes sont toutes condamnées et éliminées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l’œuvre du Dieu incarné est presque achevée.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Autrement dit, l’œuvre du jugement commençant par la maison de Dieu est quasiment terminée.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Brother Chen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Très vite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 xml:space="preserve">Hein ?! </w:t>
      </w:r>
      <w:r w:rsidRPr="003B6436">
        <w:rPr>
          <w:rFonts w:ascii="Arial" w:hAnsi="Arial" w:cs="Arial"/>
          <w:sz w:val="18"/>
          <w:szCs w:val="18"/>
          <w:lang w:eastAsia="fr-FR"/>
        </w:rPr>
        <w:t>L’œuvre de Dieu finira bientôt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Donc, l'œuvre de l’enlèvement de l’Église s’achèvera très bientôt.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vierges sages devraient se hâter d’étudier et d’accepter l’œuvre de Dieu Tout-Puissant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elles ne le font pas, les portes du salut se fermeront.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vous attendez que le Seigneur apparaisse publiquement sur un nuage,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vous devriez penser aux paroles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Parce que tu m'as vu, tu as cru. Heureux ceux qui n'ont pas vu, et qui ont cru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sais pas si cela signifie recevoir Son approbation ou être condamné par Dieu 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je me souviens le passage dont tu parles, ces paroles ont été dites par le Seigneur Jésus à Thomas.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nous rappellent à quel point nous étions stupides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la façon comment nous veillons et attendons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le presque ratons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au Seigneur ! Dieu nous honore de Sa grâce.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vous nous avez témoigné de l’œuvre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une opportunité qui nous est offerte par Dieu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Chen Ling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nous devrions nous dépêcher d’accepter l’œuvre de Dieu Tout-Puissant des derniers jours 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ne devons plus attendre, ceci est clairement l’œuvre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Comme nous étions stupides, figés dans une étude sans fin ! </w:t>
      </w:r>
      <w:r w:rsidRPr="00F366CC">
        <w:rPr>
          <w:rFonts w:ascii="Arial" w:hAnsi="Arial" w:cs="Arial"/>
          <w:sz w:val="18"/>
          <w:szCs w:val="18"/>
          <w:lang w:eastAsia="fr-FR"/>
        </w:rPr>
        <w:t>Oui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Tout-Puissant sont en effet la vérité, elles peuvent vraiment conquérir les gens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semble qu’ayant entendu plus de sermons de l'Éclair Oriental, les gens vont sûrement suivre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S’ils acceptent tous l'Éclair Oriental,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que l’Église que j’ai construite après tant d’efforts inspiration deviendra leur Église.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inspiration Et qui m’écoutera prêcher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C'est impossible, je ne peux pas les laisser accepter cette voie.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expiration Tu ! toussotement...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frère.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calme-toi, mon oncle.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oncle, prend un peu d’eau.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Jiayin, arrêtons-nous pour aujourd’hui.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 est épuisé, nous devrions le laisser se reposer.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Poursuivons la communion un autre jour.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de-DE" w:eastAsia="fr-FR"/>
        </w:rPr>
      </w:pPr>
      <w:r w:rsidRPr="00E14426">
        <w:rPr>
          <w:rFonts w:ascii="Arial" w:hAnsi="Arial" w:cs="Arial"/>
          <w:sz w:val="18"/>
          <w:szCs w:val="18"/>
          <w:lang w:val="de-DE" w:eastAsia="fr-FR"/>
        </w:rPr>
        <w:t>Chen Ling/Xiang Yang</w:t>
      </w:r>
      <w:r w:rsidRPr="00E14426">
        <w:rPr>
          <w:rFonts w:ascii="Arial" w:hAnsi="Arial" w:cs="Arial"/>
          <w:sz w:val="18"/>
          <w:szCs w:val="18"/>
          <w:lang w:val="de-DE" w:eastAsia="fr-FR"/>
        </w:rPr>
        <w:tab/>
        <w:t>Okay !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de-DE"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Yang Hou'en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Papa.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Yang Shoudao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Hou'en ?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 n'as pas dormi la nuit dernière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Non, je n’ai pas pu dormir.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quoi pensais-tu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soupir Papa, je pensais à ce que Jiayin et les autres avaient dit hier.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Leur communion était beaucoup plus instructif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noces de l’Agneau, les vainqueurs, l’œuvre du jugement que le Dieu incarné à réaliser dans les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qui signifie veiller et attendre, et comment discerner le vrai Christ et les faux Christs, et ainsi de suite.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Qui, à part Dieu, pourrait dire ces vérités si clairement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leur communion de la parole de Dieu Tout-Puissant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m’a vraiment montré que nous vivions dans le vague,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nous accrochant aveuglément à nos propres conceptions et imaginations,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croyant que le Seigneur reviendrait immanquablement sur un nuage blanc,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nous devons juste travailler dur pour le Seigneur afin d’être elevés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rejetions ceux qui prêchaient la venue du Seigneur, sans chercher ni étudier,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n’étions pas des vierges sages, qui écoutent la voix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Notre veille et notre attente n’ont aucun fondement dans la parole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ne faisons qu’attendre comme des imbéciles. Cela n’est pas conforme à la volonté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l'Éclair Oriental est vraiment le retour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 nous attendons encore bêtement, alors nous allons le regretter pour toujours, amèrement.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Qu’est-ce que tu dis ?! Tu veux examiner l'Éclair Oriental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et je veux amener les frères et sœurs à chercher et à examiner.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oses-tu ! J’ai bâti cette Église de mes propres mains ! halètement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te permettrai pas de conduire des frères et sœurs à examiner l'Éclair Oriental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j’y ai réfléchi.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attendu le Seigneur toutes ces années.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veux pas finir comme un des Pharisiens hypocrites, condamnés et délaissés par le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Tu...!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halètement Je l’ai dit tellement de fois, pourquoi n’écoutes-tu pas ? Hmm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pourrais-je ne pas savoir quand le Seigneur viendra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halètement J’ai passé ma vie à étudier ceci.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mémorisé tous les passages de la Bible sur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Combien d’années avez-vous cru au Seigneur ? Combien de souffrances as-tu endurées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Combien de fois avez-vous sérieusement lu la Bible ? Hmm ? Un lourd soupir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nous comptons sur nos acquis, la souffrance que nous avons endurée, et la connaissance de la Bible,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croyant que lorsque le Seigneur reviendra, Il nous apparaîtra,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nous ne cherchons pas et n’étudions pas la parole de Dieu et Son œuvre.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N’est-ce pas là la voie de l’échec emprunté par les Pharisiens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Pourquoi répétons-nous les mêmes erreurs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laisse-moi parle clairement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ce n’est pas que tu ne comprends pas la communion de Jiayin et des autres.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que tu as peur que les frères et sœurs se convertissent à l'Éclair Oriental.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 résistes parce que tu as peur de perdre ton statut..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transgresses-tu pas sciemment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ceci, n’es-tu pas devenu comme un Pharisien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si tu continues à t’opposer comme ça, tu vas avoir de sérieux ennuis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Hou'en ! Pourquoi ne m’écoutes-tu pas ? Hmm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halètement Même si cela conduit à la mort, nous ne nous convertirons pas à l'Éclair Oriental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je n’aurais jamais cru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tu dirais quelque chose de ce genre.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attendu jour et nuit. Ne désirons-nous pas uniquement le retour du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Dieu Tout-Puissant est réellement le Seigneur Jésus qui revient, n’as-tu pas peur de t’opposer à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tu continues à t’opposer comme ça, tu finiras dans les pleurs et les grincements de dents ! Papa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L’Église est à moi, tu ne me comprends pas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Aucun de vous ne m’écoute... Tous me désobéissent... sanglot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Ô Seigneur ! J’ai attendu si longtemps, pourquoi restes-Tu silencieux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Pourquoi est-ce si sombre dans mon esprit, pourquoi suis-je toujours effrayé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Me suis-je vraiment opposé à Toi?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Bien que l'Eclair Oriental témoigne de Ton arrivée,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volent mes brebis, et détruisent mon Église, comment puis-je tolérer cela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Mais, maintenant c’est déjà la fin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le monde entier, seule l'Éclair Oriental a ouvertement témoigné de Ton arrivée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sais pas si l'Éclair Oriental est vraiment Ton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le monde religieux s’oppose à lui et le condamne.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peux que suivre le monde religieux en faisant la même chose.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Ô Seigneur, est-ce que je m’oppose réellement à Toi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ne sais vraiment pas.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t’en supplie ne m’abandonne pas, et montre-Toi à moi... toux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il fait froid dehors, pourquoi ne rentres-tu pas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Hou'en, ma santé s’aggrave de jour en jour, je n’ai plus longtemps à vivre.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attendu toute ma vie l’arrivée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ne me reste pas beaucoup de temps, je veux tellement assister au retour du Seigneur, tellement…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 pourrait-il que l'Éclair Oriental auquel je m’oppose soit vraiment le retour du Seigneur Jésus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c’est le cas, j’ai un sérieux problème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Papa, alors arrête de condamner. Sanglot Allons lire la parole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voir s’Il est vraiment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 S’Il l’est, ne ferait-on pas mieux de l’accepter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prêtres, les scribes et les Pharisiens du Judaïsme sanglots ont cru en Dieu toute leur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N’ont-ils pas été condamnés, car ils se sont opposés au Seigneur Jésus incarné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 Papa, nous devons apprendre de cela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ne pouvons pas emprunter le chemin des Pharisiens.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 Si Dieu Tout-Puissant est vraiment le retour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Sanglots alors nous l'avions condamné et nous nous y sommes opposés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aurons la même fin que les Pharisiens, sanglot nous serons sûrement maudits par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Malheur à ceux qui crucifient Dieu de nouveau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l'Éclair Oriental est réellement la vraie voie,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j’ai commis un grand péché par ma constante opposition.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 Je n’ai aucune chance ! Le Seigneur est juste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Papa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Shoudao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Ô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voix interne Papa a eu la foi toute sa vie, il a beaucoup souffert, et a passé des décennies à attendre la venue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s’avère qu’il a commis un grand péché au sujet de la venue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complètement manqué sa chance.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Pas étonnant que papa ait toujours dit qu’il se sentait effrayé et agité.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probablement sa punition pour s’être opposé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a dit que lorsqu’Il viendrait, Il séparerait les chèvres des brebis, les bons serviteurs des méchants, et récompenserait le bien et punirait le mal.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du Seigneur auraient-elles été ainsi accomplies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cours des dernières années, Papa s’est obstinément opposé, et a rejeté d’innombrables personnes prêchant l’évangile,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qui sait combien de frères et sœurs il a empêchés de chercher et d’étudier le vrai chemin.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lui a donné de nombreuses opportunités, et plusieurs années pour étudier le vrai chemin.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gaspillé toutes les chances qu’il a 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pas passé loin, j’ai presque continué à m’opposer.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le péché de crucifier Dieu de nouveau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nous opposant obstinément, nous méritons plus que la mort.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pouvons-nous être enlevé dans le royaume des cieux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 je regrette de ne pas avoir étudié plus tôt l’œuvre de Dieu Tout-Puissant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Lorsque nous ratons une opportunité, nous ne pouvons jamais la récupérer.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 inner voice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L'échec de mon père est vraiment une leçon trop amer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soyez dans la paix du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Et toi aussi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Maintenant, nous sommes à la fin des derniers jours.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Chen Ling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Exactement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divers prophéties sur la venue du Seigneur ont été quasiment réalisées.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attendons tous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dans le monde entier, seule l’Église de Dieu Tout-Puissant témoigne publiquement à toute l’humanité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le Seigneur Jésus S’est fait chair de nouveau, et est Dieu Tout-Puissant incarné.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S’est fait chair de nouveau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 c’est merveilleux ! ...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exprimé toutes les vérités pour le salut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accomplit l’œuvre du jugement commençant par la maison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Amen ! </w:t>
      </w:r>
      <w:r w:rsidRPr="003B6436">
        <w:rPr>
          <w:rFonts w:ascii="Arial" w:hAnsi="Arial" w:cs="Arial"/>
          <w:sz w:val="18"/>
          <w:szCs w:val="18"/>
          <w:lang w:eastAsia="fr-FR"/>
        </w:rPr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exprimés par Dieu Tout-Puissant, « La Parole apparaît dans la chair », ont été publiés sur Internet,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peuvent être recherchées et étudiées par le monde entier, par toute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Chen Ling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Effectivement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l’évangile de la descente du royaume des cieux,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Congregation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Amen ! 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qui s’est répandue dans toute la Chine continentale. 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C’est un fait indéniable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Récemment, nous avons bénéficié de plusieurs communions de la part des pasteurs de l’Église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je peux dire avec certitude que Dieu Tout-Puissant est l’apparition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Notre vœu de longue date est enfin devenu une réalité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Le Seigneur Jésus est revenu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est revenu ? C’est vrai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Believer Liu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Impossible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Believer Guo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Formidable ! </w:t>
      </w:r>
      <w:r w:rsidRPr="003B6436">
        <w:rPr>
          <w:rFonts w:ascii="Arial" w:hAnsi="Arial" w:cs="Arial"/>
          <w:sz w:val="18"/>
          <w:szCs w:val="18"/>
          <w:lang w:eastAsia="fr-FR"/>
        </w:rPr>
        <w:t>À mon âge, je n’aurais jamais cru que je verrais le retour du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Zhang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est revenu ? Comment se fait-il que nous n’ayons pas été enlevés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Sœurs, les gens disent que le Seigneur est ici, qu’Il est là, mais nous ne devons pas les croire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nous prémunir contre les faux Christs et les faux prophètes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il faut faire attention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Ah, pasteur Yang, vous dites que le Seigneur Jésus est de retour, alors où est le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Où allons-nous pour voir le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Cao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Oui, Où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au Seigneur ! Nous espérons tous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Quiconque veut voir le Seigneur, voir Son apparition, doit d’abord entendre Sa voix.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Vrai.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exprimé toutes les vérités de l’œuvre du jugement des derniers jours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Voici ce que le Saint-Esprit dit aux Églises durant les derniers jours 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Beaucoup ont déjà lu la parole de Dieu Tout-Puissant, et ont entendu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ont tous été enlevés devant Dieu, et assistent aux noces de l’Agneau.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Quelle grande bénédiction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Effectivement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Une si grande bénédiction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Pourtant, aujourd’hui, beaucoup de frères et sœurs sont encore incapables de discerner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donc, aujourd’hui nous avons invité Sœur Xiang de l’Église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Bonjour à tous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Congregation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Bonjour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Yang Hou'en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Sœur Chen.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Bonjour frères et sœurs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Chen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Bonjour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Yang Hou'en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Sœur Li.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Rendons grâce au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les avons invités pour partager avec nous la façon d’identifier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nous saurons comment déterminer si Dieu Tout-Puissant est le retour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Qu’est-ce que vous en dites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OK.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Identifier la voix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toutes les paroles de la Bible sont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dites-vous, ont-elles besoin d’être discernées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Zhu, ce que tu dis est faux.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Bible a seulement prophétisé ce que le Seigneur Jésus dirait et ferait à Son retour,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n’a pas enregistré ces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Vrai. Ce n’est pas enregistré dans la Bible.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l’Apocalypse, il est prédit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Que celui qui a des oreilles entende ce que l'Esprit dit aux Églises ».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Zhu, as-tu oublié ces paroles?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Ne crois-tu vraiment pas que le Seigneur parlera quand Il reviendra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Ceux qui sont intelligents devraient écouter la façon identifier la voix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Afin de ne pas manquer le retour du Seigneur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nous ferions mieux d’écouter !  Écoutons.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la question que vous avez posée est très important.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Afin d’accepter l’œuvre des derniers jours de Dieu et voir Son apparition,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savoir comment identifier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identifier la voix de Dieu signifie reconnaître Sa parole, Ses déclarations,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connaître les caractéristiques de la parole du Créateur.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Peu importe que ce soient les paroles de Dieu fait chair ou les déclarations de l’Esprit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elles sont toutes des paroles prononcées par Dieu à l’humanité d’en haut.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Voila le ton et les caractéristiques des paroles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Ici, l’autorité et l’identité de Dieu sont clairement manifestées.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 peut dire que ceci est le moyen unique par lequel le Créateur parle.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E14426">
        <w:rPr>
          <w:rFonts w:ascii="Arial" w:hAnsi="Arial" w:cs="Arial"/>
          <w:sz w:val="18"/>
          <w:szCs w:val="18"/>
          <w:lang w:eastAsia="fr-FR"/>
        </w:rPr>
        <w:t>Sister Lin/Sister Wang</w:t>
      </w:r>
      <w:r w:rsidRPr="00E1442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E1442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parole de Dieu à chaque fois qu’Il Se fait chair couvre plusieurs domaines.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 concerne essentiellement les exigences de Dieu, Ses réprimandes,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 de Ses décrets administratifs et Ses commandements,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 parole du jugement et du châtiment, et Sa révélation de l’humanité corrompue.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également des prophéties et des promesses de Dieu à l’humanité, ect.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sont toutes l’expression de la vérité, du chemin et de la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sont toutes la manifestation de la nature de la vie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représentent le tempérament de Dieu et tout ce que Dieu a et est.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ainsi, nous pouvons voir à partir des paroles exprimés par Dieu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sont la vérité, et qu’elles ont l'autorité et la puissance.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Zhang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Donc, si vous souhaitez déterminer si les paroles exprimées par Dieu Tout-Puissant sont la voix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vous pouvez étudier les paroles du Seigneur Jésus et les paroles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Vous pouvez les comparer et voir si elles sont exprimées par le même Esprit,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si elles sont l’œuvre d’un même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leur origine est la même, alors cela prouve que les paroles de Dieu Tout-Puissant sont les déclarations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 Dieu Tout-Puissant est l’apparition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un chemin, il est tellement pratique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Regardons les paroles prononcées par l'Éternel à l’Ère de la Loi et les paroles de Jésus à l’Ère de la Grâce.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étaient toutes l’expression directe du Saint-Esprit et, en plus, étaient l’œuvre d’un seul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prouve que le Seigneur Jésus était l’apparition de l'Éternel, l’apparition du Créateur.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ont lu la Bible savent que dans les paroles exprimées par le Seigneur Jésus pendant l’Ère de la Grâce,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avait des paroles sur les admonestations, et sur les exigences de Dieu pour l’homme, et concernent les décrets administratifs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avait aussi des paroles sur les prophéties et les promesses, etc.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étaient une étape complète de l'œuvre accomplie par Dieu pendant l’Ère de la Grâce.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Sister Wang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Oui ! 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Li Jiayin</w:t>
      </w:r>
      <w:r w:rsidRPr="00F366CC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>Oui. Les brebis de Dieu entendent Sa voix.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quand il s’agit de la manière d’identifier concrètement la voix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devient clair si nous regardons les paroles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Premièrement, nous examinerons les exigences et les réprimandes du Seigneur Jésus pour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OK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 exemple, le Seigneur Jésus a dit : « Repentez-vous, car le royaume des cieux est proche.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Tu aimeras le Seigneur, ton Dieu, de tout ton coeur, de toute ton âme, et de toute ta pensée.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C'est le premier et le plus grand commandement.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voici le second, qui lui est semblable: Tu aimeras ton prochain comme toi-même.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ces deux commandements dépendent toute la loi et les prophètes.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chapitre 5 de Matthieu, le Seigneur Jésus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Heureux les pauvres en esprit, car le royaume des cieux est à eux ! […]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Heureux ceux qui ont faim et soif de la justice, car ils seront rassasiés ! […]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Heureux ceux qui sont persécutés pour la justice, car le royaume des cieux est à eux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Heureux serez-vous, lorsqu'on vous outragera, qu'on vous persécutera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qu'on dira faussement de vous toute sorte de mal, à cause de moi.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Réjouissez-vous et soyez dans l'allégresse, parce que votre récompense sera grande dans les cieux.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ensuite,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regardons ce que le Seigneur Jésus a dit au sujet des décrets administratifs.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Cao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Génial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Matthieu 12:31-32,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dit, « C'est pourquoi je vous dis: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péché et tout blasphème sera pardonné aux hommes,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le blasphème contre l'Esprit ne sera point pardonné.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Quiconque parlera contre le Fils de l'homme, il lui sera pardonné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quiconque parlera contre le Saint Esprit, il ne lui sera pardonné ni dans ce siècle ni dans le siècle à venir.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Aussi, dans Matthieu 5:22 le Seigneur Jésus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Mais moi, je vous dis que quiconque se met en colère contre son frère mérite d'être puni par les juges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celui qui dira à son frère: Raca ! mérite d'être puni par le sanhédrin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 celui qui lui dira: Insensé ! mérite d'être puni par le feu de la géhenne.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Amen ! 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plus de ces paroles des décrets administratifs,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aussi les paroles du Seigneur Jésus pour juger et démasquer les Pharisiens.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dit, « Malheur à vous, scribes et pharisiens hypocrites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parce que vous fermez aux hommes le royaume des cieux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vous n'y entrez pas vous-mêmes, et vous n'y laissez pas entrer ceux qui veulent entrer.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Malheur à vous, scribes et pharisiens hypocrites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parce que vous courez la mer et la terre pour faire un prosélyte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et, quand il l'est devenu, vous en faites un fils de la géhenne deux fois plus que vous.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enfin, le Seigneur Jésus a aussi énoncé des prophéties et fait des promesses à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Lisons les ensemble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Okay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S’il vous plaît, allez à Jean 14:2-3.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dit,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Je vais vous préparer une place.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ab/>
        <w:t>Et, lorsque je m'en serai allé, et que je vous aurai préparé une place,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reviendrai, et je vous prendrai avec moi,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ab/>
        <w:t>afin que là où je suis vous y soyez aussi. » 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aussi Jean 12:47-48, où le Seigneur Jésus dit,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Si quelqu'un entend mes paroles et ne les garde point, ce n'est pas moi qui le juge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je suis venu non pour juger le monde, mais pour sauver le monde.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Celui qui me rejette et qui ne reçoit pas mes paroles a son juge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parole que j'ai annoncée, c'est elle qui le jugera au dernier jour. » 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Alors, il y a également Apocalypse 21:3-4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« Voici le tabernacle de Dieu avec les hommes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habitera avec eux, et ils seront son peuple,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Dieu lui-même sera avec eux.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essuiera toute larme de leurs yeux,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la mort ne sera plus, et il n'y aura plus ni deuil, ni cri, ni douleur,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Li Jiayin/Xiang Yang/Co-worker Wu/Co-worker Zhou/Yang Hou'en</w:t>
      </w:r>
      <w:r w:rsidRPr="00F366CC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lang w:eastAsia="fr-FR"/>
        </w:rPr>
        <w:t>car les premières choses ont disparu. » 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parole de Dieu est en effet totalement différente de la parole de l’homme, pleine de puissance et d’autorité.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à partir des diverses vérités exprimées par le Seigneur Jésus pendant l’Ère de Grâce,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pouvons voir que le Seigneur Jésus était l’apparition du Sauveur,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 les paroles du Seigneur Jésus étaient les déclarations de Dieu pour toute 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exprimait directement le tempérament de Dieu et Sa volonté pour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guider, approvisionner et racheter personnellement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représente parfaitement l’identité et l’autorité de Dieu Lui-même.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Lire ces paroles nous fait immédiatement sentir qu’elles sont la vérité, et possèdent de l’autorité et de la puissance.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sont la voix de Dieu, elles sont les déclarations de Dieu pour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Lors des derniers jours, le Seigneur Jésus est revenu : Dieu Tout-Puissant est venu accomplir l’œuvre du jugement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a inauguré l’Ère du Règne, et a mis fin à l’Ère de la Grâce.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se basant sur l’œuvre de rédemption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accompli l'œuvre du jugement commençant par la maison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 exprimé toutes les vérités pour la purification et le salut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exprimées par Dieu Tout-Puissant sont riches et il y a tout ce qu'il faut.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comme Dieu Tout-Puissant dit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On peut dire que les mots à ce niveau sont les premières déclarations depuis la création que Dieu a faite à toute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 la première fois que Dieu parle à l’humanité qu’il a créée d’une façon si détaillée et systématique.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 aussi bien sûr la première fois que Dieu parle à toute l’humanité avec le plus de passages de Sa Parole et pendant le plus longtemps.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Ceci n’a aucun précédent.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plus, les mots dans cette partie sont les premiers écrits que Dieu a émis au sein de l’humanité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pour exposer, guider, juger, et parler à cœur ouvert à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les premières paroles dans lesquelles Dieu a montré à l’homme Ses pas, Sa demeure,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tempérament, ce qu’Il a et est, Ses pensées et Son amour pour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On peut dire que c’est la première fois depuis la création que Dieu a parlé et fait entendre Sa voix à l’humanité depuis le troisième ciel,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c’est aussi la première fois que Dieu se révéla et exprima la voix de Son cœur à l’humanité, par des paroles prononcées avec Son identité originelle.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prononcé tant de paroles à toute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Guo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vraiment les écouter attentivement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c’est maintenant les derniers jours, et les paroles exprimées par Dieu Tout-Puissant couvrent tellement de domaines et sont d’une richesse sans égale.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ces paroles, il y a principalement le jugement, la révélation de l’homme, et les décrets administratifs et commandements de l’Ère du Règne,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 que les admonestations, les exigences et les promesses de Dieu pour l’homme, et aussi des prophéties etc.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Ensuite, lisons d’abord plusieurs passages des paroles de Dieu sur les admonestations,et les exigences de Dieu pour l’homme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 que Son œuvre.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Qu’est-ce que vous en dites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Guo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OK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 « Aujourd’hui, ceux qui ont un véritable amour pour Moi sont des gens bénis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heureux ceux qui se soumettent à Moi, ils vont sûrement résider dans Mon royaume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heureux ceux qui Me connaissent, ils vont sûrement détenir du pouvoir dans Mon royaume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heureux ceux qui Me cherchent,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vont sûrement échapper aux liens de Satan et jouir de Ma bénédiction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heureux ceux qui peuvent renoncer à eux-mêmes,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vont sûrement entrer en Ma possession et hériter de l’abondance de Mon royaume 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se dévouent pour Moi, Je les célébrerai ; ceux qui se dépensent pour Moi, Je les embrasserai avec joie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Me font des offrandes, Je leur donnerai des jouissances.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trouvent du plaisir dans Mes paroles, Je les bénirai ; ils seront sûrement les piliers qui soutiendront les poutres dans Mon royaume,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jouiront sûrement d’une abondance sans pareille dans Ma maison, et personne ne peut se comparer à eux.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voix de Dieu Tout-Puissant est si familière,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 ressemble à celle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Tu vas le lire.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 OK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 « Avant que les hommes aient été rachetés,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Satan les avait déjà remplis de ses poisons.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Après des milliers d’années de la corruption de Satan, les hommes ont déjà en eux une nature qui s’oppose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Par conséquent, lorsque les hommes ont été rachetés, ce ne fut rien de plus que la rédemption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payant un prix élevé pour racheter l’homme alors que sa nature empoisonnée à l’intérieur n’était pas éliminée.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qui est tellement souillé doit subir une transformation avant d’être digne de servir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Grâce à ce travail de jugement et de châtiment,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hommes prendront pleinement conscience de la saleté et de la corruption de leur substance,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ils pourront être complètement transformés et purifiés.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peut être digne de retourner devant le trône de Dieu seulement de cette manière.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Pourquoi ne puis-je pas lire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Mm, OK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 « L’humanité s’est développée à travers des dizaines de milliers d’années d’histoire pour arriver là où elle est aujourd’hui.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Cependant, l’humanité de Ma création originelle a depuis longtemps sombré dans la dégénérescence.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Elle n’est déjà plus ce que Je prétendais,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ainsi les gens, tels que Je les vois, sont déjà indignes du nom d’humanité.</w:t>
      </w:r>
    </w:p>
    <w:p w:rsidR="00C97A97" w:rsidRPr="003B6436" w:rsidRDefault="00C97A97" w:rsidP="00287A35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287A35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sont plutôt l’écume de l’humanité, pillée par Satan,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les cadavres pourris vivants dans lesquels Satan vit et dont il s’habille.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gens ne croient pas du tout en Mon existence, et ils ne reçoivent pas Mon arrivée.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L’humanité réagit seulement à contrecœur à Mes demandes, accepte temporairement celles-ci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ne partage pas sincèrement les joies et les peines de la vie avec Moi.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Comme les gens Me considèrent impénétrable,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font semblant de Me sourire, mais à contrecœur, trahissant leur flatterie pour arriver au pouvoir.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 parce que les gens n’ont aucune connaissance de Mon œuvre, et beaucoup moins de Mon intention aujourd’hui.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Je serai honnête avec vous tous –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quand le jour viendra, la souffrance de quiconque Me vénère sera plus facile à supporter que la vôtre.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degré de votre foi en Moi n’excède pas en réalité celui de Job,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même la foi des Pharisiens juifs dépasse la vôtre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ainsi, dans les jours de feu imminents,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vous souffrirez plus sérieusement que les Pharisiens, quand ils sont réprimandés par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plus sérieusement que les 250 chefs qui avaient résisté à Moïse,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plus sérieusement que Sodome sous les flammes brûlantes de sa destruction.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L’homme a perdu son cœur qui craignait Dieu après avoir été corrompu par Satan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 perdu la fonction qu’une créature de Dieu devrait avoir, devenant un ennemi qui désobéit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a vécu sous le domaine de Satan et a suivi les ordres de Satan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ainsi, Dieu n’avait aucun moyen de travailler parmi Ses créatures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était d’autant plus incapable de remporter la crainte de Ses créatures.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a été créé par Dieu et aurait dû adorer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l’homme en fait a tourné le dos à Dieu et a adoré Satan.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Satan est devenu l’idole du cœur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Ainsi, Dieu a perdu Sa place dans le cœur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 qui veut dire qu’Il a perdu le sens de Sa création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alors, pour restaurer le sens de Sa création de l’homme, Il doit restaurer la ressemblance d’origine de l’homme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débarrasser l’homme de son tempérament corrompu.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Pour récupérer l’homme de Satan, Il doit sauver l’homme du péché.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Seulement de cette manière peut-Il restaurer progressivement la ressemblance originelle de l’homme et restaurer la fonction originelle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à la fin restaurer Son royaume.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La destruction ultime de ces fils de la désobéissance sera également réalisée afin de permettre à l’homme de mieux dorer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de mieux vivre sur la terre.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Puisque Dieu a créé l’homme, Il amènera l’homme à L’adorer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puisqu’Il veut restaurer la fonction originelle de l’homme, Il la restaurera complètement et sans aucune adultération.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Restaurer Son autorité signifie qu’Il amènera l’homme à L’adorer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à Lui obéir ; cela signifie qu’Il amènera l’homme à vivre à cause de Lui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détruira Ses ennemis par Son autorité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cela signifie qu’Il fera que Son être entier réside au sein de l’humanité et sans aucune résistance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royaume qu’Il veut établir est Son propre royaume.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désire une humanité qui L’adore,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qui Lui obéisse complètement et qui partage Sa gloire.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S’Il ne sauve pas l’humanité corrompue, le sens de Sa création de l’homme se réduira à rien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n’aura plus d’autorité parmi les hommes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Son royaume ne pourra plus exister sur la terre.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S’Il ne détruit pas les ennemis qui Lui désobéissent, Sa gloire ne sera pas complète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Il ne pourra pas établir Son royaume sur la terre.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Voici les signes de l’achèvement de Son œuvre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les signes de l’achèvement de Sa grande réalisation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détruire complètement les gens qui Lui désobéissent dans l’humanité et amener dans le repos les gens qui ont été perfectionnés.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Amen ! </w:t>
      </w:r>
      <w:r w:rsidRPr="003B6436">
        <w:rPr>
          <w:rFonts w:ascii="Arial" w:hAnsi="Arial" w:cs="Arial"/>
          <w:sz w:val="18"/>
          <w:szCs w:val="18"/>
          <w:lang w:eastAsia="fr-FR"/>
        </w:rPr>
        <w:t xml:space="preserve">Oui. 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 « Tu sais seulement que Jésus descendra dans les derniers jours, mais comment exactement descendra-t-Il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Un pécheur comme toi, toi qui viens d’être racheté,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qui n’as pas été transformé ou perfectionné par Dieu, peux-tu être selon le cœur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Quant à toi, toi qui reflète encore le vieil homme, il est vrai que tu as été sauvé par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que tu n’es pas compté parmi les pécheurs à cause du salut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cela ne prouve pas que tu ne sois pas un pécheur et ne sois pas impur.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Comment peux-tu être saint si tu n’as pas été transformé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À l’intérieur, tu es assailli par l’impureté, l’égoïsme et la bassesse,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tu souhaites toujours descendre avec Jésus. La chance te sourirait à ce point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Tu as raté une étape dans ta foi en Dieu : tu as simplement été racheté, mais n’as pas été transformé.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Pour que tu sois selon le cœur de Dieu, Dieu doit personnellement te transformer et te purifier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 tu es seulement racheté, tu seras incapable d’atteindre la sainteté.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cette façon, tu ne seras pas qualifié pour partager les bénédictions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tu as raté une étape de l’œuvre de la gestion de l’homme par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qui est l’étape clé de la transformation et du perfectionnement.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donc toi, un pécheur qui vient d’être racheté, tu es incapable de recevoir directement l’héritage de Dieu.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Zhao, aimeriez-vous lire ensuite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OK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 « Tu dois savoir quel genre de personnes Je cherche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sont impurs ne sont pas autorisés à entrer dans le Royaume,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sont impurs ne sont pas autorisés à souiller la terre sainte.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Bien que tu aies beaucoup travaillé, et que tu aies travaillé pendant de nombreuses années,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à la fin si tu es toujours déplorablement dégoûtant –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est intolérable pour le ciel que tu veuilles entrer dans Mon Royaume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Depuis la création du monde jusqu'à ce jour,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Je n'ai jamais offert un accès facile à Mon royaume à ceux qui cherchent à gagner Ma faveur.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C'est une loi céleste, et personne ne peut la transgresser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Tu dois chercher la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Aujourd'hui, ceux qui seront perfectionnés sont comme Pierre : Ce sont ceux-là qui cherchent les changements dans leur propre tempérament,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sont désireux de rendre témoignage à Dieu et à remplir leur devoir en tant que créature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Seuls ceux-là seront perfectionnés.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 tu ne penses qu'aux récompenses, et ne cherches pas à changer ton propre tempérament,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alors tous tes efforts seront en vain –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ceci est une vérité immuable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 Dieu Tout-Puissant exprime l’attitude de nous les humains envers Dieu de façon très claire et précise.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Gloire à Dieu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Dieu regarde au fond de nos cœurs, seul Dieu peut voir le véritable état de notre dépravation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seul Dieu peut parler clairement de l’œuvre de Dieu et de Sa volonté pour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Dieu peut savoir qui peut entrer dans le royaume de Dieu, et qui sera anéanti.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en ce qui concerne de l'œuvre du jugement de Dieu Tout-Puissant à l’ère du Règne,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lisons ensuite plusieurs passages des paroles de Dieu Tout-Puissant.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OK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 « Dans les derniers jours, le Christ utilise une variété de vérités pour enseigner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exposer l’essence de l’homme, et disséquer ses paroles et ses actes.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Ces mots comprennent diverses vérités,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telles que le devoir de l’homme, comment il doit obéir à Dieu, comment il doit Lui être fidèle,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comment il doit vivre l’humanité normale, ainsi que la sagesse et le tempérament de Dieu, et ainsi de suite.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Ces mots sont tous axés sur l’essence de l’homme et sa tempérament corrompue.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En particulier, ces mots qui exposent comment l’homme rejette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sont prononcés pour démontrer comment il est l’incarnation de Satan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une force ennemie contre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accomplit l’œuvre de jugement, Il ne se contente pas de clarifier la nature de l’homme avec juste quelques mots,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fait la révélation, le traitement, et l’élagage sur le long terme.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Une telle manière de révéler, de traiter et d’élaguer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ne peut pas être substituée par des mots ordinaires,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par la vérité que l’homme ne possède pas du tout.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Seule une telle manière de travailler est considérée comme un jugement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 seulement par ce jugement que l’homme peut être persuadé, être bien convaincu dans la soumission à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acquérir la vraie connaissance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 que l’œuvre de jugement apporte c’est la compréhension par l’homme du vrai visage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la vérité sur sa rébellion.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L’œuvre de jugement permet à l’homme de mieux comprendre la volonté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but de Son œuvre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des mystères qui ne pouvaient pas être compris par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permet également à l’homme de reconnaître et de connaître sa substance corrompue et les causes profondes de sa corruption,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 que de découvrir sa laideur.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Ces effets sont tous mis en exergue par l’œuvre de jugement,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la substance d’une telle œuvre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est en fait l’œuvre d’ouverture de la vérité, du chemin, et de la vie de Dieu à tous ceux qui ont foi en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 travail est l’œuvre de jugement fait par Dieu.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semble que les paroles de Dieu Tout-Puissant viennent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Qiu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dehors de Dieu, qui peut parler si clairement de l’œuvre du jugement de Dieu lors des derniers jours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 « Dieu accomplit le travail du jugement et du châtiment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afin que l’homme Le connaisse et pour Son témoignage.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Sans le jugement du tempérament corrompu de l’homme par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ne connaitrait pas Son tempérament juste qui ne tolère aucune offense,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ne pourrait pas convertir sa vieille connaissance de Dieu en une connaissance nouvelle.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Pour le bien de Son témoignage et pour le bien de Sa gestion, Il expose Sa totalité au grand jour,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permettant ainsi à l’homme d’acquérir la connaissance de Dieu, de changer son tempérament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de rendre un témoignage retentissant en faveur de Dieu par la manifestation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changement dans le tempérament de l’homme est réalisé par le travail de Dieu, un travail de tout genre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sans ces changements dans son tempérament, l’homme serait incapable de rendre témoignage à Dieu et ne serait pas selon le cœur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changements dans le tempérament de l’homme signifient que l’homme lui-même s’est libéré de l’esclavage de Satan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de l’influence des ténèbres,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qu’il est vraiment devenu un modèle et un exemple de l’œuvre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qu’il est vraiment devenu un témoin de Dieu, un homme selon le cœur de Dieu.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Très bien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Sœur Chen, pourrais-je lire un passage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Bien sûr, commence par ici.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 « Dans Son œuvre finale de la conclusion de l’ère,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tempérament de Dieu est le châtiment et le jugement. Il expose tout ce qui est injuste,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juge tous les peuples publiquement et Il perfectionne ceux qui L’aiment vraiment.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 un tel tempérament peut mener l’ère à sa fin.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derniers jours sont déjà arrivés. Toutes les choses seront classées selon leur genre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seront divisées en différentes catégories selon leur nature.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 le temps où Dieu expose la fin et la destination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 l’homme ne subit pas le châtiment et le jugement, alors il n’y aura aucun moyen d’exposer la désobéissance et l’injustice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La fin de toutes choses peut être révélée seulement par le châtiment et le jugement.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L’homme affiche ses vraies couleurs seulement quand il est châtié et jugé.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mal retournera au mal, le bien retournera au bien et l’homme sera classé selon son genre.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Par le châtiment et le jugement, la fin de toutes choses sera exposée, de sorte que le mal sera puni et le bien sera récompensé,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tous les gens seront alors soumis à la domination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Pour être réalisé, tout le travail exige un châtiment et un jugement justes.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Parce que la corruption de l’homme a atteint son apogée et que sa désobéissance a été trop grave,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 le tempérament juste de Dieu, qui est principalement le châtiment et le jugement et qui est exposé au cours des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peut complètement transformer l’homme et le rendre complet.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 ce tempérament peut exposer le mal et donc punir sévèrement tous les injustes. […]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Pendant les derniers jours, seul le juste jugement peut classer l’homme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amener l’homme dans un nouveau domaine.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cette façon, toute l’ère est menée à sa fin par le juste tempérament de jugement et de châtiment de Dieu.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ceci n’accomplit-il pas les paroles prononcées par le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prophétie de séparer les brebis des chèvres, le bon grain de l’ivraie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vraiment la voix de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Permettez-moi de continuer à lire.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Mm OK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 : « Comprends-tu maintenant ce qu’est le jugement et ce qu’est la vérité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 tu comprends maintenant, alors, Je t’exhorte à te soumettre au jugement,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sinon tu n’auras jamais l’occasion d’être félicité par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ou d’être emmené par Lui dans Son royaume.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acceptent seulement le jugement, mais ne peuvent jamais être purifiés,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c’est-à-dire, ceux qui fuient au milieu de l’œuvre de jugement, seront à jamais détestés et rejetés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Leurs péchés sont plus nombreux, et plus graves, que ceux des Pharisiens,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ils ont trahi Dieu et se sont rebellés contre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tels hommes qui ne sont même pas dignes de faire le service recevront une punition plus sévère,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éternelle.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n’épargnera aucun traître qui a, une fois, proclamé sa fidélité envers Lui avec des mots mais L’a trahi par la suite.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telles personnes recevront le rétribution par la punition de l’esprit, de l’âme et du corps.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Ceci n’expose-t-il pas le tempérament juste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N’est-ce pas exactement le but du jugement et de Sa révélation à l’homme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mettra tous ceux qui posent toutes sortes de mauvaises actions, pendant le temps du jugement,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dans le lieu où les mauvais esprits vivent pour que leurs corps charnels soient détruits par la volonté des esprits.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Leurs corps dégageront l’odeur d’un cadavre, et tel est le rétribution qu’ils méritent.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écrit dans le registre de chacun, tous les péchés de ces faux croyants infidèles,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ces faux apôtres, et ces faux travailleurs,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ensuite quand le moment sera venu, Il les jettera au milieu des esprits impurs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sorte que leurs corps entiers soient souillés à volonté par les esprits 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par conséquent, ils ne seront jamais réincarnés et ne verront jamais la lumière.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Ces hypocrites qui ont servi à un moment donné,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sont incapables de rester fidèles jusqu’à la fin seront comptés par Dieu parmi les méchants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afin qu’ils marchent dans le conseil des méchants, et fassent partie de la multitude désordonnée. À la fin, Dieu les détruira.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jette de côté et ne tient pas compte de ceux qui n’ont jamais été fidèles au Christ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ou consacré un effort, et les détruira tous quand l’ère aura changé.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n’existeront plus sur la terre, avec beaucoup moins de chance d’entrer dans le royaume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n’ont jamais été sincères envers Dieu, mais sont contraints de traiter avec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seront comptés parmi ceux qui font le service pour Son peuple.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Seul un petit nombre parmi ces hommes pourront survivre,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alors que la majorité devra périr avec ceux qui ne sont pas qualifiés même pour servir.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Enfin, Dieu emmènera dans Son royaume tous ceux qui sont du même avis que Lui,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peuple et Ses fils, ainsi que ceux prédestinés par Lui à être prêtres.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Tel est le fruit engendré par Dieu à travers Son œuvre.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S’agissant de ceux qui ne peuvent appartenir à aucune des catégories établies par Lui,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ils seront classés parmi les incrédules.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vous pouvez certainement imaginer quel sera leur sort.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Je vous ai déjà dit tout ce que Je devais vous dire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vous appartiendra de décider de la route que vous devez choisir.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Voici ce que vous devez retenir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l’œuvre de Dieu n’attend jamais quiconque ne peut suivre le rythme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le tempérament juste de Dieu ne fait de miséricorde à personne.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ont une telle autorité, une telle puissance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à fait ! Je le pense aussi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Guo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Personne d’autre que Dieu ne peut parler ainsi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Lisons un passage des décrets administratifs émis par Dieu Tout-Puissant à l’ère du Règne.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 « Je répandrai Ma colère sur ses nations,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promulguant ouvertement Mes décrets administratifs dans tout l’univers, et donnant un châtiment à quiconque les viole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Quand Je tourne Mon visage vers l’univers pour parler, toute l’humanité entend Ma voix,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alors voit toutes les œuvres que J’ai réalisées dans l’univers.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vont à l’encontre de Ma volonté,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c’est-à-dire ceux qui s’opposent à Moi par les actes de l’homme, tomberont sous Mon châtiment.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Je prendrai la multitude d’étoiles dans les cieux et les renouvèlerai, et grâce à Moi le soleil et la lune se renouvelleront —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cieux ne seront plus comme ils étaient ; La myriade de choses sur la terre sera renouvelée.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Tout deviendra complet par Mes paroles.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nombreuses nations de l’univers seront réparties de nouveau et remplacées par Ma nation,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afin que les nations sur la terre disparaissent à jamais et deviennent une nation qui Me vénère ;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toutes les nations de la terre seront détruites, et cesseront d’exister.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Des êtres humains dans l’univers, tous ceux qui appartiennent au diable seront exterminés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tous ceux qui adorent Satan seront ravagés par Mon feu ardent —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c’est-à-dire, à l’exception de ceux qui vont maintenant avec Mon flot, le reste sera réduit en cendres.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Quand Je châtierai les nombreux peuples, ceux du monde religieux reviendront, à divers degrés, à Mon royaume,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vaincu par Mes œuvres,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parce qu’ils auront vu l’avènement du « Saint sur une nuée blanche ».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Zhang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Tous les hommes suivront leur propre genre, et recevront des châtiments en fonction de ce qu’ils ont fait.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Ceux qui se sont dressés contre Moi périront tous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quant à ceux dont les actions sur la terre ne M’ont pas impliqué,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à cause de la manière dont ils se sont acquittés, ils continueront d’exister sur la terre sous la gouvernance de Mes fils et de Mon peuple.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Je Me révèlerai à la myriade de peuples et aux innombrables nations, en prononçant de Ma propre voix sur la terre,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pour proclamer l’accomplissement de Mon grand travail pour que tous les hommes puissent voir de leurs propres yeux.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ont une telle autorité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C’est vrai ! </w:t>
      </w:r>
      <w:r w:rsidRPr="003B6436">
        <w:rPr>
          <w:rFonts w:ascii="Arial" w:hAnsi="Arial" w:cs="Arial"/>
          <w:sz w:val="18"/>
          <w:szCs w:val="18"/>
          <w:lang w:eastAsia="fr-FR"/>
        </w:rPr>
        <w:t>Ce sont les décrets administratifs et les commandements personnellement délivrés à l’homme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m’ont immédiatement fait comprendre que le tempérament et la majesté de Dieu ne peuvent pas être offensés.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C’est l’apparition de Dieu, ce sont les paroles exprimées par Dieu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Effectivement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maintenant que nous avons entendu les paroles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vu que Dieu Tout-Puissant et le Seigneur Jésus sont un et même.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sont tous Dieu incarné debout sur haute et parlant à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qu’Ils manifestent tous deux, c’est le tempérament de Dieu et Son essence sainte.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en cela, ils démontrent parfaitement l’autorité et l’identité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Selon les parole du jugement et de la révélation des Pharisiens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les paroles du jugement et de la révélation de l'homme corrompu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que Dieu hait les péchés et méprise la corruption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le tempérament juste et saint de Dieu, et de plus, que Dieu observe le fond du cœur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Notre corruption est aussi familière que le dos de Sa main.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l’admonestation et des exigences du Seigneur Jésus et de Dieu Tout-Puissant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les attentes de Dieu envers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aime ceux qui sont honnêtes, et Il bénit ceux qui se consacrent vraiment à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nous montre l’intérêt de Dieu et le salut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Des promesses du Seigneur Jésus et de Dieu Tout-Puissant pour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l’amour de Dieu pour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et, de plus, nous voyons l’autorité et la puissance avec lesquelles Dieu commande le destin des hommes, et règne sur toutes choses.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du Seigneur Jésus et de Dieu Tout-Puissant sont semblables, à la fois dans le ton et la manière de parler,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sont toutes les deux l’expression du tempérament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démontre parfaitement l’identité et l'essence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réfléchissons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Qui, à part le Créateur, pourrait exprimer des paroles à l’humanité tout entière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 pourrait exprimer directement la volonté de Dieu et faire des demandes à l’humanité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 pourrait décider de la fin de l’homme ? Qui pourrait contrôler sa vie et sa mort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 pourrait contrôler les étoiles dans l’univers et dominer toutes les choses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part Dieu, qui pourrait voir à travers la vérité de l'essemce de l’humanité corrompue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qui pourrait révéler le tempérament satanique caché dans le fond de notre cœur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Hou'en/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 pourrait accomplir l’œuvre du jugement de Dieu des derniers jours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sauver entièrement de l’influence de Satan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le Créateur possède cette autorité et cette puissance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Tout-Puissant démontrent parfaitement l’autorité et l’identité uniques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après avoir entendu les paroles de Dieu Tout-Puissant, nous sentons tous une telle confirmation dans nos cœurs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paroles sont toutes exprimées par Dieu, elles sont la voix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Chen Ling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sont toutes les vérités exprimées par le Créateur durant l’œuvre du jugement lors des derniers jours.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Chen Ling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nos cœurs, naît immédiatement la véritable révérence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après avoir entendu les paroles de Dieu Tout-Puissant, avez-vous le même sentiment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Guo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j’ai vraiment ce sentiment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prouve suffisamment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Tout-Puissant et les paroles du Seigneur Jésus proviennent de la même source.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sont toutes les deux l’expression d’un même Esprit.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Elles sont les déclarations d’un seul Dieu vers l’humanité dans les différentes ères.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Mes frères et sœurs, est-ce que vous êtes d'accord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Oui, d'accord !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Durant les derniers jours, Dieu Tout-Puissant fait l’œuvre du jugement commençant par la maison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basée sur le fondement de l’œuvre de rédemption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exprime toutes les vérités pour le salut et la purification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révèle tous les mystères du plan de gestion de Dieu pour le salut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parle clairement la substance des divers aspects de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ouvrent nos yeux et nous convainquent.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parole et l’œuvre de Dieu Tout-Puissant ont accompli, et satisfait toutes les prophéties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tous les paroles exprimés par Dieu Tout-Puissant pour l’œuvre de jugement des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reconnaissons la voix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assurons que Dieu Tout-Puissant est le retour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seul vrai Dieu qui a créé les cieux, la terre et toutes les choses, vient accomplir l’œuvre du jugement dans les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vient pour mettre fin au règne de Satan sur la terre, l’ère du mal et des ténèbres,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inaugure le règne de Dieu sur la terre, l’Ère du Règne millénaire.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notre beau souhait d’entrer dans le royaume des cieux va réaliser.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Amen ! 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Génial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qu’en pensez-vous,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l’œuvre de Dieu Tout-Puissant des derniers jours a-t-elle accompli toutes les prophéties du Seigneur Jésus ?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Tout à fait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Exactement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Congregation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Exactement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vrai, les paroles de Dieu Tout-Puissant et celles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ont toutes autorité et pouvoir. 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Qui, sauf Dieu, pourrait dire ces paroles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Oui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 à l'échange des sœurs de l’Église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savons comment discerner la voix de Dieu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Vrai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vu que les paroles du Seigneur Jésus ont vraiment l'autorité et la puissance,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reconnu qu’elles sont l’expression de Dieu,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Vrai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Aujourd’hui, nous avons vu que les paroles de</w:t>
      </w:r>
      <w:r w:rsidRPr="003B6436">
        <w:rPr>
          <w:rFonts w:ascii="Arial" w:hAnsi="Arial" w:cs="Arial"/>
          <w:sz w:val="18"/>
          <w:szCs w:val="18"/>
          <w:lang w:eastAsia="fr-FR"/>
        </w:rPr>
        <w:t xml:space="preserve"> Dieu Tout-Puissant sont identiques à celles du Seigneur Jésus, elles ont toutes l'autorité et la puissance.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De plus, les paroles de</w:t>
      </w:r>
      <w:r w:rsidRPr="003B6436">
        <w:rPr>
          <w:rFonts w:ascii="Arial" w:hAnsi="Arial" w:cs="Arial"/>
          <w:sz w:val="18"/>
          <w:szCs w:val="18"/>
          <w:lang w:eastAsia="fr-FR"/>
        </w:rPr>
        <w:t xml:space="preserve"> Dieu Tout-Puissant sont plus élevés que celles du Seigneur Jésus, et plus profondes.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Donc, nous voyons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 xml:space="preserve">Dieu Tout-Puissant et le Seigneur Jésus sont un seul Esprit, ils sont un seul Dieu. </w:t>
      </w:r>
      <w:r w:rsidRPr="00F366CC">
        <w:rPr>
          <w:rFonts w:ascii="Arial" w:hAnsi="Arial" w:cs="Arial"/>
          <w:sz w:val="18"/>
          <w:szCs w:val="18"/>
          <w:lang w:val="en-US" w:eastAsia="fr-FR"/>
        </w:rPr>
        <w:t>C’est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Gloire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venons d’entendre les paroles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trouvons que dans Ses paroles d'avertissements et d'exigences envers l’homme, dans Ses paroles du jugement et de révélation de l’homme,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aussi bien que les décrets administratifs qu'il émet,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ton et la façon de parler sont identiques à ceux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nous font aussitôt sentir que Dieu parle à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la voix de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Beiever Zhang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Seigneur. En fait, j’avais appris depuis longtemps que Dieu Tout-Puissant est le retour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parce que les pasteurs religieux ont toujours condamné œuvres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ont beaucoup parlé pour tromper les gens, et nous ont empêché de rechercher la bonne voie,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n’osais jamais rechercher et examiner.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en vous entendant partager ceci, je me sens rassurée et j’ai un chemin au fond de mon cœur.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Gloire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je saurai reconnaître la voix du Seigneur. Vrais!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vraiment la vérité et réalité dans votre communion.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peut vraiment nous aider, et résoudre nos problèmes.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Frères et sœurs, nous ne pouvons plus être sous l’esclavage.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Dorénavant, nous devons lire plus de paroles de</w:t>
      </w:r>
      <w:r w:rsidRPr="003B6436">
        <w:rPr>
          <w:rFonts w:ascii="Arial" w:hAnsi="Arial" w:cs="Arial"/>
          <w:sz w:val="18"/>
          <w:szCs w:val="18"/>
          <w:lang w:eastAsia="fr-FR"/>
        </w:rPr>
        <w:t xml:space="preserve"> Dieu Tout-Puissant !</w:t>
      </w:r>
    </w:p>
    <w:p w:rsidR="00C97A97" w:rsidRPr="00F366CC" w:rsidRDefault="00C97A97" w:rsidP="00761BEF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761BEF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Gloire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 sœur, Je voudrais poser une question.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OK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révélé les mystères du royaume des cieux aux disciples,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comme le retour du Seigneur Jésus, Dieu Tout-Puissant a-t-il également révélé beaucoup de mystères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Pourriez-vous communiquer avec nous quelques mystères révélés par Dieu Tout-Puissant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Cela nous aiderait à reconnaître la voix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Sœur Chen, pouvez-vous échanger avec nous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 vous avez dit que Dieu Tout-Puissant est le retour du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voudrais entendre quels mystères Dieu Tout-Puissant a révélé.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Dieu Tout-Puissant est capable de révéler des mystères qui nous sont inconnus,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Liu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nous serons totalement convaincus.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Chaque fois que Dieu S’incarne, Il nous révèle beaucoup de vérités et de mystères.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C'est sans aucun doute.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S’incarne pour sauver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donc, Il révèle naturellement beaucoup de vérités et de mystères. 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l’ère de Grâce, par exemple,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Jésus, Dieu incarné, a dévoilé de nombreux mystères tout en prêchant, et en accomplissant Son œuvre,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tel que : « Repentez-vous, car le royaume des cieux est proche.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: « Ceux qui me disent: Seigneur, Seigneur ! n'entreront pas tous dans le royaume des cieux,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celui-là seul qui fait la volonté de mon Père qui est dans les cieux.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Seigneur Jésus a également dévoilé beaucoup d’autres mystères,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dont je ne parlerai pas maintenant.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les derniers jours, Dieu Tout-Puissant est venu, et a accompli le jugement commençant par la maison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 exprimé toutes les vérités pour la purification et le salut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non seulement accompli toutes les prophéties du Seigneur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nous a aussi exposé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grands mystères du passé, du présent et de l’avenir,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 se rapportent au plan de gestion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Génial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Lisons un passage de la parole de Dieu Tout-Puissant.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OK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Cette étape de travail élucidera pour toi la loi de l’Éternel et la rédemption de Jésus,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a principalement en vue ta compréhension de tout le plan de gestion de Dieu pendant six mille ans,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ta compréhension de toute la signification et de toute l’essence du plan de gestion pendant six mille ans,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ta compréhension du but de tout le travail fait par Jésus et de toutes les paroles qu’Il a prononcées,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même ta foi aveugle en la Bible et ton adoration de la Bible. Elle te permettra de percevoir tout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Tu comprendras à la fois l’œuvre accomplie par Jésus et l’œuvre de Dieu aujourd’hui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tu comprendras et verras toute la vérité, la vie, et le chemin. […]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En fin de compte, cette étape actuelle mènera l’œuvre de Dieu à sa fin complète et à sa conclusion.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Tous comprendront et connaîtront le plan de gestion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Les conceptions de l’homme, ses intentions, sa compréhension erronée,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ses conceptions du travail de l’Éternel et de Jésus, son point de vue sur les gentils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toutes ses absurdités seront corrigées.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l’homme comprendra tous les bons chemins de la vie, tout le travail accompli par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toute la vérité. Quand cela se produira, cette étape de travail prendra fin.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Believer Guo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Amen ! Merveilleux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au Seigneur ! Génial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Apparemment lire la parole de Dieu Tout-Puissant peut nous faire connaitre la vérité et les mystères.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Brother Bai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Après avoir écouté la parole de Dieu Tout-Puissant aujourd'hui, j’ai vraiment compris plusieurs vérités que je n’avais pas comprises avant.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nous a révélé tous les mystères de Son plan de gestion de 6000 ans pour le salut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Dieu Tout-Puissant nous a révélé le but de Dieu dans Sa gestion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nous a montré pourquoi Dieu a achevé trois étapes de l’œuvre pour sauver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ces trois étapes de l’œuvre ont progressé pas à pas,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quelles sont les concordances et les différences entre elles.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nous a aussi parlé de la signification des noms de Dieu, comment Dieu juge durant les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quel est le sens de l'œuvre du jugement.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nous a révélé les mystères de l’incarnation et la coulisse de la Bible.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révélé que Dieu est la source de la vie de toutes choses, et comment Dieu dirige toutes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nous a parlé de l’autorité unique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tempérament juste de Dieu, Sa sainteté, Son omnipotence et Sa sagesse.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plus, Dieu Tout-Puissant nous a aussi révélé comment toute l’humanité a évolué jusqu’à aujourd’hui,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comment Satan l’a corrompu,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a dit la vérité sur la corruption de l’humanité par Satan,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l’origine de l’opposition de l’humanité corrompue à Dieu et de la trahison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Dieu travaille à sauver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Satan agit par tromperie pour interrompre, perturber l’œuvre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comment Dieu vaincra Satan et décidera de Son sort.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nous a montré le vrai sens d’une vie véritable,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comment les gens devraient vivre pour être vraiment heureux,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 que la fin de différents types de personnes, la véritable destinée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à la fin comment Dieu mettra fin à cette ère,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comment le royaume du Christ se mettra en place, et ainsi de suite.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Tous ces mystères nous ont été révélés par Dieu Tout-Puissant.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Oui. </w:t>
      </w:r>
      <w:r w:rsidRPr="003B6436">
        <w:rPr>
          <w:rFonts w:ascii="Arial" w:hAnsi="Arial" w:cs="Arial"/>
          <w:sz w:val="18"/>
          <w:szCs w:val="18"/>
          <w:lang w:eastAsia="fr-FR"/>
        </w:rPr>
        <w:t>Merveilleux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Des vérités et des mystères révélés par le Seigneur Jésus et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que ces mystères se concernent tous Dieu et le royaume des cieux,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 que de ce que Dieu accomplira dans le futur.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mystères sont tous liés au plan de gestion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à la destinée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un sens profond à la révélation de ces mystères par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Des vérités et des mystères révélés par le Seigneur Jésus et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vérifions que toutes ces paroles sont la voix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Car personne, sauf Dieu, ne pouvait connaître ces mystères.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Dieu Lui-même le sait. Les anges ne savent pas, encore moins l’humanité.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Donc, les vérités et les mystères révélés par le Seigneur Jésus et Dieu Tout-Puissant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sont l’expression d’un seul Esprit et l'œuvre d’un seul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L’œuvre du jugement des derniers jours accomplie par Dieu Tout-Puissant, poursuis celle accomplie par le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réalise les paroles du Seigneur Jésus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J'ai encore beaucoup de choses à vous dire,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mais vous ne pouvez pas les porter maintenant.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Quand le consolateur sera venu, l'Esprit de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vous conduira dans toute la vérité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il ne parlera pas de lui-même, mais il dira tout ce qu'il aura entendu,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il vous annoncera les choses à venir.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cela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Ces faits démontrent que Dieu Tout-Puissant est le retour du Seigneur Jésus,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Dieu Tout-Puissant est l’apparition du seul vrai Dieu!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Brother Bai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C’est grandiose ! </w:t>
      </w:r>
      <w:r w:rsidRPr="003B6436">
        <w:rPr>
          <w:rFonts w:ascii="Arial" w:hAnsi="Arial" w:cs="Arial"/>
          <w:sz w:val="18"/>
          <w:szCs w:val="18"/>
          <w:lang w:eastAsia="fr-FR"/>
        </w:rPr>
        <w:t>Dieu Tout-Puissant nous a révélé tous les mystères de la Bible.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Zhou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Dieu Tout-Puissant est réellement l’apparition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nous révèle toutes les vérités et les mystères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l’humanité corrompue doit comprendre et doit entrer pour être sauvée.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sommes donc éclairés, paisibles et lumineux dans notre foi en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Ainsi, nous sommes capables de nous placer sur la vraie voie de la foi en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devons juste obéir et accepter l'œuvre de Dieu Tout-Puissant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chercher entrer dans toutes les vérités révélées par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afin que la vérité devienne notre vie, et que nous atteignions le salut et puissions entrer dans le royaume des Cieux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Écoutons un passage de Dieu Tout-Puissant qui révèle le mystère du tempérament de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D’accord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Le tempérament de Dieu est un tempérament qui appartient au souverain de tous les êtres vivants parmi toutes les choses,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au Seigneur de toute création.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tempérament représente l’honneur, le pouvoir, la noblesse, la grandeur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et, par-dessus tout, la suprématie.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tempérament symbolise l’autorité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tout ce qui est juste, beau et bon.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De plus, elle représente la manière dont Dieu ne peut être éliminé ni même attaqué par les ténèbres ou par toute force ennemie,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 que la manière dont il ne peut être et en effet ne permet pas d’être offensé par un quelconque être créé.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tempérament symbolise le pouvoir le plus élevé.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Nulle personne ou nul groupe de personnes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n’a le droit ou la capacité de perturber Son œuvre ou Son tempérament. […]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plaisir de Dieu est dû à l’existence et à l’émergence de la justice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de la lumière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à la destruction des ténèbres et du mal.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prend du plaisir, car Il a apporté la lumière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une belle vie à l’humanité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plaisir se trouve dans la droiture,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symbolisant l’existence de tout ce qui est positif et, surtout, de bon augure.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La colère de Dieu est due à l’existence de l’injustice et de la perturbation qu’elle provoque en nuisant à Son humanité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elle est due à l’existence du mal et des ténèbres,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à l’existence des choses qui évincent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plus encore, en raison de l’existence des choses qui s’opposent à ce qui est bon et beau.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 colère symbolise le fait que toutes les choses négatives ont cessé d’exister et,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surtout, symbolise Sa sainteté.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 tristesse est due à l’humanité, dans laquelle Il a de l’espoir mais qui a sombré dans les ténèbres,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l’œuvre qu’Il a réalisée sur l’homme n’est pas parvenue à atteindre Ses exigences,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parce que l’humanité qu’Il aime ne peut pas vivre toute entière dans la lumière.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se sent triste pour l’humanité innocente, pour l’homme honnête mais ignorant,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pour l’homme bon mais ambivalent.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Sa douleur est un symbole de Sa bonté et de Sa miséricorde,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un symbole de beauté et de bienveillance.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bonheur, évidemment, vient du fait de vaincre Ses ennemis et d’obtenir la bonne foi de l’homme.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vient également de l’expulsion et de la destruction de toutes les forces ennemies,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ainsi que de la belle vie paisible que reçoit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Le bonheur de Dieu est différent de la joie de l’homme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correspond plutôt à la sensation de recevoir des fruits agréables, une sensation encore plus grande que la joie.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bonheur symbolise l’humanité qui se libère de la souffrance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Recital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qui entre dans un monde de lumière.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nous a révélé ce que le tempérament de Dieu représente,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 symbole et le sens du tempérament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également exprimé la relation entre le plaisir, la colère, la tristesse et le bonheur dans le tempérament de Dieu et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Qui, à part Dieu Lui-même, pouvait parler si clairement de Son tempérament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qui pourrait connaître le symbole et le sens du tempérament de Dieu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Des temps anciens à nos jours, personne n’a pu donner un témoignage aussi précis, et exact du tempérament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convaincre totalement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Amen ! </w:t>
      </w:r>
      <w:r w:rsidRPr="003B6436">
        <w:rPr>
          <w:rFonts w:ascii="Arial" w:hAnsi="Arial" w:cs="Arial"/>
          <w:sz w:val="18"/>
          <w:szCs w:val="18"/>
          <w:lang w:eastAsia="fr-FR"/>
        </w:rPr>
        <w:t>Effectivement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plaisir, la colère, la douleur et le bonheur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 manifestent dans toute Son œuvre de gestion entierère envers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comme nous expérimentons l’œuvre de Dieu, nous sommes aussi capables de réellement savourer et sentir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le plaisir, la colère, la tristesse et le bonheur dans le tempérament de Dieu ne sont pas juste des mots,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qu’elles sont réelles et vives.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plaisir de Dieu, Sa colère, Sa tristesse et Son bonheur, sont l’expression de l'essence de la vie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représentent la réalité des choses positives, et les symboles de la justice.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l’œuvre de Dieu du salut de l’humanité,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pouvons voir que le plaisir, la colère, la tristesse et le bonheur révélés par Dieu sont tous pour la survie de l’humanité.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visent tous à sauver l’humanité, afin qu’elle se libère de l’affliction de Satan et vive dans la lumière.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en plus, ils visent à conduire l’humanité à une bonne destination.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la course du salut de Dieu pour les hommes, nous avons vu que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contrôle et règne vraiment sur toutes les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tempérament de Dieu est le symbole de l’autorité suprême.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le symbole qu’aucune force des ténèbres ne peut plus supprimer ou briser,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qu’aucune force hostile ne peut empêcher Dieu d’accomplir Sa volonté.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Rappelez-vous l’ère de Grâce : lorsque Jésus prêchait et œuvrait,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conducteurs de la communauté religieuse ont condamné, et se sont frénétiquement opposés au Seigneur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se sont même unis au gouvernement Romain pour crucifier Jésus.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Malgré cela, la sagesse de Dieu a surpassé le piège de Satan.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à travers la crucifixion de Jésus que l’humanité a été sauvée,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ainsi l’évangile du Seigneur Jésus s’étendit jusqu’aux extrémités de l’univers,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ceux qui s’opposaient et condamnaient l’œuvre de Dieu rencontraient Son châtiment.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cette façon, nous voyons que le tempéramet juste de Dieu ne peut pas être offensé par l’homme !</w:t>
      </w:r>
    </w:p>
    <w:p w:rsidR="00C97A97" w:rsidRPr="00F366CC" w:rsidRDefault="00C97A97" w:rsidP="0020799C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20799C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 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l'ère du Règne est arrivée,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Depuis qu'Il a commencé le jugement en Chine, ce bastion acharné de l’athéisme,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Dieu Tout-Puissant incarné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est opposé et condamné une fois encore par les chefs religieux 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aussi eu les arrestations et les persécutions cruelles du régime du PCC satanique.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Pourtant, l’évangile du royaume de Dieu Tout-Puissant continue à se répandre dans toute la Chine continentale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de différentes sectes et dénominations qui croient vraiment, absolument en Dieu sont retournés devant le trône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Toutes les vérités exprimé par Dieu Tout-Puissant sont également accessibles au public en ligne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à être recherchés par des personnes des pays et des territoires à travers le monde.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Les paroles de Dieu Tout-Puissant portent autorité et pouvoir, et elles ont conquis le cœur de centaines de millions de personnes.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particulier, ceux qui croient vraiment en Dieu, et ont la soif de la vraie voie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ont tous retourné devant le trône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jouissent en abondance des les paroles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a vraiment fait un groupe de vainqueurs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 gagné un groupe de personnes qui forment un avec Dieu.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Cao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génial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de la communauté religieuse qui s’opposaient et condamnaient l’œuvre de Dieu, en ce temps là,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ont tous été punis et maudits à divers degrés.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Certains ont été exposés comme antichrists, et ont été punis,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très sévèrement.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Leur mort a été pire que celle de Judas.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ainsi que le tempéramet juste de Dieu ne peut pas être offensé par l'homme.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même, le régime du PCC satanique, qui concurrence Dieu et s’est mis contre Lui, a aussi été maudit par Lui.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est destiné à être anéanti, ce qui démontre parfaitement le tempérament juste de Dieu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Du fait de l’œuvre des deux incarnations de Dieu, nous pouvons voir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l’autorité unique de Dieu, qui règne sur toutes choses.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tempérament de Dieu est un symbole qui ne peut être supprimée par aucune des forces des ténèbres.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Toutes les forces hostiles à Dieu seront punies par Lui et cesseront d’exister.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F366CC">
        <w:rPr>
          <w:rFonts w:ascii="Arial" w:hAnsi="Arial" w:cs="Arial"/>
          <w:sz w:val="18"/>
          <w:szCs w:val="18"/>
          <w:lang w:val="en-US" w:eastAsia="fr-FR"/>
        </w:rPr>
        <w:t>Xiang Yang</w:t>
      </w:r>
      <w:r w:rsidRPr="00F366CC">
        <w:rPr>
          <w:rFonts w:ascii="Arial" w:hAnsi="Arial" w:cs="Arial"/>
          <w:sz w:val="18"/>
          <w:szCs w:val="18"/>
          <w:lang w:val="en-US" w:eastAsia="fr-FR"/>
        </w:rPr>
        <w:tab/>
        <w:t>C’est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Elder Brother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Frères et sœurs, au cours des années, nous avons expérimenté le jugement de la parole de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vu que le tempérament de Dieu n’est pas seulement miséricordieux et compatissant, mais aussi juste et majestueux.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plusieurs fois mal compris Dieu parce que nous ne percevions pas Sa volonté,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nous appelle, nous réconforte et nous exhorte, et cela nous permet d’expérimenter la miséricorde et la compassion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quand nous désobéissons à Dieu, Il nous juge sévèrement, Il nous révèle et Il nous discipline,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qui nous permet de reconnaître que le tempérament de Dieu est juste, majestueux, et ne permets pas l’offense de l’homme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 cours de nos expériences,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vu à combien vrai et vivant est le tempérament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est si saint, si juste, si aimable et si vénérable.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est réellement apparu pour travailler parmi les hommes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est face à face avec nous, nous guide personnellement et nous sauve.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Tout-Puissant est notre Seigneur et notre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seul vrai Dieu qui a créé les cieux, la terre et tout ce qu’ils contiennent, et règne sur toutes les choses.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Zhou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 xml:space="preserve">Oui ! </w:t>
      </w:r>
      <w:r w:rsidRPr="003B6436">
        <w:rPr>
          <w:rFonts w:ascii="Arial" w:hAnsi="Arial" w:cs="Arial"/>
          <w:sz w:val="18"/>
          <w:szCs w:val="18"/>
          <w:lang w:eastAsia="fr-FR"/>
        </w:rPr>
        <w:t>Dieu Tout-Puissant témoigne si bien le tempérament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explique le plaisir de Dieu, Sa colère, Sa tristesse et Son bonheur.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Seul Dieu Lui-même pouvait parler si approfondissement de Son tempérament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Yang Hou'en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nous avons finalement entendu la voix du Seigneur, nous avons fini d’attendre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Zhou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réellement la grâce de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Chen Ling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Believer Guo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Jour et nuit nous l’avons désiré et le Seigneur est enfin revenu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si nous n’avions pas écouté les paroles de Dieu Tout-Puissant,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continuerions à attendre que le Seigneur Jésus vienne sur un nuage, pour nous conduire au royaume des cieux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Lin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Wang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comme ça, peu importe notre vigilance, cela ne servira à rien.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Sister Lin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Grâces soient rendues au Seigneur ! Bien que nous n’ayons pas éprouvé les œuvres de Dieu Tout-Puissant des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étant donné les paroles dites par Dieu Tout-Puissant, et Ses actions, les faits qu'Il accomplit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les expériences et les témoignages dont vous avez parlé,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voyons que Dieu Tout-Puissant réalise véritablement une étape de l’œuvre de jugement et de purification,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 effectivement formé un groupe de vainqueurs,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à un groupe de personnes qui forment un seul esprit avec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Chen Ling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Xiang Yang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suis réellement convaincu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nous pouvons entendre la voix du Seigneur, et voir l'apparition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Co-worker Wu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vraiment une très grande bénédiction ! Gloire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Tout-Puissant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sommes vraiment bénis de pouvoir reconnaître la voix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nous rendre devant le trône de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Xiang Yang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Ayant cru au Seigneur toutes ces années, j’ai toujours cru que je n’avais besoin que de m’accrocher à Son nom,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abandonner pour le Seigneur, répandre le témoignage de Son nom, et travailler dur, c’est être fidèle à Son chemin.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nous veillant et en attendant de cette manière, j’accueillerais certainement le Seigneur et serais enlevés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n'anticipais pas que lorsque le Seigneur revenait et envoyait des gens me prêcher,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je refusais obstinément, et je m’accrochais à mes conceptions et imaginations.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pensais que je connaissais Dieu, et que je serais sûrement enlevé, alors je n’ai pas cherché à entendre la voix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Le Seigneur a frappé plusieurs fois à ma porte, mais je L’ai laissé dehors.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J’ai aussi tiré une conclusion hâtive et condamné ceux qui ont répandu l’évangile.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u w:val="single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sz w:val="18"/>
          <w:szCs w:val="18"/>
          <w:u w:val="single"/>
          <w:lang w:eastAsia="fr-FR"/>
        </w:rPr>
        <w:t>Que j’étais ridicule d’attendre de cette façon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J’étais quelqu’un qui croyait en Dieu, mais qui ne Le connaissait pas encore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et, tout en suivant mes conceptions et imaginations, j’ai fait beaucoup de choses pour m’opposer à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vraiment suivi les pas des Pharisiens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Comme je me hais d’avoir cru en Dieu toutes ces années sans chercher la vérité, ni magnifier le Seigneur dans mon cœur.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Sanglotant J’ai œuvré pour le Seigneur seulement pour être récompensé et entrer dans le royaume des cieux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Sanglotant J’étais trop égoïste et méprisable, je ne méritais vraiment pas de venir devant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Loué soit Dieu Tout-Puissant, Il a été miséricordieux envers moi et ne m’a pas traité selon mes fautes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m’a également permis d’entendre Sa voix,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de me tenir devant Lui et d’accepter Son salut.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Lin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nous élève exceptionnellement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F366CC">
        <w:rPr>
          <w:rFonts w:ascii="Arial" w:hAnsi="Arial" w:cs="Arial"/>
          <w:sz w:val="18"/>
          <w:szCs w:val="18"/>
          <w:lang w:eastAsia="fr-FR"/>
        </w:rPr>
        <w:t>Co-worker Wu</w:t>
      </w:r>
      <w:r w:rsidRPr="00F366CC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L’amour de Dieu pour nous est si merveilleux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Sister Wang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Zhou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Co-worker Zhao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Qiu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Brother Bai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Co-worker Wu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Believer Feng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Rendons grâce à Dieu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revenir à ce vieil arbre m’emplit d’émotions.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le temps est si vite passé.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un clin d’œil, il y a trois ans déjà que j’ai accepté l’œuvre de Dieu Tout-Puissant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cela.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Pendant les trois dernières années, j’ai savouré les paroles de Dieu Tout-Puissant chaque jour, et j’ai tellement gagné.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vraiment assisté aux noces de l’Agneau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Pendant ce temps, bien que j’aie expérimenté le jugement et la punition des paroles de Dieu, et subi de rudes épreuves,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perçu beaucoup de vérités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eu une certaine connaissance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y a vraiment eu des changements dans mon tempérament de la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Je me sens si chanceux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Rendons grâce à Dieu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J’ai obtenu beaucoup plus en trois ans que pendant trente ans.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 n’est que maintenant que je connais, le vrai sens de gagner la vérité et la vie en croyant au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nous nous sentons tous ainsi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tellement dommage : combien il aurait été bon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mon oncle accepte l’œuvre de Dieu Tout-Puissant.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fait, mon oncle a vu que le Seigneur est revenu,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S’est incarné en Fils de l’homme et il a vu que le Seigneur revenu avait révélé de nombreuses vérités.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Pourquoi n’a-t-il jamais suivi le vrai chemin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a-t-il ainsi raté l’occasion d’être enlevé par le Seigneur ?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nécessite réflexion.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Mon père a cru au Seigneur toute sa vie et a beaucoup souffert, espérant toujours qu’Il vienne l’emmener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quand le Seigneur est venu, il ne L’a pas reconnu,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s’est obstinément attaché à ses propres conceptions,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croyant que tout Seigneur Jésus ne venant pas sur un nuage blanc est faux.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s’est également appuyé sur son âge et son ancienneté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pensait qu’il avait travaillé dur et que le Seigneur lui révélerait sûrement lors de Sa retour.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n’a pas recherché la vérité et n’a pas accepté Christ qui la révèle.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Pour son propre statut, il a même fermé l’Église,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empêché les frères et les sœurs de rechercher le vrai chemin.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cela, il offensa gravement le tempérament de Dieu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il l’a laissé sans aucune chance de salut.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Dieu est juste envers tous.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Dieu ne regarde pas pour combien d’années ils ont cru.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ne regarde pas non plus combien ils ont travaillé, ou quelles qualifications ils ont.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Dans leur foi en Dieu, les gens n’ont aucun vénération pour Lui au fond d’eux, et ne cherchent aucunement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croient en Dieu selon leur propre conception et imagination,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peuvent continuer à se comporter avec arrogance et vanité, oparler en air, s’opposer et condamner Dieu Tout-Puissant.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D'après l'homme, il semble qu'ils ont condamné une personne et s’être opposés à elle.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aux yeux de Dieu, ils se sont opposés à Lui et L’ont condamné.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ont blasphémé contre le Saint-Esprit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 ce soit dans cette vie, ou dans celle à venir, le blasphème contre le Saint-Esprit est impardonnable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vrai ! Le tempéramet juste de Dieu ne tolère aucune offense.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Rappelez-vous, lorsque le Seigneur Jésus avait accompli l’œuvre de la rédemption, Dieu n’a pas regardé si les juifs L’acceptaient,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Son travail continuait indépendamment de ça. Personne ne pouvait se mettre sur Son chemin.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n’y a aucun moyen que Dieu répète l’œuvre de rédemption pour les Israélites.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C’est parce que les Israélites s’étaient opposés au Seigneur Jésus incarné, qu’ils ont été punis.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est vrai.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Aujourd’hui, Dieu Tout-Puissant accomplit le jugement des derniers jours.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Ceux qui s’opposent au Dieu Tout-Puissant, et Le condamnent, blasphèment contre le Saint-Esprit.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leur résultat est difficile à imaginer!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Vrai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Soupir Toutes ces années où nous attendions la venue du Seigneur,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Nous avons toujours communiqué comment veiller et attendre le retour du Seigneur.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Bien que nous ayons tous désiré le retour du Seigneur, nous avons tous eu des motivations différentes.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Surtout quand il s’agit de la vérité, il y avait des différences claires dans l’attitude de chaque personne.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Certains n’ont pas pu accepter et obéir à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pendant que d’autres détestaient et méprisaient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Surtout, les conducteurs de la communauté religieuse,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pensaient qu’après avoir œuvré pendant des années, ils étaient les aptes à être enlevédans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Indépendamment de la vérité exprimée par le Seigneur, ils L’ont tous refusé, condamné et s’y sont opposés.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pensaient que le Seigneur serait toujours miséricordieux et compatissant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ne regarderait pas comment les gens agissent vis-à-vis de la vérité.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Ils pensaient que, peu importe s’ils acceptent et obéissent au Seigneur, quand Il viendrait, ils seraient enlevés dans le royaume des cieux.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Mais n’ont jamais su que le Seigneur est juste et saint.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Peu importe la façon dont les gens attendent, ce que le Seigneur regarde, c’est s’ils répondent ou non à Ses exigences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les gens aiment la vérité, peuvent accepter et obéir au Christ qui exprime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ils remplissent les exigences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S’ils n’acceptent pas le Christ des derniers jours et les vérités qu’Il a exprimées.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Et ils sont condamnés et éliminés, et n’auront jamais la chance du salut.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la venue du Christ des derniers jours est le moment où le sort de chaque personne est fixé.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Ceci me rappelle un passage des paroles de Dieu Tout-Puissant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Dieu Tout-Puissant dit,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Christ vient au cours des derniers jours pour que tous ceux qui croient vraiment en Lui puissent être fourni avec la vie.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 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Son travail est de bien terminer l’ancienne ère et d’entrer dans la nouvelle ;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il est le chemin qui doit être pris par tous ceux qui entreraient dans la nouvelle ère.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Si tu n’es pas capable de Le reconnaître, mais Le condamnes plutôt, blasphèmes ou même Le persécutes,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alors tu es condamné à brûler pour l’éternité,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et vous n’entrerez jamais dans le royaume de Dieu. »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Tout à fait juste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La punition de mon oncle nous montre ceci :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Si les gens se basent sur leurs conceptions et leur imagination pour condamner l’œuvre de Dieu des derniers jours,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s’ils s’opposent à Dieu à longueur de temps, blasphément même contre Dieu, n’acceptent du tout la vérité,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alors la fin de ces gens ne sera pas simplement la mort physique.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Leur corps et leur âme seront punis et finalement anéantis.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Quel résultat effrayant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Oui, je me rappelle ce que Dieu Tout-Puissant dit,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« Le visage glorieux de Dieu est lumineux et éblouissant, qui ose s’opposer à Lui ? S’y opposer, c’est mourir ! »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 Mm.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Il est donc vrai que s’opposer à Lui, c’est mourir.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En s’opposant à Dieu, ils travaillent à leur propre mort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tempérament de Dieu est saint, juste et ne peut pas être offensé !</w:t>
      </w:r>
    </w:p>
    <w:p w:rsidR="00C97A97" w:rsidRPr="00F366CC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  <w:r w:rsidRPr="003B6436">
        <w:rPr>
          <w:rFonts w:ascii="Arial" w:hAnsi="Arial" w:cs="Arial"/>
          <w:sz w:val="18"/>
          <w:szCs w:val="18"/>
          <w:lang w:val="en-US" w:eastAsia="fr-FR"/>
        </w:rPr>
        <w:t>Li Jiayin</w:t>
      </w:r>
      <w:r>
        <w:rPr>
          <w:rFonts w:ascii="Arial" w:hAnsi="Arial" w:cs="Arial"/>
          <w:sz w:val="18"/>
          <w:szCs w:val="18"/>
          <w:lang w:val="en-US" w:eastAsia="fr-FR"/>
        </w:rPr>
        <w:t>/</w:t>
      </w:r>
      <w:r w:rsidRPr="003B6436">
        <w:rPr>
          <w:rFonts w:ascii="Arial" w:hAnsi="Arial" w:cs="Arial"/>
          <w:sz w:val="18"/>
          <w:szCs w:val="18"/>
          <w:lang w:val="en-US" w:eastAsia="fr-FR"/>
        </w:rPr>
        <w:t>Sister Zhao</w:t>
      </w:r>
      <w:r w:rsidRPr="003B6436">
        <w:rPr>
          <w:rFonts w:ascii="Arial" w:hAnsi="Arial" w:cs="Arial"/>
          <w:sz w:val="18"/>
          <w:szCs w:val="18"/>
          <w:lang w:val="en-US" w:eastAsia="fr-FR"/>
        </w:rPr>
        <w:tab/>
        <w:t>Amen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val="en-US"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Li Jiayin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Le tempérament de Dieu ne tolère aucune offense de l’homme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Sister Zhao</w:t>
      </w:r>
      <w:r>
        <w:rPr>
          <w:rFonts w:ascii="Arial" w:hAnsi="Arial" w:cs="Arial"/>
          <w:sz w:val="18"/>
          <w:szCs w:val="18"/>
          <w:lang w:eastAsia="fr-FR"/>
        </w:rPr>
        <w:t>/</w:t>
      </w:r>
      <w:r w:rsidRPr="003B6436">
        <w:rPr>
          <w:rFonts w:ascii="Arial" w:hAnsi="Arial" w:cs="Arial"/>
          <w:sz w:val="18"/>
          <w:szCs w:val="18"/>
          <w:lang w:eastAsia="fr-FR"/>
        </w:rPr>
        <w:t>Yang Hou'en</w:t>
      </w:r>
      <w:r w:rsidRPr="003B6436">
        <w:rPr>
          <w:rFonts w:ascii="Arial" w:hAnsi="Arial" w:cs="Arial"/>
          <w:sz w:val="18"/>
          <w:szCs w:val="18"/>
          <w:lang w:eastAsia="fr-FR"/>
        </w:rPr>
        <w:tab/>
        <w:t>Oui !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Ending Song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Puisque nous cherchons les empreintes de Dieu, nous devons rechercher la volonté de Dieu,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Ending Song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rechercher les mots et les paroles de Dieu, rechercher les mots et les paroles de Dieu.</w:t>
      </w: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E25648">
      <w:pPr>
        <w:spacing w:after="0" w:line="240" w:lineRule="auto"/>
        <w:ind w:left="2268" w:hanging="2268"/>
        <w:rPr>
          <w:rFonts w:ascii="Arial" w:hAnsi="Arial" w:cs="Arial"/>
          <w:bCs/>
          <w:sz w:val="18"/>
          <w:szCs w:val="18"/>
          <w:lang w:eastAsia="fr-FR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Ending Song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Car là où il y a les nouvelles paroles de Dieu, il y a la voix de Dieu,</w:t>
      </w:r>
    </w:p>
    <w:p w:rsidR="00C97A97" w:rsidRPr="003B6436" w:rsidRDefault="00C97A97" w:rsidP="005941D9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  <w:lang w:eastAsia="fr-FR"/>
        </w:rPr>
      </w:pPr>
    </w:p>
    <w:p w:rsidR="00C97A97" w:rsidRPr="003B6436" w:rsidRDefault="00C97A97" w:rsidP="005941D9">
      <w:pPr>
        <w:spacing w:after="0" w:line="240" w:lineRule="auto"/>
        <w:ind w:left="2268" w:hanging="2268"/>
        <w:rPr>
          <w:rFonts w:ascii="Arial" w:hAnsi="Arial" w:cs="Arial"/>
          <w:sz w:val="18"/>
          <w:szCs w:val="18"/>
        </w:rPr>
      </w:pPr>
      <w:r w:rsidRPr="003B6436">
        <w:rPr>
          <w:rFonts w:ascii="Arial" w:hAnsi="Arial" w:cs="Arial"/>
          <w:sz w:val="18"/>
          <w:szCs w:val="18"/>
          <w:lang w:eastAsia="fr-FR"/>
        </w:rPr>
        <w:t>Ending Song</w:t>
      </w:r>
      <w:r w:rsidRPr="003B6436">
        <w:rPr>
          <w:rFonts w:ascii="Arial" w:hAnsi="Arial" w:cs="Arial"/>
          <w:sz w:val="18"/>
          <w:szCs w:val="18"/>
          <w:lang w:eastAsia="fr-FR"/>
        </w:rPr>
        <w:tab/>
      </w:r>
      <w:r w:rsidRPr="003B6436">
        <w:rPr>
          <w:rFonts w:ascii="Arial" w:hAnsi="Arial" w:cs="Arial"/>
          <w:bCs/>
          <w:sz w:val="18"/>
          <w:szCs w:val="18"/>
          <w:lang w:eastAsia="fr-FR"/>
        </w:rPr>
        <w:t>là où il y a les pas de Dieu, il y a des actions de Dieu.</w:t>
      </w:r>
    </w:p>
    <w:sectPr w:rsidR="00C97A97" w:rsidRPr="003B6436" w:rsidSect="00035641">
      <w:pgSz w:w="11906" w:h="15407"/>
      <w:pgMar w:top="567" w:right="140" w:bottom="426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0959"/>
    <w:rsid w:val="00006B1C"/>
    <w:rsid w:val="00035641"/>
    <w:rsid w:val="00043180"/>
    <w:rsid w:val="0006119C"/>
    <w:rsid w:val="000912AB"/>
    <w:rsid w:val="00132975"/>
    <w:rsid w:val="001B2CCD"/>
    <w:rsid w:val="001B34B9"/>
    <w:rsid w:val="001B590B"/>
    <w:rsid w:val="001F0725"/>
    <w:rsid w:val="001F6A36"/>
    <w:rsid w:val="0020799C"/>
    <w:rsid w:val="00244261"/>
    <w:rsid w:val="0026589D"/>
    <w:rsid w:val="0026665B"/>
    <w:rsid w:val="00287A35"/>
    <w:rsid w:val="002B6EBD"/>
    <w:rsid w:val="002D7098"/>
    <w:rsid w:val="003035B7"/>
    <w:rsid w:val="003777DD"/>
    <w:rsid w:val="003864ED"/>
    <w:rsid w:val="003B6436"/>
    <w:rsid w:val="0040712E"/>
    <w:rsid w:val="00420C82"/>
    <w:rsid w:val="00504565"/>
    <w:rsid w:val="00511681"/>
    <w:rsid w:val="0053062B"/>
    <w:rsid w:val="00550772"/>
    <w:rsid w:val="00560F0D"/>
    <w:rsid w:val="005941D9"/>
    <w:rsid w:val="005E7BCF"/>
    <w:rsid w:val="0060715A"/>
    <w:rsid w:val="006465A4"/>
    <w:rsid w:val="006642F9"/>
    <w:rsid w:val="00686B07"/>
    <w:rsid w:val="006D0BE8"/>
    <w:rsid w:val="0075709E"/>
    <w:rsid w:val="00761BEF"/>
    <w:rsid w:val="008438BF"/>
    <w:rsid w:val="00863666"/>
    <w:rsid w:val="00896D3B"/>
    <w:rsid w:val="008B2D92"/>
    <w:rsid w:val="0091196E"/>
    <w:rsid w:val="00916341"/>
    <w:rsid w:val="009C0DCA"/>
    <w:rsid w:val="009C543F"/>
    <w:rsid w:val="009E5F9C"/>
    <w:rsid w:val="009F6846"/>
    <w:rsid w:val="00AB08DF"/>
    <w:rsid w:val="00AC76A7"/>
    <w:rsid w:val="00B515EA"/>
    <w:rsid w:val="00B67431"/>
    <w:rsid w:val="00BF7FE3"/>
    <w:rsid w:val="00C707D7"/>
    <w:rsid w:val="00C97A97"/>
    <w:rsid w:val="00CF4679"/>
    <w:rsid w:val="00D23B1B"/>
    <w:rsid w:val="00D542A0"/>
    <w:rsid w:val="00D636EA"/>
    <w:rsid w:val="00D957DD"/>
    <w:rsid w:val="00DE08C1"/>
    <w:rsid w:val="00DE33CC"/>
    <w:rsid w:val="00E14426"/>
    <w:rsid w:val="00E25648"/>
    <w:rsid w:val="00E40411"/>
    <w:rsid w:val="00E57C26"/>
    <w:rsid w:val="00E70959"/>
    <w:rsid w:val="00EB554D"/>
    <w:rsid w:val="00EF28F9"/>
    <w:rsid w:val="00F34456"/>
    <w:rsid w:val="00F3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D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69</Pages>
  <Words>27255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Yang Hou'en</dc:title>
  <dc:subject/>
  <dc:creator>Marie José MADEIRA</dc:creator>
  <cp:keywords/>
  <dc:description/>
  <cp:lastModifiedBy>BUREAU P</cp:lastModifiedBy>
  <cp:revision>2</cp:revision>
  <dcterms:created xsi:type="dcterms:W3CDTF">2017-09-14T13:44:00Z</dcterms:created>
  <dcterms:modified xsi:type="dcterms:W3CDTF">2017-09-14T13:44:00Z</dcterms:modified>
</cp:coreProperties>
</file>