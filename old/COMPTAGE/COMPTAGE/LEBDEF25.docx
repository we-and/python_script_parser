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501" w:rsidRDefault="00B60501">
      <w:pPr>
        <w:widowControl w:val="0"/>
        <w:autoSpaceDE w:val="0"/>
        <w:autoSpaceDN w:val="0"/>
        <w:adjustRightInd w:val="0"/>
        <w:spacing w:before="170" w:after="200" w:line="480" w:lineRule="atLeast"/>
        <w:rPr>
          <w:sz w:val="48"/>
          <w:szCs w:val="24"/>
        </w:rPr>
      </w:pPr>
      <w:bookmarkStart w:id="0" w:name="_GoBack"/>
      <w:bookmarkEnd w:id="0"/>
      <w:r>
        <w:rPr>
          <w:sz w:val="48"/>
          <w:szCs w:val="24"/>
        </w:rPr>
        <w:t>la esclava25</w:t>
      </w:r>
    </w:p>
    <w:p w:rsidR="00B60501" w:rsidRDefault="00B60501">
      <w:pPr>
        <w:widowControl w:val="0"/>
        <w:autoSpaceDE w:val="0"/>
        <w:autoSpaceDN w:val="0"/>
        <w:adjustRightInd w:val="0"/>
        <w:spacing w:before="170" w:after="200" w:line="480" w:lineRule="atLeast"/>
        <w:rPr>
          <w:sz w:val="24"/>
          <w:szCs w:val="24"/>
        </w:rPr>
      </w:pPr>
      <w:r>
        <w:rPr>
          <w:sz w:val="48"/>
          <w:szCs w:val="24"/>
        </w:rPr>
        <w:t>28/09/2016</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1 - 00:00:56:09)</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01</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PERE OCTAVIO</w:t>
      </w:r>
      <w:r>
        <w:rPr>
          <w:color w:val="000000"/>
          <w:sz w:val="24"/>
          <w:szCs w:val="24"/>
        </w:rPr>
        <w:tab/>
        <w:t>J'arrive !   Par les clous de la sainte croix, vous allez démolir ma porte ! Quelle âme peut-elle être si pressée de se confesser, bon sang?! Nicolas! Que peut-il y avoir de si grave pour venir ici à une heure pareille?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_h Ce que je m'apprête vous dire mon Père, _h doit rester sous le secret de la confession.</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PERE OCTAVIO</w:t>
      </w:r>
      <w:r>
        <w:rPr>
          <w:color w:val="000000"/>
          <w:sz w:val="24"/>
          <w:szCs w:val="24"/>
        </w:rPr>
        <w:tab/>
        <w:t>Vous n'avez pas besoin de me le rappeler, je connais parfaitement bien mes obligations ecclésiastiques.</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2 - 00:01:36:00)</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02</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_h Tous deux savons ce qui est arrivé il y a des années, aux Quintero, _h quand l'Eden a brûlé. _h je ne veux pas faire couler plus de sang, _h encore moins celui d'un serviteur de dieu... Mais si j'étais tenu de le faire, pour protéger...  tout ce que j'ai accompli, je le ferai.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PERE OCTAVIO</w:t>
      </w:r>
      <w:r>
        <w:rPr>
          <w:color w:val="000000"/>
          <w:sz w:val="24"/>
          <w:szCs w:val="24"/>
        </w:rPr>
        <w:tab/>
        <w:t>Ceci est un...      péché... terrible _h proférer de telles menaces...   dans la maison de notre seigneur...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_h Gardez ceci pour le sermon du dimanche.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PERE OCTAVIO</w:t>
      </w:r>
      <w:r>
        <w:rPr>
          <w:color w:val="000000"/>
          <w:sz w:val="24"/>
          <w:szCs w:val="24"/>
        </w:rPr>
        <w:tab/>
        <w:t>h_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Et ne vous méprenez pas... je n'avais rien à voir avec ça. peu importe ce qu'a dit mon contremaître.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PERE OCTAVIO</w:t>
      </w:r>
      <w:r>
        <w:rPr>
          <w:color w:val="000000"/>
          <w:sz w:val="24"/>
          <w:szCs w:val="24"/>
        </w:rPr>
        <w:tab/>
        <w:t>Non, non, je... je ne sais rien du tout, je... non...</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Mais en revanche, c'est moi, qui ai fait prospérer l'Eden, qui me suis chargé des esclaves des Quintero, _h en plus j'ai  épargné la vie de ces fugitifs. _h Ne suis-je pas magnanime? _h Un être pieux aussi?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PERE OCTAVIO</w:t>
      </w:r>
      <w:r>
        <w:rPr>
          <w:color w:val="000000"/>
          <w:sz w:val="24"/>
          <w:szCs w:val="24"/>
        </w:rPr>
        <w:tab/>
        <w:t>Oui, oui, c'est vrai, vous avez raison, et-et-et j'ai compris tout...   ce que vous avez dit,   _h et de ma bouche il ne sortira jamais...   rien sur ce qui s'est passé avec les Quintero.</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Je l'espère bien. je n'aimerais pas devoir me passer de votre sagesse et de vos conseils spirituels.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PERE OCTAVIO</w:t>
      </w:r>
      <w:r>
        <w:rPr>
          <w:color w:val="000000"/>
          <w:sz w:val="24"/>
          <w:szCs w:val="24"/>
        </w:rPr>
        <w:tab/>
        <w:t>ça n'arrivera pas mon fils, ça n'arrivera pas.</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3 - 00:02:50:09)</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03</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ça sent l'alcool dans toute la maison! Je ne suis pas contre le fait de boire quelques verres, mais je ne comprends pas pourquoi tu en arrives à de tels extrêmes. _h j'espère que quand tu vas te marier, ça ne sera pas une source d'ennuis.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JAIME</w:t>
      </w:r>
      <w:r>
        <w:rPr>
          <w:color w:val="000000"/>
          <w:sz w:val="24"/>
          <w:szCs w:val="24"/>
        </w:rPr>
        <w:tab/>
        <w:t>_hh Je ne me marierai pas avec cette fille, parce que c'est une folle, elle-elle est bizarre!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J'm'en fiche royalement. Et tu vas l'épouser.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JAIME</w:t>
      </w:r>
      <w:r>
        <w:rPr>
          <w:color w:val="000000"/>
          <w:sz w:val="24"/>
          <w:szCs w:val="24"/>
        </w:rPr>
        <w:tab/>
        <w:t>Non. Je ne me marierai pas avec elle parce que... parce que je la vois et... je la hais, elle me répugne, son visage me dérange! _h Elle me donne envie de...  elle ne me plaît pas!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On verra bien, Jaime _h et je n'ai pas besoin qu'elle te plaise, ce dont j'ai besoin c'est que tu l'épouses. Tu dois prendre en considération le fait qu'elle vient d'une famille riche, d'une famille de haute lignée, d'une famille qui a des titres de noblesse, _h ta belle-mère sera une marquise...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JAIME</w:t>
      </w:r>
      <w:r>
        <w:rPr>
          <w:color w:val="000000"/>
          <w:sz w:val="24"/>
          <w:szCs w:val="24"/>
        </w:rPr>
        <w:tab/>
        <w:t>_h T'as qu'à l'épouser, toi...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Reste là ! Nous sommes quasiment ruinés, et tu vas faire ce que moi je te dis, et ce que je te dis c'est que toi tu vas te marier avec elle!</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4 - 00:04:18:04)</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04</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_h (cri_________________________) (respire fort__________________________________________________________________________________)</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5 - 00:04:41:02)</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05</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CATALINA</w:t>
      </w:r>
      <w:r>
        <w:rPr>
          <w:color w:val="000000"/>
          <w:sz w:val="24"/>
          <w:szCs w:val="24"/>
        </w:rPr>
        <w:tab/>
        <w:t>Oh pardon excusez-moi...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h____ Catalina... _h h_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CATALINA</w:t>
      </w:r>
      <w:r>
        <w:rPr>
          <w:color w:val="000000"/>
          <w:sz w:val="24"/>
          <w:szCs w:val="24"/>
        </w:rPr>
        <w:tab/>
        <w:t>Ah, pardonnez-moi...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J'me suis endormi... _h (soupir____) Je ne me souviens pas d'avoir lu autant de toute ma vie... (soupir______)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CATALINA</w:t>
      </w:r>
      <w:r>
        <w:rPr>
          <w:color w:val="000000"/>
          <w:sz w:val="24"/>
          <w:szCs w:val="24"/>
        </w:rPr>
        <w:tab/>
        <w:t>On ne vous a pas dit qu'il n'y a rien de mieux qu'un bon lit pour passer une bonne nuit, non? hh____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_hh  je ne me sens pas très à l'aise au milieu de tous ces mots, J'ai essayé de tout lire mais ...  je crois que je vais y passer le restant de ma vie... _h h_ Bon, je vais essayer de continuer.</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6 - 00:05:24:14)</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06</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CATALINA</w:t>
      </w:r>
      <w:r>
        <w:rPr>
          <w:color w:val="000000"/>
          <w:sz w:val="24"/>
          <w:szCs w:val="24"/>
        </w:rPr>
        <w:tab/>
        <w:t>Ne vous inquiètez pas tant, la partie juridique, on s'en occupe, mon frère et moi!  si on doit assurer votre défense, eh bien on le fera le mieux possible.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Mais je suis le demandeur !</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CATALINA</w:t>
      </w:r>
      <w:r>
        <w:rPr>
          <w:color w:val="000000"/>
          <w:sz w:val="24"/>
          <w:szCs w:val="24"/>
        </w:rPr>
        <w:tab/>
        <w:t>Pour l'instant! N'oubliez  pas qu'on a affaire à des gens qui se croient maîtres des autres, maîtres du monde, et au-dessus des lois!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Oui c'est vrai... Un noir qui poursuit en justice l'un des leurs...   _h pour eux ça doit être le monde à l'envers...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CATALINA</w:t>
      </w:r>
      <w:r>
        <w:rPr>
          <w:color w:val="000000"/>
          <w:sz w:val="24"/>
          <w:szCs w:val="24"/>
        </w:rPr>
        <w:tab/>
        <w:t>Ah ça, ils ne vont pas rester les bras croisés! Ils vont très certainement contre-attaquer, j'en suis pratiquement sûre.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mmh_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CATALINA</w:t>
      </w:r>
      <w:r>
        <w:rPr>
          <w:color w:val="000000"/>
          <w:sz w:val="24"/>
          <w:szCs w:val="24"/>
        </w:rPr>
        <w:tab/>
        <w:t>Pourquoi ça vous fait rire?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Dans mon cas il se peut que ce soit un avantage... _h Je vais profiter de ce que les noirs sont invisibles aux yeux de la loi et des grands de ce monde, je vais les attaquer sans qu'ils me voient venir.</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7 - 00:06:22:19)</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07</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FF"/>
          <w:sz w:val="24"/>
          <w:szCs w:val="24"/>
        </w:rPr>
        <w:t>AMBIANCE</w:t>
      </w:r>
      <w:r>
        <w:rPr>
          <w:color w:val="0000FF"/>
          <w:sz w:val="24"/>
          <w:szCs w:val="24"/>
        </w:rPr>
        <w:tab/>
        <w:t>(brouhaha (femme)"c'est calme aujourd'hui" (femme) "oui je ne supportais plus tous ces cris" (homme) "On ne sait pas qui sera le nouveau contremaître, ça peut être pire" etc....____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CANDELA</w:t>
      </w:r>
      <w:r>
        <w:rPr>
          <w:color w:val="000000"/>
          <w:sz w:val="24"/>
          <w:szCs w:val="24"/>
        </w:rPr>
        <w:tab/>
        <w:t>Respirez cet air (snif_) Vous ne le sentez pas encore? _h le doux parfum de la vie sans ce diable de Morales! (rire______) Quelqu'un sait où le maître l'a emmené? Je crois qu'il ont dû l'attacher dans l'église et qu'ils essaient d'exorciser tous ses démons. _h</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NOEMIE</w:t>
      </w:r>
      <w:r>
        <w:rPr>
          <w:color w:val="000000"/>
          <w:sz w:val="24"/>
          <w:szCs w:val="24"/>
        </w:rPr>
        <w:tab/>
        <w:t>Peu importe où il est, pourvu qu'il ne revienne jamais.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CANDELA</w:t>
      </w:r>
      <w:r>
        <w:rPr>
          <w:color w:val="000000"/>
          <w:sz w:val="24"/>
          <w:szCs w:val="24"/>
        </w:rPr>
        <w:tab/>
        <w:t>Ben c'est vrai, il vaut mieux qu'il reste où il est.</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8 - 00:06:58:01)</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08</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SIERVO</w:t>
      </w:r>
      <w:r>
        <w:rPr>
          <w:color w:val="000000"/>
          <w:sz w:val="24"/>
          <w:szCs w:val="24"/>
        </w:rPr>
        <w:tab/>
        <w:t>Hé ! Qu'est-ce que tu mets dans la nourriture du maître? Tu es devenue muette?     Allez, parle! Milagro, je ne suis pas ton ennemi, petite, ne t'en fais pas, mais empoisonner le maître,     ts   ça ne fera qu'empirer les choses.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MILAGRO</w:t>
      </w:r>
      <w:r>
        <w:rPr>
          <w:color w:val="000000"/>
          <w:sz w:val="24"/>
          <w:szCs w:val="24"/>
        </w:rPr>
        <w:tab/>
        <w:t>Mais c'est pas du poison du tout.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SIERVO</w:t>
      </w:r>
      <w:r>
        <w:rPr>
          <w:color w:val="000000"/>
          <w:sz w:val="24"/>
          <w:szCs w:val="24"/>
        </w:rPr>
        <w:tab/>
        <w:t>Alors qu'est-ce que t'a mis dedans?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MILAGRO</w:t>
      </w:r>
      <w:r>
        <w:rPr>
          <w:color w:val="000000"/>
          <w:sz w:val="24"/>
          <w:szCs w:val="24"/>
        </w:rPr>
        <w:tab/>
        <w:t>Un truc pour qu'il ne touche plus à Victoria, ni à aucune autre femme d'ailleurs.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SIERVO</w:t>
      </w:r>
      <w:r>
        <w:rPr>
          <w:color w:val="000000"/>
          <w:sz w:val="24"/>
          <w:szCs w:val="24"/>
        </w:rPr>
        <w:tab/>
        <w:t>hmm h_hm hm Bon alors, vas-y, apporte-lui! hm-hm_hm    hmm_ (rire____)</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9 - 00:07:57:11)</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09</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Nicolas, où est passé Morales?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_h Morales ne travaille plus chez nous.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Quoi?! Mais pourquoi? Qu'y a-t-il? Où est-il?</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Pourquoi tu t'intéresses à ce médiocre qui ne mérite pas d'être notre employé?</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_h   parce que j'aime bien savoir ce qui se passe chez moi, voilà tout.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Je viens de te le dire. mfh_ _h</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MILAGRO</w:t>
      </w:r>
      <w:r>
        <w:rPr>
          <w:color w:val="000000"/>
          <w:sz w:val="24"/>
          <w:szCs w:val="24"/>
        </w:rPr>
        <w:tab/>
        <w:t>Vous n'en mangez plus, monsieur? Je vous prépare un autre plat?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Non. _h Isabel, aujourd'hui tu as la visite de Jaime Lopez. alors je voudrais qu'il te voit dans tes plus jolis habits.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ISABEL 2</w:t>
      </w:r>
      <w:r>
        <w:rPr>
          <w:color w:val="000000"/>
          <w:sz w:val="24"/>
          <w:szCs w:val="24"/>
        </w:rPr>
        <w:tab/>
        <w:t>Enfin pourquoi vient-il puisque je ne l'aime pas du tout?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Et quelle importance, j'ai dit qu'il venait te rendre visite.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Nous ne comprenons pas pourquoi il vient si souvent ici?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_h A partir d'aujourd'hui, Jaime Lopez va courtiser Isabel. C'est entendu avec son père, alors fais ce que je t'ai demandé.</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ISABEL 2</w:t>
      </w:r>
      <w:r>
        <w:rPr>
          <w:color w:val="000000"/>
          <w:sz w:val="24"/>
          <w:szCs w:val="24"/>
        </w:rPr>
        <w:tab/>
        <w:t>Il va me faire la cour? _h je ne veux même pas qu'il me parle, et cette décision, qui l'a prise, toi?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Pardon Nicolas, mais nous pensions que tu voulais que ce soit Felipe? C'est c'que tu disais hier.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Hier était un autre jour.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ISABEL 2</w:t>
      </w:r>
      <w:r>
        <w:rPr>
          <w:color w:val="000000"/>
          <w:sz w:val="24"/>
          <w:szCs w:val="24"/>
        </w:rPr>
        <w:tab/>
        <w:t>Bon, je ne lui parlerai pas en tous cas. Oh non</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_h tu poussais des hauts-cris pour Felipe Restrepo, mais celui-là, pour le moins il a ton âge! Alors ne m'oblige pas à te répéter les choses, tu vas faire ce que je t'ordonne, point final!</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Patience.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ISABEL 2</w:t>
      </w:r>
      <w:r>
        <w:rPr>
          <w:color w:val="000000"/>
          <w:sz w:val="24"/>
          <w:szCs w:val="24"/>
        </w:rPr>
        <w:tab/>
        <w:t>Encore? h_</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10 - 00:09:48:20)</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10</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HOMME</w:t>
      </w:r>
      <w:r>
        <w:rPr>
          <w:color w:val="000000"/>
          <w:sz w:val="24"/>
          <w:szCs w:val="24"/>
        </w:rPr>
        <w:tab/>
        <w:t>Allez! Je veux vous voir travailler!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Content de te voir Marcos!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MARCOS</w:t>
      </w:r>
      <w:r>
        <w:rPr>
          <w:color w:val="000000"/>
          <w:sz w:val="24"/>
          <w:szCs w:val="24"/>
        </w:rPr>
        <w:tab/>
        <w:t>Miguel!... _h Miguel mon frère, ils ne t'ont pas tué!...</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(rire__) _hh  Baissons-nous!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MARCOS</w:t>
      </w:r>
      <w:r>
        <w:rPr>
          <w:color w:val="000000"/>
          <w:sz w:val="24"/>
          <w:szCs w:val="24"/>
        </w:rPr>
        <w:tab/>
        <w:t>h_ Tu ne peux pas savoir comme je suis heureux de te savoir en vie! Mais raconte-moi, _h     quu'est-ce que tu fabriques dans cette hacienda?</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Je viens pour me disculper! h_ et gagner le droit de revenir vivre dans cette ville, mais j'ai besoin que tu m'aides à mettre en place un réseau d'informations.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MARCOS</w:t>
      </w:r>
      <w:r>
        <w:rPr>
          <w:color w:val="000000"/>
          <w:sz w:val="24"/>
          <w:szCs w:val="24"/>
        </w:rPr>
        <w:tab/>
        <w:t>h_  tu sais que ça ne nous a pas réussi la dernière fois qu'on a fait ça..</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Cette fois c'est différent, Marcos on ne  l'utilisera pas pour commettre un délit, _h h_ _h parce que cette fois il s'agit de gagner par la voie légale! _h</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MARCOS</w:t>
      </w:r>
      <w:r>
        <w:rPr>
          <w:color w:val="000000"/>
          <w:sz w:val="24"/>
          <w:szCs w:val="24"/>
        </w:rPr>
        <w:tab/>
        <w:t>Comment ça, je ne saisis pas.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_h _h  Il faut que tous les frères soient mes yeux et mes oreilles dans les maisons des maîtres. principalement celle des Lopez, ils se sont rendus très vulnérables et vont bientôt se brûler les ailes. (respi___)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MARCOS</w:t>
      </w:r>
      <w:r>
        <w:rPr>
          <w:color w:val="000000"/>
          <w:sz w:val="24"/>
          <w:szCs w:val="24"/>
        </w:rPr>
        <w:tab/>
        <w:t>h_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(X)</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MARCOS</w:t>
      </w:r>
      <w:r>
        <w:rPr>
          <w:color w:val="000000"/>
          <w:sz w:val="24"/>
          <w:szCs w:val="24"/>
        </w:rPr>
        <w:tab/>
        <w:t>h_</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11 - 00:10:55:20)</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11</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Qu'est-ce qu'il y a ?</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MILAGRO</w:t>
      </w:r>
      <w:r>
        <w:rPr>
          <w:color w:val="000000"/>
          <w:sz w:val="24"/>
          <w:szCs w:val="24"/>
        </w:rPr>
        <w:tab/>
        <w:t>(soupir_____________) Comme le maître n'a pas mangé ce que je lui avais préparé, il est possible que cette nuit il y arrive... et que tu sois obligée d'accomplir ton devoir conjugal.</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Bon, mais il y a des choses plus importantes. Il faut absolument que je parle à Morales...         mais Nicolas ne m'a rien dit qui puisse m'aider.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MILAGRO</w:t>
      </w:r>
      <w:r>
        <w:rPr>
          <w:color w:val="000000"/>
          <w:sz w:val="24"/>
          <w:szCs w:val="24"/>
        </w:rPr>
        <w:tab/>
        <w:t>je crois savoir qui pourrait nous aider. Mais il faut qu'on attende que Nicolas s'en aille.</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12 - 00:11:23:18)</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12</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Julian.</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JULIAN</w:t>
      </w:r>
      <w:r>
        <w:rPr>
          <w:color w:val="000000"/>
          <w:sz w:val="24"/>
          <w:szCs w:val="24"/>
        </w:rPr>
        <w:tab/>
        <w:t>_h Don Nicolas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A partir d'aujourd'hui, tu es le nouveau contremaître de l'Eden, à la place de Morales.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JULIAN</w:t>
      </w:r>
      <w:r>
        <w:rPr>
          <w:color w:val="000000"/>
          <w:sz w:val="24"/>
          <w:szCs w:val="24"/>
        </w:rPr>
        <w:tab/>
        <w:t>Pa-Patron, merci beaucoup, merci...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Je veux que tu dresses ces esclaves et les rendes productifs, d'accord?</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JULIAN</w:t>
      </w:r>
      <w:r>
        <w:rPr>
          <w:color w:val="000000"/>
          <w:sz w:val="24"/>
          <w:szCs w:val="24"/>
        </w:rPr>
        <w:tab/>
        <w:t>Patron, vous pouvez en être sûr, je ne vous décevrai pas.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Tout le monde déçoit tout le monde. _h C'est  juste une question de temps.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JULIAN</w:t>
      </w:r>
      <w:r>
        <w:rPr>
          <w:color w:val="000000"/>
          <w:sz w:val="24"/>
          <w:szCs w:val="24"/>
        </w:rPr>
        <w:tab/>
        <w:t>h_</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13 - 00:11:49:04)</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13</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TRINIDAD</w:t>
      </w:r>
      <w:r>
        <w:rPr>
          <w:color w:val="000000"/>
          <w:sz w:val="24"/>
          <w:szCs w:val="24"/>
        </w:rPr>
        <w:tab/>
        <w:t>_h Vous vous sentez mieux aujourd'hui mademoiselle?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REMEDIOS</w:t>
      </w:r>
      <w:r>
        <w:rPr>
          <w:color w:val="000000"/>
          <w:sz w:val="24"/>
          <w:szCs w:val="24"/>
        </w:rPr>
        <w:tab/>
        <w:t>Un petit peu, oui...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TRINIDAD</w:t>
      </w:r>
      <w:r>
        <w:rPr>
          <w:color w:val="000000"/>
          <w:sz w:val="24"/>
          <w:szCs w:val="24"/>
        </w:rPr>
        <w:tab/>
        <w:t>mts mfh _h d'ici peu vous serez tout à fait rétablie. et vous n'aurez plus besoin de moi.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REMEDIOS</w:t>
      </w:r>
      <w:r>
        <w:rPr>
          <w:color w:val="000000"/>
          <w:sz w:val="24"/>
          <w:szCs w:val="24"/>
        </w:rPr>
        <w:tab/>
        <w:t>_h C'est pas encore  pour bientôt Trinidad.</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TRINIDAD</w:t>
      </w:r>
      <w:r>
        <w:rPr>
          <w:color w:val="000000"/>
          <w:sz w:val="24"/>
          <w:szCs w:val="24"/>
        </w:rPr>
        <w:tab/>
        <w:t>ts_  bon, _h  je ne suis pas pressé de retourner aux champs non plus... mts Là-bas le travail est très dur. Au soleil toute la journée _h et ici la vue est beaucoup plus jolie.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REMEDIOS</w:t>
      </w:r>
      <w:r>
        <w:rPr>
          <w:color w:val="000000"/>
          <w:sz w:val="24"/>
          <w:szCs w:val="24"/>
        </w:rPr>
        <w:tab/>
        <w:t>hhi__ je disais  ça  parce que        _h tu es l'homme le plus fort, alors qu'ici personne ne peut me bouger... _h ne va pas t'imaginer des choses</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14 - 00:12:46:15)</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14</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TRINIDAD</w:t>
      </w:r>
      <w:r>
        <w:rPr>
          <w:color w:val="000000"/>
          <w:sz w:val="24"/>
          <w:szCs w:val="24"/>
        </w:rPr>
        <w:tab/>
        <w:t>Quel genre de choses? Comment ça? Expliquez-moi. (snif_) _h Je vais aller chercher de l'eau. Et demander à une esclave de faire votre toilette. A moins que vous vouliez que je fasse ça aussi?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REMEDIOS</w:t>
      </w:r>
      <w:r>
        <w:rPr>
          <w:color w:val="000000"/>
          <w:sz w:val="24"/>
          <w:szCs w:val="24"/>
        </w:rPr>
        <w:tab/>
        <w:t>Quoi? Et ce serait possible ? Non, non, non, non, non... ffh</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TRINIDAD</w:t>
      </w:r>
      <w:r>
        <w:rPr>
          <w:color w:val="000000"/>
          <w:sz w:val="24"/>
          <w:szCs w:val="24"/>
        </w:rPr>
        <w:tab/>
        <w:t>Bon alors à plus tard mademoiselle...</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15 - 00:13:36:09)</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15</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h_ Mère...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ADELA</w:t>
      </w:r>
      <w:r>
        <w:rPr>
          <w:color w:val="000000"/>
          <w:sz w:val="24"/>
          <w:szCs w:val="24"/>
        </w:rPr>
        <w:tab/>
        <w:t>Je ne suis plus ta mère. tu en as décidé ainsi.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Mère, s'il te plaît, cessons de nous battre. Tiens,  c'est pour toi. _h mfh_</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16 - 00:14:03:22)</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16</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Trinidad,                 je dois te parler.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TRINIDAD</w:t>
      </w:r>
      <w:r>
        <w:rPr>
          <w:color w:val="000000"/>
          <w:sz w:val="24"/>
          <w:szCs w:val="24"/>
        </w:rPr>
        <w:tab/>
        <w:t>_h Marquise,  _h si je ne suis pas avec mademoiselle Remedios c'est parce que...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_h ne t'inquiète pas. Ce n'est pas ça. Hier tu as accompagné mon mari et le docteur pour emmener Morales, non?</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TRINIDAD</w:t>
      </w:r>
      <w:r>
        <w:rPr>
          <w:color w:val="000000"/>
          <w:sz w:val="24"/>
          <w:szCs w:val="24"/>
        </w:rPr>
        <w:tab/>
        <w:t>Oui madame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_h je dois savoir où ils l'ont emmené.</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TRINIDAD</w:t>
      </w:r>
      <w:r>
        <w:rPr>
          <w:color w:val="000000"/>
          <w:sz w:val="24"/>
          <w:szCs w:val="24"/>
        </w:rPr>
        <w:tab/>
        <w:t>Marquise, (rrhmm_) _h le maître m'a interdit d'en parler à qui que ce soit.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MILAGRO</w:t>
      </w:r>
      <w:r>
        <w:rPr>
          <w:color w:val="000000"/>
          <w:sz w:val="24"/>
          <w:szCs w:val="24"/>
        </w:rPr>
        <w:tab/>
        <w:t>Rassure-toi, la marquise est de notre côté. Tu n'auras pas de problème, crois-moi. Il faudra juste que tu la conduises là où elle veut aller, sans poser de question. Ecoute, nous souhaiterions aussi que... _h que le maître n'en sache rien, tu comprends?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TRINIDAD</w:t>
      </w:r>
      <w:r>
        <w:rPr>
          <w:color w:val="000000"/>
          <w:sz w:val="24"/>
          <w:szCs w:val="24"/>
        </w:rPr>
        <w:tab/>
        <w:t>Oui.</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17 - 00:14:51:02)</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17</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Jaime! Jaime! Tu m'entends, Jaime!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JAIME</w:t>
      </w:r>
      <w:r>
        <w:rPr>
          <w:color w:val="000000"/>
          <w:sz w:val="24"/>
          <w:szCs w:val="24"/>
        </w:rPr>
        <w:tab/>
        <w:t>J'arrive, j'arrive... (gémit__)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hh_ Ah, comment faut-il te le dire pour que tu comprennes que nous sommes pressés! Il faut qu'on trouve un cadeau pour Isabel Parrenio, viens!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JAIME</w:t>
      </w:r>
      <w:r>
        <w:rPr>
          <w:color w:val="000000"/>
          <w:sz w:val="24"/>
          <w:szCs w:val="24"/>
        </w:rPr>
        <w:tab/>
        <w:t>J'espère que c'est une invitation qui en vaut la peine! C'est quoi?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Tu es convoqué au tribunal</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18 - 00:15:36:03)</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18</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JAIME</w:t>
      </w:r>
      <w:r>
        <w:rPr>
          <w:color w:val="000000"/>
          <w:sz w:val="24"/>
          <w:szCs w:val="24"/>
        </w:rPr>
        <w:tab/>
        <w:t>Papa que se passe-t-il?</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C'est ce qu'on va savoir justement...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JAIME</w:t>
      </w:r>
      <w:r>
        <w:rPr>
          <w:color w:val="000000"/>
          <w:sz w:val="24"/>
          <w:szCs w:val="24"/>
        </w:rPr>
        <w:tab/>
        <w:t>Est-ce qu'on va me mettre en prison? Dis-moi ce qui se passe, à la fin!</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Calme-toi, on va bientôt le savoir!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JAIME</w:t>
      </w:r>
      <w:r>
        <w:rPr>
          <w:color w:val="000000"/>
          <w:sz w:val="24"/>
          <w:szCs w:val="24"/>
        </w:rPr>
        <w:tab/>
        <w:t>Je n'ai rien fait! Je ne peux pas aller en prison...</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Tu vas te calmer, bon sang! Laisse-moi réfléchir! C'est forcément une erreur!</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19 - 00:15:55:12)</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19</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ADELA</w:t>
      </w:r>
      <w:r>
        <w:rPr>
          <w:color w:val="000000"/>
          <w:sz w:val="24"/>
          <w:szCs w:val="24"/>
        </w:rPr>
        <w:tab/>
        <w:t>Déjà tout petit, c'est celles-là que tu m'offrais quand nous nous étions disputés, ou quand tu t'étais attiré des ennuis. Comment vas-tu? Comment ça va avec la marquise?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(soupir__)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ADELA</w:t>
      </w:r>
      <w:r>
        <w:rPr>
          <w:color w:val="000000"/>
          <w:sz w:val="24"/>
          <w:szCs w:val="24"/>
        </w:rPr>
        <w:tab/>
        <w:t>hm _h des problèmes au paradis c'est ça? _h je savais bien que cette femme te mènerait des cieux à l'enfer.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Ce n'est pas ça, mère. Le problème qui nous afflige est une _h question plus intime.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ADELA</w:t>
      </w:r>
      <w:r>
        <w:rPr>
          <w:color w:val="000000"/>
          <w:sz w:val="24"/>
          <w:szCs w:val="24"/>
        </w:rPr>
        <w:tab/>
        <w:t>Tu n'es pas heureux au lit?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Le problème vient de moi.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ADELA</w:t>
      </w:r>
      <w:r>
        <w:rPr>
          <w:color w:val="000000"/>
          <w:sz w:val="24"/>
          <w:szCs w:val="24"/>
        </w:rPr>
        <w:tab/>
        <w:t>C'était pareil avec la mère d'Isabel.</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Non,  c'est différent. la mère d'Isabel ne me plaisait pas. avec Lucia je veux mais...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ADELA</w:t>
      </w:r>
      <w:r>
        <w:rPr>
          <w:color w:val="000000"/>
          <w:sz w:val="24"/>
          <w:szCs w:val="24"/>
        </w:rPr>
        <w:tab/>
        <w:t>Oh, peut-être pas en fait...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hh_ C'est une femme très belle et puis je veux des enfants. Comment pourrais-je ne pas vouloir?</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20 - 00:16:47:22)</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20</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ADELA</w:t>
      </w:r>
      <w:r>
        <w:rPr>
          <w:color w:val="000000"/>
          <w:sz w:val="24"/>
          <w:szCs w:val="24"/>
        </w:rPr>
        <w:tab/>
        <w:t>Ecoute-moi. _h Le désir... est une chose  passagère. la nouveauté...     a disparu. Ecoute, pour moi c'est simple, je pense, malheureusement pour ta nouvelle épouse, et malheureusement pour moi , parce que ça me préoccupe profondément, que tu n'aimes pas les femmes délicates, nobles, bien éduquées... non, ce qui te plaît, ce sont les sauvages, les vulgaires, comme Sara,</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hh_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ADELA</w:t>
      </w:r>
      <w:r>
        <w:rPr>
          <w:color w:val="000000"/>
          <w:sz w:val="24"/>
          <w:szCs w:val="24"/>
        </w:rPr>
        <w:tab/>
        <w:t>comme Eugénia. Je me trompe?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Peut-être que tu as raison.</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ADELA</w:t>
      </w:r>
      <w:r>
        <w:rPr>
          <w:color w:val="000000"/>
          <w:sz w:val="24"/>
          <w:szCs w:val="24"/>
        </w:rPr>
        <w:tab/>
        <w:t>En cela tu ressembles à ton père... si ce n'est pas dans le péché, c'est sans intérêt. Les hommes sont comme les taureaux finalement, ce sont des mâles...</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21 - 00:17:46:01)</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21</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GENERAL</w:t>
      </w:r>
      <w:r>
        <w:rPr>
          <w:color w:val="000000"/>
          <w:sz w:val="24"/>
          <w:szCs w:val="24"/>
        </w:rPr>
        <w:tab/>
        <w:t>Recevoir une assignation,  Lopez,    c'est compliqué, mais je n'en sais pas plus que vous. Alors mon garçon,     qu'est-ce que tu as fait à ces gens, hein?</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JAIME</w:t>
      </w:r>
      <w:r>
        <w:rPr>
          <w:color w:val="000000"/>
          <w:sz w:val="24"/>
          <w:szCs w:val="24"/>
        </w:rPr>
        <w:tab/>
        <w:t>Rien Général. _h  j'ai toujours respecté ces messieurs de Santa Marta, je suis un gentilhomme, je me tiens correctement.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GENERAL</w:t>
      </w:r>
      <w:r>
        <w:rPr>
          <w:color w:val="000000"/>
          <w:sz w:val="24"/>
          <w:szCs w:val="24"/>
        </w:rPr>
        <w:tab/>
        <w:t>ha_ ça se voit tout de suite.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Bon, attends-moi dehors. mhh_____ Général, ce document n'indique  ni...  pourquoi on nous poursuit, ni qui nous poursuit. Vous, qu'en pensez-vous?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GENERAL</w:t>
      </w:r>
      <w:r>
        <w:rPr>
          <w:color w:val="000000"/>
          <w:sz w:val="24"/>
          <w:szCs w:val="24"/>
        </w:rPr>
        <w:tab/>
        <w:t>Je crois que le mieux est d'attendre...     et de voir comment les évènements vont se dérouler... _h  ce papier, est la convocation à la première audience, rien de plus. _h Là-bas vous aurez la réponse à toutes vos questions. Si la demande s'avère  pertinente, _h le juge fixera une date pour le début du procès, rien de plus. mais si j'ai un conseil à vous donner, c'est d'engager un bon avocat, parce que ce genre de choses, ne doit pas être pris à la légère, Lopez. Continue Aïe!...</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22 - 00:19:08:19)</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22</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TRINIDAD</w:t>
      </w:r>
      <w:r>
        <w:rPr>
          <w:color w:val="000000"/>
          <w:sz w:val="24"/>
          <w:szCs w:val="24"/>
        </w:rPr>
        <w:tab/>
        <w:t>Ohh ! Ohh!</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C'est......           un hôpital!</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MILAGRO</w:t>
      </w:r>
      <w:r>
        <w:rPr>
          <w:color w:val="000000"/>
          <w:sz w:val="24"/>
          <w:szCs w:val="24"/>
        </w:rPr>
        <w:tab/>
        <w:t>D'un genre un peu  spécial. Dans ces endroits on amène les gens qui sont malades de la tête.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hh_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TRINIDAD</w:t>
      </w:r>
      <w:r>
        <w:rPr>
          <w:color w:val="000000"/>
          <w:sz w:val="24"/>
          <w:szCs w:val="24"/>
        </w:rPr>
        <w:tab/>
        <w:t>Hier c'est là qu'on a amené Morales, marquise, _h je vous le jure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Attends-moi ici Milagro</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MILAGRO</w:t>
      </w:r>
      <w:r>
        <w:rPr>
          <w:color w:val="000000"/>
          <w:sz w:val="24"/>
          <w:szCs w:val="24"/>
        </w:rPr>
        <w:tab/>
        <w:t>h_</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23 - 00:19:49:16)</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23</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Eugenia.</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EUGENIA</w:t>
      </w:r>
      <w:r>
        <w:rPr>
          <w:color w:val="000000"/>
          <w:sz w:val="24"/>
          <w:szCs w:val="24"/>
        </w:rPr>
        <w:tab/>
        <w:t>Tiens,  Parrenio? Que fais-tu chez moi, tu n'es pas censé me haïr?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_h Il arrive parfois que la haine se confonde avec le désir. Et dernièrement...       je n'ai pas cessé de penser à toi.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EUGENIA</w:t>
      </w:r>
      <w:r>
        <w:rPr>
          <w:color w:val="000000"/>
          <w:sz w:val="24"/>
          <w:szCs w:val="24"/>
        </w:rPr>
        <w:tab/>
        <w:t>Ah, Nicolas... _h  qu'est-ce que tu crois? Que je suis là pour satisfaire tes caprices quand tu en as envie?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h_  Je hais cette distance qui nous sépare. Je l'ai enfin compris. h_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EUGENIA</w:t>
      </w:r>
      <w:r>
        <w:rPr>
          <w:color w:val="000000"/>
          <w:sz w:val="24"/>
          <w:szCs w:val="24"/>
        </w:rPr>
        <w:tab/>
        <w:t>hmm _h Tu as sans doute oublié, chéri...      que celui qui a mis cette distance c'est toi?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mfh_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EUGENIA</w:t>
      </w:r>
      <w:r>
        <w:rPr>
          <w:color w:val="000000"/>
          <w:sz w:val="24"/>
          <w:szCs w:val="24"/>
        </w:rPr>
        <w:tab/>
        <w:t>_h pour mémoire, tu as épousé une marquise, ça aussi tu l'as oublié?</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hh___ h_ Non je le sais.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EUGENIA</w:t>
      </w:r>
      <w:r>
        <w:rPr>
          <w:color w:val="000000"/>
          <w:sz w:val="24"/>
          <w:szCs w:val="24"/>
        </w:rPr>
        <w:tab/>
        <w:t>hh_ (baiser_)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mais il faut qu'on m'aide à éclaircir une chose (baiser) et toi seule peut le faire (baiser__________________)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EUGENIA</w:t>
      </w:r>
      <w:r>
        <w:rPr>
          <w:color w:val="000000"/>
          <w:sz w:val="24"/>
          <w:szCs w:val="24"/>
        </w:rPr>
        <w:tab/>
        <w:t>(baiser_______________________________________________________________________________)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(baiser________________________________) h_ ah oui... h__ ça y est... h_h_ avec toi ça marche... h_ (baiser____________) h_ _h h_ _h h___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EUGENIA</w:t>
      </w:r>
      <w:r>
        <w:rPr>
          <w:color w:val="000000"/>
          <w:sz w:val="24"/>
          <w:szCs w:val="24"/>
        </w:rPr>
        <w:tab/>
        <w:t>Avec moi tout marche toujours Nicolas.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je veux être avec toi _h Oui, c'est avec toi que je veux être (baiser________) je veux être avec toi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EUGENIA</w:t>
      </w:r>
      <w:r>
        <w:rPr>
          <w:color w:val="000000"/>
          <w:sz w:val="24"/>
          <w:szCs w:val="24"/>
        </w:rPr>
        <w:tab/>
        <w:t>(baiser______________________________________)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_h même si parfois tu me donnes envie de te tuer!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EUGENIA</w:t>
      </w:r>
      <w:r>
        <w:rPr>
          <w:color w:val="000000"/>
          <w:sz w:val="24"/>
          <w:szCs w:val="24"/>
        </w:rPr>
        <w:tab/>
        <w:t>(baiser_______________)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(baiser___________________)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EUGENIA</w:t>
      </w:r>
      <w:r>
        <w:rPr>
          <w:color w:val="000000"/>
          <w:sz w:val="24"/>
          <w:szCs w:val="24"/>
        </w:rPr>
        <w:tab/>
        <w:t>chéri tu es m-m-m trop gentil (baiser________)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Je ne veux pas qu'on se sépare, je ne veux pas que tu me rejettes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EUGENIA</w:t>
      </w:r>
      <w:r>
        <w:rPr>
          <w:color w:val="000000"/>
          <w:sz w:val="24"/>
          <w:szCs w:val="24"/>
        </w:rPr>
        <w:tab/>
        <w:t>(respi____________________________________________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(baiser_____) je ne le supporterai pas!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EUGENIA</w:t>
      </w:r>
      <w:r>
        <w:rPr>
          <w:color w:val="000000"/>
          <w:sz w:val="24"/>
          <w:szCs w:val="24"/>
        </w:rPr>
        <w:tab/>
        <w:t>(baisers_______________________________________________________________________________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(baisers________________________________________________</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24 - 00:21:10:23)</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24</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RANGEL</w:t>
      </w:r>
      <w:r>
        <w:rPr>
          <w:color w:val="000000"/>
          <w:sz w:val="24"/>
          <w:szCs w:val="24"/>
        </w:rPr>
        <w:tab/>
        <w:t>Je regrette profondément de vous dire ça, madame la Marquise, mais c'est impossible, vous ne pouvez voir ce patient, Enrique Morales.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_ah !</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RANGEL</w:t>
      </w:r>
      <w:r>
        <w:rPr>
          <w:color w:val="000000"/>
          <w:sz w:val="24"/>
          <w:szCs w:val="24"/>
        </w:rPr>
        <w:tab/>
        <w:t>(snif)</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_h C'est un de mes serviteurs préférés ,       je m'inquiète pour lui.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RANGEL</w:t>
      </w:r>
      <w:r>
        <w:rPr>
          <w:color w:val="000000"/>
          <w:sz w:val="24"/>
          <w:szCs w:val="24"/>
        </w:rPr>
        <w:tab/>
        <w:t>_h il est entre de bonnes mains, les meilleures.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J'aimerais le vérifier de mes propres yeux.</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RANGEL</w:t>
      </w:r>
      <w:r>
        <w:rPr>
          <w:color w:val="000000"/>
          <w:sz w:val="24"/>
          <w:szCs w:val="24"/>
        </w:rPr>
        <w:tab/>
        <w:t>euh... ce n'est pas  seulement..euhmm parce qu'il est à l'isolement sur prescription médicale... _h c'est que je ne voudrais pas désobliger votre mari, lequel a interdit, très explicitement que quiconque puisse le voir. _h de surcroît, votre visite risquerait également de perturber le traitement particulièrement délicat et minutieux que nous avons mis en oeuvre.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Je comprends. mais êtes-vous sûr de ne rien pouvoir faire?.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RANGEL</w:t>
      </w:r>
      <w:r>
        <w:rPr>
          <w:color w:val="000000"/>
          <w:sz w:val="24"/>
          <w:szCs w:val="24"/>
        </w:rPr>
        <w:tab/>
        <w:t>Ce sont les règles, Marquise, nul ne peut les outrepasser.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_h mm je sais, on ne peut les outrepasser mais... _h on doit pouvoir les oublier?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RANGEL</w:t>
      </w:r>
      <w:r>
        <w:rPr>
          <w:color w:val="000000"/>
          <w:sz w:val="24"/>
          <w:szCs w:val="24"/>
        </w:rPr>
        <w:tab/>
        <w:t>euh...</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_h dans mon pays on dit que respirer la poussière d'or peut effacer la mémoire. hh_ Je promets de vous rendre d'autres visites bénéfiques. en échange, je vous demande de ne rien dire de ma visite,            ni au docteur Lopez, _h je sais qu'il était ici, ni à mon mari.</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25 - 00:22:24:14)</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25</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Morales... Morales!!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MORALES</w:t>
      </w:r>
      <w:r>
        <w:rPr>
          <w:color w:val="000000"/>
          <w:sz w:val="24"/>
          <w:szCs w:val="24"/>
        </w:rPr>
        <w:tab/>
        <w:t>Qui est-ce et qu'est-ce que vous voulez?</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_h Que tu me dises tout sur l'incendie de l'Eden.</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MORALES</w:t>
      </w:r>
      <w:r>
        <w:rPr>
          <w:color w:val="000000"/>
          <w:sz w:val="24"/>
          <w:szCs w:val="24"/>
        </w:rPr>
        <w:tab/>
        <w:t>_h il s'est passé tant de choses... _h mais ça je ne peux en parler à personne,   _h je ne peux rien dire,  je ne peux pas, j'ai...  pas l'droit!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Dis-moi tout! _h Regarde-moi.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MORALES</w:t>
      </w:r>
      <w:r>
        <w:rPr>
          <w:color w:val="000000"/>
          <w:sz w:val="24"/>
          <w:szCs w:val="24"/>
        </w:rPr>
        <w:tab/>
        <w:t>_h_h</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Je suis Victoria. la fille des Quintero! la fillette qui a échappé au feu! _h et qui mérite de savoir la vérité.</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26 - 00:23:14:08)</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26</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MORALES</w:t>
      </w:r>
      <w:r>
        <w:rPr>
          <w:color w:val="000000"/>
          <w:sz w:val="24"/>
          <w:szCs w:val="24"/>
        </w:rPr>
        <w:tab/>
        <w:t>Non... _h Non. _h non, cette enfant doit être morte... _h cette enfant est morte, elle n'a pas pu survivre.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Puisque je te dis que c'est moi Morales!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MORALES</w:t>
      </w:r>
      <w:r>
        <w:rPr>
          <w:color w:val="000000"/>
          <w:sz w:val="24"/>
          <w:szCs w:val="24"/>
        </w:rPr>
        <w:tab/>
        <w:t>h_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Souviens-toi... Quand on a envahi le Palenque, on m'a enlevée, _h mise sur un cheval, avec qui suis-je partie? Où ça ?</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MORALES</w:t>
      </w:r>
      <w:r>
        <w:rPr>
          <w:color w:val="000000"/>
          <w:sz w:val="24"/>
          <w:szCs w:val="24"/>
        </w:rPr>
        <w:tab/>
        <w:t>_h</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Morales!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MORALES</w:t>
      </w:r>
      <w:r>
        <w:rPr>
          <w:color w:val="000000"/>
          <w:sz w:val="24"/>
          <w:szCs w:val="24"/>
        </w:rPr>
        <w:tab/>
        <w:t>_h Non!!!! (cri__) la petite est morte aussi! Elle est morte! _hh  Faites-moi sortir d'ici! Les âmes tourmentées m'ont retrouvé!  Sortez-moi de là!    Sortez-moi de là!    Je veux sortir!   Non !!!    Sortez-moi de là! _h_h Non! Laissez-moi sortir! Je veux sortir d'ici!  non! non!    _h_h_h Non, laissez-moi, non! Elles sont là!....</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27 - 00:24:05:15)</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27</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MILAGRO</w:t>
      </w:r>
      <w:r>
        <w:rPr>
          <w:color w:val="000000"/>
          <w:sz w:val="24"/>
          <w:szCs w:val="24"/>
        </w:rPr>
        <w:tab/>
        <w:t>Fou?</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VICTORIA</w:t>
      </w:r>
      <w:r>
        <w:rPr>
          <w:color w:val="000000"/>
          <w:sz w:val="24"/>
          <w:szCs w:val="24"/>
        </w:rPr>
        <w:tab/>
        <w:t>Complètement. h_ qu'ai-je fait Milagro? C'était la seule personne qui pouvait me dire la vérité sur la mort de mes parents. et sur la tragédie qui a eu lieu ici il y a des années. Que dois-je penser? h_ comment je  peux découvrir la vérité? hh_</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28 - 00:24:30:01)</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28</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CATALINA</w:t>
      </w:r>
      <w:r>
        <w:rPr>
          <w:color w:val="000000"/>
          <w:sz w:val="24"/>
          <w:szCs w:val="24"/>
        </w:rPr>
        <w:tab/>
        <w:t>J'ai pensé qu'ils vous avaient arrêté!!</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Non, rassurez-vous Catalina! J'ai emprunté les petits chemins, et je suis allé dans plusieurs haciendas pour prévenir les frères de ce que je vais faire. _h la seule où je n'ai vraiment pas osé aller, c'est l'Eden. ça m'a paru un peu trop dangereux.</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FELIPE</w:t>
      </w:r>
      <w:r>
        <w:rPr>
          <w:color w:val="000000"/>
          <w:sz w:val="24"/>
          <w:szCs w:val="24"/>
        </w:rPr>
        <w:tab/>
        <w:t>Enfin une attitude raisonnable... _h j'espère que tu auras la même au procès. Les Lopez n'ont pas du tout apprécié de recevoir la citation à comparaître, _h le docteur, s'est montré très inquiet, _h  le gamin a failli devenir fou.</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tss C'est un petit morveux violent et dangereux, _h capable d'exploser pour un oui ou pour un non. _h J'ai des yeux et des oreilles partout pour le surveiller.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CATALINA</w:t>
      </w:r>
      <w:r>
        <w:rPr>
          <w:color w:val="000000"/>
          <w:sz w:val="24"/>
          <w:szCs w:val="24"/>
        </w:rPr>
        <w:tab/>
        <w:t>Si on a réussi à le déstabiliser rien qu'avec la plainte, je crois qu'on a déjà fait un grand pas en avant, non?</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Si, Catalina, mais croyez-moi, quand il va me voir entrer au tribunal, là il va devenir fou! il      peut se mettre à crier qu'il a tué Rosita et les autres affranchis,  comme dans la montagne quand il a voulu me tuer.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FELIPE</w:t>
      </w:r>
      <w:r>
        <w:rPr>
          <w:color w:val="000000"/>
          <w:sz w:val="24"/>
          <w:szCs w:val="24"/>
        </w:rPr>
        <w:tab/>
        <w:t>Je vais ouvrir.</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29 - 00:25:33:20)</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29</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FELIPE</w:t>
      </w:r>
      <w:r>
        <w:rPr>
          <w:color w:val="000000"/>
          <w:sz w:val="24"/>
          <w:szCs w:val="24"/>
        </w:rPr>
        <w:tab/>
        <w:t>".... délivre citation à Monsieur Jaime Arturo Lopez à comparaître devant le tribunal ,  pour répondre de tentative d'assassinat...  _h</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JAIME</w:t>
      </w:r>
      <w:r>
        <w:rPr>
          <w:color w:val="000000"/>
          <w:sz w:val="24"/>
          <w:szCs w:val="24"/>
        </w:rPr>
        <w:tab/>
        <w:t>_h_h_h  Bon, dites-moi, vous aller m'aider oui ou non?</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FELIPE</w:t>
      </w:r>
      <w:r>
        <w:rPr>
          <w:color w:val="000000"/>
          <w:sz w:val="24"/>
          <w:szCs w:val="24"/>
        </w:rPr>
        <w:tab/>
        <w:t>il a par ailleurs volontairement enfreint...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(gorge_) Bien, comme vous l'aurez compris, veuillez nous en excuser, maître, mais nous sommes un peu pris de court avec cette affaire, permettez-moi de vous demander à partir de quand vous pourrez officiellement représenter mon fils, et découvrir qui se cache derrière ce mensonge, que nous puissions lui donner une leçon.</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FELIPE</w:t>
      </w:r>
      <w:r>
        <w:rPr>
          <w:color w:val="000000"/>
          <w:sz w:val="24"/>
          <w:szCs w:val="24"/>
        </w:rPr>
        <w:tab/>
        <w:t>_h je suis désolé mais je ne peux pas vous aider.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JAIME</w:t>
      </w:r>
      <w:r>
        <w:rPr>
          <w:color w:val="000000"/>
          <w:sz w:val="24"/>
          <w:szCs w:val="24"/>
        </w:rPr>
        <w:tab/>
        <w:t>Ah non?</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FELIPE</w:t>
      </w:r>
      <w:r>
        <w:rPr>
          <w:color w:val="000000"/>
          <w:sz w:val="24"/>
          <w:szCs w:val="24"/>
        </w:rPr>
        <w:tab/>
        <w:t>Eh bien non. Parce qu'il se trouve que l'auteur de cette citation, c'est moi. plus exactement le client que je représente, et croyez-moi monsieur Lopez, il ne s'agit en rien de diffamation.</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Je suppose que vous pouvez au moins nous dire de qui il s'agit.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FELIPE</w:t>
      </w:r>
      <w:r>
        <w:rPr>
          <w:color w:val="000000"/>
          <w:sz w:val="24"/>
          <w:szCs w:val="24"/>
        </w:rPr>
        <w:tab/>
        <w:t>Ma qualité d'avocat m'oblige à protéger mes clients, je ne peux vous fournir cette information. mais vous le découvrirez à l'audience. Maintenant si vous voulez bien m'excuser,  j'ai encore du travail....</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Nous devons gagner contre ces salopards, Felipe.</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30 - 00:26:46:23)</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30</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_h   hh_ Bonjour chérie.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EUGENIA</w:t>
      </w:r>
      <w:r>
        <w:rPr>
          <w:color w:val="000000"/>
          <w:sz w:val="24"/>
          <w:szCs w:val="24"/>
        </w:rPr>
        <w:tab/>
        <w:t>Bonjour à toi aussi chéri.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BUMBA</w:t>
      </w:r>
      <w:r>
        <w:rPr>
          <w:color w:val="000000"/>
          <w:sz w:val="24"/>
          <w:szCs w:val="24"/>
        </w:rPr>
        <w:tab/>
        <w:t>Eugénia... J'ai une nouvelle pour toi... Un scandale a éclaté à Santa Marta, quelqu'un a porté plainte contre le fils du docteur Lopez!</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EUGENIA</w:t>
      </w:r>
      <w:r>
        <w:rPr>
          <w:color w:val="000000"/>
          <w:sz w:val="24"/>
          <w:szCs w:val="24"/>
        </w:rPr>
        <w:tab/>
        <w:t>Bonjour ma chérie...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Comment ça il y a une plainte contre le fils du docteur Lopez?</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BUMBA</w:t>
      </w:r>
      <w:r>
        <w:rPr>
          <w:color w:val="000000"/>
          <w:sz w:val="24"/>
          <w:szCs w:val="24"/>
        </w:rPr>
        <w:tab/>
        <w:t>Ah je sais juste que l'audience va commencer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EUGENIA</w:t>
      </w:r>
      <w:r>
        <w:rPr>
          <w:color w:val="000000"/>
          <w:sz w:val="24"/>
          <w:szCs w:val="24"/>
        </w:rPr>
        <w:tab/>
        <w:t>Et pourquoi ça te met dans cet état, Nicolas?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_h Parce que j'ai promis la main de ma fille... à Jaime justement, le fils de Lopez!</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EUGENIA</w:t>
      </w:r>
      <w:r>
        <w:rPr>
          <w:color w:val="000000"/>
          <w:sz w:val="24"/>
          <w:szCs w:val="24"/>
        </w:rPr>
        <w:tab/>
        <w:t>Tu es fou ou quoi? _h c'est le pire môme que j'ai jamais vu de ma vie!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Je sais... je sais.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EUGENIA</w:t>
      </w:r>
      <w:r>
        <w:rPr>
          <w:color w:val="000000"/>
          <w:sz w:val="24"/>
          <w:szCs w:val="24"/>
        </w:rPr>
        <w:tab/>
        <w:t>Alors si tu le sais, pourquoi  lui  promettre  ta fille?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mfh_</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31 - 00:27:36:07)</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31</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FF"/>
          <w:sz w:val="24"/>
          <w:szCs w:val="24"/>
        </w:rPr>
        <w:t>AMBIANCE RUE HOMMES/FEMMES</w:t>
      </w:r>
      <w:r>
        <w:rPr>
          <w:color w:val="0000FF"/>
          <w:sz w:val="24"/>
          <w:szCs w:val="24"/>
        </w:rPr>
        <w:tab/>
        <w:t>( sur toute la boucle_______"T' as entendu, il paraît qu'il va y avoir un procès!"  "Oui, je ne sais pas ce qui va se passer"          "J'ai pas grand-chose ce matin, je ne vais pas rester longtemps"         Bonjour madame, vous vouliez des mangues, elles viennent d'être cueillies, mais regardez, elles sont bien mûres"        etc... ___________________________________________________"Vous êtes au courant je suppose, on se demande jusqu'où ça va aller, c'est inquiétant"   "Vous savez ma chère, les temps changent....___________________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JAIME</w:t>
      </w:r>
      <w:r>
        <w:rPr>
          <w:color w:val="000000"/>
          <w:sz w:val="24"/>
          <w:szCs w:val="24"/>
        </w:rPr>
        <w:tab/>
        <w:t>_h  c'est du cirque! C'est absurde, qui oserait porter plainte?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_h Jaime, tu n'aurais pas fait du mal à quelqu'un récemment?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JAIME</w:t>
      </w:r>
      <w:r>
        <w:rPr>
          <w:color w:val="000000"/>
          <w:sz w:val="24"/>
          <w:szCs w:val="24"/>
        </w:rPr>
        <w:tab/>
        <w:t>Non. A part peut-être à Isaias mais ça ne compte pas...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Non mais je me disais qu'Isaïas...  aurait pu porter plainte.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JAIME</w:t>
      </w:r>
      <w:r>
        <w:rPr>
          <w:color w:val="000000"/>
          <w:sz w:val="24"/>
          <w:szCs w:val="24"/>
        </w:rPr>
        <w:tab/>
        <w:t>Isaias est notre esclave papa. Tu imagines? La plainte d'un noir contre un blanc ? h_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C'est inimaginable.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JAIME</w:t>
      </w:r>
      <w:r>
        <w:rPr>
          <w:color w:val="000000"/>
          <w:sz w:val="24"/>
          <w:szCs w:val="24"/>
        </w:rPr>
        <w:tab/>
        <w:t>Oui, ce serait le monde à l'envers. _h</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32 - 00:28:18:07)</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32</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MARCOS</w:t>
      </w:r>
      <w:r>
        <w:rPr>
          <w:color w:val="000000"/>
          <w:sz w:val="24"/>
          <w:szCs w:val="24"/>
        </w:rPr>
        <w:tab/>
        <w:t>(effort___)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FF"/>
          <w:sz w:val="24"/>
          <w:szCs w:val="24"/>
        </w:rPr>
        <w:t>AMBIANCE RUE HOMMES/FEMMES</w:t>
      </w:r>
      <w:r>
        <w:rPr>
          <w:color w:val="0000FF"/>
          <w:sz w:val="24"/>
          <w:szCs w:val="24"/>
        </w:rPr>
        <w:tab/>
        <w:t>(toute la boucle_____________J'ai des herbes toutes fraîches, madame_"tu sais à quelle heure est l'audience?" _________  "je pense qu'il va y avoir du monde" _  _"Tu crois qu'ils vont le mettre en prison?"               ________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MARCOS</w:t>
      </w:r>
      <w:r>
        <w:rPr>
          <w:color w:val="000000"/>
          <w:sz w:val="24"/>
          <w:szCs w:val="24"/>
        </w:rPr>
        <w:tab/>
        <w:t>(respi effort____________)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ANA</w:t>
      </w:r>
      <w:r>
        <w:rPr>
          <w:color w:val="000000"/>
          <w:sz w:val="24"/>
          <w:szCs w:val="24"/>
        </w:rPr>
        <w:tab/>
        <w:t>Parfait, je vous enverrai ma cuisinière...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ANGELA</w:t>
      </w:r>
      <w:r>
        <w:rPr>
          <w:color w:val="000000"/>
          <w:sz w:val="24"/>
          <w:szCs w:val="24"/>
        </w:rPr>
        <w:tab/>
        <w:t>Marcos, il faut absolument que je te parle.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ANA</w:t>
      </w:r>
      <w:r>
        <w:rPr>
          <w:color w:val="000000"/>
          <w:sz w:val="24"/>
          <w:szCs w:val="24"/>
        </w:rPr>
        <w:tab/>
        <w:t>Ma-ma-Marcos ! Où tu vas?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ANGELA</w:t>
      </w:r>
      <w:r>
        <w:rPr>
          <w:color w:val="000000"/>
          <w:sz w:val="24"/>
          <w:szCs w:val="24"/>
        </w:rPr>
        <w:tab/>
        <w:t>Ahh_ Donia Ana, je vous prie de m'excuser mais... je voudrais acheter une douzaines d'ananas, mais _h je suis trop vieille pour les porter... Permettriez-vous à Marcos de me les apporter jusqu'à mon étal?</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ANA</w:t>
      </w:r>
      <w:r>
        <w:rPr>
          <w:color w:val="000000"/>
          <w:sz w:val="24"/>
          <w:szCs w:val="24"/>
        </w:rPr>
        <w:tab/>
        <w:t>_h J'accepte volontiers mais à une seule condition, que vous me fassiez un de ces jus délicieux _h  ...     dont vous avez le secret _h Alors d'accord (rire___)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ANGELA</w:t>
      </w:r>
      <w:r>
        <w:rPr>
          <w:color w:val="000000"/>
          <w:sz w:val="24"/>
          <w:szCs w:val="24"/>
        </w:rPr>
        <w:tab/>
        <w:t>Oui... avec grand plaisir...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ANA</w:t>
      </w:r>
      <w:r>
        <w:rPr>
          <w:color w:val="000000"/>
          <w:sz w:val="24"/>
          <w:szCs w:val="24"/>
        </w:rPr>
        <w:tab/>
        <w:t>_h Aide la dame s'il te  plaît  .</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MARCOS</w:t>
      </w:r>
      <w:r>
        <w:rPr>
          <w:color w:val="000000"/>
          <w:sz w:val="24"/>
          <w:szCs w:val="24"/>
        </w:rPr>
        <w:tab/>
        <w:t>Oui madame.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ANGELA</w:t>
      </w:r>
      <w:r>
        <w:rPr>
          <w:color w:val="000000"/>
          <w:sz w:val="24"/>
          <w:szCs w:val="24"/>
        </w:rPr>
        <w:tab/>
        <w:t>_h Tu connaitrais ce garçon,   Isaïas, un esclave des Lopez?</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MARCOS</w:t>
      </w:r>
      <w:r>
        <w:rPr>
          <w:color w:val="000000"/>
          <w:sz w:val="24"/>
          <w:szCs w:val="24"/>
        </w:rPr>
        <w:tab/>
        <w:t>J'm'en souviens pas bien...  pourquoi Donia Angela?</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ANGELA</w:t>
      </w:r>
      <w:r>
        <w:rPr>
          <w:color w:val="000000"/>
          <w:sz w:val="24"/>
          <w:szCs w:val="24"/>
        </w:rPr>
        <w:tab/>
        <w:t>Parce que j'ai surpris une conversation entre les Lopez, et cet esclave détient des informations,  qui pourraient servir à Miguel pour couler ces blancs.</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33 - 00:29:11:19)</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33</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CATALINA</w:t>
      </w:r>
      <w:r>
        <w:rPr>
          <w:color w:val="000000"/>
          <w:sz w:val="24"/>
          <w:szCs w:val="24"/>
        </w:rPr>
        <w:tab/>
        <w:t>Vous êtes bien élégant Miguel!</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Vous trouvez? Moi j'ai l'impression de porter un...  déguisement!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CATALINA</w:t>
      </w:r>
      <w:r>
        <w:rPr>
          <w:color w:val="000000"/>
          <w:sz w:val="24"/>
          <w:szCs w:val="24"/>
        </w:rPr>
        <w:tab/>
        <w:t>Je peux le comprendre... vous avez choisi une voie très difficile, mais soyez certain que nous sommes là pour vous aider.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Merci.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CATALINA</w:t>
      </w:r>
      <w:r>
        <w:rPr>
          <w:color w:val="000000"/>
          <w:sz w:val="24"/>
          <w:szCs w:val="24"/>
        </w:rPr>
        <w:tab/>
        <w:t>Je suis vraiment très fière de vous... vous êtes un homme très courageux. _h</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hh_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CATALINA</w:t>
      </w:r>
      <w:r>
        <w:rPr>
          <w:color w:val="000000"/>
          <w:sz w:val="24"/>
          <w:szCs w:val="24"/>
        </w:rPr>
        <w:tab/>
        <w:t>h_ _hh Alors, c'est l'heure!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Allons-y...</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CATALINA</w:t>
      </w:r>
      <w:r>
        <w:rPr>
          <w:color w:val="000000"/>
          <w:sz w:val="24"/>
          <w:szCs w:val="24"/>
        </w:rPr>
        <w:tab/>
        <w:t>Arrangez un peu ça.</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(souffle__)</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34 - 00:30:01:24)</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34</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JUGE</w:t>
      </w:r>
      <w:r>
        <w:rPr>
          <w:color w:val="000000"/>
          <w:sz w:val="24"/>
          <w:szCs w:val="24"/>
        </w:rPr>
        <w:tab/>
        <w:t>Comme nous sommes prêts à débuter cette audience,       je requiers la présence de l'avocat du demandeur, il se chargera de nous présenter les accusations qui pèsent sur _h monsieur Jaime... Arturo... Lopez. Je requiers la présence _h de l'avocat Felipe Restrepo dans la salle.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JAIME</w:t>
      </w:r>
      <w:r>
        <w:rPr>
          <w:color w:val="000000"/>
          <w:sz w:val="24"/>
          <w:szCs w:val="24"/>
        </w:rPr>
        <w:tab/>
        <w:t>Très bien...         autant d'avocats que vous voulez, mais s'il vous plaît, appelez le lâche qui a eu l'audace de porter plainte contre moi, qu'il vienne là, qu'il montre son visage!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FELIPE</w:t>
      </w:r>
      <w:r>
        <w:rPr>
          <w:color w:val="000000"/>
          <w:sz w:val="24"/>
          <w:szCs w:val="24"/>
        </w:rPr>
        <w:tab/>
        <w:t>Très honorable juge, respectable assistance, je demande à faire entrer mon client afin de pouvoir débuter ce procès. l'esclave Miguel Parrenio.</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35 - 00:31:07:02)</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35</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JAIME</w:t>
      </w:r>
      <w:r>
        <w:rPr>
          <w:color w:val="000000"/>
          <w:sz w:val="24"/>
          <w:szCs w:val="24"/>
        </w:rPr>
        <w:tab/>
        <w:t>Cet esclave devrait être mort! Il m'a fait perdre ma main! C'est absurde! C'est ce guignol qui me poursuit! J'ai la preuve que c'est lui qui m'a attaqué!</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_h ne complique pas les choses...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JUGE</w:t>
      </w:r>
      <w:r>
        <w:rPr>
          <w:color w:val="000000"/>
          <w:sz w:val="24"/>
          <w:szCs w:val="24"/>
        </w:rPr>
        <w:tab/>
        <w:t>Monsieur, contrôlez-vous ou je me verrai contraint de vous faire quitter la salle. Maître Restrepo, Qu'est-ce que ça signifie? C'est une plaisanterie? Habiller... un esclave...         comme un seigneur, et l'amener dans mon tribunal, pour juger un jeune homme de la meilleure société, est-ce que par hasard ça vous paraît très drôle?</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36 - 00:31:44:19)</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36</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Non monsieur, _h ce n'est pas drôle de se sentir traqué comme un animal juste  parce que vous êtes d'une autre race Et ce jeune homme, a non seulement essayé de me tuer lâchement sans aucune raison , il a en plus avoué, parce qu'il me croyait perdu, avoir tué de la même manière d'autres jeunes de ma race!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FF"/>
          <w:sz w:val="24"/>
          <w:szCs w:val="24"/>
        </w:rPr>
        <w:t>AMBIANCE</w:t>
      </w:r>
      <w:r>
        <w:rPr>
          <w:color w:val="0000FF"/>
          <w:sz w:val="24"/>
          <w:szCs w:val="24"/>
        </w:rPr>
        <w:tab/>
        <w:t>("C'est la première fois qu'on entend ça!" "c'est drôlement grave comme accusation" "j'l'ai toujours trouvé bizarre ce Lopez" "c'est une honte qu'un esclave se permette ça"... etc</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S'il vous plaît! Messieurs, pardon mais c'est la chose la plus ridicule, la plus absurde que j'ai entendue de toute ma vie! Voilà un noir rebelle, qui jusqu'à il y a seulement quelques heures  _h était mort! Et tout à coup le voilà qui réapparaît, et nous accuse de je ne sais quoi! Excusez-moi monsieur le juge, mais vous comprenez sans doute que nous n'avons pas de temps à perdre avec de telles sottises. Avec tout mon respect, je vous demande de faire cesser cette mascarade une fois pour toutes, de procéder à l'arrestation de ce  provocateur, et de le punir conformémént à la loi. ou laissons à son maître le soin de s'en charger, car monsieur Nicolas Parrénio, car lui aussi comme nous tous pensait que son esclave était mort... n'est-ce pas Nicolas?</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37 - 00:32:45:13)</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37</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FELIPE</w:t>
      </w:r>
      <w:r>
        <w:rPr>
          <w:color w:val="000000"/>
          <w:sz w:val="24"/>
          <w:szCs w:val="24"/>
        </w:rPr>
        <w:tab/>
        <w:t>Un instant s'il vous plaît, notre action en justice n'est ni une absurdité ni une plaisanterie, parce que même si mon client est un mulâtre, un esclave, _h parce qu'il a hérité de cette condition par sa mère. Cette affaire est donc de la plus haute importance pour nous tous, _h puisque nous allons démontrer comment ce jeune homme a enfreint les lois nationales... Pour nos distingués concitoyens ici présents ce n'est pas un secret, des débats  passionnés ont lieu au sujet de  l'abolition de l'esclavage. Tout le monde connait également, le combat des grands propriétaires terriens pour ralentir le démantèlement progressif du système,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JAIME</w:t>
      </w:r>
      <w:r>
        <w:rPr>
          <w:color w:val="000000"/>
          <w:sz w:val="24"/>
          <w:szCs w:val="24"/>
        </w:rPr>
        <w:tab/>
        <w:t>hh_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FELIPE</w:t>
      </w:r>
      <w:r>
        <w:rPr>
          <w:color w:val="000000"/>
          <w:sz w:val="24"/>
          <w:szCs w:val="24"/>
        </w:rPr>
        <w:tab/>
        <w:t>lequel d'ailleurs, à l'étranger en terres Européennes, que l'on admire tant ici à l'occasion, est déjà considéré comme un système économique absurde. Alors pour finir, au lieu d'essayer de copier vainement leur mode, nous devrions plutôt adopter les idées de ce continent.</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38 - 00:33:46:09)</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38</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JUGE</w:t>
      </w:r>
      <w:r>
        <w:rPr>
          <w:color w:val="000000"/>
          <w:sz w:val="24"/>
          <w:szCs w:val="24"/>
        </w:rPr>
        <w:tab/>
        <w:t>Votre professeur de rhétorique doit indiscutablement être très fier de vous, mais s'il vous plaît, maître Restrepo, dites-nous sur quoi repose votre accusation ou je vais devoir faire arrêter votre client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FELIPE</w:t>
      </w:r>
      <w:r>
        <w:rPr>
          <w:color w:val="000000"/>
          <w:sz w:val="24"/>
          <w:szCs w:val="24"/>
        </w:rPr>
        <w:tab/>
        <w:t>_h la première chose monsieur le juge, _h est que le jeune Jaime Arturo Lopez, a formellement enfreint la loi numéro 7 du 25 juillet 1821. età laquelle fait suite la loi, publiée le 29 mai 1842, qui dans son article premier dit : et je cite maintenant notre vénérable constitution : _h "Les enfants d'esclaves nés libres en vertu de la loi du ventre libre, quand ils auront atteint l'âge de 18 ans, seront présentés par leurs maîtres, sous la dépendance desquels ils se trouvent, à la mairie du district paroissial de leur domicile, afin que leur soit délivré sans condition l'attestation de...   leur liberté."</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FF"/>
          <w:sz w:val="24"/>
          <w:szCs w:val="24"/>
        </w:rPr>
        <w:t>AMBIANCE</w:t>
      </w:r>
      <w:r>
        <w:rPr>
          <w:color w:val="0000FF"/>
          <w:sz w:val="24"/>
          <w:szCs w:val="24"/>
        </w:rPr>
        <w:tab/>
        <w:t>"c'est la loi, ils ne la respectent pas!" ______________________________ ______________________________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FELIPE</w:t>
      </w:r>
      <w:r>
        <w:rPr>
          <w:color w:val="000000"/>
          <w:sz w:val="24"/>
          <w:szCs w:val="24"/>
        </w:rPr>
        <w:tab/>
        <w:t>paragraphe 1 de ce même article : "Les maîtres qui n'accompliront pas le devoir que leur impose cet article, qui ne présenteront pas dans un délai de 2 mois l'enfant de l'esclave, se verront infliger une amende comprise entre un minimum de 5 pesos et un maximum de 50 pesos.</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39 - 00:34:55:03)</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39</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Restrepo ! Bon sang! Qu'est-ce que tout ceci a à voir avec cet assassin qui a massacré la main de mon fils, hein?!!</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FELIPE</w:t>
      </w:r>
      <w:r>
        <w:rPr>
          <w:color w:val="000000"/>
          <w:sz w:val="24"/>
          <w:szCs w:val="24"/>
        </w:rPr>
        <w:tab/>
        <w:t>_h le jour où votre fils, a tenté d'assassiner l'esclave Miguel, a avoué avoir agi en toute connaissance de cause contre ces dites lois. Il s'est vanté d'avoir tué Rosita, et Sabas Parrenio,</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FF"/>
          <w:sz w:val="24"/>
          <w:szCs w:val="24"/>
        </w:rPr>
        <w:t>AMBIANCE</w:t>
      </w:r>
      <w:r>
        <w:rPr>
          <w:color w:val="0000FF"/>
          <w:sz w:val="24"/>
          <w:szCs w:val="24"/>
        </w:rPr>
        <w:tab/>
        <w:t>("Mon dieu, une jeune fille, c'est une honte" "oh,j'espère qu'il va aller en prison!"  ____________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FELIPE</w:t>
      </w:r>
      <w:r>
        <w:rPr>
          <w:color w:val="000000"/>
          <w:sz w:val="24"/>
          <w:szCs w:val="24"/>
        </w:rPr>
        <w:tab/>
        <w:t>deux esclaves de l'Eden, _h qui étaient sur le point d'avoir 18 ans. ainsi que d'autres jeunes esclaves de différentes haciendas ! Tous allaient prochainement être concernés...    par la loi du ventre libre. De sorte que cet acte criminel, très clairement bénéfique à la classe sociale à laquelle appartient le défendeur, est un crime, contre la Constitution Nationale,      et mérite d'être puni!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Tu es allé parler de ça avec cet esclave?</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40 - 00:35:47:20)</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40</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FELIPE</w:t>
      </w:r>
      <w:r>
        <w:rPr>
          <w:color w:val="000000"/>
          <w:sz w:val="24"/>
          <w:szCs w:val="24"/>
        </w:rPr>
        <w:tab/>
        <w:t>C'est pour cette raison monsieur le juge,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JAIME</w:t>
      </w:r>
      <w:r>
        <w:rPr>
          <w:color w:val="000000"/>
          <w:sz w:val="24"/>
          <w:szCs w:val="24"/>
        </w:rPr>
        <w:tab/>
        <w:t>mfh_______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FELIPE</w:t>
      </w:r>
      <w:r>
        <w:rPr>
          <w:color w:val="000000"/>
          <w:sz w:val="24"/>
          <w:szCs w:val="24"/>
        </w:rPr>
        <w:tab/>
        <w:t>que nous accusons ce jeune homme de tentative d'homicide sur Miguel, et de l'assassinat de Rosita et de Sabas Parrenio, esclaves affranchies de l'Eden. Et nous vous demandons de diligenter une enquête approfondie, pour savoir quelle fut sa participation...    à la vague de crimes commis sur des esclaves affranchis,  qui a sévi il y a quelques mois à Santa Marta.</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Restrepo, pardon mais ce sont de très graves accusations, vous pouvez les prouver ou non?</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JAIME</w:t>
      </w:r>
      <w:r>
        <w:rPr>
          <w:color w:val="000000"/>
          <w:sz w:val="24"/>
          <w:szCs w:val="24"/>
        </w:rPr>
        <w:tab/>
        <w:t>Ce sont les paroles d'un esclave fou de rage parce qu'il n'a pas pu m'tuer _h mais tu le paieras cher!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MIGUEL</w:t>
      </w:r>
      <w:r>
        <w:rPr>
          <w:color w:val="000000"/>
          <w:sz w:val="24"/>
          <w:szCs w:val="24"/>
        </w:rPr>
        <w:tab/>
        <w:t>C'est à vous, à vous que ça va coûter cher!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JUGE</w:t>
      </w:r>
      <w:r>
        <w:rPr>
          <w:color w:val="000000"/>
          <w:sz w:val="24"/>
          <w:szCs w:val="24"/>
        </w:rPr>
        <w:tab/>
        <w:t>Avocat, les accusations que vous avez portées...     sont...   très graves, et bien faiblement étayées c'est un fait. Je suis surpris que la seule parole d'un esclave,  ait suffi à inciter l'avocat sensé que vous êtes... à accepter d'aller en...  justice sans avoir une seule charge probante. Par conséquent,   non seulement je n'accepte pas votre demande, mais j'insiste auprès des Lopez pour qu'ils intentent un procès à votre client, lequel je me ferai un plaisir de faire exécuter par pendaison.</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41 - 00:36:49:02)</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41</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FELIPE</w:t>
      </w:r>
      <w:r>
        <w:rPr>
          <w:color w:val="000000"/>
          <w:sz w:val="24"/>
          <w:szCs w:val="24"/>
        </w:rPr>
        <w:tab/>
        <w:t>Un instant, nous allons un peu vite! Si je me réfère à l'article 4 de notre droit procédural _h constitutionnel, je possède les deux témoins requis pour pouvoir engager les poursuites. Angéla Loucoumi et Manuela Pimentel, veuillez approcher s'il vous plaît.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Mais enfin monsieur le juge, allez-vous faire cesser cette mascarade une fois pour toutes, où sommes-nous?!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JUGE</w:t>
      </w:r>
      <w:r>
        <w:rPr>
          <w:color w:val="000000"/>
          <w:sz w:val="24"/>
          <w:szCs w:val="24"/>
        </w:rPr>
        <w:tab/>
        <w:t>Les esclaves ne sont pas considérés comme des citoyens dans la province de Magdalena... et si j'ai bien compris ils ne le sont pas non plus dans la province d'Antioquia.</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FELIPE</w:t>
      </w:r>
      <w:r>
        <w:rPr>
          <w:color w:val="000000"/>
          <w:sz w:val="24"/>
          <w:szCs w:val="24"/>
        </w:rPr>
        <w:tab/>
        <w:t>Ces deux femmes... sont des affranchies, et leur témoignage préliminaire en pemière audience devant vous monsieur le juge, doit être pris en compte en vertu des normes... de l'affranchissement    _h en République de Colombie.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JAIME</w:t>
      </w:r>
      <w:r>
        <w:rPr>
          <w:color w:val="000000"/>
          <w:sz w:val="24"/>
          <w:szCs w:val="24"/>
        </w:rPr>
        <w:tab/>
        <w:t>h_</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42 - 00:37:40:20)</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42</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MANUELA</w:t>
      </w:r>
      <w:r>
        <w:rPr>
          <w:color w:val="000000"/>
          <w:sz w:val="24"/>
          <w:szCs w:val="24"/>
        </w:rPr>
        <w:tab/>
        <w:t>Il était très ivre, _h et n'a pas eu la prudence de ne pas se vanter de son goût pour... _h la chasse aux noirs.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ANGELA</w:t>
      </w:r>
      <w:r>
        <w:rPr>
          <w:color w:val="000000"/>
          <w:sz w:val="24"/>
          <w:szCs w:val="24"/>
        </w:rPr>
        <w:tab/>
        <w:t>Ceci explique... la peur du docteur Lopez quand il a demandé à son fils... à qui il avait... fait du mal dernièrement.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FELIPE</w:t>
      </w:r>
      <w:r>
        <w:rPr>
          <w:color w:val="000000"/>
          <w:sz w:val="24"/>
          <w:szCs w:val="24"/>
        </w:rPr>
        <w:tab/>
        <w:t>_h est-ce que cela suffit pour l'instant pour accepter cette demande?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JUGE</w:t>
      </w:r>
      <w:r>
        <w:rPr>
          <w:color w:val="000000"/>
          <w:sz w:val="24"/>
          <w:szCs w:val="24"/>
        </w:rPr>
        <w:tab/>
        <w:t>Non. Parce qu'ils appartiennent à la même race et ils ont pour habitude entre eux... pardonnez-moi d'employer cette expression... ...   de se tapir sous la même couverture.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FF"/>
          <w:sz w:val="24"/>
          <w:szCs w:val="24"/>
        </w:rPr>
        <w:t>AMBIANCE</w:t>
      </w:r>
      <w:r>
        <w:rPr>
          <w:color w:val="0000FF"/>
          <w:sz w:val="24"/>
          <w:szCs w:val="24"/>
        </w:rPr>
        <w:tab/>
        <w:t>("C'est bien vrai... l'expression est bien choisie... C'est honteux..."</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MANUELA</w:t>
      </w:r>
      <w:r>
        <w:rPr>
          <w:color w:val="000000"/>
          <w:sz w:val="24"/>
          <w:szCs w:val="24"/>
        </w:rPr>
        <w:tab/>
        <w:t>Mais......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FELIPE</w:t>
      </w:r>
      <w:r>
        <w:rPr>
          <w:color w:val="000000"/>
          <w:sz w:val="24"/>
          <w:szCs w:val="24"/>
        </w:rPr>
        <w:tab/>
        <w:t>Je ne sais pas pourquoi, je me doutais que vous auriez ce genre de préjugés... mais je suppose que vous ne les aurez pas en écoutant  le témoignage... d'un citoyen qui appartient à l'une des plus prestigieuses familles de Santa Marta. Gabriel Marquez. Veuillez approcher s'il vous plaît.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C'est le mauvais fils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GABRIEL MARQUEZ</w:t>
      </w:r>
      <w:r>
        <w:rPr>
          <w:color w:val="000000"/>
          <w:sz w:val="24"/>
          <w:szCs w:val="24"/>
        </w:rPr>
        <w:tab/>
        <w:t>Votre honneur. h_  j'appuie tout à fait ces deux témoignages. Moi-même j'ai...  entendu...     monsieur Jaime Lopez... _h  raconter ces battues aux esclaves.</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43 - 00:38:55:10)</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43</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EUGENIA</w:t>
      </w:r>
      <w:r>
        <w:rPr>
          <w:color w:val="000000"/>
          <w:sz w:val="24"/>
          <w:szCs w:val="24"/>
        </w:rPr>
        <w:tab/>
        <w:t>Je n'arrive pas à croire que Miguel ait réussi à traduire Jaime en justice, ni que le fils renégat du général ait témoigné en sa faveur.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FF"/>
          <w:sz w:val="24"/>
          <w:szCs w:val="24"/>
        </w:rPr>
        <w:t>AMBIANCE</w:t>
      </w:r>
      <w:r>
        <w:rPr>
          <w:color w:val="0000FF"/>
          <w:sz w:val="24"/>
          <w:szCs w:val="24"/>
        </w:rPr>
        <w:tab/>
        <w:t>("Tu n'as pas ton attestation, et en plus je t'ai vu voler cette dame,  avance!"____     "Je crois que c'est Don Parrenio, il a du culot"____________________________"Les mains sur le mur, restez tranquilles!"________________________________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EUGENIA</w:t>
      </w:r>
      <w:r>
        <w:rPr>
          <w:color w:val="000000"/>
          <w:sz w:val="24"/>
          <w:szCs w:val="24"/>
        </w:rPr>
        <w:tab/>
        <w:t>Je croyais que c'était toi qui avait tué Miguel , c'est le bruit qui courait en ville, peut-être que les morts vont revenir de l'au-delà maintenant? (rire___)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Arrête de dire des sottises Eugénia, ce que je n'arrive pas à croire moi, c'est je parle de ça avec toi.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EUGENIA</w:t>
      </w:r>
      <w:r>
        <w:rPr>
          <w:color w:val="000000"/>
          <w:sz w:val="24"/>
          <w:szCs w:val="24"/>
        </w:rPr>
        <w:tab/>
        <w:t>Alors explique-moi.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h_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EUGENIA</w:t>
      </w:r>
      <w:r>
        <w:rPr>
          <w:color w:val="000000"/>
          <w:sz w:val="24"/>
          <w:szCs w:val="24"/>
        </w:rPr>
        <w:tab/>
        <w:t>On dirait que je ne suis pas la seule à chercher une explication.</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Les affaires sont les affaires. Alors si tu veux bien m'excuser Eugenia</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EUGENIA</w:t>
      </w:r>
      <w:r>
        <w:rPr>
          <w:color w:val="000000"/>
          <w:sz w:val="24"/>
          <w:szCs w:val="24"/>
        </w:rPr>
        <w:tab/>
        <w:t>Messieurs.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LOPEZ 2</w:t>
      </w:r>
      <w:r>
        <w:rPr>
          <w:color w:val="000000"/>
          <w:sz w:val="24"/>
          <w:szCs w:val="24"/>
        </w:rPr>
        <w:tab/>
        <w:t>On se réunit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Où ça? Allons-y.</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44 - 00:39:37:21)</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44</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LOPEZ 2</w:t>
      </w:r>
      <w:r>
        <w:rPr>
          <w:color w:val="000000"/>
          <w:sz w:val="24"/>
          <w:szCs w:val="24"/>
        </w:rPr>
        <w:tab/>
        <w:t>Tu nous a menti à tous. Tu nous avais dit que tu l'avais tué, traître! On ne serait pas dans cette situation absurde si tu ne nous avais pas menti!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GRANADOS</w:t>
      </w:r>
      <w:r>
        <w:rPr>
          <w:color w:val="000000"/>
          <w:sz w:val="24"/>
          <w:szCs w:val="24"/>
        </w:rPr>
        <w:tab/>
        <w:t>Pourquoi as-tu fait ça Nicolas? Pourquoi as-tu défendu un esclave?</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J'ai été le premier surpris figure-toi, Miguel nous a bien eus, tous.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LOPEZ 2</w:t>
      </w:r>
      <w:r>
        <w:rPr>
          <w:color w:val="000000"/>
          <w:sz w:val="24"/>
          <w:szCs w:val="24"/>
        </w:rPr>
        <w:tab/>
        <w:t>Tu ne vas pas nous dire que tu ne savais pas?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Non, je ne savais rien du tout. Je croyais qu'il était mort!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GRANADOS</w:t>
      </w:r>
      <w:r>
        <w:rPr>
          <w:color w:val="000000"/>
          <w:sz w:val="24"/>
          <w:szCs w:val="24"/>
        </w:rPr>
        <w:tab/>
        <w:t>Tu es un menteur!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Il dit vrai. Ce que dit Nicolas... c'est la vérité. J'ai moi-même vu le cadavre de ce noir répugnant, avec un trou dans le visage, et tous les noirs répugnants avec un trou dans le visage se ressemblent. Et la dépouille portait les vêtements de Miguel, à sa ceinture il avait les clés qui l'identifiaient comme étant le contremaître de l'Eden.</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_h  Exactement.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GRANADOS</w:t>
      </w:r>
      <w:r>
        <w:rPr>
          <w:color w:val="000000"/>
          <w:sz w:val="24"/>
          <w:szCs w:val="24"/>
        </w:rPr>
        <w:tab/>
        <w:t>Toi-même tu avais dit...            que tu l' avais tué, toi! Tu vas nous dire que tu l'avais en face de toi et que tu ne l'as pas reconnu? Tu nous prends pour des idiots?</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45 - 00:40:37:09)</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45</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C'est vrai... Là-dessus j'ai menti... Je voulais que vous pensiez que c'était moi qui avais vengé Jaime Lopez. En réalité j'ai envoyé Morales faire la besogne, je l'ai chargé de le capturer et de le tuer.</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Vous voyez! Le menteur c'est Morales.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Je comprends tout maintenant... Miguel a roulé aussi cet imbécile de Morales. C'est évident, il a tué quelqu'un d'autre... mff un esclave quelconque... il avait dû échanger ses vêtements, et Morales, dans l'obscurité, n'a pas bien vu sur qui il tirait...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Messieurs, arrêtons avec tout ça. Ici le principal intéressé par la résolution de cette histoire c'est moi, J'ai confiance en toi Nicolas. Je fais confiance à Nicolas. Je crois qu'il nous a suffisamment donné la preuve...         de sa loyauté envers nous tous.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Toute l'histoire est un coup monté par Miguel, appuyé par l'incompétence de Morales. C'est évident!</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DR ARTURO LOPEZ</w:t>
      </w:r>
      <w:r>
        <w:rPr>
          <w:color w:val="000000"/>
          <w:sz w:val="24"/>
          <w:szCs w:val="24"/>
        </w:rPr>
        <w:tab/>
        <w:t>Le problème c'est que ce noir est une bête rusée, Il a même réussi à convaincre Gabriel Marquez de marcher avec lui dans cet absurde projet ...</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Oui, une bête rusée certes, mais un animal a toujours ses limites, messieurs... ne vous laissez pas impressionner par la verve de Restrepo, ni par le fils dégénéré du Général Marquez... Ce que nous avons fait, nous l'avons fait sans témoin. h_  qu'est-ce qu'ils ont? Hein? La parole d'un esclave et de 2 affranchis contre celle d'un blanc. Quoi d'autre?  cet avocat qui passe son temps à invoquer les droits qu'ont acquis les noirs ? _h si cela avait l'oreille des juges, ils auraient obtenu l'abolition de l'esclavage qu'ils désiraient tant à Antioquia.</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46 - 00:42:12:20)</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46</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GRANADOS</w:t>
      </w:r>
      <w:r>
        <w:rPr>
          <w:color w:val="000000"/>
          <w:sz w:val="24"/>
          <w:szCs w:val="24"/>
        </w:rPr>
        <w:tab/>
        <w:t>(inspi nez_______)</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Maintenant, ce qu'il a réussi à faire, c'est..         vous monter tous contre moi. Ah, ça oui.</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GRANADOS</w:t>
      </w:r>
      <w:r>
        <w:rPr>
          <w:color w:val="000000"/>
          <w:sz w:val="24"/>
          <w:szCs w:val="24"/>
        </w:rPr>
        <w:tab/>
        <w:t>D'accord. C'est bon. mfh__ (inspi_____)   Si Arturo qui est...           le père de celui qui est directement...       impliqué, avalise ce que tu nous dis, ça doit être vrai. Je te présente mes excuses Nicolas. _h</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LOPEZ 2</w:t>
      </w:r>
      <w:r>
        <w:rPr>
          <w:color w:val="000000"/>
          <w:sz w:val="24"/>
          <w:szCs w:val="24"/>
        </w:rPr>
        <w:tab/>
        <w:t>Je m'excuse aussi Nicolas.</w:t>
      </w:r>
    </w:p>
    <w:p w:rsidR="00B60501" w:rsidRDefault="00B60501">
      <w:pPr>
        <w:widowControl w:val="0"/>
        <w:autoSpaceDE w:val="0"/>
        <w:autoSpaceDN w:val="0"/>
        <w:adjustRightInd w:val="0"/>
        <w:spacing w:before="170" w:after="200" w:line="480" w:lineRule="atLeast"/>
        <w:rPr>
          <w:sz w:val="24"/>
          <w:szCs w:val="24"/>
        </w:rPr>
      </w:pPr>
    </w:p>
    <w:p w:rsidR="00B60501" w:rsidRDefault="00B60501">
      <w:pPr>
        <w:widowControl w:val="0"/>
        <w:tabs>
          <w:tab w:val="left" w:pos="2268"/>
          <w:tab w:val="center" w:pos="4536"/>
        </w:tabs>
        <w:autoSpaceDE w:val="0"/>
        <w:autoSpaceDN w:val="0"/>
        <w:adjustRightInd w:val="0"/>
        <w:rPr>
          <w:sz w:val="24"/>
          <w:szCs w:val="24"/>
        </w:rPr>
      </w:pPr>
      <w:r>
        <w:rPr>
          <w:sz w:val="24"/>
          <w:szCs w:val="24"/>
        </w:rPr>
        <w:t>(BOUCLE 47 - 00:42:49:18)</w:t>
      </w:r>
    </w:p>
    <w:p w:rsidR="00B60501" w:rsidRDefault="00B60501">
      <w:pPr>
        <w:widowControl w:val="0"/>
        <w:tabs>
          <w:tab w:val="left" w:pos="2268"/>
          <w:tab w:val="center" w:pos="4536"/>
        </w:tabs>
        <w:autoSpaceDE w:val="0"/>
        <w:autoSpaceDN w:val="0"/>
        <w:adjustRightInd w:val="0"/>
        <w:rPr>
          <w:sz w:val="24"/>
          <w:szCs w:val="24"/>
        </w:rPr>
      </w:pPr>
      <w:r>
        <w:rPr>
          <w:sz w:val="24"/>
          <w:szCs w:val="24"/>
        </w:rPr>
        <w:tab/>
      </w:r>
      <w:r>
        <w:rPr>
          <w:sz w:val="24"/>
          <w:szCs w:val="24"/>
        </w:rPr>
        <w:tab/>
        <w:t>47</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JAIME</w:t>
      </w:r>
      <w:r>
        <w:rPr>
          <w:color w:val="000000"/>
          <w:sz w:val="24"/>
          <w:szCs w:val="24"/>
        </w:rPr>
        <w:tab/>
        <w:t>J'en ai rien à faire de ce qui s'est passé,           _h je ne vais pas aller en prison à cause de vous!. _h Particulièrement l'incompétence de Nicolas, et de son contremaître Si je vais en prison vous venez avec moi,  tous!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00"/>
          <w:sz w:val="24"/>
          <w:szCs w:val="24"/>
        </w:rPr>
        <w:t>NICOLAS</w:t>
      </w:r>
      <w:r>
        <w:rPr>
          <w:color w:val="000000"/>
          <w:sz w:val="24"/>
          <w:szCs w:val="24"/>
        </w:rPr>
        <w:tab/>
        <w:t>Fais attention à ce que tu dis, Jaime... ne va pas transformer une menace ridicule en une bataille rangée contre nous. _h parce que sinon, au lieu que ce soit ta parole contre celle d'un noir, ce sera ta parole contre celle de nous tous.</w:t>
      </w:r>
    </w:p>
    <w:p w:rsidR="00B60501" w:rsidRDefault="00B60501">
      <w:pPr>
        <w:widowControl w:val="0"/>
        <w:tabs>
          <w:tab w:val="left" w:pos="2268"/>
          <w:tab w:val="center" w:pos="4536"/>
        </w:tabs>
        <w:autoSpaceDE w:val="0"/>
        <w:autoSpaceDN w:val="0"/>
        <w:adjustRightInd w:val="0"/>
        <w:ind w:left="2268" w:hanging="2268"/>
        <w:rPr>
          <w:sz w:val="24"/>
          <w:szCs w:val="24"/>
        </w:rPr>
      </w:pPr>
    </w:p>
    <w:p w:rsidR="00B60501" w:rsidRDefault="00B60501">
      <w:pPr>
        <w:widowControl w:val="0"/>
        <w:tabs>
          <w:tab w:val="left" w:pos="2268"/>
          <w:tab w:val="center" w:pos="4536"/>
        </w:tabs>
        <w:autoSpaceDE w:val="0"/>
        <w:autoSpaceDN w:val="0"/>
        <w:adjustRightInd w:val="0"/>
        <w:ind w:left="2268" w:hanging="2268"/>
        <w:rPr>
          <w:sz w:val="24"/>
          <w:szCs w:val="24"/>
        </w:rPr>
      </w:pPr>
      <w:r>
        <w:rPr>
          <w:color w:val="0000FF"/>
          <w:sz w:val="24"/>
          <w:szCs w:val="24"/>
        </w:rPr>
        <w:t>(texte)</w:t>
      </w:r>
      <w:r>
        <w:rPr>
          <w:color w:val="0000FF"/>
          <w:sz w:val="24"/>
          <w:szCs w:val="24"/>
        </w:rPr>
        <w:tab/>
        <w:t>FIN DE L'EPISODE 25</w:t>
      </w:r>
    </w:p>
    <w:sectPr w:rsidR="00B60501" w:rsidSect="0046178D">
      <w:pgSz w:w="12240" w:h="15840"/>
      <w:pgMar w:top="1417" w:right="1417" w:bottom="1417"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A3B0B"/>
    <w:rsid w:val="0046178D"/>
    <w:rsid w:val="005A3B0B"/>
    <w:rsid w:val="00B60501"/>
    <w:rsid w:val="00BD1962"/>
    <w:rsid w:val="00F92FE5"/>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78D"/>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8</Pages>
  <Words>5992</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esclava25</dc:title>
  <dc:subject/>
  <dc:creator/>
  <cp:keywords/>
  <dc:description/>
  <cp:lastModifiedBy>BUREAU P</cp:lastModifiedBy>
  <cp:revision>2</cp:revision>
  <dcterms:created xsi:type="dcterms:W3CDTF">2016-09-28T08:36:00Z</dcterms:created>
  <dcterms:modified xsi:type="dcterms:W3CDTF">2016-09-28T08:36:00Z</dcterms:modified>
</cp:coreProperties>
</file>