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ADE" w:rsidRPr="00B06080" w:rsidRDefault="00513ADE" w:rsidP="00145D62">
      <w:pPr>
        <w:tabs>
          <w:tab w:val="center" w:pos="4536"/>
        </w:tabs>
        <w:jc w:val="center"/>
      </w:pPr>
      <w:r>
        <w:t>(“TEENAGE FANTASY</w:t>
      </w:r>
      <w:r w:rsidRPr="00B06080">
        <w:t>”)</w:t>
      </w:r>
    </w:p>
    <w:p w:rsidR="00513ADE" w:rsidRPr="00B06080" w:rsidRDefault="00513ADE" w:rsidP="00145D62">
      <w:pPr>
        <w:tabs>
          <w:tab w:val="center" w:pos="4536"/>
        </w:tabs>
      </w:pPr>
    </w:p>
    <w:p w:rsidR="00513ADE" w:rsidRPr="00055A7F" w:rsidRDefault="00513ADE" w:rsidP="00145D62">
      <w:pPr>
        <w:jc w:val="center"/>
      </w:pPr>
      <w:r w:rsidRPr="00055A7F">
        <w:t>(P</w:t>
      </w:r>
      <w:r>
        <w:t>ERSONNAGES PRINCIPAUX : Monica, Barbara, Sophie, Desmond</w:t>
      </w:r>
      <w:r w:rsidRPr="00055A7F">
        <w:t>)</w:t>
      </w:r>
    </w:p>
    <w:p w:rsidR="00513ADE" w:rsidRPr="006039C4" w:rsidRDefault="00513ADE" w:rsidP="00145D62">
      <w:pPr>
        <w:tabs>
          <w:tab w:val="center" w:pos="4536"/>
        </w:tabs>
        <w:ind w:firstLine="0"/>
      </w:pPr>
    </w:p>
    <w:p w:rsidR="00513ADE" w:rsidRPr="00655704" w:rsidRDefault="00513ADE" w:rsidP="00145D62">
      <w:pPr>
        <w:tabs>
          <w:tab w:val="center" w:pos="4536"/>
        </w:tabs>
        <w:rPr>
          <w:lang w:val="en-US"/>
        </w:rPr>
      </w:pPr>
      <w:r w:rsidRPr="00655704">
        <w:rPr>
          <w:lang w:val="en-US"/>
        </w:rPr>
        <w:t>(TC)</w:t>
      </w:r>
      <w:r w:rsidRPr="00655704">
        <w:rPr>
          <w:lang w:val="en-US"/>
        </w:rPr>
        <w:tab/>
      </w:r>
    </w:p>
    <w:p w:rsidR="00513ADE" w:rsidRPr="00655704" w:rsidRDefault="00513ADE" w:rsidP="00145D62">
      <w:pPr>
        <w:tabs>
          <w:tab w:val="center" w:pos="4536"/>
        </w:tabs>
        <w:rPr>
          <w:lang w:val="en-US"/>
        </w:rPr>
      </w:pPr>
      <w:r w:rsidRPr="00655704">
        <w:rPr>
          <w:lang w:val="en-US"/>
        </w:rPr>
        <w:t>(CHARACTER)</w:t>
      </w:r>
      <w:r w:rsidRPr="00655704">
        <w:rPr>
          <w:lang w:val="en-US"/>
        </w:rPr>
        <w:tab/>
        <w:t>(DIALOGUE)</w:t>
      </w:r>
    </w:p>
    <w:p w:rsidR="00513ADE" w:rsidRPr="00655704" w:rsidRDefault="00513ADE" w:rsidP="00145D62">
      <w:pPr>
        <w:tabs>
          <w:tab w:val="center" w:pos="4536"/>
        </w:tabs>
        <w:rPr>
          <w:lang w:val="en-US"/>
        </w:rPr>
      </w:pPr>
    </w:p>
    <w:p w:rsidR="00513ADE" w:rsidRDefault="00513ADE" w:rsidP="00145D62">
      <w:pPr>
        <w:tabs>
          <w:tab w:val="center" w:pos="4536"/>
        </w:tabs>
        <w:rPr>
          <w:lang w:val="en-US"/>
        </w:rPr>
      </w:pPr>
      <w:r>
        <w:rPr>
          <w:lang w:val="en-US"/>
        </w:rPr>
        <w:t xml:space="preserve"> (00:00:51:00)</w:t>
      </w:r>
    </w:p>
    <w:p w:rsidR="00513ADE" w:rsidRDefault="00513ADE" w:rsidP="00145D62">
      <w:pPr>
        <w:tabs>
          <w:tab w:val="center" w:pos="4536"/>
        </w:tabs>
        <w:rPr>
          <w:lang w:val="en-US"/>
        </w:rPr>
      </w:pPr>
      <w:r>
        <w:rPr>
          <w:lang w:val="en-US"/>
        </w:rPr>
        <w:t>Monica</w:t>
      </w:r>
      <w:r>
        <w:rPr>
          <w:lang w:val="en-US"/>
        </w:rPr>
        <w:tab/>
        <w:t>(sighs) Oh my God! Not again! (sighs) the third time this week? I’ve missed the school bus. Growing as a teenager was so cool; the make-ups, shoes, clothes, bags, the list goes on and on, you know. Everyone has her favorite things in life and that depends on the kind of girl. But for me and those in my clique, novels (laughs). That’s how it all starts and then fiction begins. Oh yes, one more thing. That’s it girl, you rock. My darling school, here comes your golden girl.</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(00:02:16:00)</w:t>
      </w:r>
    </w:p>
    <w:p w:rsidR="00513ADE" w:rsidRDefault="00513ADE" w:rsidP="00145D62">
      <w:pPr>
        <w:tabs>
          <w:tab w:val="center" w:pos="4536"/>
        </w:tabs>
        <w:rPr>
          <w:lang w:val="en-US"/>
        </w:rPr>
      </w:pPr>
      <w:r>
        <w:rPr>
          <w:lang w:val="en-US"/>
        </w:rPr>
        <w:t>Winnie</w:t>
      </w:r>
      <w:r>
        <w:rPr>
          <w:lang w:val="en-US"/>
        </w:rPr>
        <w:tab/>
        <w:t>Ah you’re just coming? Bring it…</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(00:02:24:00)</w:t>
      </w:r>
    </w:p>
    <w:p w:rsidR="00513ADE" w:rsidRDefault="00513ADE" w:rsidP="00145D62">
      <w:pPr>
        <w:tabs>
          <w:tab w:val="center" w:pos="4536"/>
        </w:tabs>
        <w:rPr>
          <w:lang w:val="en-US"/>
        </w:rPr>
      </w:pPr>
      <w:r>
        <w:rPr>
          <w:lang w:val="en-US"/>
        </w:rPr>
        <w:t>Monica</w:t>
      </w:r>
      <w:r>
        <w:rPr>
          <w:lang w:val="en-US"/>
        </w:rPr>
        <w:tab/>
        <w:t>Winnie, my closest friend. No, we’re rather dear friends, you know best friends forever. She’s always there to save the day.</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(00:02:43:00)</w:t>
      </w:r>
    </w:p>
    <w:p w:rsidR="00513ADE" w:rsidRDefault="00513ADE" w:rsidP="00145D62">
      <w:pPr>
        <w:tabs>
          <w:tab w:val="center" w:pos="4536"/>
        </w:tabs>
        <w:rPr>
          <w:lang w:val="en-US"/>
        </w:rPr>
      </w:pPr>
      <w:r>
        <w:rPr>
          <w:lang w:val="en-US"/>
        </w:rPr>
        <w:t>Teacher</w:t>
      </w:r>
      <w:r>
        <w:rPr>
          <w:lang w:val="en-US"/>
        </w:rPr>
        <w:tab/>
        <w:t>Yes miss? May I help you? Yes, you Monica, stand up. Why did you come late to my class?</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(00:02:56:00)</w:t>
      </w:r>
    </w:p>
    <w:p w:rsidR="00513ADE" w:rsidRDefault="00513ADE" w:rsidP="00145D62">
      <w:pPr>
        <w:tabs>
          <w:tab w:val="center" w:pos="4536"/>
        </w:tabs>
        <w:rPr>
          <w:lang w:val="en-US"/>
        </w:rPr>
      </w:pPr>
      <w:r>
        <w:rPr>
          <w:lang w:val="en-US"/>
        </w:rPr>
        <w:t>Monica</w:t>
      </w:r>
      <w:r>
        <w:rPr>
          <w:lang w:val="en-US"/>
        </w:rPr>
        <w:tab/>
        <w:t>I’m so sorry ma, I missed the bus.</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(00:02:58:00)</w:t>
      </w:r>
    </w:p>
    <w:p w:rsidR="00513ADE" w:rsidRDefault="00513ADE" w:rsidP="00145D62">
      <w:pPr>
        <w:tabs>
          <w:tab w:val="center" w:pos="4536"/>
        </w:tabs>
        <w:rPr>
          <w:lang w:val="en-US"/>
        </w:rPr>
      </w:pPr>
      <w:r>
        <w:rPr>
          <w:lang w:val="en-US"/>
        </w:rPr>
        <w:t>Teacher</w:t>
      </w:r>
      <w:r>
        <w:rPr>
          <w:lang w:val="en-US"/>
        </w:rPr>
        <w:tab/>
        <w:t>That is not an excuse. The next time you come late to my class, you’ll have your ass whipped.</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(00:03:09:00)</w:t>
      </w:r>
    </w:p>
    <w:p w:rsidR="00513ADE" w:rsidRDefault="00513ADE" w:rsidP="00145D62">
      <w:pPr>
        <w:tabs>
          <w:tab w:val="center" w:pos="4536"/>
        </w:tabs>
        <w:rPr>
          <w:lang w:val="en-US"/>
        </w:rPr>
      </w:pPr>
      <w:r>
        <w:rPr>
          <w:lang w:val="en-US"/>
        </w:rPr>
        <w:t>Winnie</w:t>
      </w:r>
      <w:r>
        <w:rPr>
          <w:lang w:val="en-US"/>
        </w:rPr>
        <w:tab/>
        <w:t>What were you doing?</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(00:03:12:00)</w:t>
      </w:r>
    </w:p>
    <w:p w:rsidR="00513ADE" w:rsidRDefault="00513ADE" w:rsidP="00145D62">
      <w:pPr>
        <w:tabs>
          <w:tab w:val="center" w:pos="4536"/>
        </w:tabs>
        <w:rPr>
          <w:lang w:val="en-US"/>
        </w:rPr>
      </w:pPr>
      <w:r>
        <w:rPr>
          <w:lang w:val="en-US"/>
        </w:rPr>
        <w:t>Monica</w:t>
      </w:r>
      <w:r>
        <w:rPr>
          <w:lang w:val="en-US"/>
        </w:rPr>
        <w:tab/>
        <w:t>Movies</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(00:03:14:00)</w:t>
      </w:r>
    </w:p>
    <w:p w:rsidR="00513ADE" w:rsidRDefault="00513ADE" w:rsidP="00145D62">
      <w:pPr>
        <w:tabs>
          <w:tab w:val="center" w:pos="4536"/>
        </w:tabs>
        <w:rPr>
          <w:lang w:val="en-US"/>
        </w:rPr>
      </w:pPr>
      <w:r>
        <w:rPr>
          <w:lang w:val="en-US"/>
        </w:rPr>
        <w:t>Winnie</w:t>
      </w:r>
      <w:r>
        <w:rPr>
          <w:lang w:val="en-US"/>
        </w:rPr>
        <w:tab/>
        <w:t>Movies everyday night?</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(00:03:16:00)</w:t>
      </w:r>
    </w:p>
    <w:p w:rsidR="00513ADE" w:rsidRDefault="00513ADE" w:rsidP="00145D62">
      <w:pPr>
        <w:tabs>
          <w:tab w:val="center" w:pos="4536"/>
        </w:tabs>
        <w:rPr>
          <w:lang w:val="en-US"/>
        </w:rPr>
      </w:pPr>
      <w:r>
        <w:rPr>
          <w:lang w:val="en-US"/>
        </w:rPr>
        <w:t>Monica</w:t>
      </w:r>
      <w:r>
        <w:rPr>
          <w:lang w:val="en-US"/>
        </w:rPr>
        <w:tab/>
        <w:t>Shut up!</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(00:03:19:00)</w:t>
      </w:r>
    </w:p>
    <w:p w:rsidR="00513ADE" w:rsidRDefault="00513ADE" w:rsidP="00145D62">
      <w:pPr>
        <w:tabs>
          <w:tab w:val="center" w:pos="4536"/>
        </w:tabs>
        <w:rPr>
          <w:lang w:val="en-US"/>
        </w:rPr>
      </w:pPr>
      <w:r>
        <w:rPr>
          <w:lang w:val="en-US"/>
        </w:rPr>
        <w:t>Winnie</w:t>
      </w:r>
      <w:r>
        <w:rPr>
          <w:lang w:val="en-US"/>
        </w:rPr>
        <w:tab/>
        <w:t>I know what keeps you late night.</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(00:03:22:00)</w:t>
      </w:r>
    </w:p>
    <w:p w:rsidR="00513ADE" w:rsidRDefault="00513ADE" w:rsidP="00145D62">
      <w:pPr>
        <w:tabs>
          <w:tab w:val="center" w:pos="4536"/>
        </w:tabs>
        <w:rPr>
          <w:lang w:val="en-US"/>
        </w:rPr>
      </w:pPr>
      <w:r>
        <w:rPr>
          <w:lang w:val="en-US"/>
        </w:rPr>
        <w:t>Monica</w:t>
      </w:r>
      <w:r>
        <w:rPr>
          <w:lang w:val="en-US"/>
        </w:rPr>
        <w:tab/>
        <w:t>What do you mean?</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(00:03:23:00)</w:t>
      </w:r>
    </w:p>
    <w:p w:rsidR="00513ADE" w:rsidRDefault="00513ADE" w:rsidP="00145D62">
      <w:pPr>
        <w:tabs>
          <w:tab w:val="center" w:pos="4536"/>
        </w:tabs>
        <w:rPr>
          <w:lang w:val="en-US"/>
        </w:rPr>
      </w:pPr>
      <w:r>
        <w:rPr>
          <w:lang w:val="en-US"/>
        </w:rPr>
        <w:t>Winnie</w:t>
      </w:r>
      <w:r>
        <w:rPr>
          <w:lang w:val="en-US"/>
        </w:rPr>
        <w:tab/>
        <w:t>Of course, you don’t love movies.</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(00:03:26:00)</w:t>
      </w:r>
    </w:p>
    <w:p w:rsidR="00513ADE" w:rsidRDefault="00513ADE" w:rsidP="00145D62">
      <w:pPr>
        <w:tabs>
          <w:tab w:val="center" w:pos="4536"/>
        </w:tabs>
        <w:rPr>
          <w:lang w:val="en-US"/>
        </w:rPr>
      </w:pPr>
      <w:r>
        <w:rPr>
          <w:lang w:val="en-US"/>
        </w:rPr>
        <w:t>Monica</w:t>
      </w:r>
      <w:r>
        <w:rPr>
          <w:lang w:val="en-US"/>
        </w:rPr>
        <w:tab/>
        <w:t>Fine, I was reading a novel because it was so interesting.</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(00:03:28:00)</w:t>
      </w:r>
    </w:p>
    <w:p w:rsidR="00513ADE" w:rsidRDefault="00513ADE" w:rsidP="00145D62">
      <w:pPr>
        <w:tabs>
          <w:tab w:val="center" w:pos="4536"/>
        </w:tabs>
        <w:rPr>
          <w:lang w:val="en-US"/>
        </w:rPr>
      </w:pPr>
      <w:r>
        <w:rPr>
          <w:lang w:val="en-US"/>
        </w:rPr>
        <w:t>Winnie</w:t>
      </w:r>
      <w:r>
        <w:rPr>
          <w:lang w:val="en-US"/>
        </w:rPr>
        <w:tab/>
        <w:t>So fantastic!</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(00:03:31:00)</w:t>
      </w:r>
    </w:p>
    <w:p w:rsidR="00513ADE" w:rsidRDefault="00513ADE" w:rsidP="00145D62">
      <w:pPr>
        <w:tabs>
          <w:tab w:val="center" w:pos="4536"/>
        </w:tabs>
        <w:rPr>
          <w:lang w:val="en-US"/>
        </w:rPr>
      </w:pPr>
      <w:r>
        <w:rPr>
          <w:lang w:val="en-US"/>
        </w:rPr>
        <w:t>Monica</w:t>
      </w:r>
      <w:r>
        <w:rPr>
          <w:lang w:val="en-US"/>
        </w:rPr>
        <w:tab/>
        <w:t>Stop all of these, please.</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(00:03:38:00)</w:t>
      </w:r>
    </w:p>
    <w:p w:rsidR="00513ADE" w:rsidRDefault="00513ADE" w:rsidP="00145D62">
      <w:pPr>
        <w:tabs>
          <w:tab w:val="center" w:pos="4536"/>
        </w:tabs>
        <w:rPr>
          <w:lang w:val="en-US"/>
        </w:rPr>
      </w:pPr>
      <w:r>
        <w:rPr>
          <w:lang w:val="en-US"/>
        </w:rPr>
        <w:t>Winnie</w:t>
      </w:r>
      <w:r>
        <w:rPr>
          <w:lang w:val="en-US"/>
        </w:rPr>
        <w:tab/>
        <w:t>Like seriously.</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(00:03:51:00)</w:t>
      </w:r>
    </w:p>
    <w:p w:rsidR="00513ADE" w:rsidRDefault="00513ADE" w:rsidP="00145D62">
      <w:pPr>
        <w:tabs>
          <w:tab w:val="center" w:pos="4536"/>
        </w:tabs>
        <w:rPr>
          <w:lang w:val="en-US"/>
        </w:rPr>
      </w:pPr>
      <w:r>
        <w:rPr>
          <w:lang w:val="en-US"/>
        </w:rPr>
        <w:t>Barbara</w:t>
      </w:r>
      <w:r>
        <w:rPr>
          <w:lang w:val="en-US"/>
        </w:rPr>
        <w:tab/>
        <w:t>The next time you come late to class, you’ll not only have your ass whipped, girlfriend.(laughs)</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(01:03:56:00)</w:t>
      </w:r>
    </w:p>
    <w:p w:rsidR="00513ADE" w:rsidRDefault="00513ADE" w:rsidP="00145D62">
      <w:pPr>
        <w:tabs>
          <w:tab w:val="center" w:pos="4536"/>
        </w:tabs>
        <w:rPr>
          <w:lang w:val="en-US"/>
        </w:rPr>
      </w:pPr>
      <w:r>
        <w:rPr>
          <w:lang w:val="en-US"/>
        </w:rPr>
        <w:t>Winnie</w:t>
      </w:r>
      <w:r>
        <w:rPr>
          <w:lang w:val="en-US"/>
        </w:rPr>
        <w:tab/>
        <w:t>Every teacher knows that you come late to class.</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(00:03:56:00)</w:t>
      </w:r>
    </w:p>
    <w:p w:rsidR="00513ADE" w:rsidRDefault="00513ADE" w:rsidP="00145D62">
      <w:pPr>
        <w:tabs>
          <w:tab w:val="center" w:pos="4536"/>
        </w:tabs>
        <w:rPr>
          <w:lang w:val="en-US"/>
        </w:rPr>
      </w:pPr>
      <w:r>
        <w:rPr>
          <w:lang w:val="en-US"/>
        </w:rPr>
        <w:t>Monica</w:t>
      </w:r>
      <w:r>
        <w:rPr>
          <w:lang w:val="en-US"/>
        </w:rPr>
        <w:tab/>
        <w:t>But that’s wicked.</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(00:03:59:00)</w:t>
      </w:r>
    </w:p>
    <w:p w:rsidR="00513ADE" w:rsidRDefault="00513ADE" w:rsidP="00145D62">
      <w:pPr>
        <w:tabs>
          <w:tab w:val="center" w:pos="4536"/>
        </w:tabs>
        <w:rPr>
          <w:lang w:val="en-US"/>
        </w:rPr>
      </w:pPr>
      <w:r>
        <w:rPr>
          <w:lang w:val="en-US"/>
        </w:rPr>
        <w:t>Winnie</w:t>
      </w:r>
      <w:r>
        <w:rPr>
          <w:lang w:val="en-US"/>
        </w:rPr>
        <w:tab/>
        <w:t>(laughs) trust me, not as much as Mrs Wills.(laughs)</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(00:04:02:00)</w:t>
      </w:r>
    </w:p>
    <w:p w:rsidR="00513ADE" w:rsidRDefault="00513ADE" w:rsidP="00145D62">
      <w:pPr>
        <w:tabs>
          <w:tab w:val="center" w:pos="4536"/>
        </w:tabs>
        <w:rPr>
          <w:lang w:val="en-US"/>
        </w:rPr>
      </w:pPr>
      <w:r>
        <w:rPr>
          <w:lang w:val="en-US"/>
        </w:rPr>
        <w:t>Monica</w:t>
      </w:r>
      <w:r>
        <w:rPr>
          <w:lang w:val="en-US"/>
        </w:rPr>
        <w:tab/>
        <w:t>(laughs) Whatever, anyways(reac). Sisters’ Swap by Susan Napier, I was reading that all night. That’s why I came to school late actually.</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(00:04:16:00)</w:t>
      </w:r>
    </w:p>
    <w:p w:rsidR="00513ADE" w:rsidRDefault="00513ADE" w:rsidP="00145D62">
      <w:pPr>
        <w:tabs>
          <w:tab w:val="center" w:pos="4536"/>
        </w:tabs>
        <w:rPr>
          <w:lang w:val="en-US"/>
        </w:rPr>
      </w:pPr>
      <w:r>
        <w:rPr>
          <w:lang w:val="en-US"/>
        </w:rPr>
        <w:t>Winnie</w:t>
      </w:r>
      <w:r>
        <w:rPr>
          <w:lang w:val="en-US"/>
        </w:rPr>
        <w:tab/>
        <w:t>I know, and I guessed right.</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(00:04:18:00)</w:t>
      </w:r>
    </w:p>
    <w:p w:rsidR="00513ADE" w:rsidRDefault="00513ADE" w:rsidP="00145D62">
      <w:pPr>
        <w:tabs>
          <w:tab w:val="center" w:pos="4536"/>
        </w:tabs>
        <w:rPr>
          <w:lang w:val="en-US"/>
        </w:rPr>
      </w:pPr>
      <w:r>
        <w:rPr>
          <w:lang w:val="en-US"/>
        </w:rPr>
        <w:t>Monica</w:t>
      </w:r>
      <w:r>
        <w:rPr>
          <w:lang w:val="en-US"/>
        </w:rPr>
        <w:tab/>
        <w:t>Yeah. Although I couldn’t finish, I stopped in chapter 23.</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(00:04:23:00)</w:t>
      </w:r>
    </w:p>
    <w:p w:rsidR="00513ADE" w:rsidRDefault="00513ADE" w:rsidP="00145D62">
      <w:pPr>
        <w:tabs>
          <w:tab w:val="center" w:pos="4536"/>
        </w:tabs>
        <w:rPr>
          <w:lang w:val="en-US"/>
        </w:rPr>
      </w:pPr>
      <w:r>
        <w:rPr>
          <w:lang w:val="en-US"/>
        </w:rPr>
        <w:t>Winnie</w:t>
      </w:r>
      <w:r>
        <w:rPr>
          <w:lang w:val="en-US"/>
        </w:rPr>
        <w:tab/>
        <w:t>And you were all night (laughs)</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(00:04:26:00)</w:t>
      </w:r>
    </w:p>
    <w:p w:rsidR="00513ADE" w:rsidRDefault="00513ADE" w:rsidP="00145D62">
      <w:pPr>
        <w:tabs>
          <w:tab w:val="center" w:pos="4536"/>
        </w:tabs>
        <w:rPr>
          <w:lang w:val="en-US"/>
        </w:rPr>
      </w:pPr>
      <w:r>
        <w:rPr>
          <w:lang w:val="en-US"/>
        </w:rPr>
        <w:t>Monica</w:t>
      </w:r>
      <w:r>
        <w:rPr>
          <w:lang w:val="en-US"/>
        </w:rPr>
        <w:tab/>
        <w:t>Yeah, it was so amazing. Who’s that guy?</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(00:04:31:00)</w:t>
      </w:r>
    </w:p>
    <w:p w:rsidR="00513ADE" w:rsidRDefault="00513ADE" w:rsidP="00145D62">
      <w:pPr>
        <w:tabs>
          <w:tab w:val="center" w:pos="4536"/>
        </w:tabs>
        <w:rPr>
          <w:lang w:val="en-US"/>
        </w:rPr>
      </w:pPr>
      <w:r>
        <w:rPr>
          <w:lang w:val="en-US"/>
        </w:rPr>
        <w:t>Winnie</w:t>
      </w:r>
      <w:r>
        <w:rPr>
          <w:lang w:val="en-US"/>
        </w:rPr>
        <w:tab/>
        <w:t>Who? Where is he?</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(00:04:33:00)</w:t>
      </w:r>
    </w:p>
    <w:p w:rsidR="00513ADE" w:rsidRDefault="00513ADE" w:rsidP="00145D62">
      <w:pPr>
        <w:tabs>
          <w:tab w:val="center" w:pos="4536"/>
        </w:tabs>
        <w:rPr>
          <w:lang w:val="en-US"/>
        </w:rPr>
      </w:pPr>
      <w:r>
        <w:rPr>
          <w:lang w:val="en-US"/>
        </w:rPr>
        <w:t>Monica</w:t>
      </w:r>
      <w:r>
        <w:rPr>
          <w:lang w:val="en-US"/>
        </w:rPr>
        <w:tab/>
        <w:t>The one over there. Hum, wow! I think he’s my kind of guy.</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(00:04:41:00)</w:t>
      </w:r>
    </w:p>
    <w:p w:rsidR="00513ADE" w:rsidRDefault="00513ADE" w:rsidP="00145D62">
      <w:pPr>
        <w:tabs>
          <w:tab w:val="center" w:pos="4536"/>
        </w:tabs>
        <w:rPr>
          <w:lang w:val="en-US"/>
        </w:rPr>
      </w:pPr>
      <w:r>
        <w:rPr>
          <w:lang w:val="en-US"/>
        </w:rPr>
        <w:t>Winnie</w:t>
      </w:r>
      <w:r>
        <w:rPr>
          <w:lang w:val="en-US"/>
        </w:rPr>
        <w:tab/>
        <w:t>What are you trying to do?</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(00:04:43:00)</w:t>
      </w:r>
    </w:p>
    <w:p w:rsidR="00513ADE" w:rsidRDefault="00513ADE" w:rsidP="00145D62">
      <w:pPr>
        <w:tabs>
          <w:tab w:val="center" w:pos="4536"/>
        </w:tabs>
        <w:rPr>
          <w:lang w:val="en-US"/>
        </w:rPr>
      </w:pPr>
      <w:r>
        <w:rPr>
          <w:lang w:val="en-US"/>
        </w:rPr>
        <w:t>Monica</w:t>
      </w:r>
      <w:r>
        <w:rPr>
          <w:lang w:val="en-US"/>
        </w:rPr>
        <w:tab/>
        <w:t>Watch and see! What do you think?</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(00:04:50:00)</w:t>
      </w:r>
    </w:p>
    <w:p w:rsidR="00513ADE" w:rsidRDefault="00513ADE" w:rsidP="00145D62">
      <w:pPr>
        <w:tabs>
          <w:tab w:val="center" w:pos="4536"/>
        </w:tabs>
        <w:rPr>
          <w:lang w:val="en-US"/>
        </w:rPr>
      </w:pPr>
      <w:r>
        <w:rPr>
          <w:lang w:val="en-US"/>
        </w:rPr>
        <w:t>Winnie</w:t>
      </w:r>
      <w:r>
        <w:rPr>
          <w:lang w:val="en-US"/>
        </w:rPr>
        <w:tab/>
        <w:t>(reac)</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(00:04:53:00)</w:t>
      </w:r>
    </w:p>
    <w:p w:rsidR="00513ADE" w:rsidRDefault="00513ADE" w:rsidP="003D653D">
      <w:pPr>
        <w:tabs>
          <w:tab w:val="center" w:pos="4536"/>
        </w:tabs>
        <w:rPr>
          <w:lang w:val="en-US"/>
        </w:rPr>
      </w:pPr>
      <w:r>
        <w:rPr>
          <w:lang w:val="en-US"/>
        </w:rPr>
        <w:t>Monica</w:t>
      </w:r>
      <w:r>
        <w:rPr>
          <w:lang w:val="en-US"/>
        </w:rPr>
        <w:tab/>
        <w:t>That’s Barbara, the most venomous of vipers. Like in the case of Ronaldo and Messi, neither of us wanted to be second in anything.</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(00:05:02:00)</w:t>
      </w:r>
    </w:p>
    <w:p w:rsidR="00513ADE" w:rsidRDefault="00513ADE" w:rsidP="00145D62">
      <w:pPr>
        <w:tabs>
          <w:tab w:val="center" w:pos="4536"/>
        </w:tabs>
        <w:rPr>
          <w:lang w:val="en-US"/>
        </w:rPr>
      </w:pPr>
      <w:r>
        <w:rPr>
          <w:lang w:val="en-US"/>
        </w:rPr>
        <w:t>Barbara</w:t>
      </w:r>
      <w:r>
        <w:rPr>
          <w:lang w:val="en-US"/>
        </w:rPr>
        <w:tab/>
        <w:t>Hi new guy.</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(00:05:03:00)</w:t>
      </w:r>
    </w:p>
    <w:p w:rsidR="00513ADE" w:rsidRDefault="00513ADE" w:rsidP="00145D62">
      <w:pPr>
        <w:tabs>
          <w:tab w:val="center" w:pos="4536"/>
        </w:tabs>
        <w:rPr>
          <w:lang w:val="en-US"/>
        </w:rPr>
      </w:pPr>
      <w:r>
        <w:rPr>
          <w:lang w:val="en-US"/>
        </w:rPr>
        <w:t>Desmond</w:t>
      </w:r>
      <w:r>
        <w:rPr>
          <w:lang w:val="en-US"/>
        </w:rPr>
        <w:tab/>
        <w:t>Hey</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(00:05:04:00)</w:t>
      </w:r>
    </w:p>
    <w:p w:rsidR="00513ADE" w:rsidRDefault="00513ADE" w:rsidP="00145D62">
      <w:pPr>
        <w:tabs>
          <w:tab w:val="center" w:pos="4536"/>
        </w:tabs>
        <w:rPr>
          <w:lang w:val="en-US"/>
        </w:rPr>
      </w:pPr>
      <w:r>
        <w:rPr>
          <w:lang w:val="en-US"/>
        </w:rPr>
        <w:t>Kerry</w:t>
      </w:r>
      <w:r>
        <w:rPr>
          <w:lang w:val="en-US"/>
        </w:rPr>
        <w:tab/>
        <w:t>Welcome to Modern High College.</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(00:05:05:00)</w:t>
      </w:r>
    </w:p>
    <w:p w:rsidR="00513ADE" w:rsidRDefault="00513ADE" w:rsidP="00145D62">
      <w:pPr>
        <w:tabs>
          <w:tab w:val="center" w:pos="4536"/>
        </w:tabs>
        <w:rPr>
          <w:lang w:val="en-US"/>
        </w:rPr>
      </w:pPr>
      <w:r>
        <w:rPr>
          <w:lang w:val="en-US"/>
        </w:rPr>
        <w:t>Desmond</w:t>
      </w:r>
      <w:r>
        <w:rPr>
          <w:lang w:val="en-US"/>
        </w:rPr>
        <w:tab/>
        <w:t>Thank you, It’s good to be here.</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(00:05:07:00)</w:t>
      </w:r>
    </w:p>
    <w:p w:rsidR="00513ADE" w:rsidRDefault="00513ADE" w:rsidP="00145D62">
      <w:pPr>
        <w:tabs>
          <w:tab w:val="center" w:pos="4536"/>
        </w:tabs>
        <w:rPr>
          <w:lang w:val="en-US"/>
        </w:rPr>
      </w:pPr>
      <w:r>
        <w:rPr>
          <w:lang w:val="en-US"/>
        </w:rPr>
        <w:t>Winnie</w:t>
      </w:r>
      <w:r>
        <w:rPr>
          <w:lang w:val="en-US"/>
        </w:rPr>
        <w:tab/>
        <w:t>(reac)</w:t>
      </w:r>
    </w:p>
    <w:p w:rsidR="00513ADE" w:rsidRDefault="00513ADE" w:rsidP="00145D62">
      <w:pPr>
        <w:tabs>
          <w:tab w:val="center" w:pos="4536"/>
        </w:tabs>
        <w:rPr>
          <w:lang w:val="en-US"/>
        </w:rPr>
      </w:pPr>
    </w:p>
    <w:p w:rsidR="00513ADE" w:rsidRDefault="00513ADE" w:rsidP="00145D62">
      <w:pPr>
        <w:tabs>
          <w:tab w:val="center" w:pos="4536"/>
        </w:tabs>
        <w:rPr>
          <w:lang w:val="en-US"/>
        </w:rPr>
      </w:pPr>
      <w:r>
        <w:rPr>
          <w:lang w:val="en-US"/>
        </w:rPr>
        <w:t>(00:05:11:00)</w:t>
      </w:r>
    </w:p>
    <w:p w:rsidR="00513ADE" w:rsidRDefault="00513ADE" w:rsidP="00145D62">
      <w:pPr>
        <w:tabs>
          <w:tab w:val="center" w:pos="4536"/>
        </w:tabs>
        <w:rPr>
          <w:lang w:val="en-US"/>
        </w:rPr>
      </w:pPr>
      <w:r>
        <w:rPr>
          <w:lang w:val="en-US"/>
        </w:rPr>
        <w:t>Monica</w:t>
      </w:r>
      <w:r>
        <w:rPr>
          <w:lang w:val="en-US"/>
        </w:rPr>
        <w:tab/>
        <w:t>Like seriously…what’s this?</w:t>
      </w:r>
    </w:p>
    <w:p w:rsidR="00513ADE" w:rsidRDefault="00513ADE" w:rsidP="00145D62">
      <w:pPr>
        <w:tabs>
          <w:tab w:val="center" w:pos="4536"/>
        </w:tabs>
        <w:rPr>
          <w:lang w:val="en-US"/>
        </w:rPr>
      </w:pPr>
    </w:p>
    <w:p w:rsidR="00513ADE" w:rsidRDefault="00513ADE" w:rsidP="00891BC4">
      <w:pPr>
        <w:tabs>
          <w:tab w:val="center" w:pos="4536"/>
        </w:tabs>
        <w:rPr>
          <w:lang w:val="en-US"/>
        </w:rPr>
      </w:pPr>
      <w:r>
        <w:rPr>
          <w:lang w:val="en-US"/>
        </w:rPr>
        <w:t>(00:05:14:00)</w:t>
      </w:r>
    </w:p>
    <w:p w:rsidR="00513ADE" w:rsidRDefault="00513ADE" w:rsidP="00891BC4">
      <w:pPr>
        <w:tabs>
          <w:tab w:val="center" w:pos="4536"/>
        </w:tabs>
        <w:rPr>
          <w:lang w:val="en-US"/>
        </w:rPr>
      </w:pPr>
      <w:r>
        <w:rPr>
          <w:lang w:val="en-US"/>
        </w:rPr>
        <w:t>Barbara</w:t>
      </w:r>
      <w:r>
        <w:rPr>
          <w:lang w:val="en-US"/>
        </w:rPr>
        <w:tab/>
        <w:t>(laughs). A week late, you’ve missed so much already. But not to worry, we’re just the right girls you need in this school.</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(00:05:20:00)</w:t>
      </w:r>
    </w:p>
    <w:p w:rsidR="00513ADE" w:rsidRDefault="00513ADE" w:rsidP="00891BC4">
      <w:pPr>
        <w:tabs>
          <w:tab w:val="center" w:pos="4536"/>
        </w:tabs>
        <w:rPr>
          <w:lang w:val="en-US"/>
        </w:rPr>
      </w:pPr>
      <w:r>
        <w:rPr>
          <w:lang w:val="en-US"/>
        </w:rPr>
        <w:t>Monica</w:t>
      </w:r>
      <w:r>
        <w:rPr>
          <w:lang w:val="en-US"/>
        </w:rPr>
        <w:tab/>
        <w:t>Why does this girls like getting on my nerves? Why?</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(00:05:23:00)</w:t>
      </w:r>
    </w:p>
    <w:p w:rsidR="00513ADE" w:rsidRDefault="00513ADE" w:rsidP="00891BC4">
      <w:pPr>
        <w:tabs>
          <w:tab w:val="center" w:pos="4536"/>
        </w:tabs>
        <w:rPr>
          <w:lang w:val="en-US"/>
        </w:rPr>
      </w:pPr>
      <w:r>
        <w:rPr>
          <w:lang w:val="en-US"/>
        </w:rPr>
        <w:t>Winnie</w:t>
      </w:r>
      <w:r>
        <w:rPr>
          <w:lang w:val="en-US"/>
        </w:rPr>
        <w:tab/>
        <w:t>This is so disgusting. Please, let’s leave.</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(00:05:24:00)</w:t>
      </w:r>
    </w:p>
    <w:p w:rsidR="00513ADE" w:rsidRDefault="00513ADE" w:rsidP="00891BC4">
      <w:pPr>
        <w:tabs>
          <w:tab w:val="center" w:pos="4536"/>
        </w:tabs>
        <w:rPr>
          <w:lang w:val="en-US"/>
        </w:rPr>
      </w:pPr>
      <w:r>
        <w:rPr>
          <w:lang w:val="en-US"/>
        </w:rPr>
        <w:t>Desmond</w:t>
      </w:r>
      <w:r>
        <w:rPr>
          <w:lang w:val="en-US"/>
        </w:rPr>
        <w:tab/>
        <w:t>(reac), really? Then I guess, you’re the girls to know.</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(00:05:28:00)</w:t>
      </w:r>
    </w:p>
    <w:p w:rsidR="00513ADE" w:rsidRDefault="00513ADE" w:rsidP="00891BC4">
      <w:pPr>
        <w:tabs>
          <w:tab w:val="center" w:pos="4536"/>
        </w:tabs>
        <w:rPr>
          <w:lang w:val="en-US"/>
        </w:rPr>
      </w:pPr>
      <w:r>
        <w:rPr>
          <w:lang w:val="en-US"/>
        </w:rPr>
        <w:t>Barbara</w:t>
      </w:r>
      <w:r>
        <w:rPr>
          <w:lang w:val="en-US"/>
        </w:rPr>
        <w:tab/>
        <w:t>Oh yes, and I guess you are a fast learner.(laughs)</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(00:05:32:00)</w:t>
      </w:r>
    </w:p>
    <w:p w:rsidR="00513ADE" w:rsidRDefault="00513ADE" w:rsidP="00891BC4">
      <w:pPr>
        <w:tabs>
          <w:tab w:val="center" w:pos="4536"/>
        </w:tabs>
        <w:rPr>
          <w:lang w:val="en-US"/>
        </w:rPr>
      </w:pPr>
      <w:r>
        <w:rPr>
          <w:lang w:val="en-US"/>
        </w:rPr>
        <w:t>Desmond</w:t>
      </w:r>
      <w:r>
        <w:rPr>
          <w:lang w:val="en-US"/>
        </w:rPr>
        <w:tab/>
        <w:t>Just hoping. Alright, nice meeting you girls!</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(00:05:35:00)</w:t>
      </w:r>
    </w:p>
    <w:p w:rsidR="00513ADE" w:rsidRDefault="00513ADE" w:rsidP="00891BC4">
      <w:pPr>
        <w:tabs>
          <w:tab w:val="center" w:pos="4536"/>
        </w:tabs>
        <w:rPr>
          <w:lang w:val="en-US"/>
        </w:rPr>
      </w:pPr>
      <w:r>
        <w:rPr>
          <w:lang w:val="en-US"/>
        </w:rPr>
        <w:t>Barbara</w:t>
      </w:r>
      <w:r>
        <w:rPr>
          <w:lang w:val="en-US"/>
        </w:rPr>
        <w:tab/>
        <w:t>Likewise. My goodness…my goodness…my goodness! It’s true we’ve just met him for the first time, but don’t you think he’s perfect for me?</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(00:05:46:00)</w:t>
      </w:r>
    </w:p>
    <w:p w:rsidR="00513ADE" w:rsidRDefault="00513ADE" w:rsidP="00891BC4">
      <w:pPr>
        <w:tabs>
          <w:tab w:val="center" w:pos="4536"/>
        </w:tabs>
        <w:rPr>
          <w:lang w:val="en-US"/>
        </w:rPr>
      </w:pPr>
      <w:r>
        <w:rPr>
          <w:lang w:val="en-US"/>
        </w:rPr>
        <w:t>Kerry</w:t>
      </w:r>
      <w:r>
        <w:rPr>
          <w:lang w:val="en-US"/>
        </w:rPr>
        <w:tab/>
        <w:t>At first glance, sure. But…</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(00:05:48:00)</w:t>
      </w:r>
    </w:p>
    <w:p w:rsidR="00513ADE" w:rsidRDefault="00513ADE" w:rsidP="00891BC4">
      <w:pPr>
        <w:tabs>
          <w:tab w:val="center" w:pos="4536"/>
        </w:tabs>
        <w:rPr>
          <w:lang w:val="en-US"/>
        </w:rPr>
      </w:pPr>
      <w:r>
        <w:rPr>
          <w:lang w:val="en-US"/>
        </w:rPr>
        <w:t>Barbara</w:t>
      </w:r>
      <w:r>
        <w:rPr>
          <w:lang w:val="en-US"/>
        </w:rPr>
        <w:tab/>
        <w:t>Come on Kerry, we need to find out everything about him.</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(00:05:52:00)</w:t>
      </w:r>
    </w:p>
    <w:p w:rsidR="00513ADE" w:rsidRDefault="00513ADE" w:rsidP="00891BC4">
      <w:pPr>
        <w:tabs>
          <w:tab w:val="center" w:pos="4536"/>
        </w:tabs>
        <w:rPr>
          <w:lang w:val="en-US"/>
        </w:rPr>
      </w:pPr>
      <w:r>
        <w:rPr>
          <w:lang w:val="en-US"/>
        </w:rPr>
        <w:t>Kerry</w:t>
      </w:r>
      <w:r>
        <w:rPr>
          <w:lang w:val="en-US"/>
        </w:rPr>
        <w:tab/>
        <w:t>Everything?</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(00:05:52:00)</w:t>
      </w:r>
    </w:p>
    <w:p w:rsidR="00513ADE" w:rsidRDefault="00513ADE" w:rsidP="00891BC4">
      <w:pPr>
        <w:tabs>
          <w:tab w:val="center" w:pos="4536"/>
        </w:tabs>
        <w:rPr>
          <w:lang w:val="en-US"/>
        </w:rPr>
      </w:pPr>
      <w:r>
        <w:rPr>
          <w:lang w:val="en-US"/>
        </w:rPr>
        <w:t>Barbara</w:t>
      </w:r>
      <w:r>
        <w:rPr>
          <w:lang w:val="en-US"/>
        </w:rPr>
        <w:tab/>
        <w:t>Yes, everything about him. Let’s go (laughs)</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(00:05:56:00)</w:t>
      </w:r>
    </w:p>
    <w:p w:rsidR="00513ADE" w:rsidRDefault="00513ADE" w:rsidP="00891BC4">
      <w:pPr>
        <w:tabs>
          <w:tab w:val="center" w:pos="4536"/>
        </w:tabs>
        <w:rPr>
          <w:lang w:val="en-US"/>
        </w:rPr>
      </w:pPr>
      <w:r>
        <w:rPr>
          <w:lang w:val="en-US"/>
        </w:rPr>
        <w:t>Boy3</w:t>
      </w:r>
      <w:r>
        <w:rPr>
          <w:lang w:val="en-US"/>
        </w:rPr>
        <w:tab/>
        <w:t>Hey Badu</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(01:05:57:00)</w:t>
      </w:r>
    </w:p>
    <w:p w:rsidR="00513ADE" w:rsidRDefault="00513ADE" w:rsidP="00891BC4">
      <w:pPr>
        <w:tabs>
          <w:tab w:val="center" w:pos="4536"/>
        </w:tabs>
        <w:rPr>
          <w:lang w:val="en-US"/>
        </w:rPr>
      </w:pPr>
      <w:r>
        <w:rPr>
          <w:lang w:val="en-US"/>
        </w:rPr>
        <w:t>Bayo</w:t>
      </w:r>
      <w:r>
        <w:rPr>
          <w:lang w:val="en-US"/>
        </w:rPr>
        <w:tab/>
        <w:t>Hey.</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(00:05:57:00)</w:t>
      </w:r>
    </w:p>
    <w:p w:rsidR="00513ADE" w:rsidRDefault="00513ADE" w:rsidP="00891BC4">
      <w:pPr>
        <w:tabs>
          <w:tab w:val="center" w:pos="4536"/>
        </w:tabs>
        <w:rPr>
          <w:lang w:val="en-US"/>
        </w:rPr>
      </w:pPr>
      <w:r>
        <w:rPr>
          <w:lang w:val="en-US"/>
        </w:rPr>
        <w:t>Boy2</w:t>
      </w:r>
      <w:r>
        <w:rPr>
          <w:lang w:val="en-US"/>
        </w:rPr>
        <w:tab/>
        <w:t>Hey guys</w:t>
      </w:r>
    </w:p>
    <w:p w:rsidR="00513ADE" w:rsidRDefault="00513ADE" w:rsidP="00891BC4">
      <w:pPr>
        <w:tabs>
          <w:tab w:val="center" w:pos="4536"/>
        </w:tabs>
        <w:rPr>
          <w:lang w:val="en-US"/>
        </w:rPr>
      </w:pPr>
    </w:p>
    <w:p w:rsidR="00513ADE" w:rsidRDefault="00513ADE" w:rsidP="00891BC4">
      <w:pPr>
        <w:tabs>
          <w:tab w:val="center" w:pos="4536"/>
        </w:tabs>
        <w:rPr>
          <w:lang w:val="en-US"/>
        </w:rPr>
      </w:pPr>
      <w:r>
        <w:rPr>
          <w:lang w:val="en-US"/>
        </w:rPr>
        <w:t>(00:05:58:00)</w:t>
      </w:r>
    </w:p>
    <w:p w:rsidR="00513ADE" w:rsidRDefault="00513ADE" w:rsidP="00891BC4">
      <w:pPr>
        <w:tabs>
          <w:tab w:val="center" w:pos="4536"/>
        </w:tabs>
        <w:rPr>
          <w:lang w:val="en-US"/>
        </w:rPr>
      </w:pPr>
      <w:r>
        <w:rPr>
          <w:lang w:val="en-US"/>
        </w:rPr>
        <w:t>Boy3</w:t>
      </w:r>
      <w:r>
        <w:rPr>
          <w:lang w:val="en-US"/>
        </w:rPr>
        <w:tab/>
        <w:t>(reac)</w:t>
      </w:r>
    </w:p>
    <w:p w:rsidR="00513ADE" w:rsidRDefault="00513ADE" w:rsidP="00891BC4">
      <w:pPr>
        <w:tabs>
          <w:tab w:val="center" w:pos="4536"/>
        </w:tabs>
        <w:rPr>
          <w:lang w:val="en-US"/>
        </w:rPr>
      </w:pPr>
    </w:p>
    <w:p w:rsidR="00513ADE" w:rsidRDefault="00513ADE" w:rsidP="002C7B36">
      <w:pPr>
        <w:tabs>
          <w:tab w:val="center" w:pos="4536"/>
        </w:tabs>
        <w:rPr>
          <w:lang w:val="en-US"/>
        </w:rPr>
      </w:pPr>
      <w:r>
        <w:rPr>
          <w:lang w:val="en-US"/>
        </w:rPr>
        <w:t>(00:05:60:00)</w:t>
      </w:r>
    </w:p>
    <w:p w:rsidR="00513ADE" w:rsidRDefault="00513ADE" w:rsidP="002C7B36">
      <w:pPr>
        <w:tabs>
          <w:tab w:val="center" w:pos="4536"/>
        </w:tabs>
        <w:rPr>
          <w:lang w:val="en-US"/>
        </w:rPr>
      </w:pPr>
      <w:r>
        <w:rPr>
          <w:lang w:val="en-US"/>
        </w:rPr>
        <w:t>Bayo</w:t>
      </w:r>
      <w:r>
        <w:rPr>
          <w:lang w:val="en-US"/>
        </w:rPr>
        <w:tab/>
        <w:t>Hey longy…longy.</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(00:06:03:00)</w:t>
      </w:r>
    </w:p>
    <w:p w:rsidR="00513ADE" w:rsidRDefault="00513ADE" w:rsidP="002C7B36">
      <w:pPr>
        <w:tabs>
          <w:tab w:val="center" w:pos="4536"/>
        </w:tabs>
        <w:rPr>
          <w:lang w:val="en-US"/>
        </w:rPr>
      </w:pPr>
      <w:r>
        <w:rPr>
          <w:lang w:val="en-US"/>
        </w:rPr>
        <w:t>Boy4</w:t>
      </w:r>
      <w:r>
        <w:rPr>
          <w:lang w:val="en-US"/>
        </w:rPr>
        <w:tab/>
        <w:t>(reac) How far?</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(00:06:05:00)</w:t>
      </w:r>
    </w:p>
    <w:p w:rsidR="00513ADE" w:rsidRDefault="00513ADE" w:rsidP="002C7B36">
      <w:pPr>
        <w:tabs>
          <w:tab w:val="center" w:pos="4536"/>
        </w:tabs>
        <w:rPr>
          <w:lang w:val="en-US"/>
        </w:rPr>
      </w:pPr>
      <w:r>
        <w:rPr>
          <w:lang w:val="en-US"/>
        </w:rPr>
        <w:t>Boy5</w:t>
      </w:r>
      <w:r>
        <w:rPr>
          <w:lang w:val="en-US"/>
        </w:rPr>
        <w:tab/>
        <w:t>(reac)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(00:06:06:00)</w:t>
      </w:r>
    </w:p>
    <w:p w:rsidR="00513ADE" w:rsidRDefault="00513ADE" w:rsidP="002C7B36">
      <w:pPr>
        <w:tabs>
          <w:tab w:val="center" w:pos="4536"/>
        </w:tabs>
        <w:rPr>
          <w:lang w:val="en-US"/>
        </w:rPr>
      </w:pPr>
      <w:r>
        <w:rPr>
          <w:lang w:val="en-US"/>
        </w:rPr>
        <w:t>Boy6</w:t>
      </w:r>
      <w:r>
        <w:rPr>
          <w:lang w:val="en-US"/>
        </w:rPr>
        <w:tab/>
        <w:t>(reac)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(00:06:07:00)</w:t>
      </w:r>
    </w:p>
    <w:p w:rsidR="00513ADE" w:rsidRDefault="00513ADE" w:rsidP="002C7B36">
      <w:pPr>
        <w:tabs>
          <w:tab w:val="center" w:pos="4536"/>
        </w:tabs>
        <w:rPr>
          <w:lang w:val="en-US"/>
        </w:rPr>
      </w:pPr>
      <w:r>
        <w:rPr>
          <w:lang w:val="en-US"/>
        </w:rPr>
        <w:t>Dwarf</w:t>
      </w:r>
      <w:r>
        <w:rPr>
          <w:lang w:val="en-US"/>
        </w:rPr>
        <w:tab/>
        <w:t>Iroko</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(00:06:07:00)</w:t>
      </w:r>
    </w:p>
    <w:p w:rsidR="00513ADE" w:rsidRDefault="00513ADE" w:rsidP="002C7B36">
      <w:pPr>
        <w:tabs>
          <w:tab w:val="center" w:pos="4536"/>
        </w:tabs>
        <w:rPr>
          <w:lang w:val="en-US"/>
        </w:rPr>
      </w:pPr>
      <w:r>
        <w:rPr>
          <w:lang w:val="en-US"/>
        </w:rPr>
        <w:t>Boy4</w:t>
      </w:r>
      <w:r>
        <w:rPr>
          <w:lang w:val="en-US"/>
        </w:rPr>
        <w:tab/>
        <w:t>You are the one down-oh</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(00:06:08:00)</w:t>
      </w:r>
    </w:p>
    <w:p w:rsidR="00513ADE" w:rsidRDefault="00513ADE" w:rsidP="002C7B36">
      <w:pPr>
        <w:tabs>
          <w:tab w:val="center" w:pos="4536"/>
        </w:tabs>
        <w:rPr>
          <w:lang w:val="en-US"/>
        </w:rPr>
      </w:pPr>
      <w:r>
        <w:rPr>
          <w:lang w:val="en-US"/>
        </w:rPr>
        <w:t>Bayo</w:t>
      </w:r>
      <w:r>
        <w:rPr>
          <w:lang w:val="en-US"/>
        </w:rPr>
        <w:tab/>
        <w:t>Longy…longy.</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(00:06:10:00)</w:t>
      </w:r>
    </w:p>
    <w:p w:rsidR="00513ADE" w:rsidRDefault="00513ADE" w:rsidP="002C7B36">
      <w:pPr>
        <w:tabs>
          <w:tab w:val="center" w:pos="4536"/>
        </w:tabs>
        <w:rPr>
          <w:lang w:val="en-US"/>
        </w:rPr>
      </w:pPr>
      <w:r>
        <w:rPr>
          <w:lang w:val="en-US"/>
        </w:rPr>
        <w:t>Boy3</w:t>
      </w:r>
      <w:r>
        <w:rPr>
          <w:lang w:val="en-US"/>
        </w:rPr>
        <w:tab/>
        <w:t>Please play this game. Leave this guy and play this game.</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(00:06:11:00)</w:t>
      </w:r>
    </w:p>
    <w:p w:rsidR="00513ADE" w:rsidRDefault="00513ADE" w:rsidP="002C7B36">
      <w:pPr>
        <w:tabs>
          <w:tab w:val="center" w:pos="4536"/>
        </w:tabs>
        <w:rPr>
          <w:lang w:val="en-US"/>
        </w:rPr>
      </w:pPr>
      <w:r>
        <w:rPr>
          <w:lang w:val="en-US"/>
        </w:rPr>
        <w:t>Dwarf</w:t>
      </w:r>
      <w:r>
        <w:rPr>
          <w:lang w:val="en-US"/>
        </w:rPr>
        <w:tab/>
        <w:t>(reac)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(00:06:12:00)</w:t>
      </w:r>
    </w:p>
    <w:p w:rsidR="00513ADE" w:rsidRDefault="00513ADE" w:rsidP="002C7B36">
      <w:pPr>
        <w:tabs>
          <w:tab w:val="center" w:pos="4536"/>
        </w:tabs>
        <w:rPr>
          <w:lang w:val="en-US"/>
        </w:rPr>
      </w:pPr>
      <w:r>
        <w:rPr>
          <w:lang w:val="en-US"/>
        </w:rPr>
        <w:t>Bayo</w:t>
      </w:r>
      <w:r>
        <w:rPr>
          <w:lang w:val="en-US"/>
        </w:rPr>
        <w:tab/>
        <w:t>Leave them…leave them, let’s play.</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(00:06:14:00)</w:t>
      </w:r>
    </w:p>
    <w:p w:rsidR="00513ADE" w:rsidRDefault="00513ADE" w:rsidP="002C7B36">
      <w:pPr>
        <w:tabs>
          <w:tab w:val="center" w:pos="4536"/>
        </w:tabs>
        <w:rPr>
          <w:lang w:val="en-US"/>
        </w:rPr>
      </w:pPr>
      <w:r>
        <w:rPr>
          <w:lang w:val="en-US"/>
        </w:rPr>
        <w:t>Dwarf</w:t>
      </w:r>
      <w:r>
        <w:rPr>
          <w:lang w:val="en-US"/>
        </w:rPr>
        <w:tab/>
        <w:t>It seems these ones are two crosses. Please who…</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(00:06:16:00)</w:t>
      </w:r>
    </w:p>
    <w:p w:rsidR="00513ADE" w:rsidRDefault="00513ADE" w:rsidP="002C7B36">
      <w:pPr>
        <w:tabs>
          <w:tab w:val="center" w:pos="4536"/>
        </w:tabs>
        <w:rPr>
          <w:lang w:val="en-US"/>
        </w:rPr>
      </w:pPr>
      <w:r>
        <w:rPr>
          <w:lang w:val="en-US"/>
        </w:rPr>
        <w:t>Boy3</w:t>
      </w:r>
      <w:r>
        <w:rPr>
          <w:lang w:val="en-US"/>
        </w:rPr>
        <w:tab/>
        <w:t>Last card!</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(00:06:17:00)</w:t>
      </w:r>
    </w:p>
    <w:p w:rsidR="00513ADE" w:rsidRDefault="00513ADE" w:rsidP="002C7B36">
      <w:pPr>
        <w:tabs>
          <w:tab w:val="center" w:pos="4536"/>
        </w:tabs>
        <w:rPr>
          <w:lang w:val="en-US"/>
        </w:rPr>
      </w:pPr>
      <w:r>
        <w:rPr>
          <w:lang w:val="en-US"/>
        </w:rPr>
        <w:t>Dwarf</w:t>
      </w:r>
      <w:r>
        <w:rPr>
          <w:lang w:val="en-US"/>
        </w:rPr>
        <w:tab/>
        <w:t>Last card?</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(00:06:18:00)</w:t>
      </w:r>
    </w:p>
    <w:p w:rsidR="00513ADE" w:rsidRDefault="00513ADE" w:rsidP="002C7B36">
      <w:pPr>
        <w:tabs>
          <w:tab w:val="center" w:pos="4536"/>
        </w:tabs>
        <w:rPr>
          <w:lang w:val="en-US"/>
        </w:rPr>
      </w:pPr>
      <w:r>
        <w:rPr>
          <w:lang w:val="en-US"/>
        </w:rPr>
        <w:t>Bayo</w:t>
      </w:r>
      <w:r>
        <w:rPr>
          <w:lang w:val="en-US"/>
        </w:rPr>
        <w:tab/>
        <w:t>Relax and play.</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(00:06:19:00)</w:t>
      </w:r>
    </w:p>
    <w:p w:rsidR="00513ADE" w:rsidRDefault="00513ADE" w:rsidP="002C7B36">
      <w:pPr>
        <w:tabs>
          <w:tab w:val="center" w:pos="4536"/>
        </w:tabs>
        <w:rPr>
          <w:lang w:val="en-US"/>
        </w:rPr>
      </w:pPr>
      <w:r>
        <w:rPr>
          <w:lang w:val="en-US"/>
        </w:rPr>
        <w:t>Dwarf</w:t>
      </w:r>
      <w:r>
        <w:rPr>
          <w:lang w:val="en-US"/>
        </w:rPr>
        <w:tab/>
        <w:t>Ok.</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(00:06:20:00)</w:t>
      </w:r>
    </w:p>
    <w:p w:rsidR="00513ADE" w:rsidRDefault="00513ADE" w:rsidP="002C7B36">
      <w:pPr>
        <w:tabs>
          <w:tab w:val="center" w:pos="4536"/>
        </w:tabs>
        <w:rPr>
          <w:lang w:val="en-US"/>
        </w:rPr>
      </w:pPr>
      <w:r>
        <w:rPr>
          <w:lang w:val="en-US"/>
        </w:rPr>
        <w:t>Boy5</w:t>
      </w:r>
      <w:r>
        <w:rPr>
          <w:lang w:val="en-US"/>
        </w:rPr>
        <w:tab/>
        <w:t>Bad guy.</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(00:06:22:00)</w:t>
      </w:r>
    </w:p>
    <w:p w:rsidR="00513ADE" w:rsidRDefault="00513ADE" w:rsidP="002C7B36">
      <w:pPr>
        <w:tabs>
          <w:tab w:val="center" w:pos="4536"/>
        </w:tabs>
        <w:rPr>
          <w:lang w:val="en-US"/>
        </w:rPr>
      </w:pPr>
      <w:r>
        <w:rPr>
          <w:lang w:val="en-US"/>
        </w:rPr>
        <w:t>Bayo</w:t>
      </w:r>
      <w:r>
        <w:rPr>
          <w:lang w:val="en-US"/>
        </w:rPr>
        <w:tab/>
        <w:t>Guy…</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(00:06:23:00)</w:t>
      </w:r>
    </w:p>
    <w:p w:rsidR="00513ADE" w:rsidRDefault="00513ADE" w:rsidP="002C7B36">
      <w:pPr>
        <w:tabs>
          <w:tab w:val="center" w:pos="4536"/>
        </w:tabs>
        <w:rPr>
          <w:lang w:val="en-US"/>
        </w:rPr>
      </w:pPr>
      <w:r>
        <w:rPr>
          <w:lang w:val="en-US"/>
        </w:rPr>
        <w:t>Boy3</w:t>
      </w:r>
      <w:r>
        <w:rPr>
          <w:lang w:val="en-US"/>
        </w:rPr>
        <w:tab/>
        <w:t>(reac) Hold on first of all.</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(00:06:26:00)</w:t>
      </w:r>
    </w:p>
    <w:p w:rsidR="00513ADE" w:rsidRDefault="00513ADE" w:rsidP="002C7B36">
      <w:pPr>
        <w:tabs>
          <w:tab w:val="center" w:pos="4536"/>
        </w:tabs>
        <w:rPr>
          <w:lang w:val="en-US"/>
        </w:rPr>
      </w:pPr>
      <w:r>
        <w:rPr>
          <w:lang w:val="en-US"/>
        </w:rPr>
        <w:t>Boy4</w:t>
      </w:r>
      <w:r>
        <w:rPr>
          <w:lang w:val="en-US"/>
        </w:rPr>
        <w:tab/>
        <w:t>(reac)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(00:06:27:00)</w:t>
      </w:r>
    </w:p>
    <w:p w:rsidR="00513ADE" w:rsidRDefault="00513ADE" w:rsidP="002C7B36">
      <w:pPr>
        <w:tabs>
          <w:tab w:val="center" w:pos="4536"/>
        </w:tabs>
        <w:rPr>
          <w:lang w:val="en-US"/>
        </w:rPr>
      </w:pPr>
      <w:r>
        <w:rPr>
          <w:lang w:val="en-US"/>
        </w:rPr>
        <w:t>Boy2</w:t>
      </w:r>
      <w:r>
        <w:rPr>
          <w:lang w:val="en-US"/>
        </w:rPr>
        <w:tab/>
        <w:t>(reac)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(00:06:29:00)</w:t>
      </w:r>
    </w:p>
    <w:p w:rsidR="00513ADE" w:rsidRDefault="00513ADE" w:rsidP="002C7B36">
      <w:pPr>
        <w:tabs>
          <w:tab w:val="center" w:pos="4536"/>
        </w:tabs>
        <w:rPr>
          <w:lang w:val="en-US"/>
        </w:rPr>
      </w:pPr>
      <w:r>
        <w:rPr>
          <w:lang w:val="en-US"/>
        </w:rPr>
        <w:t>Bayo</w:t>
      </w:r>
      <w:r>
        <w:rPr>
          <w:lang w:val="en-US"/>
        </w:rPr>
        <w:tab/>
        <w:t>Guy you are…you are a crook.</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(00:06:30:00)</w:t>
      </w:r>
    </w:p>
    <w:p w:rsidR="00513ADE" w:rsidRDefault="00513ADE" w:rsidP="002C7B36">
      <w:pPr>
        <w:tabs>
          <w:tab w:val="center" w:pos="4536"/>
        </w:tabs>
        <w:rPr>
          <w:lang w:val="en-US"/>
        </w:rPr>
      </w:pPr>
      <w:r>
        <w:rPr>
          <w:lang w:val="en-US"/>
        </w:rPr>
        <w:t>Dwarf</w:t>
      </w:r>
      <w:r>
        <w:rPr>
          <w:lang w:val="en-US"/>
        </w:rPr>
        <w:tab/>
        <w:t>(reac)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(00:06:31:00)</w:t>
      </w:r>
    </w:p>
    <w:p w:rsidR="00513ADE" w:rsidRDefault="00513ADE" w:rsidP="002C7B36">
      <w:pPr>
        <w:tabs>
          <w:tab w:val="center" w:pos="4536"/>
        </w:tabs>
        <w:rPr>
          <w:lang w:val="en-US"/>
        </w:rPr>
      </w:pPr>
      <w:r>
        <w:rPr>
          <w:lang w:val="en-US"/>
        </w:rPr>
        <w:t>Boy4</w:t>
      </w:r>
      <w:r>
        <w:rPr>
          <w:lang w:val="en-US"/>
        </w:rPr>
        <w:tab/>
        <w:t>(reac)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(00:06:35:00)</w:t>
      </w:r>
    </w:p>
    <w:p w:rsidR="00513ADE" w:rsidRDefault="00513ADE" w:rsidP="002C7B36">
      <w:pPr>
        <w:tabs>
          <w:tab w:val="center" w:pos="4536"/>
        </w:tabs>
        <w:rPr>
          <w:lang w:val="en-US"/>
        </w:rPr>
      </w:pPr>
      <w:r>
        <w:rPr>
          <w:lang w:val="en-US"/>
        </w:rPr>
        <w:t>Boy2</w:t>
      </w:r>
      <w:r>
        <w:rPr>
          <w:lang w:val="en-US"/>
        </w:rPr>
        <w:tab/>
        <w:t>Guy…guy…guy…</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(00:06:37:00)</w:t>
      </w:r>
    </w:p>
    <w:p w:rsidR="00513ADE" w:rsidRDefault="00513ADE" w:rsidP="002C7B36">
      <w:pPr>
        <w:tabs>
          <w:tab w:val="center" w:pos="4536"/>
        </w:tabs>
        <w:rPr>
          <w:lang w:val="en-US"/>
        </w:rPr>
      </w:pPr>
      <w:r>
        <w:rPr>
          <w:lang w:val="en-US"/>
        </w:rPr>
        <w:t>Dwarf</w:t>
      </w:r>
      <w:r>
        <w:rPr>
          <w:lang w:val="en-US"/>
        </w:rPr>
        <w:tab/>
        <w:t>(reac)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(00:06:39:00)</w:t>
      </w:r>
    </w:p>
    <w:p w:rsidR="00513ADE" w:rsidRDefault="00513ADE" w:rsidP="002C7B36">
      <w:pPr>
        <w:tabs>
          <w:tab w:val="center" w:pos="4536"/>
        </w:tabs>
        <w:rPr>
          <w:lang w:val="en-US"/>
        </w:rPr>
      </w:pPr>
      <w:r>
        <w:rPr>
          <w:lang w:val="en-US"/>
        </w:rPr>
        <w:t>Boy2</w:t>
      </w:r>
      <w:r>
        <w:rPr>
          <w:lang w:val="en-US"/>
        </w:rPr>
        <w:tab/>
        <w:t>This guy has started again.</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(00:06:40:00)</w:t>
      </w:r>
    </w:p>
    <w:p w:rsidR="00513ADE" w:rsidRDefault="00513ADE" w:rsidP="002C7B36">
      <w:pPr>
        <w:tabs>
          <w:tab w:val="center" w:pos="4536"/>
        </w:tabs>
        <w:rPr>
          <w:lang w:val="en-US"/>
        </w:rPr>
      </w:pPr>
      <w:r>
        <w:rPr>
          <w:lang w:val="en-US"/>
        </w:rPr>
        <w:t>Bayo</w:t>
      </w:r>
      <w:r>
        <w:rPr>
          <w:lang w:val="en-US"/>
        </w:rPr>
        <w:tab/>
        <w:t>See this guy.</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(00:06:42:00)</w:t>
      </w:r>
    </w:p>
    <w:p w:rsidR="00513ADE" w:rsidRDefault="00513ADE" w:rsidP="002C7B36">
      <w:pPr>
        <w:tabs>
          <w:tab w:val="center" w:pos="4536"/>
        </w:tabs>
        <w:rPr>
          <w:lang w:val="en-US"/>
        </w:rPr>
      </w:pPr>
      <w:r>
        <w:rPr>
          <w:lang w:val="en-US"/>
        </w:rPr>
        <w:t>Boy4</w:t>
      </w:r>
      <w:r>
        <w:rPr>
          <w:lang w:val="en-US"/>
        </w:rPr>
        <w:tab/>
        <w:t>Phone collector.(reac)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(00:06:45:00)</w:t>
      </w:r>
    </w:p>
    <w:p w:rsidR="00513ADE" w:rsidRDefault="00513ADE" w:rsidP="002C7B36">
      <w:pPr>
        <w:tabs>
          <w:tab w:val="center" w:pos="4536"/>
        </w:tabs>
        <w:rPr>
          <w:lang w:val="en-US"/>
        </w:rPr>
      </w:pPr>
      <w:r>
        <w:rPr>
          <w:lang w:val="en-US"/>
        </w:rPr>
        <w:t>Boy2</w:t>
      </w:r>
      <w:r>
        <w:rPr>
          <w:lang w:val="en-US"/>
        </w:rPr>
        <w:tab/>
        <w:t>(reac)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(00:06:47:00)</w:t>
      </w:r>
    </w:p>
    <w:p w:rsidR="00513ADE" w:rsidRDefault="00513ADE" w:rsidP="002C7B36">
      <w:pPr>
        <w:tabs>
          <w:tab w:val="center" w:pos="4536"/>
        </w:tabs>
        <w:rPr>
          <w:lang w:val="en-US"/>
        </w:rPr>
      </w:pPr>
      <w:r>
        <w:rPr>
          <w:lang w:val="en-US"/>
        </w:rPr>
        <w:t>Dwarf</w:t>
      </w:r>
      <w:r>
        <w:rPr>
          <w:lang w:val="en-US"/>
        </w:rPr>
        <w:tab/>
        <w:t>Guys, these are my new collections-oh.</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(00:06:49:00)</w:t>
      </w:r>
    </w:p>
    <w:p w:rsidR="00513ADE" w:rsidRDefault="00513ADE" w:rsidP="002C7B36">
      <w:pPr>
        <w:tabs>
          <w:tab w:val="center" w:pos="4536"/>
        </w:tabs>
        <w:rPr>
          <w:lang w:val="en-US"/>
        </w:rPr>
      </w:pPr>
      <w:r>
        <w:rPr>
          <w:lang w:val="en-US"/>
        </w:rPr>
        <w:t>Bayo</w:t>
      </w:r>
      <w:r>
        <w:rPr>
          <w:lang w:val="en-US"/>
        </w:rPr>
        <w:tab/>
        <w:t>(reac)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(00:06:50:00)</w:t>
      </w:r>
    </w:p>
    <w:p w:rsidR="00513ADE" w:rsidRDefault="00513ADE" w:rsidP="002C7B36">
      <w:pPr>
        <w:tabs>
          <w:tab w:val="center" w:pos="4536"/>
        </w:tabs>
        <w:rPr>
          <w:lang w:val="en-US"/>
        </w:rPr>
      </w:pPr>
      <w:r>
        <w:rPr>
          <w:lang w:val="en-US"/>
        </w:rPr>
        <w:t>Dwarf</w:t>
      </w:r>
      <w:r>
        <w:rPr>
          <w:lang w:val="en-US"/>
        </w:rPr>
        <w:tab/>
        <w:t>Cool down guys.</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(00:06:51:00)</w:t>
      </w:r>
    </w:p>
    <w:p w:rsidR="00513ADE" w:rsidRDefault="00513ADE" w:rsidP="002C7B36">
      <w:pPr>
        <w:tabs>
          <w:tab w:val="center" w:pos="4536"/>
        </w:tabs>
        <w:rPr>
          <w:lang w:val="en-US"/>
        </w:rPr>
      </w:pPr>
      <w:r>
        <w:rPr>
          <w:lang w:val="en-US"/>
        </w:rPr>
        <w:t>Boy5</w:t>
      </w:r>
      <w:r>
        <w:rPr>
          <w:lang w:val="en-US"/>
        </w:rPr>
        <w:tab/>
        <w:t>(reac)</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(00:06:53:00)</w:t>
      </w:r>
    </w:p>
    <w:p w:rsidR="00513ADE" w:rsidRDefault="00513ADE" w:rsidP="002C7B36">
      <w:pPr>
        <w:tabs>
          <w:tab w:val="center" w:pos="4536"/>
        </w:tabs>
        <w:rPr>
          <w:lang w:val="en-US"/>
        </w:rPr>
      </w:pPr>
      <w:r>
        <w:rPr>
          <w:lang w:val="en-US"/>
        </w:rPr>
        <w:t>Boy2</w:t>
      </w:r>
      <w:r>
        <w:rPr>
          <w:lang w:val="en-US"/>
        </w:rPr>
        <w:tab/>
        <w:t>Bro, how far?</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(00:06:54:00)</w:t>
      </w:r>
    </w:p>
    <w:p w:rsidR="00513ADE" w:rsidRDefault="00513ADE" w:rsidP="002C7B36">
      <w:pPr>
        <w:tabs>
          <w:tab w:val="center" w:pos="4536"/>
        </w:tabs>
        <w:rPr>
          <w:lang w:val="en-US"/>
        </w:rPr>
      </w:pPr>
      <w:r>
        <w:rPr>
          <w:lang w:val="en-US"/>
        </w:rPr>
        <w:t>Dwarf</w:t>
      </w:r>
      <w:r>
        <w:rPr>
          <w:lang w:val="en-US"/>
        </w:rPr>
        <w:tab/>
        <w:t>(reac) I think I heard noise there.</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(00:06:56:00)</w:t>
      </w:r>
    </w:p>
    <w:p w:rsidR="00513ADE" w:rsidRDefault="00513ADE" w:rsidP="002C7B36">
      <w:pPr>
        <w:tabs>
          <w:tab w:val="center" w:pos="4536"/>
        </w:tabs>
        <w:rPr>
          <w:lang w:val="en-US"/>
        </w:rPr>
      </w:pPr>
      <w:r>
        <w:rPr>
          <w:lang w:val="en-US"/>
        </w:rPr>
        <w:t>Bayo</w:t>
      </w:r>
      <w:r>
        <w:rPr>
          <w:lang w:val="en-US"/>
        </w:rPr>
        <w:tab/>
        <w:t>Are you serious?</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(00:06:57:00)</w:t>
      </w:r>
    </w:p>
    <w:p w:rsidR="00513ADE" w:rsidRDefault="00513ADE" w:rsidP="002C7B36">
      <w:pPr>
        <w:tabs>
          <w:tab w:val="center" w:pos="4536"/>
        </w:tabs>
        <w:rPr>
          <w:lang w:val="en-US"/>
        </w:rPr>
      </w:pPr>
      <w:r>
        <w:rPr>
          <w:lang w:val="en-US"/>
        </w:rPr>
        <w:t>Dwarf</w:t>
      </w:r>
      <w:r>
        <w:rPr>
          <w:lang w:val="en-US"/>
        </w:rPr>
        <w:tab/>
        <w:t>Yes</w:t>
      </w:r>
    </w:p>
    <w:p w:rsidR="00513ADE" w:rsidRDefault="00513ADE" w:rsidP="002C7B36">
      <w:pPr>
        <w:tabs>
          <w:tab w:val="center" w:pos="4536"/>
        </w:tabs>
        <w:rPr>
          <w:lang w:val="en-US"/>
        </w:rPr>
      </w:pPr>
    </w:p>
    <w:p w:rsidR="00513ADE" w:rsidRDefault="00513ADE" w:rsidP="002C7B36">
      <w:pPr>
        <w:tabs>
          <w:tab w:val="center" w:pos="4536"/>
        </w:tabs>
        <w:rPr>
          <w:lang w:val="en-US"/>
        </w:rPr>
      </w:pPr>
      <w:r>
        <w:rPr>
          <w:lang w:val="en-US"/>
        </w:rPr>
        <w:t>(00:06:59:00)</w:t>
      </w:r>
    </w:p>
    <w:p w:rsidR="00513ADE" w:rsidRDefault="00513ADE" w:rsidP="002C7B36">
      <w:pPr>
        <w:tabs>
          <w:tab w:val="center" w:pos="4536"/>
        </w:tabs>
        <w:rPr>
          <w:lang w:val="en-US"/>
        </w:rPr>
      </w:pPr>
      <w:r>
        <w:rPr>
          <w:lang w:val="en-US"/>
        </w:rPr>
        <w:t>Boy2</w:t>
      </w:r>
      <w:r>
        <w:rPr>
          <w:lang w:val="en-US"/>
        </w:rPr>
        <w:tab/>
        <w:t>Guy, who is there?</w:t>
      </w:r>
    </w:p>
    <w:p w:rsidR="00513ADE" w:rsidRDefault="00513ADE" w:rsidP="002C7B36">
      <w:pPr>
        <w:tabs>
          <w:tab w:val="center" w:pos="4536"/>
        </w:tabs>
        <w:rPr>
          <w:lang w:val="en-US"/>
        </w:rPr>
      </w:pPr>
    </w:p>
    <w:p w:rsidR="00513ADE" w:rsidRDefault="00513ADE" w:rsidP="00F814A5">
      <w:pPr>
        <w:tabs>
          <w:tab w:val="center" w:pos="4536"/>
        </w:tabs>
        <w:rPr>
          <w:lang w:val="en-US"/>
        </w:rPr>
      </w:pPr>
      <w:r>
        <w:rPr>
          <w:lang w:val="en-US"/>
        </w:rPr>
        <w:t>(00:07:00:00)</w:t>
      </w:r>
    </w:p>
    <w:p w:rsidR="00513ADE" w:rsidRDefault="00513ADE" w:rsidP="00F814A5">
      <w:pPr>
        <w:tabs>
          <w:tab w:val="center" w:pos="4536"/>
        </w:tabs>
        <w:rPr>
          <w:lang w:val="en-US"/>
        </w:rPr>
      </w:pPr>
      <w:r>
        <w:rPr>
          <w:lang w:val="en-US"/>
        </w:rPr>
        <w:t>Boy3</w:t>
      </w:r>
      <w:r>
        <w:rPr>
          <w:lang w:val="en-US"/>
        </w:rPr>
        <w:tab/>
        <w:t>Don’t worry.</w:t>
      </w:r>
    </w:p>
    <w:p w:rsidR="00513ADE" w:rsidRDefault="00513ADE" w:rsidP="00F814A5">
      <w:pPr>
        <w:tabs>
          <w:tab w:val="center" w:pos="4536"/>
        </w:tabs>
        <w:rPr>
          <w:lang w:val="en-US"/>
        </w:rPr>
      </w:pPr>
    </w:p>
    <w:p w:rsidR="00513ADE" w:rsidRDefault="00513ADE" w:rsidP="00F814A5">
      <w:pPr>
        <w:tabs>
          <w:tab w:val="center" w:pos="4536"/>
        </w:tabs>
        <w:rPr>
          <w:lang w:val="en-US"/>
        </w:rPr>
      </w:pPr>
      <w:r>
        <w:rPr>
          <w:lang w:val="en-US"/>
        </w:rPr>
        <w:t>(00:07:02:00)</w:t>
      </w:r>
    </w:p>
    <w:p w:rsidR="00513ADE" w:rsidRDefault="00513ADE" w:rsidP="00F814A5">
      <w:pPr>
        <w:tabs>
          <w:tab w:val="center" w:pos="4536"/>
        </w:tabs>
        <w:rPr>
          <w:lang w:val="en-US"/>
        </w:rPr>
      </w:pPr>
      <w:r>
        <w:rPr>
          <w:lang w:val="en-US"/>
        </w:rPr>
        <w:t>Boy5</w:t>
      </w:r>
      <w:r>
        <w:rPr>
          <w:lang w:val="en-US"/>
        </w:rPr>
        <w:tab/>
        <w:t>(reac)</w:t>
      </w:r>
    </w:p>
    <w:p w:rsidR="00513ADE" w:rsidRDefault="00513ADE" w:rsidP="00F814A5">
      <w:pPr>
        <w:tabs>
          <w:tab w:val="center" w:pos="4536"/>
        </w:tabs>
        <w:rPr>
          <w:lang w:val="en-US"/>
        </w:rPr>
      </w:pPr>
    </w:p>
    <w:p w:rsidR="00513ADE" w:rsidRDefault="00513ADE" w:rsidP="00C50BA2">
      <w:pPr>
        <w:tabs>
          <w:tab w:val="center" w:pos="4536"/>
        </w:tabs>
        <w:rPr>
          <w:lang w:val="en-US"/>
        </w:rPr>
      </w:pPr>
      <w:r>
        <w:rPr>
          <w:lang w:val="en-US"/>
        </w:rPr>
        <w:t>(00:07:03:00)</w:t>
      </w:r>
    </w:p>
    <w:p w:rsidR="00513ADE" w:rsidRDefault="00513ADE" w:rsidP="00C50BA2">
      <w:pPr>
        <w:tabs>
          <w:tab w:val="center" w:pos="4536"/>
        </w:tabs>
        <w:rPr>
          <w:lang w:val="en-US"/>
        </w:rPr>
      </w:pPr>
      <w:r>
        <w:rPr>
          <w:lang w:val="en-US"/>
        </w:rPr>
        <w:t>Bayo</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(00:07:05:00)</w:t>
      </w:r>
    </w:p>
    <w:p w:rsidR="00513ADE" w:rsidRDefault="00513ADE" w:rsidP="00C50BA2">
      <w:pPr>
        <w:tabs>
          <w:tab w:val="center" w:pos="4536"/>
        </w:tabs>
        <w:rPr>
          <w:lang w:val="en-US"/>
        </w:rPr>
      </w:pPr>
      <w:r>
        <w:rPr>
          <w:lang w:val="en-US"/>
        </w:rPr>
        <w:t>Boy3</w:t>
      </w:r>
      <w:r>
        <w:rPr>
          <w:lang w:val="en-US"/>
        </w:rPr>
        <w:tab/>
        <w:t>Guy, tell us something.</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(00:07:06:00)</w:t>
      </w:r>
    </w:p>
    <w:p w:rsidR="00513ADE" w:rsidRDefault="00513ADE" w:rsidP="00C50BA2">
      <w:pPr>
        <w:tabs>
          <w:tab w:val="center" w:pos="4536"/>
        </w:tabs>
        <w:rPr>
          <w:lang w:val="en-US"/>
        </w:rPr>
      </w:pPr>
      <w:r>
        <w:rPr>
          <w:lang w:val="en-US"/>
        </w:rPr>
        <w:t>Boy4</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(00:07:07:00)</w:t>
      </w:r>
    </w:p>
    <w:p w:rsidR="00513ADE" w:rsidRDefault="00513ADE" w:rsidP="00C50BA2">
      <w:pPr>
        <w:tabs>
          <w:tab w:val="center" w:pos="4536"/>
        </w:tabs>
        <w:rPr>
          <w:lang w:val="en-US"/>
        </w:rPr>
      </w:pPr>
      <w:r>
        <w:rPr>
          <w:lang w:val="en-US"/>
        </w:rPr>
        <w:t>Dwarf</w:t>
      </w:r>
      <w:r>
        <w:rPr>
          <w:lang w:val="en-US"/>
        </w:rPr>
        <w:tab/>
        <w:t>So who wants to buy? (reac)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(00:07:10:00)</w:t>
      </w:r>
    </w:p>
    <w:p w:rsidR="00513ADE" w:rsidRDefault="00513ADE" w:rsidP="00C50BA2">
      <w:pPr>
        <w:tabs>
          <w:tab w:val="center" w:pos="4536"/>
        </w:tabs>
        <w:rPr>
          <w:lang w:val="en-US"/>
        </w:rPr>
      </w:pPr>
      <w:r>
        <w:rPr>
          <w:lang w:val="en-US"/>
        </w:rPr>
        <w:t>Boy2</w:t>
      </w:r>
      <w:r>
        <w:rPr>
          <w:lang w:val="en-US"/>
        </w:rPr>
        <w:tab/>
        <w:t>Guy…guy, how much is this one?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(00:07:14:00)</w:t>
      </w:r>
    </w:p>
    <w:p w:rsidR="00513ADE" w:rsidRDefault="00513ADE" w:rsidP="00C50BA2">
      <w:pPr>
        <w:tabs>
          <w:tab w:val="center" w:pos="4536"/>
        </w:tabs>
        <w:rPr>
          <w:lang w:val="en-US"/>
        </w:rPr>
      </w:pPr>
      <w:r>
        <w:rPr>
          <w:lang w:val="en-US"/>
        </w:rPr>
        <w:t>Dwarf</w:t>
      </w:r>
      <w:r>
        <w:rPr>
          <w:lang w:val="en-US"/>
        </w:rPr>
        <w:tab/>
        <w:t>This one? Bring 5000.</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(00:07:18:00)</w:t>
      </w:r>
    </w:p>
    <w:p w:rsidR="00513ADE" w:rsidRDefault="00513ADE" w:rsidP="00C50BA2">
      <w:pPr>
        <w:tabs>
          <w:tab w:val="center" w:pos="4536"/>
        </w:tabs>
        <w:rPr>
          <w:lang w:val="en-US"/>
        </w:rPr>
      </w:pPr>
      <w:r>
        <w:rPr>
          <w:lang w:val="en-US"/>
        </w:rPr>
        <w:t>Boy5</w:t>
      </w:r>
      <w:r>
        <w:rPr>
          <w:lang w:val="en-US"/>
        </w:rPr>
        <w:tab/>
        <w:t>5000 is too much.</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(00:07:19:00)</w:t>
      </w:r>
    </w:p>
    <w:p w:rsidR="00513ADE" w:rsidRDefault="00513ADE" w:rsidP="00C50BA2">
      <w:pPr>
        <w:tabs>
          <w:tab w:val="center" w:pos="4536"/>
        </w:tabs>
        <w:rPr>
          <w:lang w:val="en-US"/>
        </w:rPr>
      </w:pPr>
      <w:r>
        <w:rPr>
          <w:lang w:val="en-US"/>
        </w:rPr>
        <w:t>Boy2</w:t>
      </w:r>
      <w:r>
        <w:rPr>
          <w:lang w:val="en-US"/>
        </w:rPr>
        <w:tab/>
        <w:t>Guy, why now, you know that we are all students. So why 5000?</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(00:07:22:00)</w:t>
      </w:r>
    </w:p>
    <w:p w:rsidR="00513ADE" w:rsidRDefault="00513ADE" w:rsidP="00C50BA2">
      <w:pPr>
        <w:tabs>
          <w:tab w:val="center" w:pos="4536"/>
        </w:tabs>
        <w:rPr>
          <w:lang w:val="en-US"/>
        </w:rPr>
      </w:pPr>
      <w:r>
        <w:rPr>
          <w:lang w:val="en-US"/>
        </w:rPr>
        <w:t>Bayo</w:t>
      </w:r>
      <w:r>
        <w:rPr>
          <w:lang w:val="en-US"/>
        </w:rPr>
        <w:tab/>
        <w:t>(reac) How can you say that? This phone is “tokumbo”.</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(00:07:26:00)</w:t>
      </w:r>
    </w:p>
    <w:p w:rsidR="00513ADE" w:rsidRDefault="00513ADE" w:rsidP="00C50BA2">
      <w:pPr>
        <w:tabs>
          <w:tab w:val="center" w:pos="4536"/>
        </w:tabs>
        <w:rPr>
          <w:lang w:val="en-US"/>
        </w:rPr>
      </w:pPr>
      <w:r>
        <w:rPr>
          <w:lang w:val="en-US"/>
        </w:rPr>
        <w:t>Boy5</w:t>
      </w:r>
      <w:r>
        <w:rPr>
          <w:lang w:val="en-US"/>
        </w:rPr>
        <w:tab/>
        <w:t>Why is it 5000?</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(00:07:28:00)</w:t>
      </w:r>
    </w:p>
    <w:p w:rsidR="00513ADE" w:rsidRDefault="00513ADE" w:rsidP="00C50BA2">
      <w:pPr>
        <w:tabs>
          <w:tab w:val="center" w:pos="4536"/>
        </w:tabs>
        <w:rPr>
          <w:lang w:val="en-US"/>
        </w:rPr>
      </w:pPr>
      <w:r>
        <w:rPr>
          <w:lang w:val="en-US"/>
        </w:rPr>
        <w:t>Bayo</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(00:07:30:00)</w:t>
      </w:r>
    </w:p>
    <w:p w:rsidR="00513ADE" w:rsidRDefault="00513ADE" w:rsidP="00C50BA2">
      <w:pPr>
        <w:tabs>
          <w:tab w:val="center" w:pos="4536"/>
        </w:tabs>
        <w:rPr>
          <w:lang w:val="en-US"/>
        </w:rPr>
      </w:pPr>
      <w:r>
        <w:rPr>
          <w:lang w:val="en-US"/>
        </w:rPr>
        <w:t>Dwarf</w:t>
      </w:r>
      <w:r>
        <w:rPr>
          <w:lang w:val="en-US"/>
        </w:rPr>
        <w:tab/>
        <w:t>Ok…ok, give me 4000.</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(00:07:31:00)</w:t>
      </w:r>
    </w:p>
    <w:p w:rsidR="00513ADE" w:rsidRDefault="00513ADE" w:rsidP="00C50BA2">
      <w:pPr>
        <w:tabs>
          <w:tab w:val="center" w:pos="4536"/>
        </w:tabs>
        <w:rPr>
          <w:lang w:val="en-US"/>
        </w:rPr>
      </w:pPr>
      <w:r>
        <w:rPr>
          <w:lang w:val="en-US"/>
        </w:rPr>
        <w:t>Boy5</w:t>
      </w:r>
      <w:r>
        <w:rPr>
          <w:lang w:val="en-US"/>
        </w:rPr>
        <w:tab/>
        <w:t>4000</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(00:07:33:00)</w:t>
      </w:r>
    </w:p>
    <w:p w:rsidR="00513ADE" w:rsidRDefault="00513ADE" w:rsidP="00C50BA2">
      <w:pPr>
        <w:tabs>
          <w:tab w:val="center" w:pos="4536"/>
        </w:tabs>
        <w:rPr>
          <w:lang w:val="en-US"/>
        </w:rPr>
      </w:pPr>
      <w:r>
        <w:rPr>
          <w:lang w:val="en-US"/>
        </w:rPr>
        <w:t>Boy2</w:t>
      </w:r>
      <w:r>
        <w:rPr>
          <w:lang w:val="en-US"/>
        </w:rPr>
        <w:tab/>
        <w:t>Ok, do you know what? Next week I’ll pay you.</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(00:07:37:00)</w:t>
      </w:r>
    </w:p>
    <w:p w:rsidR="00513ADE" w:rsidRDefault="00513ADE" w:rsidP="00C50BA2">
      <w:pPr>
        <w:tabs>
          <w:tab w:val="center" w:pos="4536"/>
        </w:tabs>
        <w:rPr>
          <w:lang w:val="en-US"/>
        </w:rPr>
      </w:pPr>
      <w:r>
        <w:rPr>
          <w:lang w:val="en-US"/>
        </w:rPr>
        <w:t>Dwarf</w:t>
      </w:r>
      <w:r>
        <w:rPr>
          <w:lang w:val="en-US"/>
        </w:rPr>
        <w:tab/>
        <w:t>(laughs) Correct guy!</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(00:07:40:00)</w:t>
      </w:r>
    </w:p>
    <w:p w:rsidR="00513ADE" w:rsidRDefault="00513ADE" w:rsidP="00C50BA2">
      <w:pPr>
        <w:tabs>
          <w:tab w:val="center" w:pos="4536"/>
        </w:tabs>
        <w:rPr>
          <w:lang w:val="en-US"/>
        </w:rPr>
      </w:pPr>
      <w:r>
        <w:rPr>
          <w:lang w:val="en-US"/>
        </w:rPr>
        <w:t>Boys</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(00:07:46:00)</w:t>
      </w:r>
    </w:p>
    <w:p w:rsidR="00513ADE" w:rsidRDefault="00513ADE" w:rsidP="00C50BA2">
      <w:pPr>
        <w:tabs>
          <w:tab w:val="center" w:pos="4536"/>
        </w:tabs>
        <w:rPr>
          <w:lang w:val="en-US"/>
        </w:rPr>
      </w:pPr>
      <w:r>
        <w:rPr>
          <w:lang w:val="en-US"/>
        </w:rPr>
        <w:t>Dwarf</w:t>
      </w:r>
      <w:r>
        <w:rPr>
          <w:lang w:val="en-US"/>
        </w:rPr>
        <w:tab/>
        <w:t>I’ll slap you, what’s wrong with you? This phone is not your level.</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(00:07:50:00)</w:t>
      </w:r>
    </w:p>
    <w:p w:rsidR="00513ADE" w:rsidRDefault="00513ADE" w:rsidP="00C50BA2">
      <w:pPr>
        <w:tabs>
          <w:tab w:val="center" w:pos="4536"/>
        </w:tabs>
        <w:rPr>
          <w:lang w:val="en-US"/>
        </w:rPr>
      </w:pPr>
      <w:r>
        <w:rPr>
          <w:lang w:val="en-US"/>
        </w:rPr>
        <w:t>Boys</w:t>
      </w:r>
      <w:r>
        <w:rPr>
          <w:lang w:val="en-US"/>
        </w:rPr>
        <w:tab/>
        <w:t>(laughs)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(00:07:52:00)</w:t>
      </w:r>
    </w:p>
    <w:p w:rsidR="00513ADE" w:rsidRDefault="00513ADE" w:rsidP="00C50BA2">
      <w:pPr>
        <w:tabs>
          <w:tab w:val="center" w:pos="4536"/>
        </w:tabs>
        <w:rPr>
          <w:lang w:val="en-US"/>
        </w:rPr>
      </w:pPr>
      <w:r>
        <w:rPr>
          <w:lang w:val="en-US"/>
        </w:rPr>
        <w:t>Boy3</w:t>
      </w:r>
      <w:r>
        <w:rPr>
          <w:lang w:val="en-US"/>
        </w:rPr>
        <w:tab/>
        <w:t>What’s the meaning of that?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(00:07:54:00)</w:t>
      </w:r>
    </w:p>
    <w:p w:rsidR="00513ADE" w:rsidRDefault="00513ADE" w:rsidP="00C50BA2">
      <w:pPr>
        <w:tabs>
          <w:tab w:val="center" w:pos="4536"/>
        </w:tabs>
        <w:rPr>
          <w:lang w:val="en-US"/>
        </w:rPr>
      </w:pPr>
      <w:r>
        <w:rPr>
          <w:lang w:val="en-US"/>
        </w:rPr>
        <w:t>Boys</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(00:07:55:00)</w:t>
      </w:r>
    </w:p>
    <w:p w:rsidR="00513ADE" w:rsidRDefault="00513ADE" w:rsidP="00C50BA2">
      <w:pPr>
        <w:tabs>
          <w:tab w:val="center" w:pos="4536"/>
        </w:tabs>
        <w:rPr>
          <w:lang w:val="en-US"/>
        </w:rPr>
      </w:pPr>
      <w:r>
        <w:rPr>
          <w:lang w:val="en-US"/>
        </w:rPr>
        <w:t>Boy5</w:t>
      </w:r>
      <w:r>
        <w:rPr>
          <w:lang w:val="en-US"/>
        </w:rPr>
        <w:tab/>
        <w:t>He said this phone is not your level.</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(00:07:56:00)</w:t>
      </w:r>
    </w:p>
    <w:p w:rsidR="00513ADE" w:rsidRDefault="00513ADE" w:rsidP="00C50BA2">
      <w:pPr>
        <w:tabs>
          <w:tab w:val="center" w:pos="4536"/>
        </w:tabs>
        <w:rPr>
          <w:lang w:val="en-US"/>
        </w:rPr>
      </w:pPr>
      <w:r>
        <w:rPr>
          <w:lang w:val="en-US"/>
        </w:rPr>
        <w:t>Bayo</w:t>
      </w:r>
      <w:r>
        <w:rPr>
          <w:lang w:val="en-US"/>
        </w:rPr>
        <w:tab/>
        <w:t>Please pay…pay, let’s get out of here.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(00:07:57:00)</w:t>
      </w:r>
    </w:p>
    <w:p w:rsidR="00513ADE" w:rsidRDefault="00513ADE" w:rsidP="00C50BA2">
      <w:pPr>
        <w:tabs>
          <w:tab w:val="center" w:pos="4536"/>
        </w:tabs>
        <w:rPr>
          <w:lang w:val="en-US"/>
        </w:rPr>
      </w:pPr>
      <w:r>
        <w:rPr>
          <w:lang w:val="en-US"/>
        </w:rPr>
        <w:t>Boy3</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(00:07:58:00)</w:t>
      </w:r>
    </w:p>
    <w:p w:rsidR="00513ADE" w:rsidRDefault="00513ADE" w:rsidP="00C50BA2">
      <w:pPr>
        <w:tabs>
          <w:tab w:val="center" w:pos="4536"/>
        </w:tabs>
        <w:rPr>
          <w:lang w:val="en-US"/>
        </w:rPr>
      </w:pPr>
      <w:r>
        <w:rPr>
          <w:lang w:val="en-US"/>
        </w:rPr>
        <w:t>Dwarf</w:t>
      </w:r>
      <w:r>
        <w:rPr>
          <w:lang w:val="en-US"/>
        </w:rPr>
        <w:tab/>
        <w:t>I said no, you can’t buy this phone.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(00:07:59:00)</w:t>
      </w:r>
    </w:p>
    <w:p w:rsidR="00513ADE" w:rsidRDefault="00513ADE" w:rsidP="00C50BA2">
      <w:pPr>
        <w:tabs>
          <w:tab w:val="center" w:pos="4536"/>
        </w:tabs>
        <w:rPr>
          <w:lang w:val="en-US"/>
        </w:rPr>
      </w:pPr>
      <w:r>
        <w:rPr>
          <w:lang w:val="en-US"/>
        </w:rPr>
        <w:t>Bayo</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(00:08:00:00)</w:t>
      </w:r>
    </w:p>
    <w:p w:rsidR="00513ADE" w:rsidRDefault="00513ADE" w:rsidP="00C50BA2">
      <w:pPr>
        <w:tabs>
          <w:tab w:val="center" w:pos="4536"/>
        </w:tabs>
        <w:rPr>
          <w:lang w:val="en-US"/>
        </w:rPr>
      </w:pPr>
      <w:r>
        <w:rPr>
          <w:lang w:val="en-US"/>
        </w:rPr>
        <w:t>Boy3</w:t>
      </w:r>
      <w:r>
        <w:rPr>
          <w:lang w:val="en-US"/>
        </w:rPr>
        <w:tab/>
        <w:t>What do you mean by that? Wait…wait, what do you mean by that?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(00:08:03:00)</w:t>
      </w:r>
    </w:p>
    <w:p w:rsidR="00513ADE" w:rsidRDefault="00513ADE" w:rsidP="00C50BA2">
      <w:pPr>
        <w:tabs>
          <w:tab w:val="center" w:pos="4536"/>
        </w:tabs>
        <w:rPr>
          <w:lang w:val="en-US"/>
        </w:rPr>
      </w:pPr>
      <w:r>
        <w:rPr>
          <w:lang w:val="en-US"/>
        </w:rPr>
        <w:t>Dwarf</w:t>
      </w:r>
      <w:r>
        <w:rPr>
          <w:lang w:val="en-US"/>
        </w:rPr>
        <w:tab/>
        <w:t>Guy I said no. this phone is more than you, you can’t buy it.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(00:08:07:00)</w:t>
      </w:r>
    </w:p>
    <w:p w:rsidR="00513ADE" w:rsidRDefault="00513ADE" w:rsidP="00C50BA2">
      <w:pPr>
        <w:tabs>
          <w:tab w:val="center" w:pos="4536"/>
        </w:tabs>
        <w:rPr>
          <w:lang w:val="en-US"/>
        </w:rPr>
      </w:pPr>
      <w:r>
        <w:rPr>
          <w:lang w:val="en-US"/>
        </w:rPr>
        <w:t>Boy3</w:t>
      </w:r>
      <w:r>
        <w:rPr>
          <w:lang w:val="en-US"/>
        </w:rPr>
        <w:tab/>
        <w:t>What are you saying?</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(00:08:08:00)</w:t>
      </w:r>
    </w:p>
    <w:p w:rsidR="00513ADE" w:rsidRDefault="00513ADE" w:rsidP="00C50BA2">
      <w:pPr>
        <w:tabs>
          <w:tab w:val="center" w:pos="4536"/>
        </w:tabs>
        <w:rPr>
          <w:lang w:val="en-US"/>
        </w:rPr>
      </w:pPr>
      <w:r>
        <w:rPr>
          <w:lang w:val="en-US"/>
        </w:rPr>
        <w:t>Boys</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(00:08:09:00)</w:t>
      </w:r>
    </w:p>
    <w:p w:rsidR="00513ADE" w:rsidRDefault="00513ADE" w:rsidP="00C50BA2">
      <w:pPr>
        <w:tabs>
          <w:tab w:val="center" w:pos="4536"/>
        </w:tabs>
        <w:rPr>
          <w:lang w:val="en-US"/>
        </w:rPr>
      </w:pPr>
      <w:r>
        <w:rPr>
          <w:lang w:val="en-US"/>
        </w:rPr>
        <w:t>Boy3</w:t>
      </w:r>
      <w:r>
        <w:rPr>
          <w:lang w:val="en-US"/>
        </w:rPr>
        <w:tab/>
        <w:t>What do you mean? How much is the phone?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(00:08:12:00)</w:t>
      </w:r>
    </w:p>
    <w:p w:rsidR="00513ADE" w:rsidRDefault="00513ADE" w:rsidP="00C50BA2">
      <w:pPr>
        <w:tabs>
          <w:tab w:val="center" w:pos="4536"/>
        </w:tabs>
        <w:rPr>
          <w:lang w:val="en-US"/>
        </w:rPr>
      </w:pPr>
      <w:r>
        <w:rPr>
          <w:lang w:val="en-US"/>
        </w:rPr>
        <w:t>Dwarf</w:t>
      </w:r>
      <w:r>
        <w:rPr>
          <w:lang w:val="en-US"/>
        </w:rPr>
        <w:tab/>
        <w:t>Do you…do you want to display yourself. Don’t you dare…don’t dare.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(00:08:14:00)</w:t>
      </w:r>
    </w:p>
    <w:p w:rsidR="00513ADE" w:rsidRDefault="00513ADE" w:rsidP="00C50BA2">
      <w:pPr>
        <w:tabs>
          <w:tab w:val="center" w:pos="4536"/>
        </w:tabs>
        <w:rPr>
          <w:lang w:val="en-US"/>
        </w:rPr>
      </w:pPr>
      <w:r>
        <w:rPr>
          <w:lang w:val="en-US"/>
        </w:rPr>
        <w:t>Boys</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(00:08:16:00)</w:t>
      </w:r>
    </w:p>
    <w:p w:rsidR="00513ADE" w:rsidRDefault="00513ADE" w:rsidP="00C50BA2">
      <w:pPr>
        <w:tabs>
          <w:tab w:val="center" w:pos="4536"/>
        </w:tabs>
        <w:rPr>
          <w:lang w:val="en-US"/>
        </w:rPr>
      </w:pPr>
      <w:r>
        <w:rPr>
          <w:lang w:val="en-US"/>
        </w:rPr>
        <w:t>Bayo</w:t>
      </w:r>
      <w:r>
        <w:rPr>
          <w:lang w:val="en-US"/>
        </w:rPr>
        <w:tab/>
        <w:t>Calm down guy.</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(00:08:18:00)</w:t>
      </w:r>
    </w:p>
    <w:p w:rsidR="00513ADE" w:rsidRDefault="00513ADE" w:rsidP="00C50BA2">
      <w:pPr>
        <w:tabs>
          <w:tab w:val="center" w:pos="4536"/>
        </w:tabs>
        <w:rPr>
          <w:lang w:val="en-US"/>
        </w:rPr>
      </w:pPr>
      <w:r>
        <w:rPr>
          <w:lang w:val="en-US"/>
        </w:rPr>
        <w:t>Dwarf</w:t>
      </w:r>
      <w:r>
        <w:rPr>
          <w:lang w:val="en-US"/>
        </w:rPr>
        <w:tab/>
        <w:t>No, leave him. It seems…it seems…forget that, something is going to happen here.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(00:08:23:00)</w:t>
      </w:r>
    </w:p>
    <w:p w:rsidR="00513ADE" w:rsidRDefault="00513ADE" w:rsidP="00C50BA2">
      <w:pPr>
        <w:tabs>
          <w:tab w:val="center" w:pos="4536"/>
        </w:tabs>
        <w:rPr>
          <w:lang w:val="en-US"/>
        </w:rPr>
      </w:pPr>
      <w:r>
        <w:rPr>
          <w:lang w:val="en-US"/>
        </w:rPr>
        <w:t>Boys</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(00:08:25:00)</w:t>
      </w:r>
    </w:p>
    <w:p w:rsidR="00513ADE" w:rsidRDefault="00513ADE" w:rsidP="00C50BA2">
      <w:pPr>
        <w:tabs>
          <w:tab w:val="center" w:pos="4536"/>
        </w:tabs>
        <w:rPr>
          <w:lang w:val="en-US"/>
        </w:rPr>
      </w:pPr>
      <w:r>
        <w:rPr>
          <w:lang w:val="en-US"/>
        </w:rPr>
        <w:t>Dwarf</w:t>
      </w:r>
      <w:r>
        <w:rPr>
          <w:lang w:val="en-US"/>
        </w:rPr>
        <w:tab/>
        <w:t>So you…</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(00:08:26:00)</w:t>
      </w:r>
    </w:p>
    <w:p w:rsidR="00513ADE" w:rsidRDefault="00513ADE" w:rsidP="00C50BA2">
      <w:pPr>
        <w:tabs>
          <w:tab w:val="center" w:pos="4536"/>
        </w:tabs>
        <w:rPr>
          <w:lang w:val="en-US"/>
        </w:rPr>
      </w:pPr>
      <w:r>
        <w:rPr>
          <w:lang w:val="en-US"/>
        </w:rPr>
        <w:t>Bayo</w:t>
      </w:r>
      <w:r>
        <w:rPr>
          <w:lang w:val="en-US"/>
        </w:rPr>
        <w:tab/>
        <w:t>Calm down…calm down guy. What’s the meaning of that?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(00:08:30:00)</w:t>
      </w:r>
    </w:p>
    <w:p w:rsidR="00513ADE" w:rsidRDefault="00513ADE" w:rsidP="00C50BA2">
      <w:pPr>
        <w:tabs>
          <w:tab w:val="center" w:pos="4536"/>
        </w:tabs>
        <w:rPr>
          <w:lang w:val="en-US"/>
        </w:rPr>
      </w:pPr>
      <w:r>
        <w:rPr>
          <w:lang w:val="en-US"/>
        </w:rPr>
        <w:t>Boys</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(00:08:34:00)</w:t>
      </w:r>
    </w:p>
    <w:p w:rsidR="00513ADE" w:rsidRDefault="00513ADE" w:rsidP="00C50BA2">
      <w:pPr>
        <w:tabs>
          <w:tab w:val="center" w:pos="4536"/>
        </w:tabs>
        <w:rPr>
          <w:lang w:val="en-US"/>
        </w:rPr>
      </w:pPr>
      <w:r>
        <w:rPr>
          <w:lang w:val="en-US"/>
        </w:rPr>
        <w:t>Boy4</w:t>
      </w:r>
      <w:r>
        <w:rPr>
          <w:lang w:val="en-US"/>
        </w:rPr>
        <w:tab/>
        <w:t>If we allow you…if we’ll only allow you, can you beat this guy?</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(00:08:37:00)</w:t>
      </w:r>
    </w:p>
    <w:p w:rsidR="00513ADE" w:rsidRDefault="00513ADE" w:rsidP="00C50BA2">
      <w:pPr>
        <w:tabs>
          <w:tab w:val="center" w:pos="4536"/>
        </w:tabs>
        <w:rPr>
          <w:lang w:val="en-US"/>
        </w:rPr>
      </w:pPr>
      <w:r>
        <w:rPr>
          <w:lang w:val="en-US"/>
        </w:rPr>
        <w:t>Dwarf</w:t>
      </w:r>
      <w:r>
        <w:rPr>
          <w:lang w:val="en-US"/>
        </w:rPr>
        <w:tab/>
        <w:t>Me? Guy, this are my muscles…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(00:08:39:00)</w:t>
      </w:r>
    </w:p>
    <w:p w:rsidR="00513ADE" w:rsidRDefault="00513ADE" w:rsidP="00C50BA2">
      <w:pPr>
        <w:tabs>
          <w:tab w:val="center" w:pos="4536"/>
        </w:tabs>
        <w:rPr>
          <w:lang w:val="en-US"/>
        </w:rPr>
      </w:pPr>
      <w:r>
        <w:rPr>
          <w:lang w:val="en-US"/>
        </w:rPr>
        <w:t>Boy2</w:t>
      </w:r>
      <w:r>
        <w:rPr>
          <w:lang w:val="en-US"/>
        </w:rPr>
        <w:tab/>
        <w:t>Don’t say that.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(00:08:40:00)</w:t>
      </w:r>
    </w:p>
    <w:p w:rsidR="00513ADE" w:rsidRDefault="00513ADE" w:rsidP="00C50BA2">
      <w:pPr>
        <w:tabs>
          <w:tab w:val="center" w:pos="4536"/>
        </w:tabs>
        <w:rPr>
          <w:lang w:val="en-US"/>
        </w:rPr>
      </w:pPr>
      <w:r>
        <w:rPr>
          <w:lang w:val="en-US"/>
        </w:rPr>
        <w:t>Boys</w:t>
      </w:r>
      <w:r>
        <w:rPr>
          <w:lang w:val="en-US"/>
        </w:rPr>
        <w:tab/>
        <w:t>(laugh) (reac)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(00:08:46:00)</w:t>
      </w:r>
    </w:p>
    <w:p w:rsidR="00513ADE" w:rsidRDefault="00513ADE" w:rsidP="00C50BA2">
      <w:pPr>
        <w:tabs>
          <w:tab w:val="center" w:pos="4536"/>
        </w:tabs>
        <w:rPr>
          <w:lang w:val="en-US"/>
        </w:rPr>
      </w:pPr>
      <w:r>
        <w:rPr>
          <w:lang w:val="en-US"/>
        </w:rPr>
        <w:t>Dwarf</w:t>
      </w:r>
      <w:r>
        <w:rPr>
          <w:lang w:val="en-US"/>
        </w:rPr>
        <w:tab/>
        <w:t>Look, leave that guy let me show him what I can do.</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(00:08:47:00)</w:t>
      </w:r>
    </w:p>
    <w:p w:rsidR="00513ADE" w:rsidRDefault="00513ADE" w:rsidP="00C50BA2">
      <w:pPr>
        <w:tabs>
          <w:tab w:val="center" w:pos="4536"/>
        </w:tabs>
        <w:rPr>
          <w:lang w:val="en-US"/>
        </w:rPr>
      </w:pPr>
      <w:r>
        <w:rPr>
          <w:lang w:val="en-US"/>
        </w:rPr>
        <w:t>Boys</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(00:08:55:00)</w:t>
      </w:r>
    </w:p>
    <w:p w:rsidR="00513ADE" w:rsidRDefault="00513ADE" w:rsidP="00C50BA2">
      <w:pPr>
        <w:tabs>
          <w:tab w:val="center" w:pos="4536"/>
        </w:tabs>
        <w:rPr>
          <w:lang w:val="en-US"/>
        </w:rPr>
      </w:pPr>
      <w:r>
        <w:rPr>
          <w:lang w:val="en-US"/>
        </w:rPr>
        <w:t>Dwarf</w:t>
      </w:r>
      <w:r>
        <w:rPr>
          <w:lang w:val="en-US"/>
        </w:rPr>
        <w:tab/>
        <w:t>It’s ok…it’s ok.</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(00:09:49:00)</w:t>
      </w:r>
    </w:p>
    <w:p w:rsidR="00513ADE" w:rsidRDefault="00513ADE" w:rsidP="00C50BA2">
      <w:pPr>
        <w:tabs>
          <w:tab w:val="center" w:pos="4536"/>
        </w:tabs>
        <w:rPr>
          <w:lang w:val="en-US"/>
        </w:rPr>
      </w:pPr>
      <w:r>
        <w:rPr>
          <w:lang w:val="en-US"/>
        </w:rPr>
        <w:t>Elsie</w:t>
      </w:r>
      <w:r>
        <w:rPr>
          <w:lang w:val="en-US"/>
        </w:rPr>
        <w:tab/>
        <w:t>How was it? (laughs)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(00:09:50:00)</w:t>
      </w:r>
    </w:p>
    <w:p w:rsidR="00513ADE" w:rsidRDefault="00513ADE" w:rsidP="00C50BA2">
      <w:pPr>
        <w:tabs>
          <w:tab w:val="center" w:pos="4536"/>
        </w:tabs>
        <w:rPr>
          <w:lang w:val="en-US"/>
        </w:rPr>
      </w:pPr>
      <w:r>
        <w:rPr>
          <w:lang w:val="en-US"/>
        </w:rPr>
        <w:t>Scarlet</w:t>
      </w:r>
      <w:r>
        <w:rPr>
          <w:lang w:val="en-US"/>
        </w:rPr>
        <w:tab/>
        <w:t>Great (laughs) (reac)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(00:09:57:00)</w:t>
      </w:r>
    </w:p>
    <w:p w:rsidR="00513ADE" w:rsidRDefault="00513ADE" w:rsidP="00C50BA2">
      <w:pPr>
        <w:tabs>
          <w:tab w:val="center" w:pos="4536"/>
        </w:tabs>
        <w:rPr>
          <w:lang w:val="en-US"/>
        </w:rPr>
      </w:pPr>
      <w:r>
        <w:rPr>
          <w:lang w:val="en-US"/>
        </w:rPr>
        <w:t>Elsie</w:t>
      </w:r>
      <w:r>
        <w:rPr>
          <w:lang w:val="en-US"/>
        </w:rPr>
        <w:tab/>
        <w:t>Wait…wait…wait, have you ever known anyone like that?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(00:10:01:00)</w:t>
      </w:r>
    </w:p>
    <w:p w:rsidR="00513ADE" w:rsidRDefault="00513ADE" w:rsidP="00C50BA2">
      <w:pPr>
        <w:tabs>
          <w:tab w:val="center" w:pos="4536"/>
        </w:tabs>
        <w:rPr>
          <w:lang w:val="en-US"/>
        </w:rPr>
      </w:pPr>
      <w:r>
        <w:rPr>
          <w:lang w:val="en-US"/>
        </w:rPr>
        <w:t>Scarlet</w:t>
      </w:r>
      <w:r>
        <w:rPr>
          <w:lang w:val="en-US"/>
        </w:rPr>
        <w:tab/>
        <w:t>Yes, but in a movie. (laughs)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(00:10:03:00)</w:t>
      </w:r>
    </w:p>
    <w:p w:rsidR="00513ADE" w:rsidRDefault="00513ADE" w:rsidP="00C50BA2">
      <w:pPr>
        <w:tabs>
          <w:tab w:val="center" w:pos="4536"/>
        </w:tabs>
        <w:rPr>
          <w:lang w:val="en-US"/>
        </w:rPr>
      </w:pPr>
      <w:r>
        <w:rPr>
          <w:lang w:val="en-US"/>
        </w:rPr>
        <w:t>Elsie</w:t>
      </w:r>
      <w:r>
        <w:rPr>
          <w:lang w:val="en-US"/>
        </w:rPr>
        <w:tab/>
        <w:t>(laughs)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(00:10:05:000</w:t>
      </w:r>
    </w:p>
    <w:p w:rsidR="00513ADE" w:rsidRDefault="00513ADE" w:rsidP="00C50BA2">
      <w:pPr>
        <w:tabs>
          <w:tab w:val="center" w:pos="4536"/>
        </w:tabs>
        <w:rPr>
          <w:lang w:val="en-US"/>
        </w:rPr>
      </w:pPr>
      <w:r>
        <w:rPr>
          <w:lang w:val="en-US"/>
        </w:rPr>
        <w:t>Scarlet</w:t>
      </w:r>
      <w:r>
        <w:rPr>
          <w:lang w:val="en-US"/>
        </w:rPr>
        <w:tab/>
        <w:t>I’d love to meet someone like that. But right now, it seems impossible.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(00:10:10:00)</w:t>
      </w:r>
    </w:p>
    <w:p w:rsidR="00513ADE" w:rsidRDefault="00513ADE" w:rsidP="00C50BA2">
      <w:pPr>
        <w:tabs>
          <w:tab w:val="center" w:pos="4536"/>
        </w:tabs>
        <w:rPr>
          <w:lang w:val="en-US"/>
        </w:rPr>
      </w:pPr>
      <w:r>
        <w:rPr>
          <w:lang w:val="en-US"/>
        </w:rPr>
        <w:t>Elsie</w:t>
      </w:r>
      <w:r>
        <w:rPr>
          <w:lang w:val="en-US"/>
        </w:rPr>
        <w:tab/>
        <w:t>Impossible? How? What’s impossible about it?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(00:10:13:00)</w:t>
      </w:r>
    </w:p>
    <w:p w:rsidR="00513ADE" w:rsidRDefault="00513ADE" w:rsidP="00C50BA2">
      <w:pPr>
        <w:tabs>
          <w:tab w:val="center" w:pos="4536"/>
        </w:tabs>
        <w:rPr>
          <w:lang w:val="en-US"/>
        </w:rPr>
      </w:pPr>
      <w:r>
        <w:rPr>
          <w:lang w:val="en-US"/>
        </w:rPr>
        <w:t>Scarlet</w:t>
      </w:r>
      <w:r>
        <w:rPr>
          <w:lang w:val="en-US"/>
        </w:rPr>
        <w:tab/>
        <w:t>Monica and her group, they scare me.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(00:10:17:00)</w:t>
      </w:r>
    </w:p>
    <w:p w:rsidR="00513ADE" w:rsidRDefault="00513ADE" w:rsidP="00C50BA2">
      <w:pPr>
        <w:tabs>
          <w:tab w:val="center" w:pos="4536"/>
        </w:tabs>
        <w:rPr>
          <w:lang w:val="en-US"/>
        </w:rPr>
      </w:pPr>
      <w:r>
        <w:rPr>
          <w:lang w:val="en-US"/>
        </w:rPr>
        <w:t>Elsie</w:t>
      </w:r>
      <w:r>
        <w:rPr>
          <w:lang w:val="en-US"/>
        </w:rPr>
        <w:tab/>
        <w:t>(hisses) Those girls?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(00:10:20:00)</w:t>
      </w:r>
    </w:p>
    <w:p w:rsidR="00513ADE" w:rsidRDefault="00513ADE" w:rsidP="00C50BA2">
      <w:pPr>
        <w:tabs>
          <w:tab w:val="center" w:pos="4536"/>
        </w:tabs>
        <w:rPr>
          <w:lang w:val="en-US"/>
        </w:rPr>
      </w:pPr>
      <w:r>
        <w:rPr>
          <w:lang w:val="en-US"/>
        </w:rPr>
        <w:t>Scarlet</w:t>
      </w:r>
      <w:r>
        <w:rPr>
          <w:lang w:val="en-US"/>
        </w:rPr>
        <w:tab/>
        <w:t>The “Queen ladies”.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(00:10:21:00)</w:t>
      </w:r>
    </w:p>
    <w:p w:rsidR="00513ADE" w:rsidRDefault="00513ADE" w:rsidP="00C50BA2">
      <w:pPr>
        <w:tabs>
          <w:tab w:val="center" w:pos="4536"/>
        </w:tabs>
        <w:rPr>
          <w:lang w:val="en-US"/>
        </w:rPr>
      </w:pPr>
      <w:r>
        <w:rPr>
          <w:lang w:val="en-US"/>
        </w:rPr>
        <w:t>Elsie</w:t>
      </w:r>
      <w:r>
        <w:rPr>
          <w:lang w:val="en-US"/>
        </w:rPr>
        <w:tab/>
        <w:t>But you do not seem like a person who would run from anyone.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(00:10:24:00)</w:t>
      </w:r>
    </w:p>
    <w:p w:rsidR="00513ADE" w:rsidRDefault="00513ADE" w:rsidP="00C50BA2">
      <w:pPr>
        <w:tabs>
          <w:tab w:val="center" w:pos="4536"/>
        </w:tabs>
        <w:rPr>
          <w:lang w:val="en-US"/>
        </w:rPr>
      </w:pPr>
      <w:r>
        <w:rPr>
          <w:lang w:val="en-US"/>
        </w:rPr>
        <w:t>Scarlet</w:t>
      </w:r>
      <w:r>
        <w:rPr>
          <w:lang w:val="en-US"/>
        </w:rPr>
        <w:tab/>
        <w:t>Excuse me, that’s Monica and her group. They cause a lot around here.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(00:10:28:00)</w:t>
      </w:r>
    </w:p>
    <w:p w:rsidR="00513ADE" w:rsidRDefault="00513ADE" w:rsidP="00C50BA2">
      <w:pPr>
        <w:tabs>
          <w:tab w:val="center" w:pos="4536"/>
        </w:tabs>
        <w:rPr>
          <w:lang w:val="en-US"/>
        </w:rPr>
      </w:pPr>
      <w:r>
        <w:rPr>
          <w:lang w:val="en-US"/>
        </w:rPr>
        <w:t>Elsie</w:t>
      </w:r>
      <w:r>
        <w:rPr>
          <w:lang w:val="en-US"/>
        </w:rPr>
        <w:tab/>
        <w:t>Maybe that’s what you think</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(00:10:29:00)</w:t>
      </w:r>
    </w:p>
    <w:p w:rsidR="00513ADE" w:rsidRDefault="00513ADE" w:rsidP="00C50BA2">
      <w:pPr>
        <w:tabs>
          <w:tab w:val="center" w:pos="4536"/>
        </w:tabs>
        <w:rPr>
          <w:lang w:val="en-US"/>
        </w:rPr>
      </w:pPr>
      <w:r>
        <w:rPr>
          <w:lang w:val="en-US"/>
        </w:rPr>
        <w:t>Scarlet</w:t>
      </w:r>
      <w:r>
        <w:rPr>
          <w:lang w:val="en-US"/>
        </w:rPr>
        <w:tab/>
        <w:t>That’s the way it is, except for Barbara and her group who match up with them.</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(00:10:35:00)</w:t>
      </w:r>
    </w:p>
    <w:p w:rsidR="00513ADE" w:rsidRDefault="00513ADE" w:rsidP="00C50BA2">
      <w:pPr>
        <w:tabs>
          <w:tab w:val="center" w:pos="4536"/>
        </w:tabs>
        <w:rPr>
          <w:lang w:val="en-US"/>
        </w:rPr>
      </w:pPr>
      <w:r>
        <w:rPr>
          <w:lang w:val="en-US"/>
        </w:rPr>
        <w:t>Elsie</w:t>
      </w:r>
      <w:r>
        <w:rPr>
          <w:lang w:val="en-US"/>
        </w:rPr>
        <w:tab/>
        <w:t>Oh!</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(00:10:36:00)</w:t>
      </w:r>
    </w:p>
    <w:p w:rsidR="00513ADE" w:rsidRDefault="00513ADE" w:rsidP="00C50BA2">
      <w:pPr>
        <w:tabs>
          <w:tab w:val="center" w:pos="4536"/>
        </w:tabs>
        <w:rPr>
          <w:lang w:val="en-US"/>
        </w:rPr>
      </w:pPr>
      <w:r>
        <w:rPr>
          <w:lang w:val="en-US"/>
        </w:rPr>
        <w:t>Scarlet</w:t>
      </w:r>
      <w:r>
        <w:rPr>
          <w:lang w:val="en-US"/>
        </w:rPr>
        <w:tab/>
        <w:t>What’s up?</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(00:10:37:00)</w:t>
      </w:r>
    </w:p>
    <w:p w:rsidR="00513ADE" w:rsidRDefault="00513ADE" w:rsidP="00C50BA2">
      <w:pPr>
        <w:tabs>
          <w:tab w:val="center" w:pos="4536"/>
        </w:tabs>
        <w:rPr>
          <w:lang w:val="en-US"/>
        </w:rPr>
      </w:pPr>
      <w:r>
        <w:rPr>
          <w:lang w:val="en-US"/>
        </w:rPr>
        <w:t>Elsie</w:t>
      </w:r>
      <w:r>
        <w:rPr>
          <w:lang w:val="en-US"/>
        </w:rPr>
        <w:tab/>
        <w:t>My mum, she keeps tucking me. I wonder the day she’d quit.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(00:10:41:00)</w:t>
      </w:r>
    </w:p>
    <w:p w:rsidR="00513ADE" w:rsidRDefault="00513ADE" w:rsidP="00C50BA2">
      <w:pPr>
        <w:tabs>
          <w:tab w:val="center" w:pos="4536"/>
        </w:tabs>
        <w:rPr>
          <w:lang w:val="en-US"/>
        </w:rPr>
      </w:pPr>
      <w:r>
        <w:rPr>
          <w:lang w:val="en-US"/>
        </w:rPr>
        <w:t>Scarlet</w:t>
      </w:r>
      <w:r>
        <w:rPr>
          <w:lang w:val="en-US"/>
        </w:rPr>
        <w:tab/>
        <w:t>(laughs) maybe when you get married (laughs)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(00:10:45:00)</w:t>
      </w:r>
    </w:p>
    <w:p w:rsidR="00513ADE" w:rsidRDefault="00513ADE" w:rsidP="00C50BA2">
      <w:pPr>
        <w:tabs>
          <w:tab w:val="center" w:pos="4536"/>
        </w:tabs>
        <w:rPr>
          <w:lang w:val="en-US"/>
        </w:rPr>
      </w:pPr>
      <w:r>
        <w:rPr>
          <w:lang w:val="en-US"/>
        </w:rPr>
        <w:t>Elsie</w:t>
      </w:r>
      <w:r>
        <w:rPr>
          <w:lang w:val="en-US"/>
        </w:rPr>
        <w:tab/>
        <w:t>(hisses) Hello mum…mum you know I’m in school. Of course mum, It’s break time. I’ve…I’ve eaten. I’m fine…ok mum. Alright mum…love you too. Bye (reac) she has turned this thing into a culture.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(00:11:12:00)</w:t>
      </w:r>
    </w:p>
    <w:p w:rsidR="00513ADE" w:rsidRDefault="00513ADE" w:rsidP="00C50BA2">
      <w:pPr>
        <w:tabs>
          <w:tab w:val="center" w:pos="4536"/>
        </w:tabs>
        <w:rPr>
          <w:lang w:val="en-US"/>
        </w:rPr>
      </w:pPr>
      <w:r>
        <w:rPr>
          <w:lang w:val="en-US"/>
        </w:rPr>
        <w:t>Scarlet</w:t>
      </w:r>
      <w:r>
        <w:rPr>
          <w:lang w:val="en-US"/>
        </w:rPr>
        <w:tab/>
        <w:t>You should be proud to have a mother like that.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(00:11:13:00)</w:t>
      </w:r>
    </w:p>
    <w:p w:rsidR="00513ADE" w:rsidRDefault="00513ADE" w:rsidP="00C50BA2">
      <w:pPr>
        <w:tabs>
          <w:tab w:val="center" w:pos="4536"/>
        </w:tabs>
        <w:rPr>
          <w:lang w:val="en-US"/>
        </w:rPr>
      </w:pPr>
      <w:r>
        <w:rPr>
          <w:lang w:val="en-US"/>
        </w:rPr>
        <w:t>Elsie</w:t>
      </w:r>
      <w:r>
        <w:rPr>
          <w:lang w:val="en-US"/>
        </w:rPr>
        <w:tab/>
        <w:t>Hah, don’t even dream of it. You have all the freedom in the world to go out. Unlike me, you don’t know how that feels.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(00:11:21:00)</w:t>
      </w:r>
    </w:p>
    <w:p w:rsidR="00513ADE" w:rsidRDefault="00513ADE" w:rsidP="00C50BA2">
      <w:pPr>
        <w:tabs>
          <w:tab w:val="center" w:pos="4536"/>
        </w:tabs>
        <w:rPr>
          <w:lang w:val="en-US"/>
        </w:rPr>
      </w:pPr>
      <w:r>
        <w:rPr>
          <w:lang w:val="en-US"/>
        </w:rPr>
        <w:t>Scarlet</w:t>
      </w:r>
      <w:r>
        <w:rPr>
          <w:lang w:val="en-US"/>
        </w:rPr>
        <w:tab/>
        <w:t>Tell me about it. Sometimes, I miss them too, but they are very busy people.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(00:11:26:00)</w:t>
      </w:r>
    </w:p>
    <w:p w:rsidR="00513ADE" w:rsidRDefault="00513ADE" w:rsidP="00C50BA2">
      <w:pPr>
        <w:tabs>
          <w:tab w:val="center" w:pos="4536"/>
        </w:tabs>
        <w:rPr>
          <w:lang w:val="en-US"/>
        </w:rPr>
      </w:pPr>
      <w:r>
        <w:rPr>
          <w:lang w:val="en-US"/>
        </w:rPr>
        <w:t>Elsie</w:t>
      </w:r>
      <w:r>
        <w:rPr>
          <w:lang w:val="en-US"/>
        </w:rPr>
        <w:tab/>
        <w:t>(hisses) Come on, are you not hungry?</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(00:11:28:00)</w:t>
      </w:r>
    </w:p>
    <w:p w:rsidR="00513ADE" w:rsidRDefault="00513ADE" w:rsidP="00C50BA2">
      <w:pPr>
        <w:tabs>
          <w:tab w:val="center" w:pos="4536"/>
        </w:tabs>
        <w:rPr>
          <w:lang w:val="en-US"/>
        </w:rPr>
      </w:pPr>
      <w:r>
        <w:rPr>
          <w:lang w:val="en-US"/>
        </w:rPr>
        <w:t>Scarlet</w:t>
      </w:r>
      <w:r>
        <w:rPr>
          <w:lang w:val="en-US"/>
        </w:rPr>
        <w:tab/>
        <w:t>I think so.</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(00:11:29:00)</w:t>
      </w:r>
    </w:p>
    <w:p w:rsidR="00513ADE" w:rsidRDefault="00513ADE" w:rsidP="00C50BA2">
      <w:pPr>
        <w:tabs>
          <w:tab w:val="center" w:pos="4536"/>
        </w:tabs>
        <w:rPr>
          <w:lang w:val="en-US"/>
        </w:rPr>
      </w:pPr>
      <w:r>
        <w:rPr>
          <w:lang w:val="en-US"/>
        </w:rPr>
        <w:t>Elsie</w:t>
      </w:r>
      <w:r>
        <w:rPr>
          <w:lang w:val="en-US"/>
        </w:rPr>
        <w:tab/>
        <w:t>Let’s go</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(00:11:57:00)</w:t>
      </w:r>
    </w:p>
    <w:p w:rsidR="00513ADE" w:rsidRDefault="00513ADE" w:rsidP="00C50BA2">
      <w:pPr>
        <w:tabs>
          <w:tab w:val="center" w:pos="4536"/>
        </w:tabs>
        <w:rPr>
          <w:lang w:val="en-US"/>
        </w:rPr>
      </w:pPr>
      <w:r>
        <w:rPr>
          <w:lang w:val="en-US"/>
        </w:rPr>
        <w:t>Philip</w:t>
      </w:r>
      <w:r>
        <w:rPr>
          <w:lang w:val="en-US"/>
        </w:rPr>
        <w:tab/>
        <w:t>Hello man. You play so well.</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(00:12:06:00)</w:t>
      </w:r>
    </w:p>
    <w:p w:rsidR="00513ADE" w:rsidRDefault="00513ADE" w:rsidP="00C50BA2">
      <w:pPr>
        <w:tabs>
          <w:tab w:val="center" w:pos="4536"/>
        </w:tabs>
        <w:rPr>
          <w:lang w:val="en-US"/>
        </w:rPr>
      </w:pPr>
      <w:r>
        <w:rPr>
          <w:lang w:val="en-US"/>
        </w:rPr>
        <w:t>Desmond</w:t>
      </w:r>
      <w:r>
        <w:rPr>
          <w:lang w:val="en-US"/>
        </w:rPr>
        <w:tab/>
        <w:t>Yeah, it’s one of my basic qualities. Thanks anyway.</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(00:12:12:00)</w:t>
      </w:r>
    </w:p>
    <w:p w:rsidR="00513ADE" w:rsidRDefault="00513ADE" w:rsidP="00C50BA2">
      <w:pPr>
        <w:tabs>
          <w:tab w:val="center" w:pos="4536"/>
        </w:tabs>
        <w:rPr>
          <w:lang w:val="en-US"/>
        </w:rPr>
      </w:pPr>
      <w:r>
        <w:rPr>
          <w:lang w:val="en-US"/>
        </w:rPr>
        <w:t>Philip</w:t>
      </w:r>
      <w:r>
        <w:rPr>
          <w:lang w:val="en-US"/>
        </w:rPr>
        <w:tab/>
        <w:t>Welcome.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(00:12:17:00)</w:t>
      </w:r>
    </w:p>
    <w:p w:rsidR="00513ADE" w:rsidRDefault="00513ADE" w:rsidP="00C50BA2">
      <w:pPr>
        <w:tabs>
          <w:tab w:val="center" w:pos="4536"/>
        </w:tabs>
        <w:rPr>
          <w:lang w:val="en-US"/>
        </w:rPr>
      </w:pPr>
      <w:r>
        <w:rPr>
          <w:lang w:val="en-US"/>
        </w:rPr>
        <w:t>Desmond</w:t>
      </w:r>
      <w:r>
        <w:rPr>
          <w:lang w:val="en-US"/>
        </w:rPr>
        <w:tab/>
        <w:t>You want some?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(00:12:18:00)</w:t>
      </w:r>
    </w:p>
    <w:p w:rsidR="00513ADE" w:rsidRDefault="00513ADE" w:rsidP="00C50BA2">
      <w:pPr>
        <w:tabs>
          <w:tab w:val="center" w:pos="4536"/>
        </w:tabs>
        <w:rPr>
          <w:lang w:val="en-US"/>
        </w:rPr>
      </w:pPr>
      <w:r>
        <w:rPr>
          <w:lang w:val="en-US"/>
        </w:rPr>
        <w:t>Philip</w:t>
      </w:r>
      <w:r>
        <w:rPr>
          <w:lang w:val="en-US"/>
        </w:rPr>
        <w:tab/>
        <w:t>Sure…sure…sure. Thanks man.</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(00:12:21:00)</w:t>
      </w:r>
    </w:p>
    <w:p w:rsidR="00513ADE" w:rsidRDefault="00513ADE" w:rsidP="00C50BA2">
      <w:pPr>
        <w:tabs>
          <w:tab w:val="center" w:pos="4536"/>
        </w:tabs>
        <w:rPr>
          <w:lang w:val="en-US"/>
        </w:rPr>
      </w:pPr>
      <w:r>
        <w:rPr>
          <w:lang w:val="en-US"/>
        </w:rPr>
        <w:t>Desmond</w:t>
      </w:r>
      <w:r>
        <w:rPr>
          <w:lang w:val="en-US"/>
        </w:rPr>
        <w:tab/>
        <w:t>Welcome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(00:12:24:00)</w:t>
      </w:r>
    </w:p>
    <w:p w:rsidR="00513ADE" w:rsidRDefault="00513ADE" w:rsidP="00C50BA2">
      <w:pPr>
        <w:tabs>
          <w:tab w:val="center" w:pos="4536"/>
        </w:tabs>
        <w:rPr>
          <w:lang w:val="en-US"/>
        </w:rPr>
      </w:pPr>
      <w:r>
        <w:rPr>
          <w:lang w:val="en-US"/>
        </w:rPr>
        <w:t>Philip</w:t>
      </w:r>
      <w:r>
        <w:rPr>
          <w:lang w:val="en-US"/>
        </w:rPr>
        <w:tab/>
        <w:t>How come about such skills, you play like a prof.</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(00:12:28:00)</w:t>
      </w:r>
    </w:p>
    <w:p w:rsidR="00513ADE" w:rsidRDefault="00513ADE" w:rsidP="00C50BA2">
      <w:pPr>
        <w:tabs>
          <w:tab w:val="center" w:pos="4536"/>
        </w:tabs>
        <w:rPr>
          <w:lang w:val="en-US"/>
        </w:rPr>
      </w:pPr>
      <w:r>
        <w:rPr>
          <w:lang w:val="en-US"/>
        </w:rPr>
        <w:t>Desmond</w:t>
      </w:r>
      <w:r>
        <w:rPr>
          <w:lang w:val="en-US"/>
        </w:rPr>
        <w:tab/>
        <w:t>(laughs) My parents made me like a lot of things actually.</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(00:12:33:00)</w:t>
      </w:r>
    </w:p>
    <w:p w:rsidR="00513ADE" w:rsidRDefault="00513ADE" w:rsidP="00C50BA2">
      <w:pPr>
        <w:tabs>
          <w:tab w:val="center" w:pos="4536"/>
        </w:tabs>
        <w:rPr>
          <w:lang w:val="en-US"/>
        </w:rPr>
      </w:pPr>
      <w:r>
        <w:rPr>
          <w:lang w:val="en-US"/>
        </w:rPr>
        <w:t>Philip</w:t>
      </w:r>
      <w:r>
        <w:rPr>
          <w:lang w:val="en-US"/>
        </w:rPr>
        <w:tab/>
        <w:t>Things like what?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(00:12:34:00)</w:t>
      </w:r>
    </w:p>
    <w:p w:rsidR="00513ADE" w:rsidRDefault="00513ADE" w:rsidP="00C50BA2">
      <w:pPr>
        <w:tabs>
          <w:tab w:val="center" w:pos="4536"/>
        </w:tabs>
        <w:rPr>
          <w:lang w:val="en-US"/>
        </w:rPr>
      </w:pPr>
      <w:r>
        <w:rPr>
          <w:lang w:val="en-US"/>
        </w:rPr>
        <w:t>Desmond</w:t>
      </w:r>
      <w:r>
        <w:rPr>
          <w:lang w:val="en-US"/>
        </w:rPr>
        <w:tab/>
        <w:t>Football, swimming, music, tennis, and many other games.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(00:12:40:00)</w:t>
      </w:r>
    </w:p>
    <w:p w:rsidR="00513ADE" w:rsidRDefault="00513ADE" w:rsidP="00C50BA2">
      <w:pPr>
        <w:tabs>
          <w:tab w:val="center" w:pos="4536"/>
        </w:tabs>
        <w:rPr>
          <w:lang w:val="en-US"/>
        </w:rPr>
      </w:pPr>
      <w:r>
        <w:rPr>
          <w:lang w:val="en-US"/>
        </w:rPr>
        <w:t>Philip</w:t>
      </w:r>
      <w:r>
        <w:rPr>
          <w:lang w:val="en-US"/>
        </w:rPr>
        <w:tab/>
        <w:t>Wow! That’s it…that’s it. Anyway, my name is Philip, you can call me Phil.</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(00:12:45:00)</w:t>
      </w:r>
    </w:p>
    <w:p w:rsidR="00513ADE" w:rsidRDefault="00513ADE" w:rsidP="00C50BA2">
      <w:pPr>
        <w:tabs>
          <w:tab w:val="center" w:pos="4536"/>
        </w:tabs>
        <w:rPr>
          <w:lang w:val="en-US"/>
        </w:rPr>
      </w:pPr>
      <w:r>
        <w:rPr>
          <w:lang w:val="en-US"/>
        </w:rPr>
        <w:t>Desmond</w:t>
      </w:r>
      <w:r>
        <w:rPr>
          <w:lang w:val="en-US"/>
        </w:rPr>
        <w:tab/>
        <w:t>Je m’appelle Desmond.</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(00:12:47:00)</w:t>
      </w:r>
    </w:p>
    <w:p w:rsidR="00513ADE" w:rsidRDefault="00513ADE" w:rsidP="00C50BA2">
      <w:pPr>
        <w:tabs>
          <w:tab w:val="center" w:pos="4536"/>
        </w:tabs>
        <w:rPr>
          <w:lang w:val="en-US"/>
        </w:rPr>
      </w:pPr>
      <w:r>
        <w:rPr>
          <w:lang w:val="en-US"/>
        </w:rPr>
        <w:t>Philip</w:t>
      </w:r>
      <w:r>
        <w:rPr>
          <w:lang w:val="en-US"/>
        </w:rPr>
        <w:tab/>
        <w:t>(laughs) Now that…that, what’s that?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(00:12:49:00)</w:t>
      </w:r>
    </w:p>
    <w:p w:rsidR="00513ADE" w:rsidRDefault="00513ADE" w:rsidP="00C50BA2">
      <w:pPr>
        <w:tabs>
          <w:tab w:val="center" w:pos="4536"/>
        </w:tabs>
        <w:rPr>
          <w:lang w:val="en-US"/>
        </w:rPr>
      </w:pPr>
      <w:r>
        <w:rPr>
          <w:lang w:val="en-US"/>
        </w:rPr>
        <w:t>Desmond</w:t>
      </w:r>
      <w:r>
        <w:rPr>
          <w:lang w:val="en-US"/>
        </w:rPr>
        <w:tab/>
        <w:t>That’s French, man. Look, I’m Desmond anyway. You can call me Dess.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(00:12:53:00)</w:t>
      </w:r>
    </w:p>
    <w:p w:rsidR="00513ADE" w:rsidRDefault="00513ADE" w:rsidP="00C50BA2">
      <w:pPr>
        <w:tabs>
          <w:tab w:val="center" w:pos="4536"/>
        </w:tabs>
        <w:rPr>
          <w:lang w:val="en-US"/>
        </w:rPr>
      </w:pPr>
      <w:r>
        <w:rPr>
          <w:lang w:val="en-US"/>
        </w:rPr>
        <w:t>Philip</w:t>
      </w:r>
      <w:r>
        <w:rPr>
          <w:lang w:val="en-US"/>
        </w:rPr>
        <w:tab/>
        <w:t>Ok. Yah I’m just going to have something. You can join me.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(00:12:58:00)</w:t>
      </w:r>
    </w:p>
    <w:p w:rsidR="00513ADE" w:rsidRDefault="00513ADE" w:rsidP="00C50BA2">
      <w:pPr>
        <w:tabs>
          <w:tab w:val="center" w:pos="4536"/>
        </w:tabs>
        <w:rPr>
          <w:lang w:val="en-US"/>
        </w:rPr>
      </w:pPr>
      <w:r>
        <w:rPr>
          <w:lang w:val="en-US"/>
        </w:rPr>
        <w:t>Desmond</w:t>
      </w:r>
      <w:r>
        <w:rPr>
          <w:lang w:val="en-US"/>
        </w:rPr>
        <w:tab/>
        <w:t>Sure.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(00:13:09:00)</w:t>
      </w:r>
    </w:p>
    <w:p w:rsidR="00513ADE" w:rsidRDefault="00513ADE" w:rsidP="00C50BA2">
      <w:pPr>
        <w:tabs>
          <w:tab w:val="center" w:pos="4536"/>
        </w:tabs>
        <w:rPr>
          <w:lang w:val="en-US"/>
        </w:rPr>
      </w:pPr>
      <w:r>
        <w:rPr>
          <w:lang w:val="en-US"/>
        </w:rPr>
        <w:t>Kerry</w:t>
      </w:r>
      <w:r>
        <w:rPr>
          <w:lang w:val="en-US"/>
        </w:rPr>
        <w:tab/>
        <w:t>Hey girlfriend, what’s up?</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(00:13:10:00)</w:t>
      </w:r>
    </w:p>
    <w:p w:rsidR="00513ADE" w:rsidRDefault="00513ADE" w:rsidP="00C50BA2">
      <w:pPr>
        <w:tabs>
          <w:tab w:val="center" w:pos="4536"/>
        </w:tabs>
        <w:rPr>
          <w:lang w:val="en-US"/>
        </w:rPr>
      </w:pPr>
      <w:r>
        <w:rPr>
          <w:lang w:val="en-US"/>
        </w:rPr>
        <w:t>Barbara</w:t>
      </w:r>
      <w:r>
        <w:rPr>
          <w:lang w:val="en-US"/>
        </w:rPr>
        <w:tab/>
        <w:t>(reac) My belly chocks at the first glimpse of them.</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(00:13:14:00)</w:t>
      </w:r>
    </w:p>
    <w:p w:rsidR="00513ADE" w:rsidRDefault="00513ADE" w:rsidP="00C50BA2">
      <w:pPr>
        <w:tabs>
          <w:tab w:val="center" w:pos="4536"/>
        </w:tabs>
        <w:rPr>
          <w:lang w:val="en-US"/>
        </w:rPr>
      </w:pPr>
      <w:r>
        <w:rPr>
          <w:lang w:val="en-US"/>
        </w:rPr>
        <w:t>Kerry</w:t>
      </w:r>
      <w:r>
        <w:rPr>
          <w:lang w:val="en-US"/>
        </w:rPr>
        <w:tab/>
        <w:t>Hey…hello. I’m I interrupting something? Please tell me, what’s the disgust?</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(00:13:19:00)</w:t>
      </w:r>
    </w:p>
    <w:p w:rsidR="00513ADE" w:rsidRDefault="00513ADE" w:rsidP="00C50BA2">
      <w:pPr>
        <w:tabs>
          <w:tab w:val="center" w:pos="4536"/>
        </w:tabs>
        <w:rPr>
          <w:lang w:val="en-US"/>
        </w:rPr>
      </w:pPr>
      <w:r>
        <w:rPr>
          <w:lang w:val="en-US"/>
        </w:rPr>
        <w:t>Barbara</w:t>
      </w:r>
      <w:r>
        <w:rPr>
          <w:lang w:val="en-US"/>
        </w:rPr>
        <w:tab/>
        <w:t>It’s Monica and her boastful entourage. They are the dumbest girls I’ve ever met in this school. And the leader of that park, Monica, she feels she’s better than everyone.</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(00:13:29:00)</w:t>
      </w:r>
    </w:p>
    <w:p w:rsidR="00513ADE" w:rsidRDefault="00513ADE" w:rsidP="00C50BA2">
      <w:pPr>
        <w:tabs>
          <w:tab w:val="center" w:pos="4536"/>
        </w:tabs>
        <w:rPr>
          <w:lang w:val="en-US"/>
        </w:rPr>
      </w:pPr>
      <w:r>
        <w:rPr>
          <w:lang w:val="en-US"/>
        </w:rPr>
        <w:t>Kerry</w:t>
      </w:r>
      <w:r>
        <w:rPr>
          <w:lang w:val="en-US"/>
        </w:rPr>
        <w:tab/>
        <w:t>Wait…wait. Please tell me, why do you hate them?</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(00:13:33:00)</w:t>
      </w:r>
    </w:p>
    <w:p w:rsidR="00513ADE" w:rsidRDefault="00513ADE" w:rsidP="00C50BA2">
      <w:pPr>
        <w:tabs>
          <w:tab w:val="center" w:pos="4536"/>
        </w:tabs>
        <w:rPr>
          <w:lang w:val="en-US"/>
        </w:rPr>
      </w:pPr>
      <w:r>
        <w:rPr>
          <w:lang w:val="en-US"/>
        </w:rPr>
        <w:t>Barbara</w:t>
      </w:r>
      <w:r>
        <w:rPr>
          <w:lang w:val="en-US"/>
        </w:rPr>
        <w:tab/>
        <w:t>Kerry, what do you mean?</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(00:13:35:00)</w:t>
      </w:r>
    </w:p>
    <w:p w:rsidR="00513ADE" w:rsidRDefault="00513ADE" w:rsidP="00C50BA2">
      <w:pPr>
        <w:tabs>
          <w:tab w:val="center" w:pos="4536"/>
        </w:tabs>
        <w:rPr>
          <w:lang w:val="en-US"/>
        </w:rPr>
      </w:pPr>
      <w:r>
        <w:rPr>
          <w:lang w:val="en-US"/>
        </w:rPr>
        <w:t>Kerry</w:t>
      </w:r>
      <w:r>
        <w:rPr>
          <w:lang w:val="en-US"/>
        </w:rPr>
        <w:tab/>
        <w:t>You seem to really hate them.</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(00:13:37:00)</w:t>
      </w:r>
    </w:p>
    <w:p w:rsidR="00513ADE" w:rsidRDefault="00513ADE" w:rsidP="00C50BA2">
      <w:pPr>
        <w:tabs>
          <w:tab w:val="center" w:pos="4536"/>
        </w:tabs>
        <w:rPr>
          <w:lang w:val="en-US"/>
        </w:rPr>
      </w:pPr>
      <w:r>
        <w:rPr>
          <w:lang w:val="en-US"/>
        </w:rPr>
        <w:t>Barbara</w:t>
      </w:r>
      <w:r>
        <w:rPr>
          <w:lang w:val="en-US"/>
        </w:rPr>
        <w:tab/>
        <w:t>Oh yes, is that a question?</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(00:13:38:00)</w:t>
      </w:r>
    </w:p>
    <w:p w:rsidR="00513ADE" w:rsidRDefault="00513ADE" w:rsidP="00C50BA2">
      <w:pPr>
        <w:tabs>
          <w:tab w:val="center" w:pos="4536"/>
        </w:tabs>
        <w:rPr>
          <w:lang w:val="en-US"/>
        </w:rPr>
      </w:pPr>
      <w:r>
        <w:rPr>
          <w:lang w:val="en-US"/>
        </w:rPr>
        <w:t>Kerry</w:t>
      </w:r>
      <w:r>
        <w:rPr>
          <w:lang w:val="en-US"/>
        </w:rPr>
        <w:tab/>
        <w:t>Oh Jesus,  please stop the verification. Did they do anything wrong to offend you?</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(00:13:42:00)</w:t>
      </w:r>
    </w:p>
    <w:p w:rsidR="00513ADE" w:rsidRDefault="00513ADE" w:rsidP="00C50BA2">
      <w:pPr>
        <w:tabs>
          <w:tab w:val="center" w:pos="4536"/>
        </w:tabs>
        <w:rPr>
          <w:lang w:val="en-US"/>
        </w:rPr>
      </w:pPr>
      <w:r>
        <w:rPr>
          <w:lang w:val="en-US"/>
        </w:rPr>
        <w:t>Barbara</w:t>
      </w:r>
      <w:r>
        <w:rPr>
          <w:lang w:val="en-US"/>
        </w:rPr>
        <w:tab/>
        <w:t>You don’t get it. There is nothing Monica and her friends do that pleases me, take it? And you know what? They are lazy girls.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(00:13:50:00)</w:t>
      </w:r>
    </w:p>
    <w:p w:rsidR="00513ADE" w:rsidRDefault="00513ADE" w:rsidP="00C50BA2">
      <w:pPr>
        <w:tabs>
          <w:tab w:val="center" w:pos="4536"/>
        </w:tabs>
        <w:rPr>
          <w:lang w:val="en-US"/>
        </w:rPr>
      </w:pPr>
      <w:r>
        <w:rPr>
          <w:lang w:val="en-US"/>
        </w:rPr>
        <w:t>Kerry</w:t>
      </w:r>
      <w:r>
        <w:rPr>
          <w:lang w:val="en-US"/>
        </w:rPr>
        <w:tab/>
        <w:t>Lazy girls.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(00:13:51:00)</w:t>
      </w:r>
    </w:p>
    <w:p w:rsidR="00513ADE" w:rsidRDefault="00513ADE" w:rsidP="00C50BA2">
      <w:pPr>
        <w:tabs>
          <w:tab w:val="center" w:pos="4536"/>
        </w:tabs>
        <w:rPr>
          <w:lang w:val="en-US"/>
        </w:rPr>
      </w:pPr>
      <w:r>
        <w:rPr>
          <w:lang w:val="en-US"/>
        </w:rPr>
        <w:t>Barbara</w:t>
      </w:r>
      <w:r>
        <w:rPr>
          <w:lang w:val="en-US"/>
        </w:rPr>
        <w:tab/>
        <w:t>Lazy…lazy girls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(00:13:59:00)</w:t>
      </w:r>
    </w:p>
    <w:p w:rsidR="00513ADE" w:rsidRDefault="00513ADE" w:rsidP="00C50BA2">
      <w:pPr>
        <w:tabs>
          <w:tab w:val="center" w:pos="4536"/>
        </w:tabs>
        <w:rPr>
          <w:lang w:val="en-US"/>
        </w:rPr>
      </w:pPr>
      <w:r>
        <w:rPr>
          <w:lang w:val="en-US"/>
        </w:rPr>
        <w:t>Monica</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(00:14:00:00)</w:t>
      </w:r>
    </w:p>
    <w:p w:rsidR="00513ADE" w:rsidRDefault="00513ADE" w:rsidP="00C50BA2">
      <w:pPr>
        <w:tabs>
          <w:tab w:val="center" w:pos="4536"/>
        </w:tabs>
        <w:rPr>
          <w:lang w:val="en-US"/>
        </w:rPr>
      </w:pPr>
      <w:r>
        <w:rPr>
          <w:lang w:val="en-US"/>
        </w:rPr>
        <w:t>Tricia</w:t>
      </w:r>
      <w:r>
        <w:rPr>
          <w:lang w:val="en-US"/>
        </w:rPr>
        <w:tab/>
        <w:t>(reac)</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(00:14:02:00)</w:t>
      </w:r>
    </w:p>
    <w:p w:rsidR="00513ADE" w:rsidRDefault="00513ADE" w:rsidP="00C50BA2">
      <w:pPr>
        <w:tabs>
          <w:tab w:val="center" w:pos="4536"/>
        </w:tabs>
        <w:rPr>
          <w:lang w:val="en-US"/>
        </w:rPr>
      </w:pPr>
      <w:r>
        <w:rPr>
          <w:lang w:val="en-US"/>
        </w:rPr>
        <w:t>Monica</w:t>
      </w:r>
      <w:r>
        <w:rPr>
          <w:lang w:val="en-US"/>
        </w:rPr>
        <w:tab/>
        <w:t>I can’t believe that Thessy is getting married to Daniel.</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(00:14:05:00)</w:t>
      </w:r>
    </w:p>
    <w:p w:rsidR="00513ADE" w:rsidRDefault="00513ADE" w:rsidP="00C50BA2">
      <w:pPr>
        <w:tabs>
          <w:tab w:val="center" w:pos="4536"/>
        </w:tabs>
        <w:rPr>
          <w:lang w:val="en-US"/>
        </w:rPr>
      </w:pPr>
      <w:r>
        <w:rPr>
          <w:lang w:val="en-US"/>
        </w:rPr>
        <w:t>Tricia</w:t>
      </w:r>
      <w:r>
        <w:rPr>
          <w:lang w:val="en-US"/>
        </w:rPr>
        <w:tab/>
        <w:t>Listen I…</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(00:14:06:00)</w:t>
      </w:r>
    </w:p>
    <w:p w:rsidR="00513ADE" w:rsidRDefault="00513ADE" w:rsidP="00C50BA2">
      <w:pPr>
        <w:tabs>
          <w:tab w:val="center" w:pos="4536"/>
        </w:tabs>
        <w:rPr>
          <w:lang w:val="en-US"/>
        </w:rPr>
      </w:pPr>
      <w:r>
        <w:rPr>
          <w:lang w:val="en-US"/>
        </w:rPr>
        <w:t>Winnie</w:t>
      </w:r>
      <w:r>
        <w:rPr>
          <w:lang w:val="en-US"/>
        </w:rPr>
        <w:tab/>
        <w:t>What is this? I don’t know even…who does this girl think she is?</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(00:14:12:00)</w:t>
      </w:r>
    </w:p>
    <w:p w:rsidR="00513ADE" w:rsidRDefault="00513ADE" w:rsidP="00C50BA2">
      <w:pPr>
        <w:tabs>
          <w:tab w:val="center" w:pos="4536"/>
        </w:tabs>
        <w:rPr>
          <w:lang w:val="en-US"/>
        </w:rPr>
      </w:pPr>
      <w:r>
        <w:rPr>
          <w:lang w:val="en-US"/>
        </w:rPr>
        <w:t>Monica</w:t>
      </w:r>
      <w:r>
        <w:rPr>
          <w:lang w:val="en-US"/>
        </w:rPr>
        <w:tab/>
        <w:t>I’m not saying a word.</w:t>
      </w:r>
    </w:p>
    <w:p w:rsidR="00513ADE" w:rsidRDefault="00513ADE" w:rsidP="00C50BA2">
      <w:pPr>
        <w:tabs>
          <w:tab w:val="center" w:pos="4536"/>
        </w:tabs>
        <w:rPr>
          <w:lang w:val="en-US"/>
        </w:rPr>
      </w:pPr>
    </w:p>
    <w:p w:rsidR="00513ADE" w:rsidRDefault="00513ADE" w:rsidP="00C50BA2">
      <w:pPr>
        <w:tabs>
          <w:tab w:val="center" w:pos="4536"/>
        </w:tabs>
        <w:rPr>
          <w:lang w:val="en-US"/>
        </w:rPr>
      </w:pPr>
      <w:r>
        <w:rPr>
          <w:lang w:val="en-US"/>
        </w:rPr>
        <w:t>(00:14:13:00)</w:t>
      </w:r>
    </w:p>
    <w:p w:rsidR="00513ADE" w:rsidRDefault="00513ADE" w:rsidP="006C1519">
      <w:pPr>
        <w:tabs>
          <w:tab w:val="center" w:pos="4536"/>
        </w:tabs>
        <w:rPr>
          <w:lang w:val="en-US"/>
        </w:rPr>
      </w:pPr>
      <w:r>
        <w:rPr>
          <w:lang w:val="en-US"/>
        </w:rPr>
        <w:t>Tricia</w:t>
      </w:r>
      <w:r>
        <w:rPr>
          <w:lang w:val="en-US"/>
        </w:rPr>
        <w:tab/>
        <w:t>Let me ask you something. Did you smile at all?(laughs)</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(00:14:15:00)</w:t>
      </w:r>
    </w:p>
    <w:p w:rsidR="00513ADE" w:rsidRDefault="00513ADE" w:rsidP="006C1519">
      <w:pPr>
        <w:tabs>
          <w:tab w:val="center" w:pos="4536"/>
        </w:tabs>
        <w:rPr>
          <w:lang w:val="en-US"/>
        </w:rPr>
      </w:pPr>
      <w:r>
        <w:rPr>
          <w:lang w:val="en-US"/>
        </w:rPr>
        <w:t>Monica</w:t>
      </w:r>
      <w:r>
        <w:rPr>
          <w:lang w:val="en-US"/>
        </w:rPr>
        <w:tab/>
        <w:t>(laughs)</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(00:14:16:00)</w:t>
      </w:r>
    </w:p>
    <w:p w:rsidR="00513ADE" w:rsidRDefault="00513ADE" w:rsidP="006C1519">
      <w:pPr>
        <w:tabs>
          <w:tab w:val="center" w:pos="4536"/>
        </w:tabs>
        <w:rPr>
          <w:lang w:val="en-US"/>
        </w:rPr>
      </w:pPr>
      <w:r>
        <w:rPr>
          <w:lang w:val="en-US"/>
        </w:rPr>
        <w:t>Winnie</w:t>
      </w:r>
      <w:r>
        <w:rPr>
          <w:lang w:val="en-US"/>
        </w:rPr>
        <w:tab/>
        <w:t>Was that a question or an insult?</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(00:14:18:00)</w:t>
      </w:r>
    </w:p>
    <w:p w:rsidR="00513ADE" w:rsidRDefault="00513ADE" w:rsidP="006C1519">
      <w:pPr>
        <w:tabs>
          <w:tab w:val="center" w:pos="4536"/>
        </w:tabs>
        <w:rPr>
          <w:lang w:val="en-US"/>
        </w:rPr>
      </w:pPr>
      <w:r>
        <w:rPr>
          <w:lang w:val="en-US"/>
        </w:rPr>
        <w:t>Tricia</w:t>
      </w:r>
      <w:r>
        <w:rPr>
          <w:lang w:val="en-US"/>
        </w:rPr>
        <w:tab/>
        <w:t>Whichever one you choose my dear friend.</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(00:14:20:00)</w:t>
      </w:r>
    </w:p>
    <w:p w:rsidR="00513ADE" w:rsidRDefault="00513ADE" w:rsidP="006C1519">
      <w:pPr>
        <w:tabs>
          <w:tab w:val="center" w:pos="4536"/>
        </w:tabs>
        <w:rPr>
          <w:lang w:val="en-US"/>
        </w:rPr>
      </w:pPr>
      <w:r>
        <w:rPr>
          <w:lang w:val="en-US"/>
        </w:rPr>
        <w:t>Winnie</w:t>
      </w:r>
      <w:r>
        <w:rPr>
          <w:lang w:val="en-US"/>
        </w:rPr>
        <w:tab/>
        <w:t>Oh I see, you’re behind time.</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(00:14:23:00)</w:t>
      </w:r>
    </w:p>
    <w:p w:rsidR="00513ADE" w:rsidRDefault="00513ADE" w:rsidP="006C1519">
      <w:pPr>
        <w:tabs>
          <w:tab w:val="center" w:pos="4536"/>
        </w:tabs>
        <w:rPr>
          <w:lang w:val="en-US"/>
        </w:rPr>
      </w:pPr>
      <w:r>
        <w:rPr>
          <w:lang w:val="en-US"/>
        </w:rPr>
        <w:t>Monica</w:t>
      </w:r>
      <w:r>
        <w:rPr>
          <w:lang w:val="en-US"/>
        </w:rPr>
        <w:tab/>
        <w:t>Fine…fine…fine. Come on, tell us, what’s the good news?</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(00:14:25:00)</w:t>
      </w:r>
    </w:p>
    <w:p w:rsidR="00513ADE" w:rsidRDefault="00513ADE" w:rsidP="006C1519">
      <w:pPr>
        <w:tabs>
          <w:tab w:val="center" w:pos="4536"/>
        </w:tabs>
        <w:rPr>
          <w:lang w:val="en-US"/>
        </w:rPr>
      </w:pPr>
      <w:r>
        <w:rPr>
          <w:lang w:val="en-US"/>
        </w:rPr>
        <w:t>Winnie</w:t>
      </w:r>
      <w:r>
        <w:rPr>
          <w:lang w:val="en-US"/>
        </w:rPr>
        <w:tab/>
        <w:t>(hisses) I guess you know good news is no news. The entire students talk about us.</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(00:14:32:00)</w:t>
      </w:r>
    </w:p>
    <w:p w:rsidR="00513ADE" w:rsidRDefault="00513ADE" w:rsidP="006C1519">
      <w:pPr>
        <w:tabs>
          <w:tab w:val="center" w:pos="4536"/>
        </w:tabs>
        <w:rPr>
          <w:lang w:val="en-US"/>
        </w:rPr>
      </w:pPr>
      <w:r>
        <w:rPr>
          <w:lang w:val="en-US"/>
        </w:rPr>
        <w:t>Monica</w:t>
      </w:r>
      <w:r>
        <w:rPr>
          <w:lang w:val="en-US"/>
        </w:rPr>
        <w:tab/>
        <w:t>Beautiful!</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(00:14:33:00)</w:t>
      </w:r>
    </w:p>
    <w:p w:rsidR="00513ADE" w:rsidRDefault="00513ADE" w:rsidP="006C1519">
      <w:pPr>
        <w:tabs>
          <w:tab w:val="center" w:pos="4536"/>
        </w:tabs>
        <w:rPr>
          <w:lang w:val="en-US"/>
        </w:rPr>
      </w:pPr>
      <w:r>
        <w:rPr>
          <w:lang w:val="en-US"/>
        </w:rPr>
        <w:t>Tricia</w:t>
      </w:r>
      <w:r>
        <w:rPr>
          <w:lang w:val="en-US"/>
        </w:rPr>
        <w:tab/>
        <w:t>Wow! That’s good…that sounds better. That means we’re famous.</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(00:14:37:00)</w:t>
      </w:r>
    </w:p>
    <w:p w:rsidR="00513ADE" w:rsidRDefault="00513ADE" w:rsidP="006C1519">
      <w:pPr>
        <w:tabs>
          <w:tab w:val="center" w:pos="4536"/>
        </w:tabs>
        <w:rPr>
          <w:lang w:val="en-US"/>
        </w:rPr>
      </w:pPr>
      <w:r>
        <w:rPr>
          <w:lang w:val="en-US"/>
        </w:rPr>
        <w:t>Monica</w:t>
      </w:r>
      <w:r>
        <w:rPr>
          <w:lang w:val="en-US"/>
        </w:rPr>
        <w:tab/>
        <w:t>Of course, is that not what we all want?</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(00:14:39:00)</w:t>
      </w:r>
    </w:p>
    <w:p w:rsidR="00513ADE" w:rsidRDefault="00513ADE" w:rsidP="006C1519">
      <w:pPr>
        <w:tabs>
          <w:tab w:val="center" w:pos="4536"/>
        </w:tabs>
        <w:rPr>
          <w:lang w:val="en-US"/>
        </w:rPr>
      </w:pPr>
      <w:r>
        <w:rPr>
          <w:lang w:val="en-US"/>
        </w:rPr>
        <w:t>Winnie</w:t>
      </w:r>
      <w:r>
        <w:rPr>
          <w:lang w:val="en-US"/>
        </w:rPr>
        <w:tab/>
        <w:t>Hmn yeah, but not names like lazy students…</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(00:14:43:00)</w:t>
      </w:r>
    </w:p>
    <w:p w:rsidR="00513ADE" w:rsidRDefault="00513ADE" w:rsidP="006C1519">
      <w:pPr>
        <w:tabs>
          <w:tab w:val="center" w:pos="4536"/>
        </w:tabs>
        <w:rPr>
          <w:lang w:val="en-US"/>
        </w:rPr>
      </w:pPr>
      <w:r>
        <w:rPr>
          <w:lang w:val="en-US"/>
        </w:rPr>
        <w:t>Monica</w:t>
      </w:r>
      <w:r>
        <w:rPr>
          <w:lang w:val="en-US"/>
        </w:rPr>
        <w:tab/>
        <w:t>For God’s sake, who and who said that?</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(00:14:46:00)</w:t>
      </w:r>
    </w:p>
    <w:p w:rsidR="00513ADE" w:rsidRDefault="00513ADE" w:rsidP="006C1519">
      <w:pPr>
        <w:tabs>
          <w:tab w:val="center" w:pos="4536"/>
        </w:tabs>
        <w:rPr>
          <w:lang w:val="en-US"/>
        </w:rPr>
      </w:pPr>
      <w:r>
        <w:rPr>
          <w:lang w:val="en-US"/>
        </w:rPr>
        <w:t>Tricia</w:t>
      </w:r>
      <w:r>
        <w:rPr>
          <w:lang w:val="en-US"/>
        </w:rPr>
        <w:tab/>
        <w:t>Monica, please let her finish.</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(00:14:50:00)</w:t>
      </w:r>
    </w:p>
    <w:p w:rsidR="00513ADE" w:rsidRDefault="00513ADE" w:rsidP="006C1519">
      <w:pPr>
        <w:tabs>
          <w:tab w:val="center" w:pos="4536"/>
        </w:tabs>
        <w:rPr>
          <w:lang w:val="en-US"/>
        </w:rPr>
      </w:pPr>
      <w:r>
        <w:rPr>
          <w:lang w:val="en-US"/>
        </w:rPr>
        <w:t>Winnie</w:t>
      </w:r>
      <w:r>
        <w:rPr>
          <w:lang w:val="en-US"/>
        </w:rPr>
        <w:tab/>
        <w:t>Anyway, it’s Barbara and her friend.</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(00:14:54:00)</w:t>
      </w:r>
    </w:p>
    <w:p w:rsidR="00513ADE" w:rsidRDefault="00513ADE" w:rsidP="006C1519">
      <w:pPr>
        <w:tabs>
          <w:tab w:val="center" w:pos="4536"/>
        </w:tabs>
        <w:rPr>
          <w:lang w:val="en-US"/>
        </w:rPr>
      </w:pPr>
      <w:r>
        <w:rPr>
          <w:lang w:val="en-US"/>
        </w:rPr>
        <w:t>Monica</w:t>
      </w:r>
      <w:r>
        <w:rPr>
          <w:lang w:val="en-US"/>
        </w:rPr>
        <w:tab/>
        <w:t>I’ll deal with them hah. But you know, why wasting time on someone who has nothing to offer.</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(00:14:49:00)</w:t>
      </w:r>
    </w:p>
    <w:p w:rsidR="00513ADE" w:rsidRDefault="00513ADE" w:rsidP="006C1519">
      <w:pPr>
        <w:tabs>
          <w:tab w:val="center" w:pos="4536"/>
        </w:tabs>
        <w:rPr>
          <w:lang w:val="en-US"/>
        </w:rPr>
      </w:pPr>
      <w:r>
        <w:rPr>
          <w:lang w:val="en-US"/>
        </w:rPr>
        <w:t>Tricia</w:t>
      </w:r>
      <w:r>
        <w:rPr>
          <w:lang w:val="en-US"/>
        </w:rPr>
        <w:tab/>
        <w:t>You’re right to say that about any girl in this school.</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(00:15:02:00)</w:t>
      </w:r>
    </w:p>
    <w:p w:rsidR="00513ADE" w:rsidRDefault="00513ADE" w:rsidP="006C1519">
      <w:pPr>
        <w:tabs>
          <w:tab w:val="center" w:pos="4536"/>
        </w:tabs>
        <w:rPr>
          <w:lang w:val="en-US"/>
        </w:rPr>
      </w:pPr>
      <w:r>
        <w:rPr>
          <w:lang w:val="en-US"/>
        </w:rPr>
        <w:t>Monica</w:t>
      </w:r>
      <w:r>
        <w:rPr>
          <w:lang w:val="en-US"/>
        </w:rPr>
        <w:tab/>
        <w:t>You’ve been watching me then. My dear, it’s the best way to kill strength, trust me.</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(00:15:06:00)</w:t>
      </w:r>
    </w:p>
    <w:p w:rsidR="00513ADE" w:rsidRDefault="00513ADE" w:rsidP="006C1519">
      <w:pPr>
        <w:tabs>
          <w:tab w:val="center" w:pos="4536"/>
        </w:tabs>
        <w:rPr>
          <w:lang w:val="en-US"/>
        </w:rPr>
      </w:pPr>
      <w:r>
        <w:rPr>
          <w:lang w:val="en-US"/>
        </w:rPr>
        <w:t>Tricia</w:t>
      </w:r>
      <w:r>
        <w:rPr>
          <w:lang w:val="en-US"/>
        </w:rPr>
        <w:tab/>
        <w:t>You’re right. We should just live our lives freely.</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(00:15:08:00)</w:t>
      </w:r>
    </w:p>
    <w:p w:rsidR="00513ADE" w:rsidRDefault="00513ADE" w:rsidP="006C1519">
      <w:pPr>
        <w:tabs>
          <w:tab w:val="center" w:pos="4536"/>
        </w:tabs>
        <w:rPr>
          <w:lang w:val="en-US"/>
        </w:rPr>
      </w:pPr>
      <w:r>
        <w:rPr>
          <w:lang w:val="en-US"/>
        </w:rPr>
        <w:t>Monica</w:t>
      </w:r>
      <w:r>
        <w:rPr>
          <w:lang w:val="en-US"/>
        </w:rPr>
        <w:tab/>
        <w:t>Yes, eh girlfriends pretend like you never heard anything, ok?</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(00:15:11:00)</w:t>
      </w:r>
    </w:p>
    <w:p w:rsidR="00513ADE" w:rsidRDefault="00513ADE" w:rsidP="006C1519">
      <w:pPr>
        <w:tabs>
          <w:tab w:val="center" w:pos="4536"/>
        </w:tabs>
        <w:rPr>
          <w:lang w:val="en-US"/>
        </w:rPr>
      </w:pPr>
      <w:r>
        <w:rPr>
          <w:lang w:val="en-US"/>
        </w:rPr>
        <w:t>Winnie</w:t>
      </w:r>
      <w:r>
        <w:rPr>
          <w:lang w:val="en-US"/>
        </w:rPr>
        <w:tab/>
        <w:t>Alright</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(00:15:12:00)</w:t>
      </w:r>
    </w:p>
    <w:p w:rsidR="00513ADE" w:rsidRDefault="00513ADE" w:rsidP="006C1519">
      <w:pPr>
        <w:tabs>
          <w:tab w:val="center" w:pos="4536"/>
        </w:tabs>
        <w:rPr>
          <w:lang w:val="en-US"/>
        </w:rPr>
      </w:pPr>
      <w:r>
        <w:rPr>
          <w:lang w:val="en-US"/>
        </w:rPr>
        <w:t>Tricia</w:t>
      </w:r>
      <w:r>
        <w:rPr>
          <w:lang w:val="en-US"/>
        </w:rPr>
        <w:tab/>
        <w:t>Yeah</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(00:15:13:00)</w:t>
      </w:r>
    </w:p>
    <w:p w:rsidR="00513ADE" w:rsidRDefault="00513ADE" w:rsidP="006C1519">
      <w:pPr>
        <w:tabs>
          <w:tab w:val="center" w:pos="4536"/>
        </w:tabs>
        <w:rPr>
          <w:lang w:val="en-US"/>
        </w:rPr>
      </w:pPr>
      <w:r>
        <w:rPr>
          <w:lang w:val="en-US"/>
        </w:rPr>
        <w:t>Monica</w:t>
      </w:r>
      <w:r>
        <w:rPr>
          <w:lang w:val="en-US"/>
        </w:rPr>
        <w:tab/>
        <w:t>Hum…ok, promise.</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(00:15:15:00)</w:t>
      </w:r>
    </w:p>
    <w:p w:rsidR="00513ADE" w:rsidRDefault="00513ADE" w:rsidP="008B469D">
      <w:pPr>
        <w:tabs>
          <w:tab w:val="center" w:pos="4536"/>
        </w:tabs>
        <w:rPr>
          <w:lang w:val="en-US"/>
        </w:rPr>
      </w:pPr>
      <w:r>
        <w:rPr>
          <w:lang w:val="en-US"/>
        </w:rPr>
        <w:t>Winnie</w:t>
      </w:r>
      <w:r>
        <w:rPr>
          <w:lang w:val="en-US"/>
        </w:rPr>
        <w:tab/>
        <w:t>Promise</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(00:15:16:00)</w:t>
      </w:r>
    </w:p>
    <w:p w:rsidR="00513ADE" w:rsidRDefault="00513ADE" w:rsidP="006C1519">
      <w:pPr>
        <w:tabs>
          <w:tab w:val="center" w:pos="4536"/>
        </w:tabs>
        <w:rPr>
          <w:lang w:val="en-US"/>
        </w:rPr>
      </w:pPr>
      <w:r>
        <w:rPr>
          <w:lang w:val="en-US"/>
        </w:rPr>
        <w:t>Monica</w:t>
      </w:r>
      <w:r>
        <w:rPr>
          <w:lang w:val="en-US"/>
        </w:rPr>
        <w:tab/>
        <w:t>Round the world (shouts) (laughs)</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(00:115:17:00)</w:t>
      </w:r>
    </w:p>
    <w:p w:rsidR="00513ADE" w:rsidRDefault="00513ADE" w:rsidP="006C1519">
      <w:pPr>
        <w:tabs>
          <w:tab w:val="center" w:pos="4536"/>
        </w:tabs>
        <w:rPr>
          <w:lang w:val="en-US"/>
        </w:rPr>
      </w:pPr>
      <w:r>
        <w:rPr>
          <w:lang w:val="en-US"/>
        </w:rPr>
        <w:t>Winnie</w:t>
      </w:r>
      <w:r>
        <w:rPr>
          <w:lang w:val="en-US"/>
        </w:rPr>
        <w:tab/>
        <w:t>(shouts) (laughs)</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(00:15:17:00)</w:t>
      </w:r>
    </w:p>
    <w:p w:rsidR="00513ADE" w:rsidRDefault="00513ADE" w:rsidP="006C1519">
      <w:pPr>
        <w:tabs>
          <w:tab w:val="center" w:pos="4536"/>
        </w:tabs>
        <w:rPr>
          <w:lang w:val="en-US"/>
        </w:rPr>
      </w:pPr>
      <w:r>
        <w:rPr>
          <w:lang w:val="en-US"/>
        </w:rPr>
        <w:t>Tricia</w:t>
      </w:r>
      <w:r>
        <w:rPr>
          <w:lang w:val="en-US"/>
        </w:rPr>
        <w:tab/>
        <w:t>(shouts) (laughs)</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(00:16:02:00)</w:t>
      </w:r>
    </w:p>
    <w:p w:rsidR="00513ADE" w:rsidRDefault="00513ADE" w:rsidP="006C1519">
      <w:pPr>
        <w:tabs>
          <w:tab w:val="center" w:pos="4536"/>
        </w:tabs>
        <w:rPr>
          <w:lang w:val="en-US"/>
        </w:rPr>
      </w:pPr>
      <w:r>
        <w:rPr>
          <w:lang w:val="en-US"/>
        </w:rPr>
        <w:t>Winnie</w:t>
      </w:r>
      <w:r>
        <w:rPr>
          <w:lang w:val="en-US"/>
        </w:rPr>
        <w:tab/>
        <w:t>Hey girlfriend.</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(00:16:05:00)</w:t>
      </w:r>
    </w:p>
    <w:p w:rsidR="00513ADE" w:rsidRDefault="00513ADE" w:rsidP="006C1519">
      <w:pPr>
        <w:tabs>
          <w:tab w:val="center" w:pos="4536"/>
        </w:tabs>
        <w:rPr>
          <w:lang w:val="en-US"/>
        </w:rPr>
      </w:pPr>
      <w:r>
        <w:rPr>
          <w:lang w:val="en-US"/>
        </w:rPr>
        <w:t>Monica</w:t>
      </w:r>
      <w:r>
        <w:rPr>
          <w:lang w:val="en-US"/>
        </w:rPr>
        <w:tab/>
        <w:t>Come on, I mean you guys should know that I’m only interested in what he’s holding.</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(00:16:13:00)</w:t>
      </w:r>
    </w:p>
    <w:p w:rsidR="00513ADE" w:rsidRDefault="00513ADE" w:rsidP="006C1519">
      <w:pPr>
        <w:tabs>
          <w:tab w:val="center" w:pos="4536"/>
        </w:tabs>
        <w:rPr>
          <w:lang w:val="en-US"/>
        </w:rPr>
      </w:pPr>
      <w:r>
        <w:rPr>
          <w:lang w:val="en-US"/>
        </w:rPr>
        <w:t>Winnie</w:t>
      </w:r>
      <w:r>
        <w:rPr>
          <w:lang w:val="en-US"/>
        </w:rPr>
        <w:tab/>
        <w:t>Oh…and it must be very interesting, judging from his mood.</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(00:16:21:00)</w:t>
      </w:r>
    </w:p>
    <w:p w:rsidR="00513ADE" w:rsidRDefault="00513ADE" w:rsidP="006C1519">
      <w:pPr>
        <w:tabs>
          <w:tab w:val="center" w:pos="4536"/>
        </w:tabs>
        <w:rPr>
          <w:lang w:val="en-US"/>
        </w:rPr>
      </w:pPr>
      <w:r>
        <w:rPr>
          <w:lang w:val="en-US"/>
        </w:rPr>
        <w:t>Tricia</w:t>
      </w:r>
      <w:r>
        <w:rPr>
          <w:lang w:val="en-US"/>
        </w:rPr>
        <w:tab/>
        <w:t>He’s so into it.</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(00:16:25:00)</w:t>
      </w:r>
    </w:p>
    <w:p w:rsidR="00513ADE" w:rsidRDefault="00513ADE" w:rsidP="006C1519">
      <w:pPr>
        <w:tabs>
          <w:tab w:val="center" w:pos="4536"/>
        </w:tabs>
        <w:rPr>
          <w:lang w:val="en-US"/>
        </w:rPr>
      </w:pPr>
      <w:r>
        <w:rPr>
          <w:lang w:val="en-US"/>
        </w:rPr>
        <w:t>Monica</w:t>
      </w:r>
      <w:r>
        <w:rPr>
          <w:lang w:val="en-US"/>
        </w:rPr>
        <w:tab/>
        <w:t>You girls should hold on eh, let me go and enquire. I’ll be right back.</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(00:16:36:00)</w:t>
      </w:r>
    </w:p>
    <w:p w:rsidR="00513ADE" w:rsidRDefault="00513ADE" w:rsidP="006C1519">
      <w:pPr>
        <w:tabs>
          <w:tab w:val="center" w:pos="4536"/>
        </w:tabs>
        <w:rPr>
          <w:lang w:val="en-US"/>
        </w:rPr>
      </w:pPr>
      <w:r>
        <w:rPr>
          <w:lang w:val="en-US"/>
        </w:rPr>
        <w:t>Winnie</w:t>
      </w:r>
      <w:r>
        <w:rPr>
          <w:lang w:val="en-US"/>
        </w:rPr>
        <w:tab/>
        <w:t>I don’t think so, don’t look so cheap.</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(00:16:38:00)</w:t>
      </w:r>
    </w:p>
    <w:p w:rsidR="00513ADE" w:rsidRDefault="00513ADE" w:rsidP="006C1519">
      <w:pPr>
        <w:tabs>
          <w:tab w:val="center" w:pos="4536"/>
        </w:tabs>
        <w:rPr>
          <w:lang w:val="en-US"/>
        </w:rPr>
      </w:pPr>
      <w:r>
        <w:rPr>
          <w:lang w:val="en-US"/>
        </w:rPr>
        <w:t>Monica</w:t>
      </w:r>
      <w:r>
        <w:rPr>
          <w:lang w:val="en-US"/>
        </w:rPr>
        <w:tab/>
        <w:t>(laughs) Cheap? Who cares? I mean, this might be our only chance.</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(00:16:43:00)</w:t>
      </w:r>
    </w:p>
    <w:p w:rsidR="00513ADE" w:rsidRDefault="00513ADE" w:rsidP="006C1519">
      <w:pPr>
        <w:tabs>
          <w:tab w:val="center" w:pos="4536"/>
        </w:tabs>
        <w:rPr>
          <w:lang w:val="en-US"/>
        </w:rPr>
      </w:pPr>
      <w:r>
        <w:rPr>
          <w:lang w:val="en-US"/>
        </w:rPr>
        <w:t>Winnie</w:t>
      </w:r>
      <w:r>
        <w:rPr>
          <w:lang w:val="en-US"/>
        </w:rPr>
        <w:tab/>
        <w:t>Ah, did I just hear you say our only chance?</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(00:16:48:00)</w:t>
      </w:r>
    </w:p>
    <w:p w:rsidR="00513ADE" w:rsidRDefault="00513ADE" w:rsidP="006C1519">
      <w:pPr>
        <w:tabs>
          <w:tab w:val="center" w:pos="4536"/>
        </w:tabs>
        <w:rPr>
          <w:lang w:val="en-US"/>
        </w:rPr>
      </w:pPr>
      <w:r>
        <w:rPr>
          <w:lang w:val="en-US"/>
        </w:rPr>
        <w:t>Monica</w:t>
      </w:r>
      <w:r>
        <w:rPr>
          <w:lang w:val="en-US"/>
        </w:rPr>
        <w:tab/>
        <w:t>Yes, our only chance, why don’t you girls trust me?</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(00:16:50:00)</w:t>
      </w:r>
    </w:p>
    <w:p w:rsidR="00513ADE" w:rsidRDefault="00513ADE" w:rsidP="006C1519">
      <w:pPr>
        <w:tabs>
          <w:tab w:val="center" w:pos="4536"/>
        </w:tabs>
        <w:rPr>
          <w:lang w:val="en-US"/>
        </w:rPr>
      </w:pPr>
      <w:r>
        <w:rPr>
          <w:lang w:val="en-US"/>
        </w:rPr>
        <w:t>Tricia</w:t>
      </w:r>
      <w:r>
        <w:rPr>
          <w:lang w:val="en-US"/>
        </w:rPr>
        <w:tab/>
        <w:t>Yeah…yeah…yeah…yeah we do, but at least give us some respect.</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(00:16:54:00)</w:t>
      </w:r>
    </w:p>
    <w:p w:rsidR="00513ADE" w:rsidRDefault="00513ADE" w:rsidP="006C1519">
      <w:pPr>
        <w:tabs>
          <w:tab w:val="center" w:pos="4536"/>
        </w:tabs>
        <w:rPr>
          <w:lang w:val="en-US"/>
        </w:rPr>
      </w:pPr>
      <w:r>
        <w:rPr>
          <w:lang w:val="en-US"/>
        </w:rPr>
        <w:t>Monica</w:t>
      </w:r>
      <w:r>
        <w:rPr>
          <w:lang w:val="en-US"/>
        </w:rPr>
        <w:tab/>
        <w:t>I don’t know what’s up with you girls. You know what? Trust me, huh? I’ll be right back, huh? Trust me. Hello, excuse me.</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(00:17:06:00)</w:t>
      </w:r>
    </w:p>
    <w:p w:rsidR="00513ADE" w:rsidRDefault="00513ADE" w:rsidP="006C1519">
      <w:pPr>
        <w:tabs>
          <w:tab w:val="center" w:pos="4536"/>
        </w:tabs>
        <w:rPr>
          <w:lang w:val="en-US"/>
        </w:rPr>
      </w:pPr>
      <w:r>
        <w:rPr>
          <w:lang w:val="en-US"/>
        </w:rPr>
        <w:t>Desmond</w:t>
      </w:r>
      <w:r>
        <w:rPr>
          <w:lang w:val="en-US"/>
        </w:rPr>
        <w:tab/>
        <w:t>Yeah, hello.</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(00:17:07:00)</w:t>
      </w:r>
    </w:p>
    <w:p w:rsidR="00513ADE" w:rsidRDefault="00513ADE" w:rsidP="006C1519">
      <w:pPr>
        <w:tabs>
          <w:tab w:val="center" w:pos="4536"/>
        </w:tabs>
        <w:rPr>
          <w:lang w:val="en-US"/>
        </w:rPr>
      </w:pPr>
      <w:r>
        <w:rPr>
          <w:lang w:val="en-US"/>
        </w:rPr>
        <w:t>Monica</w:t>
      </w:r>
      <w:r>
        <w:rPr>
          <w:lang w:val="en-US"/>
        </w:rPr>
        <w:tab/>
        <w:t>Hi, I’m Monica</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(00:17:09:00)</w:t>
      </w:r>
    </w:p>
    <w:p w:rsidR="00513ADE" w:rsidRDefault="00513ADE" w:rsidP="006C1519">
      <w:pPr>
        <w:tabs>
          <w:tab w:val="center" w:pos="4536"/>
        </w:tabs>
        <w:rPr>
          <w:lang w:val="en-US"/>
        </w:rPr>
      </w:pPr>
      <w:r>
        <w:rPr>
          <w:lang w:val="en-US"/>
        </w:rPr>
        <w:t>Desmond</w:t>
      </w:r>
      <w:r>
        <w:rPr>
          <w:lang w:val="en-US"/>
        </w:rPr>
        <w:tab/>
        <w:t>My name is Desmond.</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(00:17:11:00)</w:t>
      </w:r>
    </w:p>
    <w:p w:rsidR="00513ADE" w:rsidRDefault="00513ADE" w:rsidP="006C1519">
      <w:pPr>
        <w:tabs>
          <w:tab w:val="center" w:pos="4536"/>
        </w:tabs>
        <w:rPr>
          <w:lang w:val="en-US"/>
        </w:rPr>
      </w:pPr>
      <w:r>
        <w:rPr>
          <w:lang w:val="en-US"/>
        </w:rPr>
        <w:t>Monica</w:t>
      </w:r>
      <w:r>
        <w:rPr>
          <w:lang w:val="en-US"/>
        </w:rPr>
        <w:tab/>
        <w:t>So I guess we haven’t really met before, yeah.</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(00:17:13:00)</w:t>
      </w:r>
    </w:p>
    <w:p w:rsidR="00513ADE" w:rsidRDefault="00513ADE" w:rsidP="006C1519">
      <w:pPr>
        <w:tabs>
          <w:tab w:val="center" w:pos="4536"/>
        </w:tabs>
        <w:rPr>
          <w:lang w:val="en-US"/>
        </w:rPr>
      </w:pPr>
      <w:r>
        <w:rPr>
          <w:lang w:val="en-US"/>
        </w:rPr>
        <w:t>Tricia</w:t>
      </w:r>
      <w:r>
        <w:rPr>
          <w:lang w:val="en-US"/>
        </w:rPr>
        <w:tab/>
        <w:t>Wow! They’re getting along so well.</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(00:17:16:00)</w:t>
      </w:r>
    </w:p>
    <w:p w:rsidR="00513ADE" w:rsidRDefault="00513ADE" w:rsidP="006C1519">
      <w:pPr>
        <w:tabs>
          <w:tab w:val="center" w:pos="4536"/>
        </w:tabs>
        <w:rPr>
          <w:lang w:val="en-US"/>
        </w:rPr>
      </w:pPr>
      <w:r>
        <w:rPr>
          <w:lang w:val="en-US"/>
        </w:rPr>
        <w:t>Winnie</w:t>
      </w:r>
      <w:r>
        <w:rPr>
          <w:lang w:val="en-US"/>
        </w:rPr>
        <w:tab/>
        <w:t>I can see, I am not blind.</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(00:17:18:00)</w:t>
      </w:r>
    </w:p>
    <w:p w:rsidR="00513ADE" w:rsidRDefault="00513ADE" w:rsidP="006C1519">
      <w:pPr>
        <w:tabs>
          <w:tab w:val="center" w:pos="4536"/>
        </w:tabs>
        <w:rPr>
          <w:lang w:val="en-US"/>
        </w:rPr>
      </w:pPr>
      <w:r>
        <w:rPr>
          <w:lang w:val="en-US"/>
        </w:rPr>
        <w:t>Tricia</w:t>
      </w:r>
      <w:r>
        <w:rPr>
          <w:lang w:val="en-US"/>
        </w:rPr>
        <w:tab/>
        <w:t>Why are you so upset?</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(00:17:20:00)</w:t>
      </w:r>
    </w:p>
    <w:p w:rsidR="00513ADE" w:rsidRDefault="00513ADE" w:rsidP="006C1519">
      <w:pPr>
        <w:tabs>
          <w:tab w:val="center" w:pos="4536"/>
        </w:tabs>
        <w:rPr>
          <w:lang w:val="en-US"/>
        </w:rPr>
      </w:pPr>
      <w:r>
        <w:rPr>
          <w:lang w:val="en-US"/>
        </w:rPr>
        <w:t>Winnie</w:t>
      </w:r>
      <w:r>
        <w:rPr>
          <w:lang w:val="en-US"/>
        </w:rPr>
        <w:tab/>
        <w:t>Upset? Why won’t I be? Monica is fond of doing this anytime she sees someone holding a novel.</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(00:17:27:00)</w:t>
      </w:r>
    </w:p>
    <w:p w:rsidR="00513ADE" w:rsidRDefault="00513ADE" w:rsidP="006C1519">
      <w:pPr>
        <w:tabs>
          <w:tab w:val="center" w:pos="4536"/>
        </w:tabs>
        <w:rPr>
          <w:lang w:val="en-US"/>
        </w:rPr>
      </w:pPr>
      <w:r>
        <w:rPr>
          <w:lang w:val="en-US"/>
        </w:rPr>
        <w:t>Tricia</w:t>
      </w:r>
      <w:r>
        <w:rPr>
          <w:lang w:val="en-US"/>
        </w:rPr>
        <w:tab/>
        <w:t>Hmmn, exactly how you girls became friends, right?</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(00:17:31:00)</w:t>
      </w:r>
    </w:p>
    <w:p w:rsidR="00513ADE" w:rsidRDefault="00513ADE" w:rsidP="006C1519">
      <w:pPr>
        <w:tabs>
          <w:tab w:val="center" w:pos="4536"/>
        </w:tabs>
        <w:rPr>
          <w:lang w:val="en-US"/>
        </w:rPr>
      </w:pPr>
      <w:r>
        <w:rPr>
          <w:lang w:val="en-US"/>
        </w:rPr>
        <w:t>Winnie</w:t>
      </w:r>
      <w:r>
        <w:rPr>
          <w:lang w:val="en-US"/>
        </w:rPr>
        <w:tab/>
        <w:t>Yeah…yeah, but if she continues like this, I just worry people would take advantage of her.</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(00:17:37:00)</w:t>
      </w:r>
    </w:p>
    <w:p w:rsidR="00513ADE" w:rsidRDefault="00513ADE" w:rsidP="006C1519">
      <w:pPr>
        <w:tabs>
          <w:tab w:val="center" w:pos="4536"/>
        </w:tabs>
        <w:rPr>
          <w:lang w:val="en-US"/>
        </w:rPr>
      </w:pPr>
      <w:r>
        <w:rPr>
          <w:lang w:val="en-US"/>
        </w:rPr>
        <w:t>Desmond</w:t>
      </w:r>
      <w:r>
        <w:rPr>
          <w:lang w:val="en-US"/>
        </w:rPr>
        <w:tab/>
        <w:t>Yeah, I’m new in the school. Why do you ask?</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(00:17:41:00)</w:t>
      </w:r>
    </w:p>
    <w:p w:rsidR="00513ADE" w:rsidRDefault="00513ADE" w:rsidP="006C1519">
      <w:pPr>
        <w:tabs>
          <w:tab w:val="center" w:pos="4536"/>
        </w:tabs>
        <w:rPr>
          <w:lang w:val="en-US"/>
        </w:rPr>
      </w:pPr>
      <w:r>
        <w:rPr>
          <w:lang w:val="en-US"/>
        </w:rPr>
        <w:t>Monica</w:t>
      </w:r>
      <w:r>
        <w:rPr>
          <w:lang w:val="en-US"/>
        </w:rPr>
        <w:tab/>
        <w:t>Well, it’s actually because this is the first time I’m seeing a guy ready a novel, excluding my brother.</w:t>
      </w:r>
    </w:p>
    <w:p w:rsidR="00513ADE" w:rsidRDefault="00513ADE" w:rsidP="006C1519">
      <w:pPr>
        <w:tabs>
          <w:tab w:val="center" w:pos="4536"/>
        </w:tabs>
        <w:rPr>
          <w:lang w:val="en-US"/>
        </w:rPr>
      </w:pPr>
    </w:p>
    <w:p w:rsidR="00513ADE" w:rsidRDefault="00513ADE" w:rsidP="006C1519">
      <w:pPr>
        <w:tabs>
          <w:tab w:val="center" w:pos="4536"/>
        </w:tabs>
        <w:rPr>
          <w:lang w:val="en-US"/>
        </w:rPr>
      </w:pPr>
      <w:r>
        <w:rPr>
          <w:lang w:val="en-US"/>
        </w:rPr>
        <w:t>(00:17:48:00)</w:t>
      </w:r>
    </w:p>
    <w:p w:rsidR="00513ADE" w:rsidRDefault="00513ADE" w:rsidP="006C1519">
      <w:pPr>
        <w:tabs>
          <w:tab w:val="center" w:pos="4536"/>
        </w:tabs>
        <w:rPr>
          <w:lang w:val="en-US"/>
        </w:rPr>
      </w:pPr>
      <w:r>
        <w:rPr>
          <w:lang w:val="en-US"/>
        </w:rPr>
        <w:t>Desmond</w:t>
      </w:r>
      <w:r>
        <w:rPr>
          <w:lang w:val="en-US"/>
        </w:rPr>
        <w:tab/>
        <w:t>Oh this?</w:t>
      </w:r>
    </w:p>
    <w:p w:rsidR="00513ADE" w:rsidRDefault="00513ADE" w:rsidP="006C1519">
      <w:pPr>
        <w:tabs>
          <w:tab w:val="center" w:pos="4536"/>
        </w:tabs>
        <w:rPr>
          <w:lang w:val="en-US"/>
        </w:rPr>
      </w:pPr>
    </w:p>
    <w:p w:rsidR="00513ADE" w:rsidRDefault="00513ADE" w:rsidP="00DC3843">
      <w:pPr>
        <w:tabs>
          <w:tab w:val="center" w:pos="4536"/>
        </w:tabs>
        <w:rPr>
          <w:lang w:val="en-US"/>
        </w:rPr>
      </w:pPr>
      <w:r>
        <w:rPr>
          <w:lang w:val="en-US"/>
        </w:rPr>
        <w:t>(00:17:49:00)</w:t>
      </w:r>
    </w:p>
    <w:p w:rsidR="00513ADE" w:rsidRDefault="00513ADE" w:rsidP="00DC3843">
      <w:pPr>
        <w:tabs>
          <w:tab w:val="center" w:pos="4536"/>
        </w:tabs>
        <w:rPr>
          <w:lang w:val="en-US"/>
        </w:rPr>
      </w:pPr>
      <w:r>
        <w:rPr>
          <w:lang w:val="en-US"/>
        </w:rPr>
        <w:t>Tricia</w:t>
      </w:r>
      <w:r>
        <w:rPr>
          <w:lang w:val="en-US"/>
        </w:rPr>
        <w:tab/>
        <w:t>You have a point.</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(00:17:50:00)</w:t>
      </w:r>
    </w:p>
    <w:p w:rsidR="00513ADE" w:rsidRDefault="00513ADE" w:rsidP="00DC3843">
      <w:pPr>
        <w:tabs>
          <w:tab w:val="center" w:pos="4536"/>
        </w:tabs>
        <w:rPr>
          <w:lang w:val="en-US"/>
        </w:rPr>
      </w:pPr>
      <w:r>
        <w:rPr>
          <w:lang w:val="en-US"/>
        </w:rPr>
        <w:t>Winnie</w:t>
      </w:r>
      <w:r>
        <w:rPr>
          <w:lang w:val="en-US"/>
        </w:rPr>
        <w:tab/>
        <w:t>This is what she’d say next: can we exchange novels sometimes? (laughs)</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(00:17:54:00)</w:t>
      </w:r>
    </w:p>
    <w:p w:rsidR="00513ADE" w:rsidRDefault="00513ADE" w:rsidP="00DC3843">
      <w:pPr>
        <w:tabs>
          <w:tab w:val="center" w:pos="4536"/>
        </w:tabs>
        <w:rPr>
          <w:lang w:val="en-US"/>
        </w:rPr>
      </w:pPr>
      <w:r>
        <w:rPr>
          <w:lang w:val="en-US"/>
        </w:rPr>
        <w:t>Tricia</w:t>
      </w:r>
      <w:r>
        <w:rPr>
          <w:lang w:val="en-US"/>
        </w:rPr>
        <w:tab/>
        <w:t>(laughs)</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(00:17:57:00)</w:t>
      </w:r>
    </w:p>
    <w:p w:rsidR="00513ADE" w:rsidRDefault="00513ADE" w:rsidP="00DC3843">
      <w:pPr>
        <w:tabs>
          <w:tab w:val="center" w:pos="4536"/>
        </w:tabs>
        <w:rPr>
          <w:lang w:val="en-US"/>
        </w:rPr>
      </w:pPr>
      <w:r>
        <w:rPr>
          <w:lang w:val="en-US"/>
        </w:rPr>
        <w:t>Monica</w:t>
      </w:r>
      <w:r>
        <w:rPr>
          <w:lang w:val="en-US"/>
        </w:rPr>
        <w:tab/>
        <w:t>So can we exchange novels sometimes?</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(00:18:00:00)</w:t>
      </w:r>
    </w:p>
    <w:p w:rsidR="00513ADE" w:rsidRDefault="00513ADE" w:rsidP="00DC3843">
      <w:pPr>
        <w:tabs>
          <w:tab w:val="center" w:pos="4536"/>
        </w:tabs>
        <w:rPr>
          <w:lang w:val="en-US"/>
        </w:rPr>
      </w:pPr>
      <w:r>
        <w:rPr>
          <w:lang w:val="en-US"/>
        </w:rPr>
        <w:t>Desmond</w:t>
      </w:r>
      <w:r>
        <w:rPr>
          <w:lang w:val="en-US"/>
        </w:rPr>
        <w:tab/>
        <w:t>I’m serious it’s not a novel; it’s a science book about archeology and biotistic approach to changing the world.</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(00:18:07:00)</w:t>
      </w:r>
    </w:p>
    <w:p w:rsidR="00513ADE" w:rsidRDefault="00513ADE" w:rsidP="00DC3843">
      <w:pPr>
        <w:tabs>
          <w:tab w:val="center" w:pos="4536"/>
        </w:tabs>
        <w:rPr>
          <w:lang w:val="en-US"/>
        </w:rPr>
      </w:pPr>
      <w:r>
        <w:rPr>
          <w:lang w:val="en-US"/>
        </w:rPr>
        <w:t>Monica</w:t>
      </w:r>
      <w:r>
        <w:rPr>
          <w:lang w:val="en-US"/>
        </w:rPr>
        <w:tab/>
        <w:t>Are you kidding me?</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(00:18:08:00)</w:t>
      </w:r>
    </w:p>
    <w:p w:rsidR="00513ADE" w:rsidRDefault="00513ADE" w:rsidP="00DC3843">
      <w:pPr>
        <w:tabs>
          <w:tab w:val="center" w:pos="4536"/>
        </w:tabs>
        <w:rPr>
          <w:lang w:val="en-US"/>
        </w:rPr>
      </w:pPr>
      <w:r>
        <w:rPr>
          <w:lang w:val="en-US"/>
        </w:rPr>
        <w:t>Desmond</w:t>
      </w:r>
      <w:r>
        <w:rPr>
          <w:lang w:val="en-US"/>
        </w:rPr>
        <w:tab/>
        <w:t>I’m not, see it for yourself.</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(00:18:21:00)</w:t>
      </w:r>
    </w:p>
    <w:p w:rsidR="00513ADE" w:rsidRDefault="00513ADE" w:rsidP="00DC3843">
      <w:pPr>
        <w:tabs>
          <w:tab w:val="center" w:pos="4536"/>
        </w:tabs>
        <w:rPr>
          <w:lang w:val="en-US"/>
        </w:rPr>
      </w:pPr>
      <w:r>
        <w:rPr>
          <w:lang w:val="en-US"/>
        </w:rPr>
        <w:t>Monica</w:t>
      </w:r>
      <w:r>
        <w:rPr>
          <w:lang w:val="en-US"/>
        </w:rPr>
        <w:tab/>
        <w:t>Thank you. Girlfriends…</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(00:18:36:00)</w:t>
      </w:r>
    </w:p>
    <w:p w:rsidR="00513ADE" w:rsidRDefault="00513ADE" w:rsidP="00DC3843">
      <w:pPr>
        <w:tabs>
          <w:tab w:val="center" w:pos="4536"/>
        </w:tabs>
        <w:rPr>
          <w:lang w:val="en-US"/>
        </w:rPr>
      </w:pPr>
      <w:r>
        <w:rPr>
          <w:lang w:val="en-US"/>
        </w:rPr>
        <w:t>Winnie</w:t>
      </w:r>
      <w:r>
        <w:rPr>
          <w:lang w:val="en-US"/>
        </w:rPr>
        <w:tab/>
        <w:t>Is that all?</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(00:18:39:00)</w:t>
      </w:r>
    </w:p>
    <w:p w:rsidR="00513ADE" w:rsidRDefault="00513ADE" w:rsidP="00DC3843">
      <w:pPr>
        <w:tabs>
          <w:tab w:val="center" w:pos="4536"/>
        </w:tabs>
        <w:rPr>
          <w:lang w:val="en-US"/>
        </w:rPr>
      </w:pPr>
      <w:r>
        <w:rPr>
          <w:lang w:val="en-US"/>
        </w:rPr>
        <w:t>Monica</w:t>
      </w:r>
      <w:r>
        <w:rPr>
          <w:lang w:val="en-US"/>
        </w:rPr>
        <w:tab/>
        <w:t>It’s a book on biology.</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(00:18:42:00)</w:t>
      </w:r>
    </w:p>
    <w:p w:rsidR="00513ADE" w:rsidRDefault="00513ADE" w:rsidP="00DC3843">
      <w:pPr>
        <w:tabs>
          <w:tab w:val="center" w:pos="4536"/>
        </w:tabs>
        <w:rPr>
          <w:lang w:val="en-US"/>
        </w:rPr>
      </w:pPr>
      <w:r>
        <w:rPr>
          <w:lang w:val="en-US"/>
        </w:rPr>
        <w:t>Winnie</w:t>
      </w:r>
      <w:r>
        <w:rPr>
          <w:lang w:val="en-US"/>
        </w:rPr>
        <w:tab/>
        <w:t>(laughs)</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(00:18:42:00)</w:t>
      </w:r>
    </w:p>
    <w:p w:rsidR="00513ADE" w:rsidRDefault="00513ADE" w:rsidP="00DC3843">
      <w:pPr>
        <w:tabs>
          <w:tab w:val="center" w:pos="4536"/>
        </w:tabs>
        <w:rPr>
          <w:lang w:val="en-US"/>
        </w:rPr>
      </w:pPr>
      <w:r>
        <w:rPr>
          <w:lang w:val="en-US"/>
        </w:rPr>
        <w:t>Tricia</w:t>
      </w:r>
      <w:r>
        <w:rPr>
          <w:lang w:val="en-US"/>
        </w:rPr>
        <w:tab/>
        <w:t>(laughs)</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(00:18:46:00)</w:t>
      </w:r>
    </w:p>
    <w:p w:rsidR="00513ADE" w:rsidRDefault="00513ADE" w:rsidP="00DC3843">
      <w:pPr>
        <w:tabs>
          <w:tab w:val="center" w:pos="4536"/>
        </w:tabs>
        <w:rPr>
          <w:lang w:val="en-US"/>
        </w:rPr>
      </w:pPr>
      <w:r>
        <w:rPr>
          <w:lang w:val="en-US"/>
        </w:rPr>
        <w:t>Barbara</w:t>
      </w:r>
      <w:r>
        <w:rPr>
          <w:lang w:val="en-US"/>
        </w:rPr>
        <w:tab/>
        <w:t>Daniella stop it…stop it…stop it, what’s wrong with you girls? See, please you girls should stop all these…stop all these. Hey, let me have the novel. Daniella, for Christ’s sake you girls should stop all these.</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(00:18:59:00)</w:t>
      </w:r>
    </w:p>
    <w:p w:rsidR="00513ADE" w:rsidRDefault="00513ADE" w:rsidP="00DC3843">
      <w:pPr>
        <w:tabs>
          <w:tab w:val="center" w:pos="4536"/>
        </w:tabs>
        <w:rPr>
          <w:lang w:val="en-US"/>
        </w:rPr>
      </w:pPr>
      <w:r>
        <w:rPr>
          <w:lang w:val="en-US"/>
        </w:rPr>
        <w:t>Daniella</w:t>
      </w:r>
      <w:r>
        <w:rPr>
          <w:lang w:val="en-US"/>
        </w:rPr>
        <w:tab/>
        <w:t>(reac)</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(00:19:00:00)</w:t>
      </w:r>
    </w:p>
    <w:p w:rsidR="00513ADE" w:rsidRDefault="00513ADE" w:rsidP="00DC3843">
      <w:pPr>
        <w:tabs>
          <w:tab w:val="center" w:pos="4536"/>
        </w:tabs>
        <w:rPr>
          <w:lang w:val="en-US"/>
        </w:rPr>
      </w:pPr>
      <w:r>
        <w:rPr>
          <w:lang w:val="en-US"/>
        </w:rPr>
        <w:t>Kerry</w:t>
      </w:r>
      <w:r>
        <w:rPr>
          <w:lang w:val="en-US"/>
        </w:rPr>
        <w:tab/>
        <w:t>(reac)</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(00:19:01:00)</w:t>
      </w:r>
    </w:p>
    <w:p w:rsidR="00513ADE" w:rsidRDefault="00513ADE" w:rsidP="00DC3843">
      <w:pPr>
        <w:tabs>
          <w:tab w:val="center" w:pos="4536"/>
        </w:tabs>
        <w:rPr>
          <w:lang w:val="en-US"/>
        </w:rPr>
      </w:pPr>
      <w:r>
        <w:rPr>
          <w:lang w:val="en-US"/>
        </w:rPr>
        <w:t>Barbara</w:t>
      </w:r>
      <w:r>
        <w:rPr>
          <w:lang w:val="en-US"/>
        </w:rPr>
        <w:tab/>
        <w:t>Stop it now, what’s wrong with you? Daniella, don’t…oh.</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(00:19:08:00)</w:t>
      </w:r>
    </w:p>
    <w:p w:rsidR="00513ADE" w:rsidRDefault="00513ADE" w:rsidP="00DC3843">
      <w:pPr>
        <w:tabs>
          <w:tab w:val="center" w:pos="4536"/>
        </w:tabs>
        <w:rPr>
          <w:lang w:val="en-US"/>
        </w:rPr>
      </w:pPr>
      <w:r>
        <w:rPr>
          <w:lang w:val="en-US"/>
        </w:rPr>
        <w:t>Kerry</w:t>
      </w:r>
      <w:r>
        <w:rPr>
          <w:lang w:val="en-US"/>
        </w:rPr>
        <w:tab/>
        <w:t>He caught it.</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(00:19:09:00)</w:t>
      </w:r>
    </w:p>
    <w:p w:rsidR="00513ADE" w:rsidRDefault="00513ADE" w:rsidP="00DC3843">
      <w:pPr>
        <w:tabs>
          <w:tab w:val="center" w:pos="4536"/>
        </w:tabs>
        <w:rPr>
          <w:lang w:val="en-US"/>
        </w:rPr>
      </w:pPr>
      <w:r>
        <w:rPr>
          <w:lang w:val="en-US"/>
        </w:rPr>
        <w:t>Barbara</w:t>
      </w:r>
      <w:r>
        <w:rPr>
          <w:lang w:val="en-US"/>
        </w:rPr>
        <w:tab/>
        <w:t>He saved it.</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(00:19:15:00)</w:t>
      </w:r>
    </w:p>
    <w:p w:rsidR="00513ADE" w:rsidRDefault="00513ADE" w:rsidP="00DC3843">
      <w:pPr>
        <w:tabs>
          <w:tab w:val="center" w:pos="4536"/>
        </w:tabs>
        <w:rPr>
          <w:lang w:val="en-US"/>
        </w:rPr>
      </w:pPr>
      <w:r>
        <w:rPr>
          <w:lang w:val="en-US"/>
        </w:rPr>
        <w:t>Scarlet</w:t>
      </w:r>
      <w:r>
        <w:rPr>
          <w:lang w:val="en-US"/>
        </w:rPr>
        <w:tab/>
        <w:t>(reac)</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(00:19:22:00)</w:t>
      </w:r>
    </w:p>
    <w:p w:rsidR="00513ADE" w:rsidRDefault="00513ADE" w:rsidP="00DC3843">
      <w:pPr>
        <w:tabs>
          <w:tab w:val="center" w:pos="4536"/>
        </w:tabs>
        <w:rPr>
          <w:lang w:val="en-US"/>
        </w:rPr>
      </w:pPr>
      <w:r>
        <w:rPr>
          <w:lang w:val="en-US"/>
        </w:rPr>
        <w:t>Kerry</w:t>
      </w:r>
      <w:r>
        <w:rPr>
          <w:lang w:val="en-US"/>
        </w:rPr>
        <w:tab/>
        <w:t>Let’s go…let’s go down.</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(00:19:28:00)</w:t>
      </w:r>
    </w:p>
    <w:p w:rsidR="00513ADE" w:rsidRDefault="00513ADE" w:rsidP="00DC3843">
      <w:pPr>
        <w:tabs>
          <w:tab w:val="center" w:pos="4536"/>
        </w:tabs>
        <w:rPr>
          <w:lang w:val="en-US"/>
        </w:rPr>
      </w:pPr>
      <w:r>
        <w:rPr>
          <w:lang w:val="en-US"/>
        </w:rPr>
        <w:t>Barbara</w:t>
      </w:r>
      <w:r>
        <w:rPr>
          <w:lang w:val="en-US"/>
        </w:rPr>
        <w:tab/>
        <w:t>Thank you very much, that was an impressive catch.</w:t>
      </w:r>
    </w:p>
    <w:p w:rsidR="00513ADE" w:rsidRDefault="00513ADE" w:rsidP="00DC3843">
      <w:pPr>
        <w:tabs>
          <w:tab w:val="center" w:pos="4536"/>
        </w:tabs>
        <w:rPr>
          <w:lang w:val="en-US"/>
        </w:rPr>
      </w:pPr>
    </w:p>
    <w:p w:rsidR="00513ADE" w:rsidRDefault="00513ADE" w:rsidP="00DC3843">
      <w:pPr>
        <w:tabs>
          <w:tab w:val="center" w:pos="4536"/>
        </w:tabs>
        <w:rPr>
          <w:lang w:val="en-US"/>
        </w:rPr>
      </w:pPr>
      <w:r>
        <w:rPr>
          <w:lang w:val="en-US"/>
        </w:rPr>
        <w:t>(00:19:31:00)</w:t>
      </w:r>
    </w:p>
    <w:p w:rsidR="00513ADE" w:rsidRDefault="00513ADE" w:rsidP="00DC3843">
      <w:pPr>
        <w:tabs>
          <w:tab w:val="center" w:pos="4536"/>
        </w:tabs>
        <w:rPr>
          <w:lang w:val="en-US"/>
        </w:rPr>
      </w:pPr>
      <w:r>
        <w:rPr>
          <w:lang w:val="en-US"/>
        </w:rPr>
        <w:t>Desmond</w:t>
      </w:r>
      <w:r>
        <w:rPr>
          <w:lang w:val="en-US"/>
        </w:rPr>
        <w:tab/>
        <w:t>I know, I do that a lot. Anyway…</w:t>
      </w:r>
    </w:p>
    <w:p w:rsidR="00513ADE" w:rsidRDefault="00513ADE" w:rsidP="00DC3843">
      <w:pPr>
        <w:tabs>
          <w:tab w:val="center" w:pos="4536"/>
        </w:tabs>
        <w:rPr>
          <w:lang w:val="en-US"/>
        </w:rPr>
      </w:pPr>
    </w:p>
    <w:p w:rsidR="00513ADE" w:rsidRDefault="00513ADE" w:rsidP="001E06F0">
      <w:pPr>
        <w:tabs>
          <w:tab w:val="center" w:pos="4536"/>
        </w:tabs>
        <w:rPr>
          <w:lang w:val="en-US"/>
        </w:rPr>
      </w:pPr>
      <w:r>
        <w:rPr>
          <w:lang w:val="en-US"/>
        </w:rPr>
        <w:t>(00:19:33:00)</w:t>
      </w:r>
    </w:p>
    <w:p w:rsidR="00513ADE" w:rsidRDefault="00513ADE" w:rsidP="001E06F0">
      <w:pPr>
        <w:tabs>
          <w:tab w:val="center" w:pos="4536"/>
        </w:tabs>
        <w:rPr>
          <w:lang w:val="en-US"/>
        </w:rPr>
      </w:pPr>
      <w:r>
        <w:rPr>
          <w:lang w:val="en-US"/>
        </w:rPr>
        <w:t>Barbara</w:t>
      </w:r>
      <w:r>
        <w:rPr>
          <w:lang w:val="en-US"/>
        </w:rPr>
        <w:tab/>
        <w:t>Yes, thank you. You really don’t know how I…</w:t>
      </w:r>
    </w:p>
    <w:p w:rsidR="00513ADE" w:rsidRDefault="00513ADE" w:rsidP="001E06F0">
      <w:pPr>
        <w:tabs>
          <w:tab w:val="center" w:pos="4536"/>
        </w:tabs>
        <w:rPr>
          <w:lang w:val="en-US"/>
        </w:rPr>
      </w:pPr>
    </w:p>
    <w:p w:rsidR="00513ADE" w:rsidRDefault="00513ADE" w:rsidP="001E06F0">
      <w:pPr>
        <w:tabs>
          <w:tab w:val="center" w:pos="4536"/>
        </w:tabs>
        <w:rPr>
          <w:lang w:val="en-US"/>
        </w:rPr>
      </w:pPr>
      <w:r>
        <w:rPr>
          <w:lang w:val="en-US"/>
        </w:rPr>
        <w:t>(00:19:36:00)</w:t>
      </w:r>
    </w:p>
    <w:p w:rsidR="00513ADE" w:rsidRDefault="00513ADE" w:rsidP="001E06F0">
      <w:pPr>
        <w:tabs>
          <w:tab w:val="center" w:pos="4536"/>
        </w:tabs>
        <w:rPr>
          <w:lang w:val="en-US"/>
        </w:rPr>
      </w:pPr>
      <w:r>
        <w:rPr>
          <w:lang w:val="en-US"/>
        </w:rPr>
        <w:t>Desmond</w:t>
      </w:r>
      <w:r>
        <w:rPr>
          <w:lang w:val="en-US"/>
        </w:rPr>
        <w:tab/>
        <w:t>How you feel, right?</w:t>
      </w:r>
    </w:p>
    <w:p w:rsidR="00513ADE" w:rsidRDefault="00513ADE" w:rsidP="001E06F0">
      <w:pPr>
        <w:tabs>
          <w:tab w:val="center" w:pos="4536"/>
        </w:tabs>
        <w:rPr>
          <w:lang w:val="en-US"/>
        </w:rPr>
      </w:pPr>
    </w:p>
    <w:p w:rsidR="00513ADE" w:rsidRDefault="00513ADE" w:rsidP="001E06F0">
      <w:pPr>
        <w:tabs>
          <w:tab w:val="center" w:pos="4536"/>
        </w:tabs>
        <w:rPr>
          <w:lang w:val="en-US"/>
        </w:rPr>
      </w:pPr>
      <w:r>
        <w:rPr>
          <w:lang w:val="en-US"/>
        </w:rPr>
        <w:t>(00:19:37:00)</w:t>
      </w:r>
    </w:p>
    <w:p w:rsidR="00513ADE" w:rsidRDefault="00513ADE" w:rsidP="001E06F0">
      <w:pPr>
        <w:tabs>
          <w:tab w:val="center" w:pos="4536"/>
        </w:tabs>
        <w:rPr>
          <w:lang w:val="en-US"/>
        </w:rPr>
      </w:pPr>
      <w:r>
        <w:rPr>
          <w:lang w:val="en-US"/>
        </w:rPr>
        <w:t>Barbara</w:t>
      </w:r>
      <w:r>
        <w:rPr>
          <w:lang w:val="en-US"/>
        </w:rPr>
        <w:tab/>
        <w:t>Yes, you do.</w:t>
      </w:r>
    </w:p>
    <w:p w:rsidR="00513ADE" w:rsidRDefault="00513ADE" w:rsidP="001E06F0">
      <w:pPr>
        <w:tabs>
          <w:tab w:val="center" w:pos="4536"/>
        </w:tabs>
        <w:rPr>
          <w:lang w:val="en-US"/>
        </w:rPr>
      </w:pPr>
    </w:p>
    <w:p w:rsidR="00513ADE" w:rsidRDefault="00513ADE" w:rsidP="001E06F0">
      <w:pPr>
        <w:tabs>
          <w:tab w:val="center" w:pos="4536"/>
        </w:tabs>
        <w:rPr>
          <w:lang w:val="en-US"/>
        </w:rPr>
      </w:pPr>
      <w:r>
        <w:rPr>
          <w:lang w:val="en-US"/>
        </w:rPr>
        <w:t>(00:19:39:00)</w:t>
      </w:r>
    </w:p>
    <w:p w:rsidR="00513ADE" w:rsidRDefault="00513ADE" w:rsidP="001E06F0">
      <w:pPr>
        <w:tabs>
          <w:tab w:val="center" w:pos="4536"/>
        </w:tabs>
        <w:rPr>
          <w:lang w:val="en-US"/>
        </w:rPr>
      </w:pPr>
      <w:r>
        <w:rPr>
          <w:lang w:val="en-US"/>
        </w:rPr>
        <w:t>Desmond</w:t>
      </w:r>
      <w:r>
        <w:rPr>
          <w:lang w:val="en-US"/>
        </w:rPr>
        <w:tab/>
        <w:t>Karrie Duckson, a very expensive one, he’s a great novelist…great one.</w:t>
      </w:r>
    </w:p>
    <w:p w:rsidR="00513ADE" w:rsidRDefault="00513ADE" w:rsidP="001E06F0">
      <w:pPr>
        <w:tabs>
          <w:tab w:val="center" w:pos="4536"/>
        </w:tabs>
        <w:rPr>
          <w:lang w:val="en-US"/>
        </w:rPr>
      </w:pPr>
    </w:p>
    <w:p w:rsidR="00513ADE" w:rsidRDefault="00513ADE" w:rsidP="001E06F0">
      <w:pPr>
        <w:tabs>
          <w:tab w:val="center" w:pos="4536"/>
        </w:tabs>
        <w:rPr>
          <w:lang w:val="en-US"/>
        </w:rPr>
      </w:pPr>
      <w:r>
        <w:rPr>
          <w:lang w:val="en-US"/>
        </w:rPr>
        <w:t>(00:19:43:00)</w:t>
      </w:r>
    </w:p>
    <w:p w:rsidR="00513ADE" w:rsidRDefault="00513ADE" w:rsidP="001E06F0">
      <w:pPr>
        <w:tabs>
          <w:tab w:val="center" w:pos="4536"/>
        </w:tabs>
        <w:rPr>
          <w:lang w:val="en-US"/>
        </w:rPr>
      </w:pPr>
      <w:r>
        <w:rPr>
          <w:lang w:val="en-US"/>
        </w:rPr>
        <w:t>Barbara</w:t>
      </w:r>
      <w:r>
        <w:rPr>
          <w:lang w:val="en-US"/>
        </w:rPr>
        <w:tab/>
        <w:t>Yes.</w:t>
      </w:r>
    </w:p>
    <w:p w:rsidR="00513ADE" w:rsidRDefault="00513ADE" w:rsidP="001E06F0">
      <w:pPr>
        <w:tabs>
          <w:tab w:val="center" w:pos="4536"/>
        </w:tabs>
        <w:rPr>
          <w:lang w:val="en-US"/>
        </w:rPr>
      </w:pPr>
    </w:p>
    <w:p w:rsidR="00513ADE" w:rsidRDefault="00513ADE" w:rsidP="001E06F0">
      <w:pPr>
        <w:tabs>
          <w:tab w:val="center" w:pos="4536"/>
        </w:tabs>
        <w:rPr>
          <w:lang w:val="en-US"/>
        </w:rPr>
      </w:pPr>
      <w:r>
        <w:rPr>
          <w:lang w:val="en-US"/>
        </w:rPr>
        <w:t>(00:19:43:00)</w:t>
      </w:r>
    </w:p>
    <w:p w:rsidR="00513ADE" w:rsidRDefault="00513ADE" w:rsidP="001E06F0">
      <w:pPr>
        <w:tabs>
          <w:tab w:val="center" w:pos="4536"/>
        </w:tabs>
        <w:rPr>
          <w:lang w:val="en-US"/>
        </w:rPr>
      </w:pPr>
      <w:r>
        <w:rPr>
          <w:lang w:val="en-US"/>
        </w:rPr>
        <w:t>Desmond</w:t>
      </w:r>
      <w:r>
        <w:rPr>
          <w:lang w:val="en-US"/>
        </w:rPr>
        <w:tab/>
        <w:t>It must have cost you a fortune, you know.</w:t>
      </w:r>
    </w:p>
    <w:p w:rsidR="00513ADE" w:rsidRDefault="00513ADE" w:rsidP="001E06F0">
      <w:pPr>
        <w:tabs>
          <w:tab w:val="center" w:pos="4536"/>
        </w:tabs>
        <w:rPr>
          <w:lang w:val="en-US"/>
        </w:rPr>
      </w:pPr>
    </w:p>
    <w:p w:rsidR="00513ADE" w:rsidRDefault="00513ADE" w:rsidP="001E06F0">
      <w:pPr>
        <w:tabs>
          <w:tab w:val="center" w:pos="4536"/>
        </w:tabs>
        <w:rPr>
          <w:lang w:val="en-US"/>
        </w:rPr>
      </w:pPr>
      <w:r>
        <w:rPr>
          <w:lang w:val="en-US"/>
        </w:rPr>
        <w:t>(00:19:44:00)</w:t>
      </w:r>
    </w:p>
    <w:p w:rsidR="00513ADE" w:rsidRDefault="00513ADE" w:rsidP="001E06F0">
      <w:pPr>
        <w:tabs>
          <w:tab w:val="center" w:pos="4536"/>
        </w:tabs>
        <w:rPr>
          <w:lang w:val="en-US"/>
        </w:rPr>
      </w:pPr>
      <w:r>
        <w:rPr>
          <w:lang w:val="en-US"/>
        </w:rPr>
        <w:t>Barbara</w:t>
      </w:r>
      <w:r>
        <w:rPr>
          <w:lang w:val="en-US"/>
        </w:rPr>
        <w:tab/>
        <w:t>True, it’s actually a gift from my dad, you know?</w:t>
      </w:r>
    </w:p>
    <w:p w:rsidR="00513ADE" w:rsidRDefault="00513ADE" w:rsidP="001E06F0">
      <w:pPr>
        <w:tabs>
          <w:tab w:val="center" w:pos="4536"/>
        </w:tabs>
        <w:rPr>
          <w:lang w:val="en-US"/>
        </w:rPr>
      </w:pPr>
    </w:p>
    <w:p w:rsidR="00513ADE" w:rsidRDefault="00513ADE" w:rsidP="001E06F0">
      <w:pPr>
        <w:tabs>
          <w:tab w:val="center" w:pos="4536"/>
        </w:tabs>
        <w:rPr>
          <w:lang w:val="en-US"/>
        </w:rPr>
      </w:pPr>
      <w:r>
        <w:rPr>
          <w:lang w:val="en-US"/>
        </w:rPr>
        <w:t>(00:19:47:00)</w:t>
      </w:r>
    </w:p>
    <w:p w:rsidR="00513ADE" w:rsidRDefault="00513ADE" w:rsidP="001E06F0">
      <w:pPr>
        <w:tabs>
          <w:tab w:val="center" w:pos="4536"/>
        </w:tabs>
        <w:rPr>
          <w:lang w:val="en-US"/>
        </w:rPr>
      </w:pPr>
      <w:r>
        <w:rPr>
          <w:lang w:val="en-US"/>
        </w:rPr>
        <w:t>Desmond</w:t>
      </w:r>
      <w:r>
        <w:rPr>
          <w:lang w:val="en-US"/>
        </w:rPr>
        <w:tab/>
        <w:t>You know what? Value it. Be more careful next time, ok?</w:t>
      </w:r>
    </w:p>
    <w:p w:rsidR="00513ADE" w:rsidRDefault="00513ADE" w:rsidP="001E06F0">
      <w:pPr>
        <w:tabs>
          <w:tab w:val="center" w:pos="4536"/>
        </w:tabs>
        <w:rPr>
          <w:lang w:val="en-US"/>
        </w:rPr>
      </w:pPr>
    </w:p>
    <w:p w:rsidR="00513ADE" w:rsidRDefault="00513ADE" w:rsidP="001E06F0">
      <w:pPr>
        <w:tabs>
          <w:tab w:val="center" w:pos="4536"/>
        </w:tabs>
        <w:rPr>
          <w:lang w:val="en-US"/>
        </w:rPr>
      </w:pPr>
      <w:r>
        <w:rPr>
          <w:lang w:val="en-US"/>
        </w:rPr>
        <w:t>(00:19:50:00)</w:t>
      </w:r>
    </w:p>
    <w:p w:rsidR="00513ADE" w:rsidRDefault="00513ADE" w:rsidP="001E06F0">
      <w:pPr>
        <w:tabs>
          <w:tab w:val="center" w:pos="4536"/>
        </w:tabs>
        <w:rPr>
          <w:lang w:val="en-US"/>
        </w:rPr>
      </w:pPr>
      <w:r>
        <w:rPr>
          <w:lang w:val="en-US"/>
        </w:rPr>
        <w:t>Barbara</w:t>
      </w:r>
      <w:r>
        <w:rPr>
          <w:lang w:val="en-US"/>
        </w:rPr>
        <w:tab/>
        <w:t>Alright thank you. Yes…yes. Oh God …Oh my God(laughs)</w:t>
      </w:r>
    </w:p>
    <w:p w:rsidR="00513ADE" w:rsidRDefault="00513ADE" w:rsidP="001E06F0">
      <w:pPr>
        <w:tabs>
          <w:tab w:val="center" w:pos="4536"/>
        </w:tabs>
        <w:rPr>
          <w:lang w:val="en-US"/>
        </w:rPr>
      </w:pPr>
    </w:p>
    <w:p w:rsidR="00513ADE" w:rsidRDefault="00513ADE" w:rsidP="002D7267">
      <w:pPr>
        <w:tabs>
          <w:tab w:val="center" w:pos="4536"/>
        </w:tabs>
        <w:rPr>
          <w:lang w:val="en-US"/>
        </w:rPr>
      </w:pPr>
      <w:r>
        <w:rPr>
          <w:lang w:val="en-US"/>
        </w:rPr>
        <w:t>(00:20:01:00)</w:t>
      </w:r>
    </w:p>
    <w:p w:rsidR="00513ADE" w:rsidRDefault="00513ADE" w:rsidP="002D7267">
      <w:pPr>
        <w:tabs>
          <w:tab w:val="center" w:pos="4536"/>
        </w:tabs>
        <w:rPr>
          <w:lang w:val="en-US"/>
        </w:rPr>
      </w:pPr>
      <w:r>
        <w:rPr>
          <w:lang w:val="en-US"/>
        </w:rPr>
        <w:t>Kerry</w:t>
      </w:r>
      <w:r>
        <w:rPr>
          <w:lang w:val="en-US"/>
        </w:rPr>
        <w:tab/>
        <w:t>(laughs) It’s so surprising that he caught this novel.</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(00:20:04:00)</w:t>
      </w:r>
    </w:p>
    <w:p w:rsidR="00513ADE" w:rsidRDefault="00513ADE" w:rsidP="002D7267">
      <w:pPr>
        <w:tabs>
          <w:tab w:val="center" w:pos="4536"/>
        </w:tabs>
        <w:rPr>
          <w:lang w:val="en-US"/>
        </w:rPr>
      </w:pPr>
      <w:r>
        <w:rPr>
          <w:lang w:val="en-US"/>
        </w:rPr>
        <w:t>Barbara</w:t>
      </w:r>
      <w:r>
        <w:rPr>
          <w:lang w:val="en-US"/>
        </w:rPr>
        <w:tab/>
        <w:t>(laughs)</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(00:20:05:00)</w:t>
      </w:r>
    </w:p>
    <w:p w:rsidR="00513ADE" w:rsidRDefault="00513ADE" w:rsidP="002D7267">
      <w:pPr>
        <w:tabs>
          <w:tab w:val="center" w:pos="4536"/>
        </w:tabs>
        <w:rPr>
          <w:lang w:val="en-US"/>
        </w:rPr>
      </w:pPr>
      <w:r>
        <w:rPr>
          <w:lang w:val="en-US"/>
        </w:rPr>
        <w:t>Daniella</w:t>
      </w:r>
      <w:r>
        <w:rPr>
          <w:lang w:val="en-US"/>
        </w:rPr>
        <w:tab/>
        <w:t>My dear, I wonder what would have happened-oh</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(00:20:08:00)</w:t>
      </w:r>
    </w:p>
    <w:p w:rsidR="00513ADE" w:rsidRDefault="00513ADE" w:rsidP="002D7267">
      <w:pPr>
        <w:tabs>
          <w:tab w:val="center" w:pos="4536"/>
        </w:tabs>
        <w:rPr>
          <w:lang w:val="en-US"/>
        </w:rPr>
      </w:pPr>
      <w:r>
        <w:rPr>
          <w:lang w:val="en-US"/>
        </w:rPr>
        <w:t>Barbara</w:t>
      </w:r>
      <w:r>
        <w:rPr>
          <w:lang w:val="en-US"/>
        </w:rPr>
        <w:tab/>
        <w:t>Hell would have been let loosed on both of you.</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(00:20:11:00)</w:t>
      </w:r>
    </w:p>
    <w:p w:rsidR="00513ADE" w:rsidRDefault="00513ADE" w:rsidP="002D7267">
      <w:pPr>
        <w:tabs>
          <w:tab w:val="center" w:pos="4536"/>
        </w:tabs>
        <w:rPr>
          <w:lang w:val="en-US"/>
        </w:rPr>
      </w:pPr>
      <w:r>
        <w:rPr>
          <w:lang w:val="en-US"/>
        </w:rPr>
        <w:t>Daniella</w:t>
      </w:r>
      <w:r>
        <w:rPr>
          <w:lang w:val="en-US"/>
        </w:rPr>
        <w:tab/>
        <w:t>Haba…what’s that? Because of a novel.</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(00:20:18:00)</w:t>
      </w:r>
    </w:p>
    <w:p w:rsidR="00513ADE" w:rsidRDefault="00513ADE" w:rsidP="002D7267">
      <w:pPr>
        <w:tabs>
          <w:tab w:val="center" w:pos="4536"/>
        </w:tabs>
        <w:rPr>
          <w:lang w:val="en-US"/>
        </w:rPr>
      </w:pPr>
      <w:r>
        <w:rPr>
          <w:lang w:val="en-US"/>
        </w:rPr>
        <w:t>Barbara</w:t>
      </w:r>
      <w:r>
        <w:rPr>
          <w:lang w:val="en-US"/>
        </w:rPr>
        <w:tab/>
        <w:t>Anyway…anyway…anyway, thanks to the angel for catching this novel.</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(00:20:20:00)</w:t>
      </w:r>
    </w:p>
    <w:p w:rsidR="00513ADE" w:rsidRDefault="00513ADE" w:rsidP="002D7267">
      <w:pPr>
        <w:tabs>
          <w:tab w:val="center" w:pos="4536"/>
        </w:tabs>
        <w:rPr>
          <w:lang w:val="en-US"/>
        </w:rPr>
      </w:pPr>
      <w:r>
        <w:rPr>
          <w:lang w:val="en-US"/>
        </w:rPr>
        <w:t>Kerry</w:t>
      </w:r>
      <w:r>
        <w:rPr>
          <w:lang w:val="en-US"/>
        </w:rPr>
        <w:tab/>
        <w:t>Angel?</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(00:20:21:00)</w:t>
      </w:r>
    </w:p>
    <w:p w:rsidR="00513ADE" w:rsidRDefault="00513ADE" w:rsidP="002D7267">
      <w:pPr>
        <w:tabs>
          <w:tab w:val="center" w:pos="4536"/>
        </w:tabs>
        <w:rPr>
          <w:lang w:val="en-US"/>
        </w:rPr>
      </w:pPr>
      <w:r>
        <w:rPr>
          <w:lang w:val="en-US"/>
        </w:rPr>
        <w:t>Daniella</w:t>
      </w:r>
      <w:r>
        <w:rPr>
          <w:lang w:val="en-US"/>
        </w:rPr>
        <w:tab/>
        <w:t>Girl, did I just hear you say angel? Girlfriend, you’re tripping.</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(00:20:28:00)</w:t>
      </w:r>
    </w:p>
    <w:p w:rsidR="00513ADE" w:rsidRDefault="00513ADE" w:rsidP="002D7267">
      <w:pPr>
        <w:tabs>
          <w:tab w:val="center" w:pos="4536"/>
        </w:tabs>
        <w:rPr>
          <w:lang w:val="en-US"/>
        </w:rPr>
      </w:pPr>
      <w:r>
        <w:rPr>
          <w:lang w:val="en-US"/>
        </w:rPr>
        <w:t>Kerry</w:t>
      </w:r>
      <w:r>
        <w:rPr>
          <w:lang w:val="en-US"/>
        </w:rPr>
        <w:tab/>
        <w:t>I noticed it too, judging from your mood.</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(00:20:33:00)</w:t>
      </w:r>
    </w:p>
    <w:p w:rsidR="00513ADE" w:rsidRDefault="00513ADE" w:rsidP="002D7267">
      <w:pPr>
        <w:tabs>
          <w:tab w:val="center" w:pos="4536"/>
        </w:tabs>
        <w:rPr>
          <w:lang w:val="en-US"/>
        </w:rPr>
      </w:pPr>
      <w:r>
        <w:rPr>
          <w:lang w:val="en-US"/>
        </w:rPr>
        <w:t>Daniella</w:t>
      </w:r>
      <w:r>
        <w:rPr>
          <w:lang w:val="en-US"/>
        </w:rPr>
        <w:tab/>
        <w:t>(laughs)</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(00:20:34:00)</w:t>
      </w:r>
    </w:p>
    <w:p w:rsidR="00513ADE" w:rsidRDefault="00513ADE" w:rsidP="002D7267">
      <w:pPr>
        <w:tabs>
          <w:tab w:val="center" w:pos="4536"/>
        </w:tabs>
        <w:rPr>
          <w:lang w:val="en-US"/>
        </w:rPr>
      </w:pPr>
      <w:r>
        <w:rPr>
          <w:lang w:val="en-US"/>
        </w:rPr>
        <w:t>Barbara</w:t>
      </w:r>
      <w:r>
        <w:rPr>
          <w:lang w:val="en-US"/>
        </w:rPr>
        <w:tab/>
        <w:t>Well, I kind of like him, but you know what? I’ll never have his information of him.</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(00:20:36:00)</w:t>
      </w:r>
    </w:p>
    <w:p w:rsidR="00513ADE" w:rsidRDefault="00513ADE" w:rsidP="002D7267">
      <w:pPr>
        <w:tabs>
          <w:tab w:val="center" w:pos="4536"/>
        </w:tabs>
        <w:rPr>
          <w:lang w:val="en-US"/>
        </w:rPr>
      </w:pPr>
      <w:r>
        <w:rPr>
          <w:lang w:val="en-US"/>
        </w:rPr>
        <w:t>Daniella</w:t>
      </w:r>
      <w:r>
        <w:rPr>
          <w:lang w:val="en-US"/>
        </w:rPr>
        <w:tab/>
        <w:t>But at least you have his name.</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(00:20:38:00)</w:t>
      </w:r>
    </w:p>
    <w:p w:rsidR="00513ADE" w:rsidRDefault="00513ADE" w:rsidP="002D7267">
      <w:pPr>
        <w:tabs>
          <w:tab w:val="center" w:pos="4536"/>
        </w:tabs>
        <w:rPr>
          <w:lang w:val="en-US"/>
        </w:rPr>
      </w:pPr>
      <w:r>
        <w:rPr>
          <w:lang w:val="en-US"/>
        </w:rPr>
        <w:t>Barbara</w:t>
      </w:r>
      <w:r>
        <w:rPr>
          <w:lang w:val="en-US"/>
        </w:rPr>
        <w:tab/>
        <w:t>Yes</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(00:20:40:00)</w:t>
      </w:r>
    </w:p>
    <w:p w:rsidR="00513ADE" w:rsidRDefault="00513ADE" w:rsidP="002D7267">
      <w:pPr>
        <w:tabs>
          <w:tab w:val="center" w:pos="4536"/>
        </w:tabs>
        <w:rPr>
          <w:lang w:val="en-US"/>
        </w:rPr>
      </w:pPr>
      <w:r>
        <w:rPr>
          <w:lang w:val="en-US"/>
        </w:rPr>
        <w:t>Kerry</w:t>
      </w:r>
      <w:r>
        <w:rPr>
          <w:lang w:val="en-US"/>
        </w:rPr>
        <w:tab/>
        <w:t>And that’s a better way to start.</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(00:20:41:00)</w:t>
      </w:r>
    </w:p>
    <w:p w:rsidR="00513ADE" w:rsidRDefault="00513ADE" w:rsidP="002D7267">
      <w:pPr>
        <w:tabs>
          <w:tab w:val="center" w:pos="4536"/>
        </w:tabs>
        <w:rPr>
          <w:lang w:val="en-US"/>
        </w:rPr>
      </w:pPr>
      <w:r>
        <w:rPr>
          <w:lang w:val="en-US"/>
        </w:rPr>
        <w:t>Barbara</w:t>
      </w:r>
      <w:r>
        <w:rPr>
          <w:lang w:val="en-US"/>
        </w:rPr>
        <w:tab/>
        <w:t>Mhnn ok</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(00:20:42:00)</w:t>
      </w:r>
    </w:p>
    <w:p w:rsidR="00513ADE" w:rsidRDefault="00513ADE" w:rsidP="002D7267">
      <w:pPr>
        <w:tabs>
          <w:tab w:val="center" w:pos="4536"/>
        </w:tabs>
        <w:rPr>
          <w:lang w:val="en-US"/>
        </w:rPr>
      </w:pPr>
      <w:r>
        <w:rPr>
          <w:lang w:val="en-US"/>
        </w:rPr>
        <w:t>Daniella</w:t>
      </w:r>
      <w:r>
        <w:rPr>
          <w:lang w:val="en-US"/>
        </w:rPr>
        <w:tab/>
        <w:t>Ahun, Desmond. What an interesting name. We’ll dig out his likes?</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(00:20:48:00)</w:t>
      </w:r>
    </w:p>
    <w:p w:rsidR="00513ADE" w:rsidRDefault="00513ADE" w:rsidP="002D7267">
      <w:pPr>
        <w:tabs>
          <w:tab w:val="center" w:pos="4536"/>
        </w:tabs>
        <w:rPr>
          <w:lang w:val="en-US"/>
        </w:rPr>
      </w:pPr>
      <w:r>
        <w:rPr>
          <w:lang w:val="en-US"/>
        </w:rPr>
        <w:t>Kerry</w:t>
      </w:r>
      <w:r>
        <w:rPr>
          <w:lang w:val="en-US"/>
        </w:rPr>
        <w:tab/>
        <w:t>I guess he likes reading novels too.</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(00:20:51:00)</w:t>
      </w:r>
    </w:p>
    <w:p w:rsidR="00513ADE" w:rsidRDefault="00513ADE" w:rsidP="002D7267">
      <w:pPr>
        <w:tabs>
          <w:tab w:val="center" w:pos="4536"/>
        </w:tabs>
        <w:rPr>
          <w:lang w:val="en-US"/>
        </w:rPr>
      </w:pPr>
      <w:r>
        <w:rPr>
          <w:lang w:val="en-US"/>
        </w:rPr>
        <w:t>Barbara</w:t>
      </w:r>
      <w:r>
        <w:rPr>
          <w:lang w:val="en-US"/>
        </w:rPr>
        <w:tab/>
        <w:t>Yes, it’s true. Kerry you’re right. You know he mentioned eh Karrie Duckson…and then she’s a great novelist.</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(00:20:57:00)</w:t>
      </w:r>
    </w:p>
    <w:p w:rsidR="00513ADE" w:rsidRDefault="00513ADE" w:rsidP="002D7267">
      <w:pPr>
        <w:tabs>
          <w:tab w:val="center" w:pos="4536"/>
        </w:tabs>
        <w:rPr>
          <w:lang w:val="en-US"/>
        </w:rPr>
      </w:pPr>
      <w:r>
        <w:rPr>
          <w:lang w:val="en-US"/>
        </w:rPr>
        <w:t>Daniella</w:t>
      </w:r>
      <w:r>
        <w:rPr>
          <w:lang w:val="en-US"/>
        </w:rPr>
        <w:tab/>
        <w:t>Mentioning it is not enough.</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(00:20:58:00)</w:t>
      </w:r>
    </w:p>
    <w:p w:rsidR="00513ADE" w:rsidRDefault="00513ADE" w:rsidP="002D7267">
      <w:pPr>
        <w:tabs>
          <w:tab w:val="center" w:pos="4536"/>
        </w:tabs>
        <w:rPr>
          <w:lang w:val="en-US"/>
        </w:rPr>
      </w:pPr>
      <w:r>
        <w:rPr>
          <w:lang w:val="en-US"/>
        </w:rPr>
        <w:t>Barbara</w:t>
      </w:r>
      <w:r>
        <w:rPr>
          <w:lang w:val="en-US"/>
        </w:rPr>
        <w:tab/>
        <w:t>Then what? But how come he knows about Karrie Duckson, and that she’s a great novelist?</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(00:21:04:00)</w:t>
      </w:r>
    </w:p>
    <w:p w:rsidR="00513ADE" w:rsidRDefault="00513ADE" w:rsidP="002D7267">
      <w:pPr>
        <w:tabs>
          <w:tab w:val="center" w:pos="4536"/>
        </w:tabs>
        <w:rPr>
          <w:lang w:val="en-US"/>
        </w:rPr>
      </w:pPr>
      <w:r>
        <w:rPr>
          <w:lang w:val="en-US"/>
        </w:rPr>
        <w:t>Daniella</w:t>
      </w:r>
      <w:r>
        <w:rPr>
          <w:lang w:val="en-US"/>
        </w:rPr>
        <w:tab/>
        <w:t>So what are you getting at?</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(00:21:07:00)</w:t>
      </w:r>
    </w:p>
    <w:p w:rsidR="00513ADE" w:rsidRDefault="00513ADE" w:rsidP="002D7267">
      <w:pPr>
        <w:tabs>
          <w:tab w:val="center" w:pos="4536"/>
        </w:tabs>
        <w:rPr>
          <w:lang w:val="en-US"/>
        </w:rPr>
      </w:pPr>
      <w:r>
        <w:rPr>
          <w:lang w:val="en-US"/>
        </w:rPr>
        <w:t>Kerry</w:t>
      </w:r>
      <w:r>
        <w:rPr>
          <w:lang w:val="en-US"/>
        </w:rPr>
        <w:tab/>
        <w:t>Would you get to exchange novels with him?</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(00:21:08:00)</w:t>
      </w:r>
    </w:p>
    <w:p w:rsidR="00513ADE" w:rsidRDefault="00513ADE" w:rsidP="002D7267">
      <w:pPr>
        <w:tabs>
          <w:tab w:val="center" w:pos="4536"/>
        </w:tabs>
        <w:rPr>
          <w:lang w:val="en-US"/>
        </w:rPr>
      </w:pPr>
      <w:r>
        <w:rPr>
          <w:lang w:val="en-US"/>
        </w:rPr>
        <w:t>Barbara</w:t>
      </w:r>
      <w:r>
        <w:rPr>
          <w:lang w:val="en-US"/>
        </w:rPr>
        <w:tab/>
        <w:t>Ok (laughs) and by that way we could get to…</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(00:21:12:00)</w:t>
      </w:r>
    </w:p>
    <w:p w:rsidR="00513ADE" w:rsidRDefault="00513ADE" w:rsidP="002D7267">
      <w:pPr>
        <w:tabs>
          <w:tab w:val="center" w:pos="4536"/>
        </w:tabs>
        <w:rPr>
          <w:lang w:val="en-US"/>
        </w:rPr>
      </w:pPr>
      <w:r>
        <w:rPr>
          <w:lang w:val="en-US"/>
        </w:rPr>
        <w:t>Daniella</w:t>
      </w:r>
      <w:r>
        <w:rPr>
          <w:lang w:val="en-US"/>
        </w:rPr>
        <w:tab/>
        <w:t>Know him better</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(00:21:14:00)</w:t>
      </w:r>
    </w:p>
    <w:p w:rsidR="00513ADE" w:rsidRDefault="00513ADE" w:rsidP="002D7267">
      <w:pPr>
        <w:tabs>
          <w:tab w:val="center" w:pos="4536"/>
        </w:tabs>
        <w:rPr>
          <w:lang w:val="en-US"/>
        </w:rPr>
      </w:pPr>
      <w:r>
        <w:rPr>
          <w:lang w:val="en-US"/>
        </w:rPr>
        <w:t>Kerry</w:t>
      </w:r>
      <w:r>
        <w:rPr>
          <w:lang w:val="en-US"/>
        </w:rPr>
        <w:tab/>
        <w:t>Yes (reac)</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(00:21:16:00)</w:t>
      </w:r>
    </w:p>
    <w:p w:rsidR="00513ADE" w:rsidRDefault="00513ADE" w:rsidP="002D7267">
      <w:pPr>
        <w:tabs>
          <w:tab w:val="center" w:pos="4536"/>
        </w:tabs>
        <w:rPr>
          <w:lang w:val="en-US"/>
        </w:rPr>
      </w:pPr>
      <w:r>
        <w:rPr>
          <w:lang w:val="en-US"/>
        </w:rPr>
        <w:t>Barbara</w:t>
      </w:r>
      <w:r>
        <w:rPr>
          <w:lang w:val="en-US"/>
        </w:rPr>
        <w:tab/>
        <w:t>(reac)</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(00:21:19:00)</w:t>
      </w:r>
    </w:p>
    <w:p w:rsidR="00513ADE" w:rsidRDefault="00513ADE" w:rsidP="002D7267">
      <w:pPr>
        <w:tabs>
          <w:tab w:val="center" w:pos="4536"/>
        </w:tabs>
        <w:rPr>
          <w:lang w:val="en-US"/>
        </w:rPr>
      </w:pPr>
      <w:r>
        <w:rPr>
          <w:lang w:val="en-US"/>
        </w:rPr>
        <w:t>Kerry</w:t>
      </w:r>
      <w:r>
        <w:rPr>
          <w:lang w:val="en-US"/>
        </w:rPr>
        <w:tab/>
        <w:t>So</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(00:21:19:00)</w:t>
      </w:r>
    </w:p>
    <w:p w:rsidR="00513ADE" w:rsidRDefault="00513ADE" w:rsidP="002D7267">
      <w:pPr>
        <w:tabs>
          <w:tab w:val="center" w:pos="4536"/>
        </w:tabs>
        <w:rPr>
          <w:lang w:val="en-US"/>
        </w:rPr>
      </w:pPr>
      <w:r>
        <w:rPr>
          <w:lang w:val="en-US"/>
        </w:rPr>
        <w:t>Barbara</w:t>
      </w:r>
      <w:r>
        <w:rPr>
          <w:lang w:val="en-US"/>
        </w:rPr>
        <w:tab/>
        <w:t>(reac)</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(00:21:20:00)</w:t>
      </w:r>
    </w:p>
    <w:p w:rsidR="00513ADE" w:rsidRDefault="00513ADE" w:rsidP="002D7267">
      <w:pPr>
        <w:tabs>
          <w:tab w:val="center" w:pos="4536"/>
        </w:tabs>
        <w:rPr>
          <w:lang w:val="en-US"/>
        </w:rPr>
      </w:pPr>
      <w:r>
        <w:rPr>
          <w:lang w:val="en-US"/>
        </w:rPr>
        <w:t>Kerry</w:t>
      </w:r>
      <w:r>
        <w:rPr>
          <w:lang w:val="en-US"/>
        </w:rPr>
        <w:tab/>
        <w:t>What’s up for lunch?</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(00:21:20:00)</w:t>
      </w:r>
    </w:p>
    <w:p w:rsidR="00513ADE" w:rsidRDefault="00513ADE" w:rsidP="002D7267">
      <w:pPr>
        <w:tabs>
          <w:tab w:val="center" w:pos="4536"/>
        </w:tabs>
        <w:rPr>
          <w:lang w:val="en-US"/>
        </w:rPr>
      </w:pPr>
      <w:r>
        <w:rPr>
          <w:lang w:val="en-US"/>
        </w:rPr>
        <w:t>Barbara</w:t>
      </w:r>
      <w:r>
        <w:rPr>
          <w:lang w:val="en-US"/>
        </w:rPr>
        <w:tab/>
        <w:t>I’m not going, I’m okay.</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(00:21:23:00)</w:t>
      </w:r>
    </w:p>
    <w:p w:rsidR="00513ADE" w:rsidRDefault="00513ADE" w:rsidP="002D7267">
      <w:pPr>
        <w:tabs>
          <w:tab w:val="center" w:pos="4536"/>
        </w:tabs>
        <w:rPr>
          <w:lang w:val="en-US"/>
        </w:rPr>
      </w:pPr>
      <w:r>
        <w:rPr>
          <w:lang w:val="en-US"/>
        </w:rPr>
        <w:t>Daniella</w:t>
      </w:r>
      <w:r>
        <w:rPr>
          <w:lang w:val="en-US"/>
        </w:rPr>
        <w:tab/>
        <w:t>I’m starving, let’s go</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(00:21:24:00)</w:t>
      </w:r>
    </w:p>
    <w:p w:rsidR="00513ADE" w:rsidRDefault="00513ADE" w:rsidP="002D7267">
      <w:pPr>
        <w:tabs>
          <w:tab w:val="center" w:pos="4536"/>
        </w:tabs>
        <w:rPr>
          <w:lang w:val="en-US"/>
        </w:rPr>
      </w:pPr>
      <w:r>
        <w:rPr>
          <w:lang w:val="en-US"/>
        </w:rPr>
        <w:t>Barbara</w:t>
      </w:r>
      <w:r>
        <w:rPr>
          <w:lang w:val="en-US"/>
        </w:rPr>
        <w:tab/>
        <w:t>(reac)</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(00:21:25:00)</w:t>
      </w:r>
    </w:p>
    <w:p w:rsidR="00513ADE" w:rsidRDefault="00513ADE" w:rsidP="002D7267">
      <w:pPr>
        <w:tabs>
          <w:tab w:val="center" w:pos="4536"/>
        </w:tabs>
        <w:rPr>
          <w:lang w:val="en-US"/>
        </w:rPr>
      </w:pPr>
      <w:r>
        <w:rPr>
          <w:lang w:val="en-US"/>
        </w:rPr>
        <w:t>Kerry</w:t>
      </w:r>
      <w:r>
        <w:rPr>
          <w:lang w:val="en-US"/>
        </w:rPr>
        <w:tab/>
        <w:t>Let’s go.</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(00:21:26:00)</w:t>
      </w:r>
    </w:p>
    <w:p w:rsidR="00513ADE" w:rsidRDefault="00513ADE" w:rsidP="002D7267">
      <w:pPr>
        <w:tabs>
          <w:tab w:val="center" w:pos="4536"/>
        </w:tabs>
        <w:rPr>
          <w:lang w:val="en-US"/>
        </w:rPr>
      </w:pPr>
      <w:r>
        <w:rPr>
          <w:lang w:val="en-US"/>
        </w:rPr>
        <w:t>Barbara</w:t>
      </w:r>
      <w:r>
        <w:rPr>
          <w:lang w:val="en-US"/>
        </w:rPr>
        <w:tab/>
        <w:t>I just can’t wait to lay my hands on him, I want to see him oh.</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(00:21:30:00)</w:t>
      </w:r>
    </w:p>
    <w:p w:rsidR="00513ADE" w:rsidRDefault="00513ADE" w:rsidP="002D7267">
      <w:pPr>
        <w:tabs>
          <w:tab w:val="center" w:pos="4536"/>
        </w:tabs>
        <w:rPr>
          <w:lang w:val="en-US"/>
        </w:rPr>
      </w:pPr>
      <w:r>
        <w:rPr>
          <w:lang w:val="en-US"/>
        </w:rPr>
        <w:t>Daniella</w:t>
      </w:r>
      <w:r>
        <w:rPr>
          <w:lang w:val="en-US"/>
        </w:rPr>
        <w:tab/>
        <w:t>Look who is falling in love.</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(00:21:31:00)</w:t>
      </w:r>
    </w:p>
    <w:p w:rsidR="00513ADE" w:rsidRDefault="00513ADE" w:rsidP="002D7267">
      <w:pPr>
        <w:tabs>
          <w:tab w:val="center" w:pos="4536"/>
        </w:tabs>
        <w:rPr>
          <w:lang w:val="en-US"/>
        </w:rPr>
      </w:pPr>
      <w:r>
        <w:rPr>
          <w:lang w:val="en-US"/>
        </w:rPr>
        <w:t>Kerry</w:t>
      </w:r>
      <w:r>
        <w:rPr>
          <w:lang w:val="en-US"/>
        </w:rPr>
        <w:tab/>
        <w:t>You’re tripping. (laughs)</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(00:21:32:00)</w:t>
      </w:r>
    </w:p>
    <w:p w:rsidR="00513ADE" w:rsidRDefault="00513ADE" w:rsidP="002D7267">
      <w:pPr>
        <w:tabs>
          <w:tab w:val="center" w:pos="4536"/>
        </w:tabs>
        <w:rPr>
          <w:lang w:val="en-US"/>
        </w:rPr>
      </w:pPr>
      <w:r>
        <w:rPr>
          <w:lang w:val="en-US"/>
        </w:rPr>
        <w:t>Daniella</w:t>
      </w:r>
      <w:r>
        <w:rPr>
          <w:lang w:val="en-US"/>
        </w:rPr>
        <w:tab/>
        <w:t>(laughs)</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(00:21:33:00)</w:t>
      </w:r>
    </w:p>
    <w:p w:rsidR="00513ADE" w:rsidRDefault="00513ADE" w:rsidP="002D7267">
      <w:pPr>
        <w:tabs>
          <w:tab w:val="center" w:pos="4536"/>
        </w:tabs>
        <w:rPr>
          <w:lang w:val="en-US"/>
        </w:rPr>
      </w:pPr>
      <w:r>
        <w:rPr>
          <w:lang w:val="en-US"/>
        </w:rPr>
        <w:t>Barbara</w:t>
      </w:r>
      <w:r>
        <w:rPr>
          <w:lang w:val="en-US"/>
        </w:rPr>
        <w:tab/>
        <w:t>I’m going to get at you guys.</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(00:21:35:00)</w:t>
      </w:r>
    </w:p>
    <w:p w:rsidR="00513ADE" w:rsidRDefault="00513ADE" w:rsidP="002D7267">
      <w:pPr>
        <w:tabs>
          <w:tab w:val="center" w:pos="4536"/>
        </w:tabs>
        <w:rPr>
          <w:lang w:val="en-US"/>
        </w:rPr>
      </w:pPr>
      <w:r>
        <w:rPr>
          <w:lang w:val="en-US"/>
        </w:rPr>
        <w:t>Daniella</w:t>
      </w:r>
      <w:r>
        <w:rPr>
          <w:lang w:val="en-US"/>
        </w:rPr>
        <w:tab/>
        <w:t>Keep thinking about him.</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(00:21:41:00)</w:t>
      </w:r>
    </w:p>
    <w:p w:rsidR="00513ADE" w:rsidRDefault="00513ADE" w:rsidP="002D7267">
      <w:pPr>
        <w:tabs>
          <w:tab w:val="center" w:pos="4536"/>
        </w:tabs>
        <w:rPr>
          <w:lang w:val="en-US"/>
        </w:rPr>
      </w:pPr>
      <w:r>
        <w:rPr>
          <w:lang w:val="en-US"/>
        </w:rPr>
        <w:t>Scarlet</w:t>
      </w:r>
      <w:r>
        <w:rPr>
          <w:lang w:val="en-US"/>
        </w:rPr>
        <w:tab/>
        <w:t>(soliloquizing) Wow! That’s him, he seems to be alone. This shoud be my opportunity…yes. Did he see me? He didn’t even notice me ah (hisses)</w:t>
      </w:r>
    </w:p>
    <w:p w:rsidR="00513ADE" w:rsidRDefault="00513ADE" w:rsidP="002D7267">
      <w:pPr>
        <w:tabs>
          <w:tab w:val="center" w:pos="4536"/>
        </w:tabs>
        <w:rPr>
          <w:lang w:val="en-US"/>
        </w:rPr>
      </w:pPr>
    </w:p>
    <w:p w:rsidR="00513ADE" w:rsidRDefault="00513ADE" w:rsidP="002D7267">
      <w:pPr>
        <w:tabs>
          <w:tab w:val="center" w:pos="4536"/>
        </w:tabs>
        <w:rPr>
          <w:lang w:val="en-US"/>
        </w:rPr>
      </w:pPr>
      <w:r>
        <w:rPr>
          <w:lang w:val="en-US"/>
        </w:rPr>
        <w:t>(00:22:59:00)</w:t>
      </w:r>
    </w:p>
    <w:p w:rsidR="00513ADE" w:rsidRDefault="00513ADE" w:rsidP="002D7267">
      <w:pPr>
        <w:tabs>
          <w:tab w:val="center" w:pos="4536"/>
        </w:tabs>
        <w:rPr>
          <w:lang w:val="en-US"/>
        </w:rPr>
      </w:pPr>
      <w:r>
        <w:rPr>
          <w:lang w:val="en-US"/>
        </w:rPr>
        <w:t>Clara</w:t>
      </w:r>
      <w:r>
        <w:rPr>
          <w:lang w:val="en-US"/>
        </w:rPr>
        <w:tab/>
        <w:t>(reac) Hi darling, oh you’re dressed for school. Ahm…ahm, Blessing</w:t>
      </w:r>
    </w:p>
    <w:p w:rsidR="00513ADE" w:rsidRDefault="00513ADE" w:rsidP="002D7267">
      <w:pPr>
        <w:tabs>
          <w:tab w:val="center" w:pos="4536"/>
        </w:tabs>
        <w:rPr>
          <w:lang w:val="en-US"/>
        </w:rPr>
      </w:pPr>
    </w:p>
    <w:p w:rsidR="00513ADE" w:rsidRDefault="00513ADE" w:rsidP="00E30573">
      <w:pPr>
        <w:tabs>
          <w:tab w:val="center" w:pos="4536"/>
        </w:tabs>
        <w:rPr>
          <w:lang w:val="en-US"/>
        </w:rPr>
      </w:pPr>
      <w:r>
        <w:rPr>
          <w:lang w:val="en-US"/>
        </w:rPr>
        <w:t>(00:23:06:00)</w:t>
      </w:r>
    </w:p>
    <w:p w:rsidR="00513ADE" w:rsidRDefault="00513ADE" w:rsidP="00E30573">
      <w:pPr>
        <w:tabs>
          <w:tab w:val="center" w:pos="4536"/>
        </w:tabs>
        <w:rPr>
          <w:lang w:val="en-US"/>
        </w:rPr>
      </w:pPr>
      <w:r>
        <w:rPr>
          <w:lang w:val="en-US"/>
        </w:rPr>
        <w:t>Blessing</w:t>
      </w:r>
      <w:r>
        <w:rPr>
          <w:lang w:val="en-US"/>
        </w:rPr>
        <w:tab/>
        <w:t>Yes madam.</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(00:23:08:00)</w:t>
      </w:r>
    </w:p>
    <w:p w:rsidR="00513ADE" w:rsidRDefault="00513ADE" w:rsidP="00E30573">
      <w:pPr>
        <w:tabs>
          <w:tab w:val="center" w:pos="4536"/>
        </w:tabs>
        <w:rPr>
          <w:lang w:val="en-US"/>
        </w:rPr>
      </w:pPr>
      <w:r>
        <w:rPr>
          <w:lang w:val="en-US"/>
        </w:rPr>
        <w:t>Clara</w:t>
      </w:r>
      <w:r>
        <w:rPr>
          <w:lang w:val="en-US"/>
        </w:rPr>
        <w:tab/>
        <w:t>Make sure she gets everything she wants, is that clear? Sweetie, mummy has to run for a meeting. I’ll be back tomorrow evening.</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(00:23:19:00)</w:t>
      </w:r>
    </w:p>
    <w:p w:rsidR="00513ADE" w:rsidRDefault="00513ADE" w:rsidP="00E30573">
      <w:pPr>
        <w:tabs>
          <w:tab w:val="center" w:pos="4536"/>
        </w:tabs>
        <w:rPr>
          <w:lang w:val="en-US"/>
        </w:rPr>
      </w:pPr>
      <w:r>
        <w:rPr>
          <w:lang w:val="en-US"/>
        </w:rPr>
        <w:t>Scarlet</w:t>
      </w:r>
      <w:r>
        <w:rPr>
          <w:lang w:val="en-US"/>
        </w:rPr>
        <w:tab/>
        <w:t>Mummy promise…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(00:23:20:00)</w:t>
      </w:r>
    </w:p>
    <w:p w:rsidR="00513ADE" w:rsidRDefault="00513ADE" w:rsidP="00E30573">
      <w:pPr>
        <w:tabs>
          <w:tab w:val="center" w:pos="4536"/>
        </w:tabs>
        <w:rPr>
          <w:lang w:val="en-US"/>
        </w:rPr>
      </w:pPr>
      <w:r>
        <w:rPr>
          <w:lang w:val="en-US"/>
        </w:rPr>
        <w:t>Clara</w:t>
      </w:r>
      <w:r>
        <w:rPr>
          <w:lang w:val="en-US"/>
        </w:rPr>
        <w:tab/>
        <w:t>I know I promise, when I come back I’d make it up to you. Let me see if it’s good. It’s nice, you know mummy loves you? (kiss) you’re looking very pretty.</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(00:23:33:00)</w:t>
      </w:r>
    </w:p>
    <w:p w:rsidR="00513ADE" w:rsidRDefault="00513ADE" w:rsidP="00E30573">
      <w:pPr>
        <w:tabs>
          <w:tab w:val="center" w:pos="4536"/>
        </w:tabs>
        <w:rPr>
          <w:lang w:val="en-US"/>
        </w:rPr>
      </w:pPr>
      <w:r>
        <w:rPr>
          <w:lang w:val="en-US"/>
        </w:rPr>
        <w:t>Scarlet</w:t>
      </w:r>
      <w:r>
        <w:rPr>
          <w:lang w:val="en-US"/>
        </w:rPr>
        <w:tab/>
        <w:t>Thank you mummy.</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(00:23:34:00)</w:t>
      </w:r>
    </w:p>
    <w:p w:rsidR="00513ADE" w:rsidRDefault="00513ADE" w:rsidP="00E30573">
      <w:pPr>
        <w:tabs>
          <w:tab w:val="center" w:pos="4536"/>
        </w:tabs>
        <w:rPr>
          <w:lang w:val="en-US"/>
        </w:rPr>
      </w:pPr>
      <w:r>
        <w:rPr>
          <w:lang w:val="en-US"/>
        </w:rPr>
        <w:t>Clara</w:t>
      </w:r>
      <w:r>
        <w:rPr>
          <w:lang w:val="en-US"/>
        </w:rPr>
        <w:tab/>
        <w:t>Blessing.</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(00:23:35:00)</w:t>
      </w:r>
    </w:p>
    <w:p w:rsidR="00513ADE" w:rsidRDefault="00513ADE" w:rsidP="00E30573">
      <w:pPr>
        <w:tabs>
          <w:tab w:val="center" w:pos="4536"/>
        </w:tabs>
        <w:rPr>
          <w:lang w:val="en-US"/>
        </w:rPr>
      </w:pPr>
      <w:r>
        <w:rPr>
          <w:lang w:val="en-US"/>
        </w:rPr>
        <w:t>Blessing</w:t>
      </w:r>
      <w:r>
        <w:rPr>
          <w:lang w:val="en-US"/>
        </w:rPr>
        <w:tab/>
        <w:t>Yes madam</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(00:23:36:00)</w:t>
      </w:r>
    </w:p>
    <w:p w:rsidR="00513ADE" w:rsidRDefault="00513ADE" w:rsidP="00E30573">
      <w:pPr>
        <w:tabs>
          <w:tab w:val="center" w:pos="4536"/>
        </w:tabs>
        <w:rPr>
          <w:lang w:val="en-US"/>
        </w:rPr>
      </w:pPr>
      <w:r>
        <w:rPr>
          <w:lang w:val="en-US"/>
        </w:rPr>
        <w:t>Clara</w:t>
      </w:r>
      <w:r>
        <w:rPr>
          <w:lang w:val="en-US"/>
        </w:rPr>
        <w:tab/>
        <w:t>My daughter, my house, look after them.</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(00:23:39:00)</w:t>
      </w:r>
    </w:p>
    <w:p w:rsidR="00513ADE" w:rsidRDefault="00513ADE" w:rsidP="00E30573">
      <w:pPr>
        <w:tabs>
          <w:tab w:val="center" w:pos="4536"/>
        </w:tabs>
        <w:rPr>
          <w:lang w:val="en-US"/>
        </w:rPr>
      </w:pPr>
      <w:r>
        <w:rPr>
          <w:lang w:val="en-US"/>
        </w:rPr>
        <w:t>Scarlet</w:t>
      </w:r>
      <w:r>
        <w:rPr>
          <w:lang w:val="en-US"/>
        </w:rPr>
        <w:tab/>
        <w:t>Bye!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(00:23:44:00)</w:t>
      </w:r>
    </w:p>
    <w:p w:rsidR="00513ADE" w:rsidRDefault="00513ADE" w:rsidP="00E30573">
      <w:pPr>
        <w:tabs>
          <w:tab w:val="center" w:pos="4536"/>
        </w:tabs>
        <w:rPr>
          <w:lang w:val="en-US"/>
        </w:rPr>
      </w:pPr>
      <w:r>
        <w:rPr>
          <w:lang w:val="en-US"/>
        </w:rPr>
        <w:t>Morris</w:t>
      </w:r>
      <w:r>
        <w:rPr>
          <w:lang w:val="en-US"/>
        </w:rPr>
        <w:tab/>
        <w:t>Yes, Mr. Abdul. (laughs) Finally, I’m still there…I’m still there, finally. (laughs) yes…I’m telling…I’m telling…I’m telling you. I’m telling you, this is a big one and we have to pin it down, it’s amazing…so amazing. Yeah, so (laughs) ahan, yeah, finally. We’ll meet at the airport…yeah, we’ll meet at the airport. It’s ok…it’s alright. Thank you very much…yeah. How is college? Are you ok?</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(00:24:19:00)</w:t>
      </w:r>
    </w:p>
    <w:p w:rsidR="00513ADE" w:rsidRDefault="00513ADE" w:rsidP="00E30573">
      <w:pPr>
        <w:tabs>
          <w:tab w:val="center" w:pos="4536"/>
        </w:tabs>
        <w:rPr>
          <w:lang w:val="en-US"/>
        </w:rPr>
      </w:pPr>
      <w:r>
        <w:rPr>
          <w:lang w:val="en-US"/>
        </w:rPr>
        <w:t>Scarlet</w:t>
      </w:r>
      <w:r>
        <w:rPr>
          <w:lang w:val="en-US"/>
        </w:rPr>
        <w:tab/>
        <w:t>Yes dad.</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(00:24:23:00)</w:t>
      </w:r>
    </w:p>
    <w:p w:rsidR="00513ADE" w:rsidRDefault="00513ADE" w:rsidP="00E30573">
      <w:pPr>
        <w:tabs>
          <w:tab w:val="center" w:pos="4536"/>
        </w:tabs>
        <w:rPr>
          <w:lang w:val="en-US"/>
        </w:rPr>
      </w:pPr>
      <w:r>
        <w:rPr>
          <w:lang w:val="en-US"/>
        </w:rPr>
        <w:t>Morris</w:t>
      </w:r>
      <w:r>
        <w:rPr>
          <w:lang w:val="en-US"/>
        </w:rPr>
        <w:tab/>
        <w:t>Have you gotten all you need?</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(00:24:24:00)</w:t>
      </w:r>
    </w:p>
    <w:p w:rsidR="00513ADE" w:rsidRDefault="00513ADE" w:rsidP="00E30573">
      <w:pPr>
        <w:tabs>
          <w:tab w:val="center" w:pos="4536"/>
        </w:tabs>
        <w:rPr>
          <w:lang w:val="en-US"/>
        </w:rPr>
      </w:pPr>
      <w:r>
        <w:rPr>
          <w:lang w:val="en-US"/>
        </w:rPr>
        <w:t>Scarlet</w:t>
      </w:r>
      <w:r>
        <w:rPr>
          <w:lang w:val="en-US"/>
        </w:rPr>
        <w:tab/>
        <w:t>Yes dad.</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(00:24:25:00)</w:t>
      </w:r>
    </w:p>
    <w:p w:rsidR="00513ADE" w:rsidRDefault="00513ADE" w:rsidP="00E30573">
      <w:pPr>
        <w:tabs>
          <w:tab w:val="center" w:pos="4536"/>
        </w:tabs>
        <w:rPr>
          <w:lang w:val="en-US"/>
        </w:rPr>
      </w:pPr>
      <w:r>
        <w:rPr>
          <w:lang w:val="en-US"/>
        </w:rPr>
        <w:t>Morris</w:t>
      </w:r>
      <w:r>
        <w:rPr>
          <w:lang w:val="en-US"/>
        </w:rPr>
        <w:tab/>
        <w:t>Everything?</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(00:24:26:00)</w:t>
      </w:r>
    </w:p>
    <w:p w:rsidR="00513ADE" w:rsidRDefault="00513ADE" w:rsidP="00E30573">
      <w:pPr>
        <w:tabs>
          <w:tab w:val="center" w:pos="4536"/>
        </w:tabs>
        <w:rPr>
          <w:lang w:val="en-US"/>
        </w:rPr>
      </w:pPr>
      <w:r>
        <w:rPr>
          <w:lang w:val="en-US"/>
        </w:rPr>
        <w:t>Scarlet</w:t>
      </w:r>
      <w:r>
        <w:rPr>
          <w:lang w:val="en-US"/>
        </w:rPr>
        <w:tab/>
        <w:t>(reac)</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(00:24:28:00)</w:t>
      </w:r>
    </w:p>
    <w:p w:rsidR="00513ADE" w:rsidRDefault="00513ADE" w:rsidP="00E30573">
      <w:pPr>
        <w:tabs>
          <w:tab w:val="center" w:pos="4536"/>
        </w:tabs>
        <w:rPr>
          <w:lang w:val="en-US"/>
        </w:rPr>
      </w:pPr>
      <w:r>
        <w:rPr>
          <w:lang w:val="en-US"/>
        </w:rPr>
        <w:t>Morris</w:t>
      </w:r>
      <w:r>
        <w:rPr>
          <w:lang w:val="en-US"/>
        </w:rPr>
        <w:tab/>
        <w:t>Ok girl, eh Blessing…Ble…Blessing.</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(00:24:32:00)</w:t>
      </w:r>
    </w:p>
    <w:p w:rsidR="00513ADE" w:rsidRDefault="00513ADE" w:rsidP="00E30573">
      <w:pPr>
        <w:tabs>
          <w:tab w:val="center" w:pos="4536"/>
        </w:tabs>
        <w:rPr>
          <w:lang w:val="en-US"/>
        </w:rPr>
      </w:pPr>
      <w:r>
        <w:rPr>
          <w:lang w:val="en-US"/>
        </w:rPr>
        <w:t>Blessing</w:t>
      </w:r>
      <w:r>
        <w:rPr>
          <w:lang w:val="en-US"/>
        </w:rPr>
        <w:tab/>
        <w:t>Yes sir.</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(00:24:34:00)</w:t>
      </w:r>
    </w:p>
    <w:p w:rsidR="00513ADE" w:rsidRDefault="00513ADE" w:rsidP="00E30573">
      <w:pPr>
        <w:tabs>
          <w:tab w:val="center" w:pos="4536"/>
        </w:tabs>
        <w:rPr>
          <w:lang w:val="en-US"/>
        </w:rPr>
      </w:pPr>
      <w:r>
        <w:rPr>
          <w:lang w:val="en-US"/>
        </w:rPr>
        <w:t>Morris</w:t>
      </w:r>
      <w:r>
        <w:rPr>
          <w:lang w:val="en-US"/>
        </w:rPr>
        <w:tab/>
        <w:t>I gotta rush to the airport. Now this is it, take this. Come…come…come here. (reac) here, make sure she gets  her all she wants…everything. Eh, and make sure you take care of every of her need. Do you hear me? Take care of her needs, ok? Babe I’ll be travelling, ok? But I’ll be coming back in a forth night. Is that ok?</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(00:25:02:00)</w:t>
      </w:r>
    </w:p>
    <w:p w:rsidR="00513ADE" w:rsidRDefault="00513ADE" w:rsidP="00E30573">
      <w:pPr>
        <w:tabs>
          <w:tab w:val="center" w:pos="4536"/>
        </w:tabs>
        <w:rPr>
          <w:lang w:val="en-US"/>
        </w:rPr>
      </w:pPr>
      <w:r>
        <w:rPr>
          <w:lang w:val="en-US"/>
        </w:rPr>
        <w:t>Scarlet</w:t>
      </w:r>
      <w:r>
        <w:rPr>
          <w:lang w:val="en-US"/>
        </w:rPr>
        <w:tab/>
        <w:t>Ok, safe journey!</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(00:25:03:00)</w:t>
      </w:r>
    </w:p>
    <w:p w:rsidR="00513ADE" w:rsidRDefault="00513ADE" w:rsidP="00E30573">
      <w:pPr>
        <w:tabs>
          <w:tab w:val="center" w:pos="4536"/>
        </w:tabs>
        <w:rPr>
          <w:lang w:val="en-US"/>
        </w:rPr>
      </w:pPr>
      <w:r>
        <w:rPr>
          <w:lang w:val="en-US"/>
        </w:rPr>
        <w:t>Morris</w:t>
      </w:r>
      <w:r>
        <w:rPr>
          <w:lang w:val="en-US"/>
        </w:rPr>
        <w:tab/>
        <w:t>Thank you, say that again ok?</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(00:25:05:00)</w:t>
      </w:r>
    </w:p>
    <w:p w:rsidR="00513ADE" w:rsidRDefault="00513ADE" w:rsidP="00E30573">
      <w:pPr>
        <w:tabs>
          <w:tab w:val="center" w:pos="4536"/>
        </w:tabs>
        <w:rPr>
          <w:lang w:val="en-US"/>
        </w:rPr>
      </w:pPr>
      <w:r>
        <w:rPr>
          <w:lang w:val="en-US"/>
        </w:rPr>
        <w:t>Scarlet</w:t>
      </w:r>
      <w:r>
        <w:rPr>
          <w:lang w:val="en-US"/>
        </w:rPr>
        <w:tab/>
        <w:t>Safe journey!</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(00:25:06:00)</w:t>
      </w:r>
    </w:p>
    <w:p w:rsidR="00513ADE" w:rsidRDefault="00513ADE" w:rsidP="00E30573">
      <w:pPr>
        <w:tabs>
          <w:tab w:val="center" w:pos="4536"/>
        </w:tabs>
        <w:rPr>
          <w:lang w:val="en-US"/>
        </w:rPr>
      </w:pPr>
      <w:r>
        <w:rPr>
          <w:lang w:val="en-US"/>
        </w:rPr>
        <w:t>Morris</w:t>
      </w:r>
      <w:r>
        <w:rPr>
          <w:lang w:val="en-US"/>
        </w:rPr>
        <w:tab/>
        <w:t>Say it again.</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(00:25:07:00)</w:t>
      </w:r>
    </w:p>
    <w:p w:rsidR="00513ADE" w:rsidRDefault="00513ADE" w:rsidP="00E30573">
      <w:pPr>
        <w:tabs>
          <w:tab w:val="center" w:pos="4536"/>
        </w:tabs>
        <w:rPr>
          <w:lang w:val="en-US"/>
        </w:rPr>
      </w:pPr>
      <w:r>
        <w:rPr>
          <w:lang w:val="en-US"/>
        </w:rPr>
        <w:t>Scarlet</w:t>
      </w:r>
      <w:r>
        <w:rPr>
          <w:lang w:val="en-US"/>
        </w:rPr>
        <w:tab/>
        <w:t>Safe journey dad!</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(00:25:08:00)</w:t>
      </w:r>
    </w:p>
    <w:p w:rsidR="00513ADE" w:rsidRDefault="00513ADE" w:rsidP="00E30573">
      <w:pPr>
        <w:tabs>
          <w:tab w:val="center" w:pos="4536"/>
        </w:tabs>
        <w:rPr>
          <w:lang w:val="en-US"/>
        </w:rPr>
      </w:pPr>
      <w:r>
        <w:rPr>
          <w:lang w:val="en-US"/>
        </w:rPr>
        <w:t>Scarlet</w:t>
      </w:r>
      <w:r>
        <w:rPr>
          <w:lang w:val="en-US"/>
        </w:rPr>
        <w:tab/>
        <w:t>Thank you.</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(00:25:39:00)</w:t>
      </w:r>
    </w:p>
    <w:p w:rsidR="00513ADE" w:rsidRDefault="00513ADE" w:rsidP="00E30573">
      <w:pPr>
        <w:tabs>
          <w:tab w:val="center" w:pos="4536"/>
        </w:tabs>
        <w:rPr>
          <w:lang w:val="en-US"/>
        </w:rPr>
      </w:pPr>
      <w:r>
        <w:rPr>
          <w:lang w:val="en-US"/>
        </w:rPr>
        <w:t>Melvin</w:t>
      </w:r>
      <w:r>
        <w:rPr>
          <w:lang w:val="en-US"/>
        </w:rPr>
        <w:tab/>
        <w:t>Hello lady… I’m Melvin…I’m Melvin by the way. And you are…?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(00:25:54:00)</w:t>
      </w:r>
    </w:p>
    <w:p w:rsidR="00513ADE" w:rsidRDefault="00513ADE" w:rsidP="00E30573">
      <w:pPr>
        <w:tabs>
          <w:tab w:val="center" w:pos="4536"/>
        </w:tabs>
        <w:rPr>
          <w:lang w:val="en-US"/>
        </w:rPr>
      </w:pPr>
      <w:r>
        <w:rPr>
          <w:lang w:val="en-US"/>
        </w:rPr>
        <w:t>Scarlet</w:t>
      </w:r>
      <w:r>
        <w:rPr>
          <w:lang w:val="en-US"/>
        </w:rPr>
        <w:tab/>
        <w:t>Scarlet. I’ve never seen you before.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(00:25:57:00)</w:t>
      </w:r>
    </w:p>
    <w:p w:rsidR="00513ADE" w:rsidRDefault="00513ADE" w:rsidP="00E30573">
      <w:pPr>
        <w:tabs>
          <w:tab w:val="center" w:pos="4536"/>
        </w:tabs>
        <w:rPr>
          <w:lang w:val="en-US"/>
        </w:rPr>
      </w:pPr>
      <w:r>
        <w:rPr>
          <w:lang w:val="en-US"/>
        </w:rPr>
        <w:t>Melvin</w:t>
      </w:r>
      <w:r>
        <w:rPr>
          <w:lang w:val="en-US"/>
        </w:rPr>
        <w:tab/>
        <w:t>Never mind, I live just around the corner. I’m guessing you are on your way to school?</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(00:26:04:00)</w:t>
      </w:r>
    </w:p>
    <w:p w:rsidR="00513ADE" w:rsidRDefault="00513ADE" w:rsidP="00E30573">
      <w:pPr>
        <w:tabs>
          <w:tab w:val="center" w:pos="4536"/>
        </w:tabs>
        <w:rPr>
          <w:lang w:val="en-US"/>
        </w:rPr>
      </w:pPr>
      <w:r>
        <w:rPr>
          <w:lang w:val="en-US"/>
        </w:rPr>
        <w:t>Scarlet</w:t>
      </w:r>
      <w:r>
        <w:rPr>
          <w:lang w:val="en-US"/>
        </w:rPr>
        <w:tab/>
        <w:t>Yeah</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(00:26:05:00)</w:t>
      </w:r>
    </w:p>
    <w:p w:rsidR="00513ADE" w:rsidRDefault="00513ADE" w:rsidP="00E30573">
      <w:pPr>
        <w:tabs>
          <w:tab w:val="center" w:pos="4536"/>
        </w:tabs>
        <w:rPr>
          <w:lang w:val="en-US"/>
        </w:rPr>
      </w:pPr>
      <w:r>
        <w:rPr>
          <w:lang w:val="en-US"/>
        </w:rPr>
        <w:t>Melvin</w:t>
      </w:r>
      <w:r>
        <w:rPr>
          <w:lang w:val="en-US"/>
        </w:rPr>
        <w:tab/>
        <w:t>So what department?</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(00:26:06:00)</w:t>
      </w:r>
    </w:p>
    <w:p w:rsidR="00513ADE" w:rsidRDefault="00513ADE" w:rsidP="00E30573">
      <w:pPr>
        <w:tabs>
          <w:tab w:val="center" w:pos="4536"/>
        </w:tabs>
        <w:rPr>
          <w:lang w:val="en-US"/>
        </w:rPr>
      </w:pPr>
      <w:r>
        <w:rPr>
          <w:lang w:val="en-US"/>
        </w:rPr>
        <w:t>Scarlet</w:t>
      </w:r>
      <w:r>
        <w:rPr>
          <w:lang w:val="en-US"/>
        </w:rPr>
        <w:tab/>
        <w:t>Hum I’m still a college student…and you?</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(00:26:09:00)</w:t>
      </w:r>
    </w:p>
    <w:p w:rsidR="00513ADE" w:rsidRDefault="00513ADE" w:rsidP="00E30573">
      <w:pPr>
        <w:tabs>
          <w:tab w:val="center" w:pos="4536"/>
        </w:tabs>
        <w:rPr>
          <w:lang w:val="en-US"/>
        </w:rPr>
      </w:pPr>
      <w:r>
        <w:rPr>
          <w:lang w:val="en-US"/>
        </w:rPr>
        <w:t>Melvin</w:t>
      </w:r>
      <w:r>
        <w:rPr>
          <w:lang w:val="en-US"/>
        </w:rPr>
        <w:tab/>
        <w:t>Elect-elect.</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(00:26:11:00)</w:t>
      </w:r>
    </w:p>
    <w:p w:rsidR="00513ADE" w:rsidRDefault="00513ADE" w:rsidP="00E30573">
      <w:pPr>
        <w:tabs>
          <w:tab w:val="center" w:pos="4536"/>
        </w:tabs>
        <w:rPr>
          <w:lang w:val="en-US"/>
        </w:rPr>
      </w:pPr>
      <w:r>
        <w:rPr>
          <w:lang w:val="en-US"/>
        </w:rPr>
        <w:t>Scarlet</w:t>
      </w:r>
      <w:r>
        <w:rPr>
          <w:lang w:val="en-US"/>
        </w:rPr>
        <w:tab/>
        <w:t>And what is that?</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(00:26:13:00)</w:t>
      </w:r>
    </w:p>
    <w:p w:rsidR="00513ADE" w:rsidRDefault="00513ADE" w:rsidP="00E30573">
      <w:pPr>
        <w:tabs>
          <w:tab w:val="center" w:pos="4536"/>
        </w:tabs>
        <w:rPr>
          <w:lang w:val="en-US"/>
        </w:rPr>
      </w:pPr>
      <w:r>
        <w:rPr>
          <w:lang w:val="en-US"/>
        </w:rPr>
        <w:t>Melvin</w:t>
      </w:r>
      <w:r>
        <w:rPr>
          <w:lang w:val="en-US"/>
        </w:rPr>
        <w:tab/>
        <w:t>That’s my course; electrical electronics. You see in the university…</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(00:26:18:00)</w:t>
      </w:r>
    </w:p>
    <w:p w:rsidR="00513ADE" w:rsidRDefault="00513ADE" w:rsidP="00E30573">
      <w:pPr>
        <w:tabs>
          <w:tab w:val="center" w:pos="4536"/>
        </w:tabs>
        <w:rPr>
          <w:lang w:val="en-US"/>
        </w:rPr>
      </w:pPr>
      <w:r>
        <w:rPr>
          <w:lang w:val="en-US"/>
        </w:rPr>
        <w:t>Scarlet</w:t>
      </w:r>
      <w:r>
        <w:rPr>
          <w:lang w:val="en-US"/>
        </w:rPr>
        <w:tab/>
        <w:t>Oh now I see, so you’re a graduate?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(00:26:21:00)</w:t>
      </w:r>
    </w:p>
    <w:p w:rsidR="00513ADE" w:rsidRDefault="00513ADE" w:rsidP="00E30573">
      <w:pPr>
        <w:tabs>
          <w:tab w:val="center" w:pos="4536"/>
        </w:tabs>
        <w:rPr>
          <w:lang w:val="en-US"/>
        </w:rPr>
      </w:pPr>
      <w:r>
        <w:rPr>
          <w:lang w:val="en-US"/>
        </w:rPr>
        <w:t>Melvin</w:t>
      </w:r>
      <w:r>
        <w:rPr>
          <w:lang w:val="en-US"/>
        </w:rPr>
        <w:tab/>
        <w:t>No, I’m not. Soon to be.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(00:26:25:00)</w:t>
      </w:r>
    </w:p>
    <w:p w:rsidR="00513ADE" w:rsidRDefault="00513ADE" w:rsidP="00E30573">
      <w:pPr>
        <w:tabs>
          <w:tab w:val="center" w:pos="4536"/>
        </w:tabs>
        <w:rPr>
          <w:lang w:val="en-US"/>
        </w:rPr>
      </w:pPr>
      <w:r>
        <w:rPr>
          <w:lang w:val="en-US"/>
        </w:rPr>
        <w:t>Scarlet</w:t>
      </w:r>
      <w:r>
        <w:rPr>
          <w:lang w:val="en-US"/>
        </w:rPr>
        <w:tab/>
        <w:t>Hmmn, so why not let me come in and you’re tell me more about it?</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(00:26:29:00)</w:t>
      </w:r>
    </w:p>
    <w:p w:rsidR="00513ADE" w:rsidRDefault="00513ADE" w:rsidP="00E30573">
      <w:pPr>
        <w:tabs>
          <w:tab w:val="center" w:pos="4536"/>
        </w:tabs>
        <w:rPr>
          <w:lang w:val="en-US"/>
        </w:rPr>
      </w:pPr>
      <w:r>
        <w:rPr>
          <w:lang w:val="en-US"/>
        </w:rPr>
        <w:t>Melvin</w:t>
      </w:r>
      <w:r>
        <w:rPr>
          <w:lang w:val="en-US"/>
        </w:rPr>
        <w:tab/>
        <w:t>Yeah sure, you can come in.</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(00:26:38:00)</w:t>
      </w:r>
    </w:p>
    <w:p w:rsidR="00513ADE" w:rsidRDefault="00513ADE" w:rsidP="00E30573">
      <w:pPr>
        <w:tabs>
          <w:tab w:val="center" w:pos="4536"/>
        </w:tabs>
        <w:rPr>
          <w:lang w:val="en-US"/>
        </w:rPr>
      </w:pPr>
      <w:r>
        <w:rPr>
          <w:lang w:val="en-US"/>
        </w:rPr>
        <w:t>Scarlet</w:t>
      </w:r>
      <w:r>
        <w:rPr>
          <w:lang w:val="en-US"/>
        </w:rPr>
        <w:tab/>
        <w:t>It’s even nicer on the inside. So Melvin I guess university life is out of this world.</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(00:26:44:00)</w:t>
      </w:r>
    </w:p>
    <w:p w:rsidR="00513ADE" w:rsidRDefault="00513ADE" w:rsidP="00E30573">
      <w:pPr>
        <w:tabs>
          <w:tab w:val="center" w:pos="4536"/>
        </w:tabs>
        <w:rPr>
          <w:lang w:val="en-US"/>
        </w:rPr>
      </w:pPr>
      <w:r>
        <w:rPr>
          <w:lang w:val="en-US"/>
        </w:rPr>
        <w:t>Melvin</w:t>
      </w:r>
      <w:r>
        <w:rPr>
          <w:lang w:val="en-US"/>
        </w:rPr>
        <w:tab/>
        <w:t>Wait till you see with your eyes girl.</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(00:26:46:00)</w:t>
      </w:r>
    </w:p>
    <w:p w:rsidR="00513ADE" w:rsidRDefault="00513ADE" w:rsidP="00E30573">
      <w:pPr>
        <w:tabs>
          <w:tab w:val="center" w:pos="4536"/>
        </w:tabs>
        <w:rPr>
          <w:lang w:val="en-US"/>
        </w:rPr>
      </w:pPr>
      <w:r>
        <w:rPr>
          <w:lang w:val="en-US"/>
        </w:rPr>
        <w:t>Scarlet</w:t>
      </w:r>
      <w:r>
        <w:rPr>
          <w:lang w:val="en-US"/>
        </w:rPr>
        <w:tab/>
        <w:t>oh would you take me there?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(00:26:47:00)</w:t>
      </w:r>
    </w:p>
    <w:p w:rsidR="00513ADE" w:rsidRDefault="00513ADE" w:rsidP="00E30573">
      <w:pPr>
        <w:tabs>
          <w:tab w:val="center" w:pos="4536"/>
        </w:tabs>
        <w:rPr>
          <w:lang w:val="en-US"/>
        </w:rPr>
      </w:pPr>
      <w:r>
        <w:rPr>
          <w:lang w:val="en-US"/>
        </w:rPr>
        <w:t>Melvin</w:t>
      </w:r>
      <w:r>
        <w:rPr>
          <w:lang w:val="en-US"/>
        </w:rPr>
        <w:tab/>
        <w:t>Yeah sure, why not? I’d love to, but you see right now we are on strike.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(00:26:53:00)</w:t>
      </w:r>
    </w:p>
    <w:p w:rsidR="00513ADE" w:rsidRDefault="00513ADE" w:rsidP="00E30573">
      <w:pPr>
        <w:tabs>
          <w:tab w:val="center" w:pos="4536"/>
        </w:tabs>
        <w:rPr>
          <w:lang w:val="en-US"/>
        </w:rPr>
      </w:pPr>
      <w:r>
        <w:rPr>
          <w:lang w:val="en-US"/>
        </w:rPr>
        <w:t>Scarlet</w:t>
      </w:r>
      <w:r>
        <w:rPr>
          <w:lang w:val="en-US"/>
        </w:rPr>
        <w:tab/>
        <w:t>(reac) ok I’ll wait. Oh my God, I’m late for school.</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(00:26:57:00)</w:t>
      </w:r>
    </w:p>
    <w:p w:rsidR="00513ADE" w:rsidRDefault="00513ADE" w:rsidP="00E30573">
      <w:pPr>
        <w:tabs>
          <w:tab w:val="center" w:pos="4536"/>
        </w:tabs>
        <w:rPr>
          <w:lang w:val="en-US"/>
        </w:rPr>
      </w:pPr>
      <w:r>
        <w:rPr>
          <w:lang w:val="en-US"/>
        </w:rPr>
        <w:t>Melvin</w:t>
      </w:r>
      <w:r>
        <w:rPr>
          <w:lang w:val="en-US"/>
        </w:rPr>
        <w:tab/>
        <w:t>Oh really? That’s true. Hum, maybe I could drop you off. What about that?</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(00:27:00:00)</w:t>
      </w:r>
    </w:p>
    <w:p w:rsidR="00513ADE" w:rsidRDefault="00513ADE" w:rsidP="00E30573">
      <w:pPr>
        <w:tabs>
          <w:tab w:val="center" w:pos="4536"/>
        </w:tabs>
        <w:rPr>
          <w:lang w:val="en-US"/>
        </w:rPr>
      </w:pPr>
      <w:r>
        <w:rPr>
          <w:lang w:val="en-US"/>
        </w:rPr>
        <w:t>Scarlet</w:t>
      </w:r>
      <w:r>
        <w:rPr>
          <w:lang w:val="en-US"/>
        </w:rPr>
        <w:tab/>
        <w:t>Ok, thank you…thank you.</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(00:27:03:00)</w:t>
      </w:r>
    </w:p>
    <w:p w:rsidR="00513ADE" w:rsidRDefault="00513ADE" w:rsidP="00E30573">
      <w:pPr>
        <w:tabs>
          <w:tab w:val="center" w:pos="4536"/>
        </w:tabs>
        <w:rPr>
          <w:lang w:val="en-US"/>
        </w:rPr>
      </w:pPr>
      <w:r>
        <w:rPr>
          <w:lang w:val="en-US"/>
        </w:rPr>
        <w:t>Melvin</w:t>
      </w:r>
      <w:r>
        <w:rPr>
          <w:lang w:val="en-US"/>
        </w:rPr>
        <w:tab/>
        <w:t>Ok, you’re welcome.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(00:27:26:00)</w:t>
      </w:r>
    </w:p>
    <w:p w:rsidR="00513ADE" w:rsidRDefault="00513ADE" w:rsidP="00E30573">
      <w:pPr>
        <w:tabs>
          <w:tab w:val="center" w:pos="4536"/>
        </w:tabs>
        <w:rPr>
          <w:lang w:val="en-US"/>
        </w:rPr>
      </w:pPr>
      <w:r>
        <w:rPr>
          <w:lang w:val="en-US"/>
        </w:rPr>
        <w:t>Desmond</w:t>
      </w:r>
      <w:r>
        <w:rPr>
          <w:lang w:val="en-US"/>
        </w:rPr>
        <w:tab/>
        <w:t>I’m very sorry.</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(00:27:28:00)</w:t>
      </w:r>
    </w:p>
    <w:p w:rsidR="00513ADE" w:rsidRDefault="00513ADE" w:rsidP="00E30573">
      <w:pPr>
        <w:tabs>
          <w:tab w:val="center" w:pos="4536"/>
        </w:tabs>
        <w:rPr>
          <w:lang w:val="en-US"/>
        </w:rPr>
      </w:pPr>
      <w:r>
        <w:rPr>
          <w:lang w:val="en-US"/>
        </w:rPr>
        <w:t xml:space="preserve">Sophie </w:t>
      </w:r>
      <w:r>
        <w:rPr>
          <w:lang w:val="en-US"/>
        </w:rPr>
        <w:tab/>
        <w:t>I’m sorry too, I was in a hurry.</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(00:27:33:00)</w:t>
      </w:r>
    </w:p>
    <w:p w:rsidR="00513ADE" w:rsidRDefault="00513ADE" w:rsidP="00E30573">
      <w:pPr>
        <w:tabs>
          <w:tab w:val="center" w:pos="4536"/>
        </w:tabs>
        <w:rPr>
          <w:lang w:val="en-US"/>
        </w:rPr>
      </w:pPr>
      <w:r>
        <w:rPr>
          <w:lang w:val="en-US"/>
        </w:rPr>
        <w:t>Desmond</w:t>
      </w:r>
      <w:r>
        <w:rPr>
          <w:lang w:val="en-US"/>
        </w:rPr>
        <w:tab/>
        <w:t>Human Anatomy?</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(00:27:34:00)</w:t>
      </w:r>
    </w:p>
    <w:p w:rsidR="00513ADE" w:rsidRDefault="00513ADE" w:rsidP="00E30573">
      <w:pPr>
        <w:tabs>
          <w:tab w:val="center" w:pos="4536"/>
        </w:tabs>
        <w:rPr>
          <w:lang w:val="en-US"/>
        </w:rPr>
      </w:pPr>
      <w:r>
        <w:rPr>
          <w:lang w:val="en-US"/>
        </w:rPr>
        <w:t>Sophie</w:t>
      </w:r>
      <w:r>
        <w:rPr>
          <w:lang w:val="en-US"/>
        </w:rPr>
        <w:tab/>
        <w:t>Yeah</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(00:27:35:00)</w:t>
      </w:r>
    </w:p>
    <w:p w:rsidR="00513ADE" w:rsidRDefault="00513ADE" w:rsidP="00E30573">
      <w:pPr>
        <w:tabs>
          <w:tab w:val="center" w:pos="4536"/>
        </w:tabs>
        <w:rPr>
          <w:lang w:val="en-US"/>
        </w:rPr>
      </w:pPr>
      <w:r>
        <w:rPr>
          <w:lang w:val="en-US"/>
        </w:rPr>
        <w:t>Desmond</w:t>
      </w:r>
      <w:r>
        <w:rPr>
          <w:lang w:val="en-US"/>
        </w:rPr>
        <w:tab/>
        <w:t>What are you doing with this?</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(00:27:36:00)</w:t>
      </w:r>
    </w:p>
    <w:p w:rsidR="00513ADE" w:rsidRDefault="00513ADE" w:rsidP="00E30573">
      <w:pPr>
        <w:tabs>
          <w:tab w:val="center" w:pos="4536"/>
        </w:tabs>
        <w:rPr>
          <w:lang w:val="en-US"/>
        </w:rPr>
      </w:pPr>
      <w:r>
        <w:rPr>
          <w:lang w:val="en-US"/>
        </w:rPr>
        <w:t>Sophie</w:t>
      </w:r>
      <w:r>
        <w:rPr>
          <w:lang w:val="en-US"/>
        </w:rPr>
        <w:tab/>
        <w:t>Just for my basic study.</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(00:27:39:00)</w:t>
      </w:r>
    </w:p>
    <w:p w:rsidR="00513ADE" w:rsidRDefault="00513ADE" w:rsidP="00E30573">
      <w:pPr>
        <w:tabs>
          <w:tab w:val="center" w:pos="4536"/>
        </w:tabs>
        <w:rPr>
          <w:lang w:val="en-US"/>
        </w:rPr>
      </w:pPr>
      <w:r>
        <w:rPr>
          <w:lang w:val="en-US"/>
        </w:rPr>
        <w:t>Desmond</w:t>
      </w:r>
      <w:r>
        <w:rPr>
          <w:lang w:val="en-US"/>
        </w:rPr>
        <w:tab/>
        <w:t>Wow! Who is studying human Anatomy? Look, my brother told me about this book but it’s way too advanced.</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(00:27:45:00)</w:t>
      </w:r>
    </w:p>
    <w:p w:rsidR="00513ADE" w:rsidRDefault="00513ADE" w:rsidP="00E30573">
      <w:pPr>
        <w:tabs>
          <w:tab w:val="center" w:pos="4536"/>
        </w:tabs>
        <w:rPr>
          <w:lang w:val="en-US"/>
        </w:rPr>
      </w:pPr>
      <w:r>
        <w:rPr>
          <w:lang w:val="en-US"/>
        </w:rPr>
        <w:t>Sophie</w:t>
      </w:r>
      <w:r>
        <w:rPr>
          <w:lang w:val="en-US"/>
        </w:rPr>
        <w:tab/>
        <w:t>I know, I use it when I want more details of the…biology. I want to be a doctor so I’m studying a lot of things.</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(00:27:51:00)</w:t>
      </w:r>
    </w:p>
    <w:p w:rsidR="00513ADE" w:rsidRDefault="00513ADE" w:rsidP="00E30573">
      <w:pPr>
        <w:tabs>
          <w:tab w:val="center" w:pos="4536"/>
        </w:tabs>
        <w:rPr>
          <w:lang w:val="en-US"/>
        </w:rPr>
      </w:pPr>
      <w:r>
        <w:rPr>
          <w:lang w:val="en-US"/>
        </w:rPr>
        <w:t>Desmond</w:t>
      </w:r>
      <w:r>
        <w:rPr>
          <w:lang w:val="en-US"/>
        </w:rPr>
        <w:tab/>
        <w:t>This is interesting, see, I want to be a neuro surgeon.</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(00:27:55:00)</w:t>
      </w:r>
    </w:p>
    <w:p w:rsidR="00513ADE" w:rsidRDefault="00513ADE" w:rsidP="00E30573">
      <w:pPr>
        <w:tabs>
          <w:tab w:val="center" w:pos="4536"/>
        </w:tabs>
        <w:rPr>
          <w:lang w:val="en-US"/>
        </w:rPr>
      </w:pPr>
      <w:r>
        <w:rPr>
          <w:lang w:val="en-US"/>
        </w:rPr>
        <w:t>Sophie</w:t>
      </w:r>
      <w:r>
        <w:rPr>
          <w:lang w:val="en-US"/>
        </w:rPr>
        <w:tab/>
        <w:t>That’s nice. This shouldn’t be seen around. If not…</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(00:28:00:00)</w:t>
      </w:r>
    </w:p>
    <w:p w:rsidR="00513ADE" w:rsidRDefault="00513ADE" w:rsidP="00E30573">
      <w:pPr>
        <w:tabs>
          <w:tab w:val="center" w:pos="4536"/>
        </w:tabs>
        <w:rPr>
          <w:lang w:val="en-US"/>
        </w:rPr>
      </w:pPr>
      <w:r>
        <w:rPr>
          <w:lang w:val="en-US"/>
        </w:rPr>
        <w:t>Desmond</w:t>
      </w:r>
      <w:r>
        <w:rPr>
          <w:lang w:val="en-US"/>
        </w:rPr>
        <w:tab/>
        <w:t>You’ll get into trouble, right?</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(00:28:01:00)</w:t>
      </w:r>
    </w:p>
    <w:p w:rsidR="00513ADE" w:rsidRDefault="00513ADE" w:rsidP="00E30573">
      <w:pPr>
        <w:tabs>
          <w:tab w:val="center" w:pos="4536"/>
        </w:tabs>
        <w:rPr>
          <w:lang w:val="en-US"/>
        </w:rPr>
      </w:pPr>
      <w:r>
        <w:rPr>
          <w:lang w:val="en-US"/>
        </w:rPr>
        <w:t>Sophie</w:t>
      </w:r>
      <w:r>
        <w:rPr>
          <w:lang w:val="en-US"/>
        </w:rPr>
        <w:tab/>
        <w:t>You’re very funny. Alright, I’m Sophie.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(00:28:06:00)</w:t>
      </w:r>
    </w:p>
    <w:p w:rsidR="00513ADE" w:rsidRDefault="00513ADE" w:rsidP="00E30573">
      <w:pPr>
        <w:tabs>
          <w:tab w:val="center" w:pos="4536"/>
        </w:tabs>
        <w:rPr>
          <w:lang w:val="en-US"/>
        </w:rPr>
      </w:pPr>
      <w:r>
        <w:rPr>
          <w:lang w:val="en-US"/>
        </w:rPr>
        <w:t>Desmond</w:t>
      </w:r>
      <w:r>
        <w:rPr>
          <w:lang w:val="en-US"/>
        </w:rPr>
        <w:tab/>
        <w:t>Ah…Ah…wait, excuse me I didn’t get the name.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(00:28:12:00)</w:t>
      </w:r>
    </w:p>
    <w:p w:rsidR="00513ADE" w:rsidRDefault="00513ADE" w:rsidP="00E30573">
      <w:pPr>
        <w:tabs>
          <w:tab w:val="center" w:pos="4536"/>
        </w:tabs>
        <w:rPr>
          <w:lang w:val="en-US"/>
        </w:rPr>
      </w:pPr>
      <w:r>
        <w:rPr>
          <w:lang w:val="en-US"/>
        </w:rPr>
        <w:t>Sophie</w:t>
      </w:r>
      <w:r>
        <w:rPr>
          <w:lang w:val="en-US"/>
        </w:rPr>
        <w:tab/>
        <w:t>I am Sophie.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(00:28:23:00)</w:t>
      </w:r>
    </w:p>
    <w:p w:rsidR="00513ADE" w:rsidRDefault="00513ADE" w:rsidP="00E30573">
      <w:pPr>
        <w:tabs>
          <w:tab w:val="center" w:pos="4536"/>
        </w:tabs>
        <w:rPr>
          <w:lang w:val="en-US"/>
        </w:rPr>
      </w:pPr>
      <w:r>
        <w:rPr>
          <w:lang w:val="en-US"/>
        </w:rPr>
        <w:t>Desmond</w:t>
      </w:r>
      <w:r>
        <w:rPr>
          <w:lang w:val="en-US"/>
        </w:rPr>
        <w:tab/>
        <w:t>Ok, I am Desmond. Nice meeting you!</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(00:28:32:00)</w:t>
      </w:r>
    </w:p>
    <w:p w:rsidR="00513ADE" w:rsidRDefault="00513ADE" w:rsidP="00E30573">
      <w:pPr>
        <w:tabs>
          <w:tab w:val="center" w:pos="4536"/>
        </w:tabs>
        <w:rPr>
          <w:lang w:val="en-US"/>
        </w:rPr>
      </w:pPr>
      <w:r>
        <w:rPr>
          <w:lang w:val="en-US"/>
        </w:rPr>
        <w:t>Boy</w:t>
      </w:r>
      <w:r>
        <w:rPr>
          <w:lang w:val="en-US"/>
        </w:rPr>
        <w:tab/>
        <w:t>Guy, are you mad? Hey guy</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(00:28:34:00)</w:t>
      </w:r>
    </w:p>
    <w:p w:rsidR="00513ADE" w:rsidRDefault="00513ADE" w:rsidP="00E30573">
      <w:pPr>
        <w:tabs>
          <w:tab w:val="center" w:pos="4536"/>
        </w:tabs>
        <w:rPr>
          <w:lang w:val="en-US"/>
        </w:rPr>
      </w:pPr>
      <w:r>
        <w:rPr>
          <w:lang w:val="en-US"/>
        </w:rPr>
        <w:t>Boys</w:t>
      </w:r>
      <w:r>
        <w:rPr>
          <w:lang w:val="en-US"/>
        </w:rPr>
        <w:tab/>
        <w:t>(reac)</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(00:28:35:00)</w:t>
      </w:r>
    </w:p>
    <w:p w:rsidR="00513ADE" w:rsidRDefault="00513ADE" w:rsidP="00E30573">
      <w:pPr>
        <w:tabs>
          <w:tab w:val="center" w:pos="4536"/>
        </w:tabs>
        <w:rPr>
          <w:lang w:val="en-US"/>
        </w:rPr>
      </w:pPr>
      <w:r>
        <w:rPr>
          <w:lang w:val="en-US"/>
        </w:rPr>
        <w:t>Dwarf</w:t>
      </w:r>
      <w:r>
        <w:rPr>
          <w:lang w:val="en-US"/>
        </w:rPr>
        <w:tab/>
        <w:t>How far?</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(00:28:36:00)</w:t>
      </w:r>
    </w:p>
    <w:p w:rsidR="00513ADE" w:rsidRDefault="00513ADE" w:rsidP="00E30573">
      <w:pPr>
        <w:tabs>
          <w:tab w:val="center" w:pos="4536"/>
        </w:tabs>
        <w:rPr>
          <w:lang w:val="en-US"/>
        </w:rPr>
      </w:pPr>
      <w:r>
        <w:rPr>
          <w:lang w:val="en-US"/>
        </w:rPr>
        <w:t>Boys</w:t>
      </w:r>
      <w:r>
        <w:rPr>
          <w:lang w:val="en-US"/>
        </w:rPr>
        <w:tab/>
        <w:t>(reac)</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(00:28:37:00)</w:t>
      </w:r>
    </w:p>
    <w:p w:rsidR="00513ADE" w:rsidRDefault="00513ADE" w:rsidP="00E30573">
      <w:pPr>
        <w:tabs>
          <w:tab w:val="center" w:pos="4536"/>
        </w:tabs>
        <w:rPr>
          <w:lang w:val="en-US"/>
        </w:rPr>
      </w:pPr>
      <w:r>
        <w:rPr>
          <w:lang w:val="en-US"/>
        </w:rPr>
        <w:t>Boy3</w:t>
      </w:r>
      <w:r>
        <w:rPr>
          <w:lang w:val="en-US"/>
        </w:rPr>
        <w:tab/>
        <w:t>If I slap you…where is the PSB?</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(00:28:40:00)</w:t>
      </w:r>
    </w:p>
    <w:p w:rsidR="00513ADE" w:rsidRDefault="00513ADE" w:rsidP="00E30573">
      <w:pPr>
        <w:tabs>
          <w:tab w:val="center" w:pos="4536"/>
        </w:tabs>
        <w:rPr>
          <w:lang w:val="en-US"/>
        </w:rPr>
      </w:pPr>
      <w:r>
        <w:rPr>
          <w:lang w:val="en-US"/>
        </w:rPr>
        <w:t>Dwarf</w:t>
      </w:r>
      <w:r>
        <w:rPr>
          <w:lang w:val="en-US"/>
        </w:rPr>
        <w:tab/>
        <w:t>Which PSB?</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(00:28:41:00)</w:t>
      </w:r>
    </w:p>
    <w:p w:rsidR="00513ADE" w:rsidRDefault="00513ADE" w:rsidP="00E30573">
      <w:pPr>
        <w:tabs>
          <w:tab w:val="center" w:pos="4536"/>
        </w:tabs>
        <w:rPr>
          <w:lang w:val="en-US"/>
        </w:rPr>
      </w:pPr>
      <w:r>
        <w:rPr>
          <w:lang w:val="en-US"/>
        </w:rPr>
        <w:t>Boy3</w:t>
      </w:r>
      <w:r>
        <w:rPr>
          <w:lang w:val="en-US"/>
        </w:rPr>
        <w:tab/>
        <w:t>See, if you know what’s good for you, just go inside and bring it out.</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(00:28:43:00)</w:t>
      </w:r>
    </w:p>
    <w:p w:rsidR="00513ADE" w:rsidRDefault="00513ADE" w:rsidP="00E30573">
      <w:pPr>
        <w:tabs>
          <w:tab w:val="center" w:pos="4536"/>
        </w:tabs>
        <w:rPr>
          <w:lang w:val="en-US"/>
        </w:rPr>
      </w:pPr>
      <w:r>
        <w:rPr>
          <w:lang w:val="en-US"/>
        </w:rPr>
        <w:t>Dwarf</w:t>
      </w:r>
      <w:r>
        <w:rPr>
          <w:lang w:val="en-US"/>
        </w:rPr>
        <w:tab/>
        <w:t xml:space="preserve">Come, what are you saying? You guys should leave me </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(00:28:46:00)</w:t>
      </w:r>
    </w:p>
    <w:p w:rsidR="00513ADE" w:rsidRDefault="00513ADE" w:rsidP="00E30573">
      <w:pPr>
        <w:tabs>
          <w:tab w:val="center" w:pos="4536"/>
        </w:tabs>
        <w:rPr>
          <w:lang w:val="en-US"/>
        </w:rPr>
      </w:pPr>
      <w:r>
        <w:rPr>
          <w:lang w:val="en-US"/>
        </w:rPr>
        <w:t>Boy5</w:t>
      </w:r>
      <w:r>
        <w:rPr>
          <w:lang w:val="en-US"/>
        </w:rPr>
        <w:tab/>
        <w:t>(reac) Better go inside and bring the PSB here.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(00:28:53:00)</w:t>
      </w:r>
    </w:p>
    <w:p w:rsidR="00513ADE" w:rsidRDefault="00513ADE" w:rsidP="00E30573">
      <w:pPr>
        <w:tabs>
          <w:tab w:val="center" w:pos="4536"/>
        </w:tabs>
        <w:rPr>
          <w:lang w:val="en-US"/>
        </w:rPr>
      </w:pPr>
      <w:r>
        <w:rPr>
          <w:lang w:val="en-US"/>
        </w:rPr>
        <w:t>Boys</w:t>
      </w:r>
      <w:r>
        <w:rPr>
          <w:lang w:val="en-US"/>
        </w:rPr>
        <w:tab/>
        <w:t>(reac)</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(00:28:54:00)</w:t>
      </w:r>
    </w:p>
    <w:p w:rsidR="00513ADE" w:rsidRDefault="00513ADE" w:rsidP="00E30573">
      <w:pPr>
        <w:tabs>
          <w:tab w:val="center" w:pos="4536"/>
        </w:tabs>
        <w:rPr>
          <w:lang w:val="en-US"/>
        </w:rPr>
      </w:pPr>
      <w:r>
        <w:rPr>
          <w:lang w:val="en-US"/>
        </w:rPr>
        <w:t>Dwarf</w:t>
      </w:r>
      <w:r>
        <w:rPr>
          <w:lang w:val="en-US"/>
        </w:rPr>
        <w:tab/>
        <w:t>You are the one that took it…you’re the one.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(00:28:56:00)</w:t>
      </w:r>
    </w:p>
    <w:p w:rsidR="00513ADE" w:rsidRDefault="00513ADE" w:rsidP="00E30573">
      <w:pPr>
        <w:tabs>
          <w:tab w:val="center" w:pos="4536"/>
        </w:tabs>
        <w:rPr>
          <w:lang w:val="en-US"/>
        </w:rPr>
      </w:pPr>
      <w:r>
        <w:rPr>
          <w:lang w:val="en-US"/>
        </w:rPr>
        <w:t>Boys</w:t>
      </w:r>
      <w:r>
        <w:rPr>
          <w:lang w:val="en-US"/>
        </w:rPr>
        <w:tab/>
        <w:t>(reac)</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(00:28:57:00)</w:t>
      </w:r>
    </w:p>
    <w:p w:rsidR="00513ADE" w:rsidRDefault="00513ADE" w:rsidP="00E30573">
      <w:pPr>
        <w:tabs>
          <w:tab w:val="center" w:pos="4536"/>
        </w:tabs>
        <w:rPr>
          <w:lang w:val="en-US"/>
        </w:rPr>
      </w:pPr>
      <w:r>
        <w:rPr>
          <w:lang w:val="en-US"/>
        </w:rPr>
        <w:t>Boy2</w:t>
      </w:r>
      <w:r>
        <w:rPr>
          <w:lang w:val="en-US"/>
        </w:rPr>
        <w:tab/>
        <w:t>Guy stop that, go and bring it out.</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(00:28:59:00)</w:t>
      </w:r>
    </w:p>
    <w:p w:rsidR="00513ADE" w:rsidRDefault="00513ADE" w:rsidP="00E30573">
      <w:pPr>
        <w:tabs>
          <w:tab w:val="center" w:pos="4536"/>
        </w:tabs>
        <w:rPr>
          <w:lang w:val="en-US"/>
        </w:rPr>
      </w:pPr>
      <w:r>
        <w:rPr>
          <w:lang w:val="en-US"/>
        </w:rPr>
        <w:t>Dwarf</w:t>
      </w:r>
      <w:r>
        <w:rPr>
          <w:lang w:val="en-US"/>
        </w:rPr>
        <w:tab/>
        <w:t>Oh, it seems I’ll…</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(00:29:00:00)</w:t>
      </w:r>
    </w:p>
    <w:p w:rsidR="00513ADE" w:rsidRDefault="00513ADE" w:rsidP="00E30573">
      <w:pPr>
        <w:tabs>
          <w:tab w:val="center" w:pos="4536"/>
        </w:tabs>
        <w:rPr>
          <w:lang w:val="en-US"/>
        </w:rPr>
      </w:pPr>
      <w:r>
        <w:rPr>
          <w:lang w:val="en-US"/>
        </w:rPr>
        <w:t>Boys</w:t>
      </w:r>
      <w:r>
        <w:rPr>
          <w:lang w:val="en-US"/>
        </w:rPr>
        <w:tab/>
        <w:t>(reac)</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(00:29:01:00)</w:t>
      </w:r>
    </w:p>
    <w:p w:rsidR="00513ADE" w:rsidRDefault="00513ADE" w:rsidP="00E30573">
      <w:pPr>
        <w:tabs>
          <w:tab w:val="center" w:pos="4536"/>
        </w:tabs>
        <w:rPr>
          <w:lang w:val="en-US"/>
        </w:rPr>
      </w:pPr>
      <w:r>
        <w:rPr>
          <w:lang w:val="en-US"/>
        </w:rPr>
        <w:t>Dwarf</w:t>
      </w:r>
      <w:r>
        <w:rPr>
          <w:lang w:val="en-US"/>
        </w:rPr>
        <w:tab/>
        <w:t>I’ll scatter this place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(00:29:02:00)</w:t>
      </w:r>
    </w:p>
    <w:p w:rsidR="00513ADE" w:rsidRDefault="00513ADE" w:rsidP="00E30573">
      <w:pPr>
        <w:tabs>
          <w:tab w:val="center" w:pos="4536"/>
        </w:tabs>
        <w:rPr>
          <w:lang w:val="en-US"/>
        </w:rPr>
      </w:pPr>
      <w:r>
        <w:rPr>
          <w:lang w:val="en-US"/>
        </w:rPr>
        <w:t>Boys</w:t>
      </w:r>
      <w:r>
        <w:rPr>
          <w:lang w:val="en-US"/>
        </w:rPr>
        <w:tab/>
        <w:t>(reac)</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(00:29:03:00)</w:t>
      </w:r>
    </w:p>
    <w:p w:rsidR="00513ADE" w:rsidRDefault="00513ADE" w:rsidP="00E30573">
      <w:pPr>
        <w:tabs>
          <w:tab w:val="center" w:pos="4536"/>
        </w:tabs>
        <w:rPr>
          <w:lang w:val="en-US"/>
        </w:rPr>
      </w:pPr>
      <w:r>
        <w:rPr>
          <w:lang w:val="en-US"/>
        </w:rPr>
        <w:t>Boy1</w:t>
      </w:r>
      <w:r>
        <w:rPr>
          <w:lang w:val="en-US"/>
        </w:rPr>
        <w:tab/>
        <w:t>I’ll slap you.</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(00:29:04:00)</w:t>
      </w:r>
    </w:p>
    <w:p w:rsidR="00513ADE" w:rsidRDefault="00513ADE" w:rsidP="00E30573">
      <w:pPr>
        <w:tabs>
          <w:tab w:val="center" w:pos="4536"/>
        </w:tabs>
        <w:rPr>
          <w:lang w:val="en-US"/>
        </w:rPr>
      </w:pPr>
      <w:r>
        <w:rPr>
          <w:lang w:val="en-US"/>
        </w:rPr>
        <w:t>Dwarf</w:t>
      </w:r>
      <w:r>
        <w:rPr>
          <w:lang w:val="en-US"/>
        </w:rPr>
        <w:tab/>
        <w:t>So, you guys want to underrate me because of my size?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(00:29:07:00)</w:t>
      </w:r>
    </w:p>
    <w:p w:rsidR="00513ADE" w:rsidRDefault="00513ADE" w:rsidP="00E30573">
      <w:pPr>
        <w:tabs>
          <w:tab w:val="center" w:pos="4536"/>
        </w:tabs>
        <w:rPr>
          <w:lang w:val="en-US"/>
        </w:rPr>
      </w:pPr>
      <w:r>
        <w:rPr>
          <w:lang w:val="en-US"/>
        </w:rPr>
        <w:t>Boys</w:t>
      </w:r>
      <w:r>
        <w:rPr>
          <w:lang w:val="en-US"/>
        </w:rPr>
        <w:tab/>
        <w:t>(reac)</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(00:29:08:00)</w:t>
      </w:r>
    </w:p>
    <w:p w:rsidR="00513ADE" w:rsidRDefault="00513ADE" w:rsidP="00E30573">
      <w:pPr>
        <w:tabs>
          <w:tab w:val="center" w:pos="4536"/>
        </w:tabs>
        <w:rPr>
          <w:lang w:val="en-US"/>
        </w:rPr>
      </w:pPr>
      <w:r>
        <w:rPr>
          <w:lang w:val="en-US"/>
        </w:rPr>
        <w:t>Boy1</w:t>
      </w:r>
      <w:r>
        <w:rPr>
          <w:lang w:val="en-US"/>
        </w:rPr>
        <w:tab/>
        <w:t>Look at this guy-oh.</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(00:29:09:00)</w:t>
      </w:r>
    </w:p>
    <w:p w:rsidR="00513ADE" w:rsidRDefault="00513ADE" w:rsidP="00E30573">
      <w:pPr>
        <w:tabs>
          <w:tab w:val="center" w:pos="4536"/>
        </w:tabs>
        <w:rPr>
          <w:lang w:val="en-US"/>
        </w:rPr>
      </w:pPr>
      <w:r>
        <w:rPr>
          <w:lang w:val="en-US"/>
        </w:rPr>
        <w:t>Dwarf</w:t>
      </w:r>
      <w:r>
        <w:rPr>
          <w:lang w:val="en-US"/>
        </w:rPr>
        <w:tab/>
        <w:t>So you guys want to fight me?</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(00:29:10:00)</w:t>
      </w:r>
    </w:p>
    <w:p w:rsidR="00513ADE" w:rsidRDefault="00513ADE" w:rsidP="00E30573">
      <w:pPr>
        <w:tabs>
          <w:tab w:val="center" w:pos="4536"/>
        </w:tabs>
        <w:rPr>
          <w:lang w:val="en-US"/>
        </w:rPr>
      </w:pPr>
      <w:r>
        <w:rPr>
          <w:lang w:val="en-US"/>
        </w:rPr>
        <w:t>Boys</w:t>
      </w:r>
      <w:r>
        <w:rPr>
          <w:lang w:val="en-US"/>
        </w:rPr>
        <w:tab/>
        <w:t>(reac) We will fight you.</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(00:29:12:00)</w:t>
      </w:r>
    </w:p>
    <w:p w:rsidR="00513ADE" w:rsidRDefault="00513ADE" w:rsidP="00E30573">
      <w:pPr>
        <w:tabs>
          <w:tab w:val="center" w:pos="4536"/>
        </w:tabs>
        <w:rPr>
          <w:lang w:val="en-US"/>
        </w:rPr>
      </w:pPr>
      <w:r>
        <w:rPr>
          <w:lang w:val="en-US"/>
        </w:rPr>
        <w:t>Dwarf</w:t>
      </w:r>
      <w:r>
        <w:rPr>
          <w:lang w:val="en-US"/>
        </w:rPr>
        <w:tab/>
        <w:t>So who is coming first?</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(00:29:13:00)</w:t>
      </w:r>
    </w:p>
    <w:p w:rsidR="00513ADE" w:rsidRDefault="00513ADE" w:rsidP="00E30573">
      <w:pPr>
        <w:tabs>
          <w:tab w:val="center" w:pos="4536"/>
        </w:tabs>
        <w:rPr>
          <w:lang w:val="en-US"/>
        </w:rPr>
      </w:pPr>
      <w:r>
        <w:rPr>
          <w:lang w:val="en-US"/>
        </w:rPr>
        <w:t>Boys</w:t>
      </w:r>
      <w:r>
        <w:rPr>
          <w:lang w:val="en-US"/>
        </w:rPr>
        <w:tab/>
        <w:t>(reac)</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(00:29:21:00)</w:t>
      </w:r>
    </w:p>
    <w:p w:rsidR="00513ADE" w:rsidRDefault="00513ADE" w:rsidP="00E30573">
      <w:pPr>
        <w:tabs>
          <w:tab w:val="center" w:pos="4536"/>
        </w:tabs>
        <w:rPr>
          <w:lang w:val="en-US"/>
        </w:rPr>
      </w:pPr>
      <w:r>
        <w:rPr>
          <w:lang w:val="en-US"/>
        </w:rPr>
        <w:t>Guy</w:t>
      </w:r>
      <w:r>
        <w:rPr>
          <w:lang w:val="en-US"/>
        </w:rPr>
        <w:tab/>
        <w:t>(reac) this guy doesn’t want to…he must pay, nothing will stop him.</w:t>
      </w:r>
    </w:p>
    <w:p w:rsidR="00513ADE" w:rsidRDefault="00513ADE" w:rsidP="00E30573">
      <w:pPr>
        <w:tabs>
          <w:tab w:val="center" w:pos="4536"/>
        </w:tabs>
        <w:rPr>
          <w:lang w:val="en-US"/>
        </w:rPr>
      </w:pPr>
    </w:p>
    <w:p w:rsidR="00513ADE" w:rsidRDefault="00513ADE" w:rsidP="00A27B52">
      <w:pPr>
        <w:tabs>
          <w:tab w:val="center" w:pos="4536"/>
        </w:tabs>
        <w:rPr>
          <w:lang w:val="en-US"/>
        </w:rPr>
      </w:pPr>
      <w:r>
        <w:rPr>
          <w:lang w:val="en-US"/>
        </w:rPr>
        <w:t>(00:29:30:00)</w:t>
      </w:r>
    </w:p>
    <w:p w:rsidR="00513ADE" w:rsidRDefault="00513ADE" w:rsidP="00A27B52">
      <w:pPr>
        <w:tabs>
          <w:tab w:val="center" w:pos="4536"/>
        </w:tabs>
        <w:rPr>
          <w:lang w:val="en-US"/>
        </w:rPr>
      </w:pPr>
      <w:r>
        <w:rPr>
          <w:lang w:val="en-US"/>
        </w:rPr>
        <w:t>G.friend</w:t>
      </w:r>
      <w:r>
        <w:rPr>
          <w:lang w:val="en-US"/>
        </w:rPr>
        <w:tab/>
        <w:t>Babe</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(00:29:31:00)</w:t>
      </w:r>
    </w:p>
    <w:p w:rsidR="00513ADE" w:rsidRDefault="00513ADE" w:rsidP="00A27B52">
      <w:pPr>
        <w:tabs>
          <w:tab w:val="center" w:pos="4536"/>
        </w:tabs>
        <w:rPr>
          <w:lang w:val="en-US"/>
        </w:rPr>
      </w:pPr>
      <w:r>
        <w:rPr>
          <w:lang w:val="en-US"/>
        </w:rPr>
        <w:t>Guy</w:t>
      </w:r>
      <w:r>
        <w:rPr>
          <w:lang w:val="en-US"/>
        </w:rPr>
        <w:tab/>
        <w:t>Yea, what’s up?</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(00:29:32:00)</w:t>
      </w:r>
    </w:p>
    <w:p w:rsidR="00513ADE" w:rsidRDefault="00513ADE" w:rsidP="00A27B52">
      <w:pPr>
        <w:tabs>
          <w:tab w:val="center" w:pos="4536"/>
        </w:tabs>
        <w:rPr>
          <w:lang w:val="en-US"/>
        </w:rPr>
      </w:pPr>
      <w:r>
        <w:rPr>
          <w:lang w:val="en-US"/>
        </w:rPr>
        <w:t>G.friend</w:t>
      </w:r>
      <w:r>
        <w:rPr>
          <w:lang w:val="en-US"/>
        </w:rPr>
        <w:tab/>
        <w:t>(reac) What’s up?</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(00:29:35:00)</w:t>
      </w:r>
    </w:p>
    <w:p w:rsidR="00513ADE" w:rsidRDefault="00513ADE" w:rsidP="00A27B52">
      <w:pPr>
        <w:tabs>
          <w:tab w:val="center" w:pos="4536"/>
        </w:tabs>
        <w:rPr>
          <w:lang w:val="en-US"/>
        </w:rPr>
      </w:pPr>
      <w:r>
        <w:rPr>
          <w:lang w:val="en-US"/>
        </w:rPr>
        <w:t>Guy</w:t>
      </w:r>
      <w:r>
        <w:rPr>
          <w:lang w:val="en-US"/>
        </w:rPr>
        <w:tab/>
        <w:t>Is the food ready?</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(00:29:37:00)</w:t>
      </w:r>
    </w:p>
    <w:p w:rsidR="00513ADE" w:rsidRDefault="00513ADE" w:rsidP="00A27B52">
      <w:pPr>
        <w:tabs>
          <w:tab w:val="center" w:pos="4536"/>
        </w:tabs>
        <w:rPr>
          <w:lang w:val="en-US"/>
        </w:rPr>
      </w:pPr>
      <w:r>
        <w:rPr>
          <w:lang w:val="en-US"/>
        </w:rPr>
        <w:t>G.friend</w:t>
      </w:r>
      <w:r>
        <w:rPr>
          <w:lang w:val="en-US"/>
        </w:rPr>
        <w:tab/>
        <w:t>Babe, relax. It’s almost ready.</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(00:29:41:00)</w:t>
      </w:r>
    </w:p>
    <w:p w:rsidR="00513ADE" w:rsidRDefault="00513ADE" w:rsidP="00A27B52">
      <w:pPr>
        <w:tabs>
          <w:tab w:val="center" w:pos="4536"/>
        </w:tabs>
        <w:rPr>
          <w:lang w:val="en-US"/>
        </w:rPr>
      </w:pPr>
      <w:r>
        <w:rPr>
          <w:lang w:val="en-US"/>
        </w:rPr>
        <w:t>Guy</w:t>
      </w:r>
      <w:r>
        <w:rPr>
          <w:lang w:val="en-US"/>
        </w:rPr>
        <w:tab/>
        <w:t>Relax? No…no…no. is it not the food you’re eating? Do you want to finish it on the fire before you bring mine?</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(00:29:47:00)</w:t>
      </w:r>
    </w:p>
    <w:p w:rsidR="00513ADE" w:rsidRDefault="00513ADE" w:rsidP="00A27B52">
      <w:pPr>
        <w:tabs>
          <w:tab w:val="center" w:pos="4536"/>
        </w:tabs>
        <w:rPr>
          <w:lang w:val="en-US"/>
        </w:rPr>
      </w:pPr>
      <w:r>
        <w:rPr>
          <w:lang w:val="en-US"/>
        </w:rPr>
        <w:t>G.friend</w:t>
      </w:r>
      <w:r>
        <w:rPr>
          <w:lang w:val="en-US"/>
        </w:rPr>
        <w:tab/>
        <w:t>Why are you getting angry? It’s the normal way a woman tastes what she’s cooking? Just relax, it’ll soon be ready…it’s almost ready.</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(00:29:55:00)</w:t>
      </w:r>
    </w:p>
    <w:p w:rsidR="00513ADE" w:rsidRDefault="00513ADE" w:rsidP="00A27B52">
      <w:pPr>
        <w:tabs>
          <w:tab w:val="center" w:pos="4536"/>
        </w:tabs>
        <w:rPr>
          <w:lang w:val="en-US"/>
        </w:rPr>
      </w:pPr>
      <w:r>
        <w:rPr>
          <w:lang w:val="en-US"/>
        </w:rPr>
        <w:t>Guy</w:t>
      </w:r>
      <w:r>
        <w:rPr>
          <w:lang w:val="en-US"/>
        </w:rPr>
        <w:tab/>
        <w:t>My friend, give it to me.</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(00:29:57:00)</w:t>
      </w:r>
    </w:p>
    <w:p w:rsidR="00513ADE" w:rsidRDefault="00513ADE" w:rsidP="00A27B52">
      <w:pPr>
        <w:tabs>
          <w:tab w:val="center" w:pos="4536"/>
        </w:tabs>
        <w:rPr>
          <w:lang w:val="en-US"/>
        </w:rPr>
      </w:pPr>
      <w:r>
        <w:rPr>
          <w:lang w:val="en-US"/>
        </w:rPr>
        <w:t>G.friend</w:t>
      </w:r>
      <w:r>
        <w:rPr>
          <w:lang w:val="en-US"/>
        </w:rPr>
        <w:tab/>
        <w:t>(reac)</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(00:29:58:00)</w:t>
      </w:r>
    </w:p>
    <w:p w:rsidR="00513ADE" w:rsidRDefault="00513ADE" w:rsidP="00A27B52">
      <w:pPr>
        <w:tabs>
          <w:tab w:val="center" w:pos="4536"/>
        </w:tabs>
        <w:rPr>
          <w:lang w:val="en-US"/>
        </w:rPr>
      </w:pPr>
      <w:r>
        <w:rPr>
          <w:lang w:val="en-US"/>
        </w:rPr>
        <w:t>Guy</w:t>
      </w:r>
      <w:r>
        <w:rPr>
          <w:lang w:val="en-US"/>
        </w:rPr>
        <w:tab/>
        <w:t>(reac)</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(00:29:59:00)</w:t>
      </w:r>
    </w:p>
    <w:p w:rsidR="00513ADE" w:rsidRDefault="00513ADE" w:rsidP="00A27B52">
      <w:pPr>
        <w:tabs>
          <w:tab w:val="center" w:pos="4536"/>
        </w:tabs>
        <w:rPr>
          <w:lang w:val="en-US"/>
        </w:rPr>
      </w:pPr>
      <w:r>
        <w:rPr>
          <w:lang w:val="en-US"/>
        </w:rPr>
        <w:t>G.friend</w:t>
      </w:r>
      <w:r>
        <w:rPr>
          <w:lang w:val="en-US"/>
        </w:rPr>
        <w:tab/>
        <w:t>Eat it…finish it.</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(00:30:02:00)</w:t>
      </w:r>
    </w:p>
    <w:p w:rsidR="00513ADE" w:rsidRDefault="00513ADE" w:rsidP="00A27B52">
      <w:pPr>
        <w:tabs>
          <w:tab w:val="center" w:pos="4536"/>
        </w:tabs>
        <w:rPr>
          <w:lang w:val="en-US"/>
        </w:rPr>
      </w:pPr>
      <w:r>
        <w:rPr>
          <w:lang w:val="en-US"/>
        </w:rPr>
        <w:t>Guy</w:t>
      </w:r>
      <w:r>
        <w:rPr>
          <w:lang w:val="en-US"/>
        </w:rPr>
        <w:tab/>
        <w:t>What are you doing? Give me that.</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(00:30:03:00)</w:t>
      </w:r>
    </w:p>
    <w:p w:rsidR="00513ADE" w:rsidRDefault="00513ADE" w:rsidP="00A27B52">
      <w:pPr>
        <w:tabs>
          <w:tab w:val="center" w:pos="4536"/>
        </w:tabs>
        <w:rPr>
          <w:lang w:val="en-US"/>
        </w:rPr>
      </w:pPr>
      <w:r>
        <w:rPr>
          <w:lang w:val="en-US"/>
        </w:rPr>
        <w:t>G.friend</w:t>
      </w:r>
      <w:r>
        <w:rPr>
          <w:lang w:val="en-US"/>
        </w:rPr>
        <w:tab/>
        <w:t>(reac)</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(00:30:04:00)</w:t>
      </w:r>
    </w:p>
    <w:p w:rsidR="00513ADE" w:rsidRDefault="00513ADE" w:rsidP="00A27B52">
      <w:pPr>
        <w:tabs>
          <w:tab w:val="center" w:pos="4536"/>
        </w:tabs>
        <w:rPr>
          <w:lang w:val="en-US"/>
        </w:rPr>
      </w:pPr>
      <w:r>
        <w:rPr>
          <w:lang w:val="en-US"/>
        </w:rPr>
        <w:t>Guy</w:t>
      </w:r>
      <w:r>
        <w:rPr>
          <w:lang w:val="en-US"/>
        </w:rPr>
        <w:tab/>
        <w:t>This is alcohol, don’t drink it.</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(00:30:05:00)</w:t>
      </w:r>
    </w:p>
    <w:p w:rsidR="00513ADE" w:rsidRDefault="00513ADE" w:rsidP="00A27B52">
      <w:pPr>
        <w:tabs>
          <w:tab w:val="center" w:pos="4536"/>
        </w:tabs>
        <w:rPr>
          <w:lang w:val="en-US"/>
        </w:rPr>
      </w:pPr>
      <w:r>
        <w:rPr>
          <w:lang w:val="en-US"/>
        </w:rPr>
        <w:t>Car</w:t>
      </w:r>
      <w:r>
        <w:rPr>
          <w:lang w:val="en-US"/>
        </w:rPr>
        <w:tab/>
        <w:t>Hey, guy what’s up? Babe.</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(00:30:06:00)</w:t>
      </w:r>
    </w:p>
    <w:p w:rsidR="00513ADE" w:rsidRDefault="00513ADE" w:rsidP="00A27B52">
      <w:pPr>
        <w:tabs>
          <w:tab w:val="center" w:pos="4536"/>
        </w:tabs>
        <w:rPr>
          <w:lang w:val="en-US"/>
        </w:rPr>
      </w:pPr>
      <w:r>
        <w:rPr>
          <w:lang w:val="en-US"/>
        </w:rPr>
        <w:t>G.friend</w:t>
      </w:r>
      <w:r>
        <w:rPr>
          <w:lang w:val="en-US"/>
        </w:rPr>
        <w:tab/>
        <w:t>(reac)</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(00:30:07:00)</w:t>
      </w:r>
    </w:p>
    <w:p w:rsidR="00513ADE" w:rsidRDefault="00513ADE" w:rsidP="00A27B52">
      <w:pPr>
        <w:tabs>
          <w:tab w:val="center" w:pos="4536"/>
        </w:tabs>
        <w:rPr>
          <w:lang w:val="en-US"/>
        </w:rPr>
      </w:pPr>
      <w:r>
        <w:rPr>
          <w:lang w:val="en-US"/>
        </w:rPr>
        <w:t>Guy</w:t>
      </w:r>
      <w:r>
        <w:rPr>
          <w:lang w:val="en-US"/>
        </w:rPr>
        <w:tab/>
        <w:t>Guy, what’s up? How are you doing?</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(00:30:09:00)</w:t>
      </w:r>
    </w:p>
    <w:p w:rsidR="00513ADE" w:rsidRDefault="00513ADE" w:rsidP="00A27B52">
      <w:pPr>
        <w:tabs>
          <w:tab w:val="center" w:pos="4536"/>
        </w:tabs>
        <w:rPr>
          <w:lang w:val="en-US"/>
        </w:rPr>
      </w:pPr>
      <w:r>
        <w:rPr>
          <w:lang w:val="en-US"/>
        </w:rPr>
        <w:t>Car</w:t>
      </w:r>
      <w:r>
        <w:rPr>
          <w:lang w:val="en-US"/>
        </w:rPr>
        <w:tab/>
        <w:t>Yes, I wanted to find out. How far with the fool I handed over to you?</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(00:30:14:00)</w:t>
      </w:r>
    </w:p>
    <w:p w:rsidR="00513ADE" w:rsidRDefault="00513ADE" w:rsidP="00A27B52">
      <w:pPr>
        <w:tabs>
          <w:tab w:val="center" w:pos="4536"/>
        </w:tabs>
        <w:rPr>
          <w:lang w:val="en-US"/>
        </w:rPr>
      </w:pPr>
      <w:r>
        <w:rPr>
          <w:lang w:val="en-US"/>
        </w:rPr>
        <w:t>Guy</w:t>
      </w:r>
      <w:r>
        <w:rPr>
          <w:lang w:val="en-US"/>
        </w:rPr>
        <w:tab/>
        <w:t>Ok that dude, that guy is proving so stubborn.</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(00:30:16:00)</w:t>
      </w:r>
    </w:p>
    <w:p w:rsidR="00513ADE" w:rsidRDefault="00513ADE" w:rsidP="00A27B52">
      <w:pPr>
        <w:tabs>
          <w:tab w:val="center" w:pos="4536"/>
        </w:tabs>
        <w:rPr>
          <w:lang w:val="en-US"/>
        </w:rPr>
      </w:pPr>
      <w:r>
        <w:rPr>
          <w:lang w:val="en-US"/>
        </w:rPr>
        <w:t>Car</w:t>
      </w:r>
      <w:r>
        <w:rPr>
          <w:lang w:val="en-US"/>
        </w:rPr>
        <w:tab/>
        <w:t>What?</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(00:30:17:00)</w:t>
      </w:r>
    </w:p>
    <w:p w:rsidR="00513ADE" w:rsidRDefault="00513ADE" w:rsidP="00A27B52">
      <w:pPr>
        <w:tabs>
          <w:tab w:val="center" w:pos="4536"/>
        </w:tabs>
        <w:rPr>
          <w:lang w:val="en-US"/>
        </w:rPr>
      </w:pPr>
      <w:r>
        <w:rPr>
          <w:lang w:val="en-US"/>
        </w:rPr>
        <w:t>Guy</w:t>
      </w:r>
      <w:r>
        <w:rPr>
          <w:lang w:val="en-US"/>
        </w:rPr>
        <w:tab/>
        <w:t>In fact, that’s what I’m looking at now. He must pay, he cannot run away.</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(00:30:22:00)</w:t>
      </w:r>
    </w:p>
    <w:p w:rsidR="00513ADE" w:rsidRDefault="00513ADE" w:rsidP="00A27B52">
      <w:pPr>
        <w:tabs>
          <w:tab w:val="center" w:pos="4536"/>
        </w:tabs>
        <w:rPr>
          <w:lang w:val="en-US"/>
        </w:rPr>
      </w:pPr>
      <w:r>
        <w:rPr>
          <w:lang w:val="en-US"/>
        </w:rPr>
        <w:t>Car</w:t>
      </w:r>
      <w:r>
        <w:rPr>
          <w:lang w:val="en-US"/>
        </w:rPr>
        <w:tab/>
        <w:t>But I sent you one control last week, how far about it?</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(00:30:26:00)</w:t>
      </w:r>
    </w:p>
    <w:p w:rsidR="00513ADE" w:rsidRDefault="00513ADE" w:rsidP="00A27B52">
      <w:pPr>
        <w:tabs>
          <w:tab w:val="center" w:pos="4536"/>
        </w:tabs>
        <w:rPr>
          <w:lang w:val="en-US"/>
        </w:rPr>
      </w:pPr>
      <w:r>
        <w:rPr>
          <w:lang w:val="en-US"/>
        </w:rPr>
        <w:t>Guy</w:t>
      </w:r>
      <w:r>
        <w:rPr>
          <w:lang w:val="en-US"/>
        </w:rPr>
        <w:tab/>
        <w:t>Ah, didn’t I inform you?</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(00:30:28:00)</w:t>
      </w:r>
    </w:p>
    <w:p w:rsidR="00513ADE" w:rsidRDefault="00513ADE" w:rsidP="00A27B52">
      <w:pPr>
        <w:tabs>
          <w:tab w:val="center" w:pos="4536"/>
        </w:tabs>
        <w:rPr>
          <w:lang w:val="en-US"/>
        </w:rPr>
      </w:pPr>
      <w:r>
        <w:rPr>
          <w:lang w:val="en-US"/>
        </w:rPr>
        <w:t>Car</w:t>
      </w:r>
      <w:r>
        <w:rPr>
          <w:lang w:val="en-US"/>
        </w:rPr>
        <w:tab/>
        <w:t>You did inform me about it.</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(00:30:29:00)</w:t>
      </w:r>
    </w:p>
    <w:p w:rsidR="00513ADE" w:rsidRDefault="00513ADE" w:rsidP="00A27B52">
      <w:pPr>
        <w:tabs>
          <w:tab w:val="center" w:pos="4536"/>
        </w:tabs>
        <w:rPr>
          <w:lang w:val="en-US"/>
        </w:rPr>
      </w:pPr>
      <w:r>
        <w:rPr>
          <w:lang w:val="en-US"/>
        </w:rPr>
        <w:t>Guy</w:t>
      </w:r>
      <w:r>
        <w:rPr>
          <w:lang w:val="en-US"/>
        </w:rPr>
        <w:tab/>
        <w:t>That’s what I’m working on. Is it not that man? Yes that’s what on.</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(00:30:33:00)</w:t>
      </w:r>
    </w:p>
    <w:p w:rsidR="00513ADE" w:rsidRDefault="00513ADE" w:rsidP="00A27B52">
      <w:pPr>
        <w:tabs>
          <w:tab w:val="center" w:pos="4536"/>
        </w:tabs>
        <w:rPr>
          <w:lang w:val="en-US"/>
        </w:rPr>
      </w:pPr>
      <w:r>
        <w:rPr>
          <w:lang w:val="en-US"/>
        </w:rPr>
        <w:t>Car</w:t>
      </w:r>
      <w:r>
        <w:rPr>
          <w:lang w:val="en-US"/>
        </w:rPr>
        <w:tab/>
        <w:t>Really?</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(00:30:34:00)</w:t>
      </w:r>
    </w:p>
    <w:p w:rsidR="00513ADE" w:rsidRDefault="00513ADE" w:rsidP="00A27B52">
      <w:pPr>
        <w:tabs>
          <w:tab w:val="center" w:pos="4536"/>
        </w:tabs>
        <w:rPr>
          <w:lang w:val="en-US"/>
        </w:rPr>
      </w:pPr>
      <w:r>
        <w:rPr>
          <w:lang w:val="en-US"/>
        </w:rPr>
        <w:t>Guy</w:t>
      </w:r>
      <w:r>
        <w:rPr>
          <w:lang w:val="en-US"/>
        </w:rPr>
        <w:tab/>
        <w:t>Yes.</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(00:30:35:00)</w:t>
      </w:r>
    </w:p>
    <w:p w:rsidR="00513ADE" w:rsidRDefault="00513ADE" w:rsidP="00A27B52">
      <w:pPr>
        <w:tabs>
          <w:tab w:val="center" w:pos="4536"/>
        </w:tabs>
        <w:rPr>
          <w:lang w:val="en-US"/>
        </w:rPr>
      </w:pPr>
      <w:r>
        <w:rPr>
          <w:lang w:val="en-US"/>
        </w:rPr>
        <w:t>Car</w:t>
      </w:r>
      <w:r>
        <w:rPr>
          <w:lang w:val="en-US"/>
        </w:rPr>
        <w:tab/>
        <w:t>But it is not possible yet I guess?</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(00:30:37:00)</w:t>
      </w:r>
    </w:p>
    <w:p w:rsidR="00513ADE" w:rsidRDefault="00513ADE" w:rsidP="00A27B52">
      <w:pPr>
        <w:tabs>
          <w:tab w:val="center" w:pos="4536"/>
        </w:tabs>
        <w:rPr>
          <w:lang w:val="en-US"/>
        </w:rPr>
      </w:pPr>
      <w:r>
        <w:rPr>
          <w:lang w:val="en-US"/>
        </w:rPr>
        <w:t>Guy</w:t>
      </w:r>
      <w:r>
        <w:rPr>
          <w:lang w:val="en-US"/>
        </w:rPr>
        <w:tab/>
        <w:t>No, nothing yet. If there’s anything I’ll tell you.</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(00:30:39:00)</w:t>
      </w:r>
    </w:p>
    <w:p w:rsidR="00513ADE" w:rsidRDefault="00513ADE" w:rsidP="00A27B52">
      <w:pPr>
        <w:tabs>
          <w:tab w:val="center" w:pos="4536"/>
        </w:tabs>
        <w:rPr>
          <w:lang w:val="en-US"/>
        </w:rPr>
      </w:pPr>
      <w:r>
        <w:rPr>
          <w:lang w:val="en-US"/>
        </w:rPr>
        <w:t>Car</w:t>
      </w:r>
      <w:r>
        <w:rPr>
          <w:lang w:val="en-US"/>
        </w:rPr>
        <w:tab/>
        <w:t>No problem, let me just go and wash the car quickly.</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(00:30:42:00)</w:t>
      </w:r>
    </w:p>
    <w:p w:rsidR="00513ADE" w:rsidRDefault="00513ADE" w:rsidP="00A27B52">
      <w:pPr>
        <w:tabs>
          <w:tab w:val="center" w:pos="4536"/>
        </w:tabs>
        <w:rPr>
          <w:lang w:val="en-US"/>
        </w:rPr>
      </w:pPr>
      <w:r>
        <w:rPr>
          <w:lang w:val="en-US"/>
        </w:rPr>
        <w:t>Guy</w:t>
      </w:r>
      <w:r>
        <w:rPr>
          <w:lang w:val="en-US"/>
        </w:rPr>
        <w:tab/>
        <w:t>Alright.</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(00:30:44:00)</w:t>
      </w:r>
    </w:p>
    <w:p w:rsidR="00513ADE" w:rsidRDefault="00513ADE" w:rsidP="00A27B52">
      <w:pPr>
        <w:tabs>
          <w:tab w:val="center" w:pos="4536"/>
        </w:tabs>
        <w:rPr>
          <w:lang w:val="en-US"/>
        </w:rPr>
      </w:pPr>
      <w:r>
        <w:rPr>
          <w:lang w:val="en-US"/>
        </w:rPr>
        <w:t>G.friend</w:t>
      </w:r>
      <w:r>
        <w:rPr>
          <w:lang w:val="en-US"/>
        </w:rPr>
        <w:tab/>
        <w:t>What are you searching for?</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(00:30:45:00)</w:t>
      </w:r>
    </w:p>
    <w:p w:rsidR="00513ADE" w:rsidRDefault="00513ADE" w:rsidP="00A27B52">
      <w:pPr>
        <w:tabs>
          <w:tab w:val="center" w:pos="4536"/>
        </w:tabs>
        <w:rPr>
          <w:lang w:val="en-US"/>
        </w:rPr>
      </w:pPr>
      <w:r>
        <w:rPr>
          <w:lang w:val="en-US"/>
        </w:rPr>
        <w:t>Guy</w:t>
      </w:r>
      <w:r>
        <w:rPr>
          <w:lang w:val="en-US"/>
        </w:rPr>
        <w:tab/>
        <w:t>My friend go and get…go and get me the food…</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(00:30:46:00)</w:t>
      </w:r>
    </w:p>
    <w:p w:rsidR="00513ADE" w:rsidRDefault="00513ADE" w:rsidP="00A27B52">
      <w:pPr>
        <w:tabs>
          <w:tab w:val="center" w:pos="4536"/>
        </w:tabs>
        <w:rPr>
          <w:lang w:val="en-US"/>
        </w:rPr>
      </w:pPr>
      <w:r>
        <w:rPr>
          <w:lang w:val="en-US"/>
        </w:rPr>
        <w:t>G.friend</w:t>
      </w:r>
      <w:r>
        <w:rPr>
          <w:lang w:val="en-US"/>
        </w:rPr>
        <w:tab/>
        <w:t>Must you shout? Must you shout?</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(00:30:47:00)</w:t>
      </w:r>
    </w:p>
    <w:p w:rsidR="00513ADE" w:rsidRDefault="00513ADE" w:rsidP="00A27B52">
      <w:pPr>
        <w:tabs>
          <w:tab w:val="center" w:pos="4536"/>
        </w:tabs>
        <w:rPr>
          <w:lang w:val="en-US"/>
        </w:rPr>
      </w:pPr>
      <w:r>
        <w:rPr>
          <w:lang w:val="en-US"/>
        </w:rPr>
        <w:t>Guy</w:t>
      </w:r>
      <w:r>
        <w:rPr>
          <w:lang w:val="en-US"/>
        </w:rPr>
        <w:tab/>
        <w:t>Your ass!</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(00:30:50:00)</w:t>
      </w:r>
    </w:p>
    <w:p w:rsidR="00513ADE" w:rsidRDefault="00513ADE" w:rsidP="00A27B52">
      <w:pPr>
        <w:tabs>
          <w:tab w:val="center" w:pos="4536"/>
        </w:tabs>
        <w:rPr>
          <w:lang w:val="en-US"/>
        </w:rPr>
      </w:pPr>
      <w:r>
        <w:rPr>
          <w:lang w:val="en-US"/>
        </w:rPr>
        <w:t>G.friend</w:t>
      </w:r>
      <w:r>
        <w:rPr>
          <w:lang w:val="en-US"/>
        </w:rPr>
        <w:tab/>
        <w:t>Melvin, what’s up?</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(00:30:51:00)</w:t>
      </w:r>
    </w:p>
    <w:p w:rsidR="00513ADE" w:rsidRDefault="00513ADE" w:rsidP="00A27B52">
      <w:pPr>
        <w:tabs>
          <w:tab w:val="center" w:pos="4536"/>
        </w:tabs>
        <w:rPr>
          <w:lang w:val="en-US"/>
        </w:rPr>
      </w:pPr>
      <w:r>
        <w:rPr>
          <w:lang w:val="en-US"/>
        </w:rPr>
        <w:t>Melvin</w:t>
      </w:r>
      <w:r>
        <w:rPr>
          <w:lang w:val="en-US"/>
        </w:rPr>
        <w:tab/>
        <w:t>Yeah, what’s up? How’re you doing? How far, guy?</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(00:30:58:00)</w:t>
      </w:r>
    </w:p>
    <w:p w:rsidR="00513ADE" w:rsidRDefault="00513ADE" w:rsidP="00A27B52">
      <w:pPr>
        <w:tabs>
          <w:tab w:val="center" w:pos="4536"/>
        </w:tabs>
        <w:rPr>
          <w:lang w:val="en-US"/>
        </w:rPr>
      </w:pPr>
      <w:r>
        <w:rPr>
          <w:lang w:val="en-US"/>
        </w:rPr>
        <w:t>Guy</w:t>
      </w:r>
      <w:r>
        <w:rPr>
          <w:lang w:val="en-US"/>
        </w:rPr>
        <w:tab/>
        <w:t>Hey, what’s up? How’re you doing?</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(00:30:59:00)</w:t>
      </w:r>
    </w:p>
    <w:p w:rsidR="00513ADE" w:rsidRDefault="00513ADE" w:rsidP="00A27B52">
      <w:pPr>
        <w:tabs>
          <w:tab w:val="center" w:pos="4536"/>
        </w:tabs>
        <w:rPr>
          <w:lang w:val="en-US"/>
        </w:rPr>
      </w:pPr>
      <w:r>
        <w:rPr>
          <w:lang w:val="en-US"/>
        </w:rPr>
        <w:t>Melvin</w:t>
      </w:r>
      <w:r>
        <w:rPr>
          <w:lang w:val="en-US"/>
        </w:rPr>
        <w:tab/>
        <w:t>(reac)</w:t>
      </w:r>
    </w:p>
    <w:p w:rsidR="00513ADE" w:rsidRDefault="00513ADE" w:rsidP="00A27B52">
      <w:pPr>
        <w:tabs>
          <w:tab w:val="center" w:pos="4536"/>
        </w:tabs>
        <w:rPr>
          <w:lang w:val="en-US"/>
        </w:rPr>
      </w:pPr>
    </w:p>
    <w:p w:rsidR="00513ADE" w:rsidRDefault="00513ADE" w:rsidP="00C67645">
      <w:pPr>
        <w:tabs>
          <w:tab w:val="center" w:pos="4536"/>
        </w:tabs>
        <w:rPr>
          <w:lang w:val="en-US"/>
        </w:rPr>
      </w:pPr>
      <w:r>
        <w:rPr>
          <w:lang w:val="en-US"/>
        </w:rPr>
        <w:t>(00:31:02:00)</w:t>
      </w:r>
    </w:p>
    <w:p w:rsidR="00513ADE" w:rsidRDefault="00513ADE" w:rsidP="00C67645">
      <w:pPr>
        <w:tabs>
          <w:tab w:val="center" w:pos="4536"/>
        </w:tabs>
        <w:rPr>
          <w:lang w:val="en-US"/>
        </w:rPr>
      </w:pPr>
      <w:r>
        <w:rPr>
          <w:lang w:val="en-US"/>
        </w:rPr>
        <w:t>Guy</w:t>
      </w:r>
      <w:r>
        <w:rPr>
          <w:lang w:val="en-US"/>
        </w:rPr>
        <w:tab/>
        <w:t>(reac)</w:t>
      </w:r>
    </w:p>
    <w:p w:rsidR="00513ADE" w:rsidRDefault="00513ADE" w:rsidP="00C67645">
      <w:pPr>
        <w:tabs>
          <w:tab w:val="center" w:pos="4536"/>
        </w:tabs>
        <w:rPr>
          <w:lang w:val="en-US"/>
        </w:rPr>
      </w:pPr>
    </w:p>
    <w:p w:rsidR="00513ADE" w:rsidRDefault="00513ADE" w:rsidP="00C67645">
      <w:pPr>
        <w:tabs>
          <w:tab w:val="center" w:pos="4536"/>
        </w:tabs>
        <w:rPr>
          <w:lang w:val="en-US"/>
        </w:rPr>
      </w:pPr>
      <w:r>
        <w:rPr>
          <w:lang w:val="en-US"/>
        </w:rPr>
        <w:t>(00:31:03:00)</w:t>
      </w:r>
    </w:p>
    <w:p w:rsidR="00513ADE" w:rsidRDefault="00513ADE" w:rsidP="00C67645">
      <w:pPr>
        <w:tabs>
          <w:tab w:val="center" w:pos="4536"/>
        </w:tabs>
        <w:rPr>
          <w:lang w:val="en-US"/>
        </w:rPr>
      </w:pPr>
      <w:r>
        <w:rPr>
          <w:lang w:val="en-US"/>
        </w:rPr>
        <w:t>Melvin</w:t>
      </w:r>
      <w:r>
        <w:rPr>
          <w:lang w:val="en-US"/>
        </w:rPr>
        <w:tab/>
        <w:t>Hey, guy why are you acting this way? That’s not the reason I’m here.</w:t>
      </w:r>
    </w:p>
    <w:p w:rsidR="00513ADE" w:rsidRDefault="00513ADE" w:rsidP="00C67645">
      <w:pPr>
        <w:tabs>
          <w:tab w:val="center" w:pos="4536"/>
        </w:tabs>
        <w:rPr>
          <w:lang w:val="en-US"/>
        </w:rPr>
      </w:pPr>
    </w:p>
    <w:p w:rsidR="00513ADE" w:rsidRDefault="00513ADE" w:rsidP="00C67645">
      <w:pPr>
        <w:tabs>
          <w:tab w:val="center" w:pos="4536"/>
        </w:tabs>
        <w:rPr>
          <w:lang w:val="en-US"/>
        </w:rPr>
      </w:pPr>
      <w:r>
        <w:rPr>
          <w:lang w:val="en-US"/>
        </w:rPr>
        <w:t xml:space="preserve">(00:31:06:00) </w:t>
      </w:r>
    </w:p>
    <w:p w:rsidR="00513ADE" w:rsidRDefault="00513ADE" w:rsidP="00A27B52">
      <w:pPr>
        <w:tabs>
          <w:tab w:val="center" w:pos="4536"/>
        </w:tabs>
        <w:rPr>
          <w:lang w:val="en-US"/>
        </w:rPr>
      </w:pPr>
      <w:r>
        <w:rPr>
          <w:lang w:val="en-US"/>
        </w:rPr>
        <w:t>Guy</w:t>
      </w:r>
      <w:r>
        <w:rPr>
          <w:lang w:val="en-US"/>
        </w:rPr>
        <w:tab/>
        <w:t>yes, but why are your eyes coming into my business, do you want to hack it? Guy, this guy is to give me a lot of money. My father cannot even look inside here-oh.</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(00:31:11:00)</w:t>
      </w:r>
    </w:p>
    <w:p w:rsidR="00513ADE" w:rsidRDefault="00513ADE" w:rsidP="00A27B52">
      <w:pPr>
        <w:tabs>
          <w:tab w:val="center" w:pos="4536"/>
        </w:tabs>
        <w:rPr>
          <w:lang w:val="en-US"/>
        </w:rPr>
      </w:pPr>
      <w:r>
        <w:rPr>
          <w:lang w:val="en-US"/>
        </w:rPr>
        <w:t>Melvin</w:t>
      </w:r>
      <w:r>
        <w:rPr>
          <w:lang w:val="en-US"/>
        </w:rPr>
        <w:tab/>
        <w:t>(reac) What’s the big deal about this deal with laptop? What concerns me with laptop? There’s this babe, beautiful, fresh, she’s a small girl-oh.</w:t>
      </w:r>
    </w:p>
    <w:p w:rsidR="00513ADE" w:rsidRDefault="00513ADE" w:rsidP="00A27B52">
      <w:pPr>
        <w:tabs>
          <w:tab w:val="center" w:pos="4536"/>
        </w:tabs>
        <w:rPr>
          <w:lang w:val="en-US"/>
        </w:rPr>
      </w:pPr>
    </w:p>
    <w:p w:rsidR="00513ADE" w:rsidRDefault="00513ADE" w:rsidP="00A27B52">
      <w:pPr>
        <w:tabs>
          <w:tab w:val="center" w:pos="4536"/>
        </w:tabs>
        <w:rPr>
          <w:lang w:val="en-US"/>
        </w:rPr>
      </w:pPr>
      <w:r>
        <w:rPr>
          <w:lang w:val="en-US"/>
        </w:rPr>
        <w:t>(00:31:28:00)</w:t>
      </w:r>
    </w:p>
    <w:p w:rsidR="00513ADE" w:rsidRDefault="00513ADE" w:rsidP="00A27B52">
      <w:pPr>
        <w:tabs>
          <w:tab w:val="center" w:pos="4536"/>
        </w:tabs>
        <w:rPr>
          <w:lang w:val="en-US"/>
        </w:rPr>
      </w:pPr>
      <w:r>
        <w:rPr>
          <w:lang w:val="en-US"/>
        </w:rPr>
        <w:t>Guy</w:t>
      </w:r>
      <w:r>
        <w:rPr>
          <w:lang w:val="en-US"/>
        </w:rPr>
        <w:tab/>
        <w:t>(reac) fresh?</w:t>
      </w:r>
    </w:p>
    <w:p w:rsidR="00513ADE" w:rsidRDefault="00513ADE" w:rsidP="00A27B52">
      <w:pPr>
        <w:tabs>
          <w:tab w:val="center" w:pos="4536"/>
        </w:tabs>
        <w:rPr>
          <w:lang w:val="en-US"/>
        </w:rPr>
      </w:pPr>
    </w:p>
    <w:p w:rsidR="00513ADE" w:rsidRDefault="00513ADE" w:rsidP="00E30573">
      <w:pPr>
        <w:tabs>
          <w:tab w:val="center" w:pos="4536"/>
        </w:tabs>
        <w:rPr>
          <w:lang w:val="en-US"/>
        </w:rPr>
      </w:pPr>
      <w:r>
        <w:rPr>
          <w:lang w:val="en-US"/>
        </w:rPr>
        <w:t>(00:31:29:00)</w:t>
      </w:r>
    </w:p>
    <w:p w:rsidR="00513ADE" w:rsidRDefault="00513ADE" w:rsidP="00E30573">
      <w:pPr>
        <w:tabs>
          <w:tab w:val="center" w:pos="4536"/>
        </w:tabs>
        <w:rPr>
          <w:lang w:val="en-US"/>
        </w:rPr>
      </w:pPr>
      <w:r>
        <w:rPr>
          <w:lang w:val="en-US"/>
        </w:rPr>
        <w:t>Melvin</w:t>
      </w:r>
      <w:r>
        <w:rPr>
          <w:lang w:val="en-US"/>
        </w:rPr>
        <w:tab/>
        <w:t>Fresh</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(00:31:30:00)</w:t>
      </w:r>
    </w:p>
    <w:p w:rsidR="00513ADE" w:rsidRDefault="00513ADE" w:rsidP="00E30573">
      <w:pPr>
        <w:tabs>
          <w:tab w:val="center" w:pos="4536"/>
        </w:tabs>
        <w:rPr>
          <w:lang w:val="en-US"/>
        </w:rPr>
      </w:pPr>
      <w:r>
        <w:rPr>
          <w:lang w:val="en-US"/>
        </w:rPr>
        <w:t>Guy</w:t>
      </w:r>
      <w:r>
        <w:rPr>
          <w:lang w:val="en-US"/>
        </w:rPr>
        <w:tab/>
        <w:t>Bad guy! (laughs) That’s my guy mehn.</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(00:31:33:00)</w:t>
      </w:r>
    </w:p>
    <w:p w:rsidR="00513ADE" w:rsidRDefault="00513ADE" w:rsidP="00E30573">
      <w:pPr>
        <w:tabs>
          <w:tab w:val="center" w:pos="4536"/>
        </w:tabs>
        <w:rPr>
          <w:lang w:val="en-US"/>
        </w:rPr>
      </w:pPr>
      <w:r>
        <w:rPr>
          <w:lang w:val="en-US"/>
        </w:rPr>
        <w:t>Car</w:t>
      </w:r>
      <w:r>
        <w:rPr>
          <w:lang w:val="en-US"/>
        </w:rPr>
        <w:tab/>
        <w:t>Guy, what’s up?</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(00:31:34:00)</w:t>
      </w:r>
    </w:p>
    <w:p w:rsidR="00513ADE" w:rsidRDefault="00513ADE" w:rsidP="00E30573">
      <w:pPr>
        <w:tabs>
          <w:tab w:val="center" w:pos="4536"/>
        </w:tabs>
        <w:rPr>
          <w:lang w:val="en-US"/>
        </w:rPr>
      </w:pPr>
      <w:r>
        <w:rPr>
          <w:lang w:val="en-US"/>
        </w:rPr>
        <w:t>Melvin</w:t>
      </w:r>
      <w:r>
        <w:rPr>
          <w:lang w:val="en-US"/>
        </w:rPr>
        <w:tab/>
        <w:t>Yeah what’s up? How did it go?</w:t>
      </w:r>
    </w:p>
    <w:p w:rsidR="00513ADE" w:rsidRDefault="00513ADE" w:rsidP="00E30573">
      <w:pPr>
        <w:tabs>
          <w:tab w:val="center" w:pos="4536"/>
        </w:tabs>
        <w:rPr>
          <w:lang w:val="en-US"/>
        </w:rPr>
      </w:pPr>
    </w:p>
    <w:p w:rsidR="00513ADE" w:rsidRDefault="00513ADE" w:rsidP="00E30573">
      <w:pPr>
        <w:tabs>
          <w:tab w:val="center" w:pos="4536"/>
        </w:tabs>
        <w:rPr>
          <w:lang w:val="en-US"/>
        </w:rPr>
      </w:pPr>
      <w:r>
        <w:rPr>
          <w:lang w:val="en-US"/>
        </w:rPr>
        <w:t>(00:31:35:00)</w:t>
      </w:r>
    </w:p>
    <w:p w:rsidR="00513ADE" w:rsidRDefault="00513ADE" w:rsidP="00E30573">
      <w:pPr>
        <w:tabs>
          <w:tab w:val="center" w:pos="4536"/>
        </w:tabs>
        <w:rPr>
          <w:lang w:val="en-US"/>
        </w:rPr>
      </w:pPr>
      <w:r>
        <w:rPr>
          <w:lang w:val="en-US"/>
        </w:rPr>
        <w:t>Car</w:t>
      </w:r>
      <w:r>
        <w:rPr>
          <w:lang w:val="en-US"/>
        </w:rPr>
        <w:tab/>
        <w:t>I am fine. As you guys are discussing silently, what’s up? Hope your man has paid?</w:t>
      </w:r>
    </w:p>
    <w:p w:rsidR="00513ADE" w:rsidRDefault="00513ADE" w:rsidP="00E30573">
      <w:pPr>
        <w:tabs>
          <w:tab w:val="center" w:pos="4536"/>
        </w:tabs>
        <w:rPr>
          <w:lang w:val="en-US"/>
        </w:rPr>
      </w:pPr>
    </w:p>
    <w:p w:rsidR="00513ADE" w:rsidRDefault="00513ADE" w:rsidP="00181A14">
      <w:pPr>
        <w:tabs>
          <w:tab w:val="center" w:pos="4536"/>
        </w:tabs>
        <w:rPr>
          <w:lang w:val="en-US"/>
        </w:rPr>
      </w:pPr>
      <w:r>
        <w:rPr>
          <w:lang w:val="en-US"/>
        </w:rPr>
        <w:t>(00:31:39:00)</w:t>
      </w:r>
    </w:p>
    <w:p w:rsidR="00513ADE" w:rsidRDefault="00513ADE" w:rsidP="00181A14">
      <w:pPr>
        <w:tabs>
          <w:tab w:val="center" w:pos="4536"/>
        </w:tabs>
        <w:rPr>
          <w:lang w:val="en-US"/>
        </w:rPr>
      </w:pPr>
      <w:r>
        <w:rPr>
          <w:lang w:val="en-US"/>
        </w:rPr>
        <w:t>Melvin</w:t>
      </w:r>
      <w:r>
        <w:rPr>
          <w:lang w:val="en-US"/>
        </w:rPr>
        <w:tab/>
        <w:t>No, we’re talking about one babe…one fresh babe.</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(00:31:45:00)</w:t>
      </w:r>
    </w:p>
    <w:p w:rsidR="00513ADE" w:rsidRDefault="00513ADE" w:rsidP="00181A14">
      <w:pPr>
        <w:tabs>
          <w:tab w:val="center" w:pos="4536"/>
        </w:tabs>
        <w:rPr>
          <w:lang w:val="en-US"/>
        </w:rPr>
      </w:pPr>
      <w:r>
        <w:rPr>
          <w:lang w:val="en-US"/>
        </w:rPr>
        <w:t>Car</w:t>
      </w:r>
      <w:r>
        <w:rPr>
          <w:lang w:val="en-US"/>
        </w:rPr>
        <w:tab/>
        <w:t>(hisses)</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(00:31:46:00)</w:t>
      </w:r>
    </w:p>
    <w:p w:rsidR="00513ADE" w:rsidRDefault="00513ADE" w:rsidP="00181A14">
      <w:pPr>
        <w:tabs>
          <w:tab w:val="center" w:pos="4536"/>
        </w:tabs>
        <w:rPr>
          <w:lang w:val="en-US"/>
        </w:rPr>
      </w:pPr>
      <w:r>
        <w:rPr>
          <w:lang w:val="en-US"/>
        </w:rPr>
        <w:t>Melvin</w:t>
      </w:r>
      <w:r>
        <w:rPr>
          <w:lang w:val="en-US"/>
        </w:rPr>
        <w:tab/>
        <w:t>Guys, but if you see this babe, she’s fine…she’s among the ignorant girls.</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(00:31:52:00)</w:t>
      </w:r>
    </w:p>
    <w:p w:rsidR="00513ADE" w:rsidRDefault="00513ADE" w:rsidP="00181A14">
      <w:pPr>
        <w:tabs>
          <w:tab w:val="center" w:pos="4536"/>
        </w:tabs>
        <w:rPr>
          <w:lang w:val="en-US"/>
        </w:rPr>
      </w:pPr>
      <w:r>
        <w:rPr>
          <w:lang w:val="en-US"/>
        </w:rPr>
        <w:t>Guy</w:t>
      </w:r>
      <w:r>
        <w:rPr>
          <w:lang w:val="en-US"/>
        </w:rPr>
        <w:tab/>
        <w:t>Those ones that wave at you are going out.</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(00:31:54:00)</w:t>
      </w:r>
    </w:p>
    <w:p w:rsidR="00513ADE" w:rsidRDefault="00513ADE" w:rsidP="00181A14">
      <w:pPr>
        <w:tabs>
          <w:tab w:val="center" w:pos="4536"/>
        </w:tabs>
        <w:rPr>
          <w:lang w:val="en-US"/>
        </w:rPr>
      </w:pPr>
      <w:r>
        <w:rPr>
          <w:lang w:val="en-US"/>
        </w:rPr>
        <w:t>Melvin</w:t>
      </w:r>
      <w:r>
        <w:rPr>
          <w:lang w:val="en-US"/>
        </w:rPr>
        <w:tab/>
        <w:t>Guy, and as she’s very small. Catch them young.</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(00:31:58:00)</w:t>
      </w:r>
    </w:p>
    <w:p w:rsidR="00513ADE" w:rsidRDefault="00513ADE" w:rsidP="00181A14">
      <w:pPr>
        <w:tabs>
          <w:tab w:val="center" w:pos="4536"/>
        </w:tabs>
        <w:rPr>
          <w:lang w:val="en-US"/>
        </w:rPr>
      </w:pPr>
      <w:r>
        <w:rPr>
          <w:lang w:val="en-US"/>
        </w:rPr>
        <w:t>Car</w:t>
      </w:r>
      <w:r>
        <w:rPr>
          <w:lang w:val="en-US"/>
        </w:rPr>
        <w:tab/>
        <w:t>(reac)</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(00:31:58:00)</w:t>
      </w:r>
    </w:p>
    <w:p w:rsidR="00513ADE" w:rsidRDefault="00513ADE" w:rsidP="00181A14">
      <w:pPr>
        <w:tabs>
          <w:tab w:val="center" w:pos="4536"/>
        </w:tabs>
        <w:rPr>
          <w:lang w:val="en-US"/>
        </w:rPr>
      </w:pPr>
      <w:r>
        <w:rPr>
          <w:lang w:val="en-US"/>
        </w:rPr>
        <w:t>Guy</w:t>
      </w:r>
      <w:r>
        <w:rPr>
          <w:lang w:val="en-US"/>
        </w:rPr>
        <w:tab/>
        <w:t>(laughs)</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(00:32:02:00)</w:t>
      </w:r>
    </w:p>
    <w:p w:rsidR="00513ADE" w:rsidRDefault="00513ADE" w:rsidP="00181A14">
      <w:pPr>
        <w:tabs>
          <w:tab w:val="center" w:pos="4536"/>
        </w:tabs>
        <w:rPr>
          <w:lang w:val="en-US"/>
        </w:rPr>
      </w:pPr>
      <w:r>
        <w:rPr>
          <w:lang w:val="en-US"/>
        </w:rPr>
        <w:t>Car</w:t>
      </w:r>
      <w:r>
        <w:rPr>
          <w:lang w:val="en-US"/>
        </w:rPr>
        <w:tab/>
        <w:t>Melvin, I just don’t understand the kind of life you’re living. All you do is to befriend girls everywhere. You better change-oh.</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(00:32:06:00)</w:t>
      </w:r>
    </w:p>
    <w:p w:rsidR="00513ADE" w:rsidRDefault="00513ADE" w:rsidP="00181A14">
      <w:pPr>
        <w:tabs>
          <w:tab w:val="center" w:pos="4536"/>
        </w:tabs>
        <w:rPr>
          <w:lang w:val="en-US"/>
        </w:rPr>
      </w:pPr>
      <w:r>
        <w:rPr>
          <w:lang w:val="en-US"/>
        </w:rPr>
        <w:t>Guy</w:t>
      </w:r>
      <w:r>
        <w:rPr>
          <w:lang w:val="en-US"/>
        </w:rPr>
        <w:tab/>
        <w:t xml:space="preserve">Guy…guy hold on, see let’s get this straight. Look at this dude. Fresh, fine boy with swags. Why won’t ladies run after him?(reac) </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(00:32:11:00)</w:t>
      </w:r>
    </w:p>
    <w:p w:rsidR="00513ADE" w:rsidRDefault="00513ADE" w:rsidP="00181A14">
      <w:pPr>
        <w:tabs>
          <w:tab w:val="center" w:pos="4536"/>
        </w:tabs>
        <w:rPr>
          <w:lang w:val="en-US"/>
        </w:rPr>
      </w:pPr>
      <w:r>
        <w:rPr>
          <w:lang w:val="en-US"/>
        </w:rPr>
        <w:t>Melvin</w:t>
      </w:r>
      <w:r>
        <w:rPr>
          <w:lang w:val="en-US"/>
        </w:rPr>
        <w:tab/>
        <w:t>(reac) guy, you know.</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(00:32:18:00)</w:t>
      </w:r>
    </w:p>
    <w:p w:rsidR="00513ADE" w:rsidRDefault="00513ADE" w:rsidP="00181A14">
      <w:pPr>
        <w:tabs>
          <w:tab w:val="center" w:pos="4536"/>
        </w:tabs>
        <w:rPr>
          <w:lang w:val="en-US"/>
        </w:rPr>
      </w:pPr>
      <w:r>
        <w:rPr>
          <w:lang w:val="en-US"/>
        </w:rPr>
        <w:t>Car</w:t>
      </w:r>
      <w:r>
        <w:rPr>
          <w:lang w:val="en-US"/>
        </w:rPr>
        <w:tab/>
        <w:t>(laughs)</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(00:32:19:00)</w:t>
      </w:r>
    </w:p>
    <w:p w:rsidR="00513ADE" w:rsidRDefault="00513ADE" w:rsidP="00181A14">
      <w:pPr>
        <w:tabs>
          <w:tab w:val="center" w:pos="4536"/>
        </w:tabs>
        <w:rPr>
          <w:lang w:val="en-US"/>
        </w:rPr>
      </w:pPr>
      <w:r>
        <w:rPr>
          <w:lang w:val="en-US"/>
        </w:rPr>
        <w:t>Melvin</w:t>
      </w:r>
      <w:r>
        <w:rPr>
          <w:lang w:val="en-US"/>
        </w:rPr>
        <w:tab/>
        <w:t>Is it my fault? It’s not my fault.</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(00:32:21:00)</w:t>
      </w:r>
    </w:p>
    <w:p w:rsidR="00513ADE" w:rsidRDefault="00513ADE" w:rsidP="00181A14">
      <w:pPr>
        <w:tabs>
          <w:tab w:val="center" w:pos="4536"/>
        </w:tabs>
        <w:rPr>
          <w:lang w:val="en-US"/>
        </w:rPr>
      </w:pPr>
      <w:r>
        <w:rPr>
          <w:lang w:val="en-US"/>
        </w:rPr>
        <w:t>Car</w:t>
      </w:r>
      <w:r>
        <w:rPr>
          <w:lang w:val="en-US"/>
        </w:rPr>
        <w:tab/>
        <w:t>What?(reac)</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(00:32:23:00)</w:t>
      </w:r>
    </w:p>
    <w:p w:rsidR="00513ADE" w:rsidRDefault="00513ADE" w:rsidP="00181A14">
      <w:pPr>
        <w:tabs>
          <w:tab w:val="center" w:pos="4536"/>
        </w:tabs>
        <w:rPr>
          <w:lang w:val="en-US"/>
        </w:rPr>
      </w:pPr>
      <w:r>
        <w:rPr>
          <w:lang w:val="en-US"/>
        </w:rPr>
        <w:t>Melvin</w:t>
      </w:r>
      <w:r>
        <w:rPr>
          <w:lang w:val="en-US"/>
        </w:rPr>
        <w:tab/>
        <w:t>If you see this babe, guy, she’s really fine. Bros, I am not joking. She’s a correct babe. She’s neither from ghetto nor gutter. I even drove her…</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(00:32:26:00)</w:t>
      </w:r>
    </w:p>
    <w:p w:rsidR="00513ADE" w:rsidRDefault="00513ADE" w:rsidP="00181A14">
      <w:pPr>
        <w:tabs>
          <w:tab w:val="center" w:pos="4536"/>
        </w:tabs>
        <w:rPr>
          <w:lang w:val="en-US"/>
        </w:rPr>
      </w:pPr>
      <w:r>
        <w:rPr>
          <w:lang w:val="en-US"/>
        </w:rPr>
        <w:t>Car</w:t>
      </w:r>
      <w:r>
        <w:rPr>
          <w:lang w:val="en-US"/>
        </w:rPr>
        <w:tab/>
        <w:t>Really?</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(00:32:29:00)</w:t>
      </w:r>
    </w:p>
    <w:p w:rsidR="00513ADE" w:rsidRDefault="00513ADE" w:rsidP="00181A14">
      <w:pPr>
        <w:tabs>
          <w:tab w:val="center" w:pos="4536"/>
        </w:tabs>
        <w:rPr>
          <w:lang w:val="en-US"/>
        </w:rPr>
      </w:pPr>
      <w:r>
        <w:rPr>
          <w:lang w:val="en-US"/>
        </w:rPr>
        <w:t>Guy</w:t>
      </w:r>
      <w:r>
        <w:rPr>
          <w:lang w:val="en-US"/>
        </w:rPr>
        <w:tab/>
        <w:t>(laughs)</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(00:32:36:00)</w:t>
      </w:r>
    </w:p>
    <w:p w:rsidR="00513ADE" w:rsidRDefault="00513ADE" w:rsidP="00181A14">
      <w:pPr>
        <w:tabs>
          <w:tab w:val="center" w:pos="4536"/>
        </w:tabs>
        <w:rPr>
          <w:lang w:val="en-US"/>
        </w:rPr>
      </w:pPr>
      <w:r>
        <w:rPr>
          <w:lang w:val="en-US"/>
        </w:rPr>
        <w:t>Car</w:t>
      </w:r>
      <w:r>
        <w:rPr>
          <w:lang w:val="en-US"/>
        </w:rPr>
        <w:tab/>
        <w:t>Calm down…calm down, no wonder my car has that smell.</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(00:32:41:00)</w:t>
      </w:r>
    </w:p>
    <w:p w:rsidR="00513ADE" w:rsidRDefault="00513ADE" w:rsidP="00181A14">
      <w:pPr>
        <w:tabs>
          <w:tab w:val="center" w:pos="4536"/>
        </w:tabs>
        <w:rPr>
          <w:lang w:val="en-US"/>
        </w:rPr>
      </w:pPr>
      <w:r>
        <w:rPr>
          <w:lang w:val="en-US"/>
        </w:rPr>
        <w:t>Melvin</w:t>
      </w:r>
      <w:r>
        <w:rPr>
          <w:lang w:val="en-US"/>
        </w:rPr>
        <w:tab/>
        <w:t>Your nose are very sensitive, guy you’re right.</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(00:32:43:00)</w:t>
      </w:r>
    </w:p>
    <w:p w:rsidR="00513ADE" w:rsidRDefault="00513ADE" w:rsidP="00181A14">
      <w:pPr>
        <w:tabs>
          <w:tab w:val="center" w:pos="4536"/>
        </w:tabs>
        <w:rPr>
          <w:lang w:val="en-US"/>
        </w:rPr>
      </w:pPr>
      <w:r>
        <w:rPr>
          <w:lang w:val="en-US"/>
        </w:rPr>
        <w:t>Guy</w:t>
      </w:r>
      <w:r>
        <w:rPr>
          <w:lang w:val="en-US"/>
        </w:rPr>
        <w:tab/>
        <w:t>(laughs)</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(00:32:47:00)</w:t>
      </w:r>
    </w:p>
    <w:p w:rsidR="00513ADE" w:rsidRDefault="00513ADE" w:rsidP="00181A14">
      <w:pPr>
        <w:tabs>
          <w:tab w:val="center" w:pos="4536"/>
        </w:tabs>
        <w:rPr>
          <w:lang w:val="en-US"/>
        </w:rPr>
      </w:pPr>
      <w:r>
        <w:rPr>
          <w:lang w:val="en-US"/>
        </w:rPr>
        <w:t>Melvin</w:t>
      </w:r>
      <w:r>
        <w:rPr>
          <w:lang w:val="en-US"/>
        </w:rPr>
        <w:tab/>
        <w:t>(reac)</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(00:32:48:00)</w:t>
      </w:r>
    </w:p>
    <w:p w:rsidR="00513ADE" w:rsidRDefault="00513ADE" w:rsidP="00181A14">
      <w:pPr>
        <w:tabs>
          <w:tab w:val="center" w:pos="4536"/>
        </w:tabs>
        <w:rPr>
          <w:lang w:val="en-US"/>
        </w:rPr>
      </w:pPr>
      <w:r>
        <w:rPr>
          <w:lang w:val="en-US"/>
        </w:rPr>
        <w:t>Car</w:t>
      </w:r>
      <w:r>
        <w:rPr>
          <w:lang w:val="en-US"/>
        </w:rPr>
        <w:tab/>
        <w:t>Guys listen, don’t make people to start thinking I am the driver. Guy, the way you use my car.</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(00:32:53:00)</w:t>
      </w:r>
    </w:p>
    <w:p w:rsidR="00513ADE" w:rsidRDefault="00513ADE" w:rsidP="00181A14">
      <w:pPr>
        <w:tabs>
          <w:tab w:val="center" w:pos="4536"/>
        </w:tabs>
        <w:rPr>
          <w:lang w:val="en-US"/>
        </w:rPr>
      </w:pPr>
      <w:r>
        <w:rPr>
          <w:lang w:val="en-US"/>
        </w:rPr>
        <w:t>Guy</w:t>
      </w:r>
      <w:r>
        <w:rPr>
          <w:lang w:val="en-US"/>
        </w:rPr>
        <w:tab/>
        <w:t>Do you mind this guy, he will just go and stand there and be saying what he doesn’t know…bad guy!</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(00:33:00:00)</w:t>
      </w:r>
    </w:p>
    <w:p w:rsidR="00513ADE" w:rsidRDefault="00513ADE" w:rsidP="00181A14">
      <w:pPr>
        <w:tabs>
          <w:tab w:val="center" w:pos="4536"/>
        </w:tabs>
        <w:rPr>
          <w:lang w:val="en-US"/>
        </w:rPr>
      </w:pPr>
      <w:r>
        <w:rPr>
          <w:lang w:val="en-US"/>
        </w:rPr>
        <w:t>Car</w:t>
      </w:r>
      <w:r>
        <w:rPr>
          <w:lang w:val="en-US"/>
        </w:rPr>
        <w:tab/>
        <w:t>Thank you, I just remembered. Can you imagine, that club we went to the other day, this guy was just saying all sorts of things to Amanda. I started wondering what came over him.</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(00:33:11:00)</w:t>
      </w:r>
    </w:p>
    <w:p w:rsidR="00513ADE" w:rsidRDefault="00513ADE" w:rsidP="00181A14">
      <w:pPr>
        <w:tabs>
          <w:tab w:val="center" w:pos="4536"/>
        </w:tabs>
        <w:rPr>
          <w:lang w:val="en-US"/>
        </w:rPr>
      </w:pPr>
      <w:r>
        <w:rPr>
          <w:lang w:val="en-US"/>
        </w:rPr>
        <w:t>Melvin</w:t>
      </w:r>
      <w:r>
        <w:rPr>
          <w:lang w:val="en-US"/>
        </w:rPr>
        <w:tab/>
        <w:t>I only told this girl that I study elect-elect, you know that I’m in 400 leve. She asked me which school, I just ended the talk. Then she asked me to drop her in school.</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(00:33:13:00)</w:t>
      </w:r>
    </w:p>
    <w:p w:rsidR="00513ADE" w:rsidRDefault="00513ADE" w:rsidP="00181A14">
      <w:pPr>
        <w:tabs>
          <w:tab w:val="center" w:pos="4536"/>
        </w:tabs>
        <w:rPr>
          <w:lang w:val="en-US"/>
        </w:rPr>
      </w:pPr>
      <w:r>
        <w:rPr>
          <w:lang w:val="en-US"/>
        </w:rPr>
        <w:t>Guy</w:t>
      </w:r>
      <w:r>
        <w:rPr>
          <w:lang w:val="en-US"/>
        </w:rPr>
        <w:tab/>
        <w:t>Ok</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(00:33:21:00)</w:t>
      </w:r>
    </w:p>
    <w:p w:rsidR="00513ADE" w:rsidRDefault="00513ADE" w:rsidP="00181A14">
      <w:pPr>
        <w:tabs>
          <w:tab w:val="center" w:pos="4536"/>
        </w:tabs>
        <w:rPr>
          <w:lang w:val="en-US"/>
        </w:rPr>
      </w:pPr>
      <w:r>
        <w:rPr>
          <w:lang w:val="en-US"/>
        </w:rPr>
        <w:t>Car</w:t>
      </w:r>
      <w:r>
        <w:rPr>
          <w:lang w:val="en-US"/>
        </w:rPr>
        <w:tab/>
        <w:t>What?</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(00:33:22:00)</w:t>
      </w:r>
    </w:p>
    <w:p w:rsidR="00513ADE" w:rsidRDefault="00513ADE" w:rsidP="00181A14">
      <w:pPr>
        <w:tabs>
          <w:tab w:val="center" w:pos="4536"/>
        </w:tabs>
        <w:rPr>
          <w:lang w:val="en-US"/>
        </w:rPr>
      </w:pPr>
      <w:r>
        <w:rPr>
          <w:lang w:val="en-US"/>
        </w:rPr>
        <w:t>Guy</w:t>
      </w:r>
      <w:r>
        <w:rPr>
          <w:lang w:val="en-US"/>
        </w:rPr>
        <w:tab/>
        <w:t>You told her yes?</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(00:33:23:00)</w:t>
      </w:r>
    </w:p>
    <w:p w:rsidR="00513ADE" w:rsidRDefault="00513ADE" w:rsidP="00181A14">
      <w:pPr>
        <w:tabs>
          <w:tab w:val="center" w:pos="4536"/>
        </w:tabs>
        <w:rPr>
          <w:lang w:val="en-US"/>
        </w:rPr>
      </w:pPr>
      <w:r>
        <w:rPr>
          <w:lang w:val="en-US"/>
        </w:rPr>
        <w:t>Melvin</w:t>
      </w:r>
      <w:r>
        <w:rPr>
          <w:lang w:val="en-US"/>
        </w:rPr>
        <w:tab/>
        <w:t>Yes</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(00:33:24:00)</w:t>
      </w:r>
    </w:p>
    <w:p w:rsidR="00513ADE" w:rsidRDefault="00513ADE" w:rsidP="00181A14">
      <w:pPr>
        <w:tabs>
          <w:tab w:val="center" w:pos="4536"/>
        </w:tabs>
        <w:rPr>
          <w:lang w:val="en-US"/>
        </w:rPr>
      </w:pPr>
      <w:r>
        <w:rPr>
          <w:lang w:val="en-US"/>
        </w:rPr>
        <w:t>Guy</w:t>
      </w:r>
      <w:r>
        <w:rPr>
          <w:lang w:val="en-US"/>
        </w:rPr>
        <w:tab/>
        <w:t>And what if she happens to ask you to take to your school?</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(00:33:25:00)</w:t>
      </w:r>
    </w:p>
    <w:p w:rsidR="00513ADE" w:rsidRDefault="00513ADE" w:rsidP="00181A14">
      <w:pPr>
        <w:tabs>
          <w:tab w:val="center" w:pos="4536"/>
        </w:tabs>
        <w:rPr>
          <w:lang w:val="en-US"/>
        </w:rPr>
      </w:pPr>
      <w:r>
        <w:rPr>
          <w:lang w:val="en-US"/>
        </w:rPr>
        <w:t>Melvin</w:t>
      </w:r>
      <w:r>
        <w:rPr>
          <w:lang w:val="en-US"/>
        </w:rPr>
        <w:tab/>
        <w:t>I’ll tell her that we are on strike.</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(00:33:26:00)</w:t>
      </w:r>
    </w:p>
    <w:p w:rsidR="00513ADE" w:rsidRDefault="00513ADE" w:rsidP="00181A14">
      <w:pPr>
        <w:tabs>
          <w:tab w:val="center" w:pos="4536"/>
        </w:tabs>
        <w:rPr>
          <w:lang w:val="en-US"/>
        </w:rPr>
      </w:pPr>
      <w:r>
        <w:rPr>
          <w:lang w:val="en-US"/>
        </w:rPr>
        <w:t>Guy</w:t>
      </w:r>
      <w:r>
        <w:rPr>
          <w:lang w:val="en-US"/>
        </w:rPr>
        <w:tab/>
        <w:t>(laughs)</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(00:33:26:00)</w:t>
      </w:r>
    </w:p>
    <w:p w:rsidR="00513ADE" w:rsidRDefault="00513ADE" w:rsidP="00181A14">
      <w:pPr>
        <w:tabs>
          <w:tab w:val="center" w:pos="4536"/>
        </w:tabs>
        <w:rPr>
          <w:lang w:val="en-US"/>
        </w:rPr>
      </w:pPr>
      <w:r>
        <w:rPr>
          <w:lang w:val="en-US"/>
        </w:rPr>
        <w:t>Car</w:t>
      </w:r>
      <w:r>
        <w:rPr>
          <w:lang w:val="en-US"/>
        </w:rPr>
        <w:tab/>
        <w:t>(laughs) This guy has killed me, you are a bad guy.</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(00:33:29:00)</w:t>
      </w:r>
    </w:p>
    <w:p w:rsidR="00513ADE" w:rsidRDefault="00513ADE" w:rsidP="00181A14">
      <w:pPr>
        <w:tabs>
          <w:tab w:val="center" w:pos="4536"/>
        </w:tabs>
        <w:rPr>
          <w:lang w:val="en-US"/>
        </w:rPr>
      </w:pPr>
      <w:r>
        <w:rPr>
          <w:lang w:val="en-US"/>
        </w:rPr>
        <w:t>Melvin</w:t>
      </w:r>
      <w:r>
        <w:rPr>
          <w:lang w:val="en-US"/>
        </w:rPr>
        <w:tab/>
        <w:t>I know that.</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(00:33:30:00)</w:t>
      </w:r>
    </w:p>
    <w:p w:rsidR="00513ADE" w:rsidRDefault="00513ADE" w:rsidP="00181A14">
      <w:pPr>
        <w:tabs>
          <w:tab w:val="center" w:pos="4536"/>
        </w:tabs>
        <w:rPr>
          <w:lang w:val="en-US"/>
        </w:rPr>
      </w:pPr>
      <w:r>
        <w:rPr>
          <w:lang w:val="en-US"/>
        </w:rPr>
        <w:t>Car</w:t>
      </w:r>
      <w:r>
        <w:rPr>
          <w:lang w:val="en-US"/>
        </w:rPr>
        <w:tab/>
        <w:t>But seriously guys, it’s God that saved us. All these small girls are never afraid.</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(00:33:36:00)</w:t>
      </w:r>
    </w:p>
    <w:p w:rsidR="00513ADE" w:rsidRDefault="00513ADE" w:rsidP="00181A14">
      <w:pPr>
        <w:tabs>
          <w:tab w:val="center" w:pos="4536"/>
        </w:tabs>
        <w:rPr>
          <w:lang w:val="en-US"/>
        </w:rPr>
      </w:pPr>
      <w:r>
        <w:rPr>
          <w:lang w:val="en-US"/>
        </w:rPr>
        <w:t>Guy</w:t>
      </w:r>
      <w:r>
        <w:rPr>
          <w:lang w:val="en-US"/>
        </w:rPr>
        <w:tab/>
        <w:t>Guy shut up! Guy, there’s no small girl there…no small girl there at all. Who is a small…What’s wrong with this guy? Guy see, let me tell you guys. You see that my babe, when I met her she was 14years, one-four, only 14. And she was already disvirgined. She wasn’t a virgin when I met with her at age 14. So you can imagine when she lost it, maybe at age ten, or probably eight. That’s what this guy is calling small girl</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(00:33:37:00)</w:t>
      </w:r>
    </w:p>
    <w:p w:rsidR="00513ADE" w:rsidRDefault="00513ADE" w:rsidP="00181A14">
      <w:pPr>
        <w:tabs>
          <w:tab w:val="center" w:pos="4536"/>
        </w:tabs>
        <w:rPr>
          <w:lang w:val="en-US"/>
        </w:rPr>
      </w:pPr>
      <w:r>
        <w:rPr>
          <w:lang w:val="en-US"/>
        </w:rPr>
        <w:t>Melvin</w:t>
      </w:r>
      <w:r>
        <w:rPr>
          <w:lang w:val="en-US"/>
        </w:rPr>
        <w:tab/>
        <w:t>What are you saying? Tell him. (reac) He is still learning.</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(00:33:52:00)</w:t>
      </w:r>
    </w:p>
    <w:p w:rsidR="00513ADE" w:rsidRDefault="00513ADE" w:rsidP="00181A14">
      <w:pPr>
        <w:tabs>
          <w:tab w:val="center" w:pos="4536"/>
        </w:tabs>
        <w:rPr>
          <w:lang w:val="en-US"/>
        </w:rPr>
      </w:pPr>
      <w:r>
        <w:rPr>
          <w:lang w:val="en-US"/>
        </w:rPr>
        <w:t>Car</w:t>
      </w:r>
      <w:r>
        <w:rPr>
          <w:lang w:val="en-US"/>
        </w:rPr>
        <w:tab/>
        <w:t>Yes (reac)</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(00:34:09:00)</w:t>
      </w:r>
    </w:p>
    <w:p w:rsidR="00513ADE" w:rsidRDefault="00513ADE" w:rsidP="00181A14">
      <w:pPr>
        <w:tabs>
          <w:tab w:val="center" w:pos="4536"/>
        </w:tabs>
        <w:rPr>
          <w:lang w:val="en-US"/>
        </w:rPr>
      </w:pPr>
      <w:r>
        <w:rPr>
          <w:lang w:val="en-US"/>
        </w:rPr>
        <w:t>Melvin</w:t>
      </w:r>
      <w:r>
        <w:rPr>
          <w:lang w:val="en-US"/>
        </w:rPr>
        <w:tab/>
        <w:t>As it seems now, these girls no longer have dignity. Some lost it even at the age of five or seven, you know I’ll take her out today with the car around 7:45pm, to a party…</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(00:34:16:00)</w:t>
      </w:r>
    </w:p>
    <w:p w:rsidR="00513ADE" w:rsidRDefault="00513ADE" w:rsidP="00181A14">
      <w:pPr>
        <w:tabs>
          <w:tab w:val="center" w:pos="4536"/>
        </w:tabs>
        <w:rPr>
          <w:lang w:val="en-US"/>
        </w:rPr>
      </w:pPr>
      <w:r>
        <w:rPr>
          <w:lang w:val="en-US"/>
        </w:rPr>
        <w:t>Guy</w:t>
      </w:r>
      <w:r>
        <w:rPr>
          <w:lang w:val="en-US"/>
        </w:rPr>
        <w:tab/>
        <w:t>(laughs)</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(00:34:21:00)</w:t>
      </w:r>
    </w:p>
    <w:p w:rsidR="00513ADE" w:rsidRDefault="00513ADE" w:rsidP="00181A14">
      <w:pPr>
        <w:tabs>
          <w:tab w:val="center" w:pos="4536"/>
        </w:tabs>
        <w:rPr>
          <w:lang w:val="en-US"/>
        </w:rPr>
      </w:pPr>
      <w:r>
        <w:rPr>
          <w:lang w:val="en-US"/>
        </w:rPr>
        <w:t>Car</w:t>
      </w:r>
      <w:r>
        <w:rPr>
          <w:lang w:val="en-US"/>
        </w:rPr>
        <w:tab/>
        <w:t>What are you saying? Where are you going to? With whose car?</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(00:34:25:00)</w:t>
      </w:r>
    </w:p>
    <w:p w:rsidR="00513ADE" w:rsidRDefault="00513ADE" w:rsidP="00181A14">
      <w:pPr>
        <w:tabs>
          <w:tab w:val="center" w:pos="4536"/>
        </w:tabs>
        <w:rPr>
          <w:lang w:val="en-US"/>
        </w:rPr>
      </w:pPr>
      <w:r>
        <w:rPr>
          <w:lang w:val="en-US"/>
        </w:rPr>
        <w:t>Melvin</w:t>
      </w:r>
      <w:r>
        <w:rPr>
          <w:lang w:val="en-US"/>
        </w:rPr>
        <w:tab/>
        <w:t>Why are you getting angry? What is the meaning of that? it’s your car I intend to use.</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(00:34:29:00)</w:t>
      </w:r>
    </w:p>
    <w:p w:rsidR="00513ADE" w:rsidRDefault="00513ADE" w:rsidP="00181A14">
      <w:pPr>
        <w:tabs>
          <w:tab w:val="center" w:pos="4536"/>
        </w:tabs>
        <w:rPr>
          <w:lang w:val="en-US"/>
        </w:rPr>
      </w:pPr>
      <w:r>
        <w:rPr>
          <w:lang w:val="en-US"/>
        </w:rPr>
        <w:t>Car</w:t>
      </w:r>
      <w:r>
        <w:rPr>
          <w:lang w:val="en-US"/>
        </w:rPr>
        <w:tab/>
        <w:t>You’re going to trek today, I tell you.</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(00:34:30:00)</w:t>
      </w:r>
    </w:p>
    <w:p w:rsidR="00513ADE" w:rsidRDefault="00513ADE" w:rsidP="00181A14">
      <w:pPr>
        <w:tabs>
          <w:tab w:val="center" w:pos="4536"/>
        </w:tabs>
        <w:rPr>
          <w:lang w:val="en-US"/>
        </w:rPr>
      </w:pPr>
      <w:r>
        <w:rPr>
          <w:lang w:val="en-US"/>
        </w:rPr>
        <w:t>Guy</w:t>
      </w:r>
      <w:r>
        <w:rPr>
          <w:lang w:val="en-US"/>
        </w:rPr>
        <w:tab/>
        <w:t>(laughs) Guy calm down please. Listen mehn, a friend in need is...(reac)</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(00:34:33:00)</w:t>
      </w:r>
    </w:p>
    <w:p w:rsidR="00513ADE" w:rsidRDefault="00513ADE" w:rsidP="00181A14">
      <w:pPr>
        <w:tabs>
          <w:tab w:val="center" w:pos="4536"/>
        </w:tabs>
        <w:rPr>
          <w:lang w:val="en-US"/>
        </w:rPr>
      </w:pPr>
      <w:r>
        <w:rPr>
          <w:lang w:val="en-US"/>
        </w:rPr>
        <w:t>Melvin</w:t>
      </w:r>
      <w:r>
        <w:rPr>
          <w:lang w:val="en-US"/>
        </w:rPr>
        <w:tab/>
        <w:t>Why are you telling me not to use your car?...a friend indeed.</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(00:34:42:00)</w:t>
      </w:r>
    </w:p>
    <w:p w:rsidR="00513ADE" w:rsidRDefault="00513ADE" w:rsidP="00181A14">
      <w:pPr>
        <w:tabs>
          <w:tab w:val="center" w:pos="4536"/>
        </w:tabs>
        <w:rPr>
          <w:lang w:val="en-US"/>
        </w:rPr>
      </w:pPr>
      <w:r>
        <w:rPr>
          <w:lang w:val="en-US"/>
        </w:rPr>
        <w:t>Car</w:t>
      </w:r>
      <w:r>
        <w:rPr>
          <w:lang w:val="en-US"/>
        </w:rPr>
        <w:tab/>
        <w:t>You’re going to trek today, I’m telling you.</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(00:34:44:00)</w:t>
      </w:r>
    </w:p>
    <w:p w:rsidR="00513ADE" w:rsidRDefault="00513ADE" w:rsidP="00181A14">
      <w:pPr>
        <w:tabs>
          <w:tab w:val="center" w:pos="4536"/>
        </w:tabs>
        <w:rPr>
          <w:lang w:val="en-US"/>
        </w:rPr>
      </w:pPr>
      <w:r>
        <w:rPr>
          <w:lang w:val="en-US"/>
        </w:rPr>
        <w:t>Melvin</w:t>
      </w:r>
      <w:r>
        <w:rPr>
          <w:lang w:val="en-US"/>
        </w:rPr>
        <w:tab/>
        <w:t>Guy, please stop that. I know that you’ll not do that to me.</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(00:34:49:00)</w:t>
      </w:r>
    </w:p>
    <w:p w:rsidR="00513ADE" w:rsidRDefault="00513ADE" w:rsidP="00181A14">
      <w:pPr>
        <w:tabs>
          <w:tab w:val="center" w:pos="4536"/>
        </w:tabs>
        <w:rPr>
          <w:lang w:val="en-US"/>
        </w:rPr>
      </w:pPr>
      <w:r>
        <w:rPr>
          <w:lang w:val="en-US"/>
        </w:rPr>
        <w:t>Car</w:t>
      </w:r>
      <w:r>
        <w:rPr>
          <w:lang w:val="en-US"/>
        </w:rPr>
        <w:tab/>
        <w:t>I’m telling you that you’ll trek today.</w:t>
      </w:r>
    </w:p>
    <w:p w:rsidR="00513ADE" w:rsidRDefault="00513ADE" w:rsidP="00181A14">
      <w:pPr>
        <w:tabs>
          <w:tab w:val="center" w:pos="4536"/>
        </w:tabs>
        <w:rPr>
          <w:lang w:val="en-US"/>
        </w:rPr>
      </w:pPr>
    </w:p>
    <w:p w:rsidR="00513ADE" w:rsidRDefault="00513ADE" w:rsidP="00181A14">
      <w:pPr>
        <w:tabs>
          <w:tab w:val="center" w:pos="4536"/>
        </w:tabs>
        <w:rPr>
          <w:lang w:val="en-US"/>
        </w:rPr>
      </w:pPr>
      <w:r>
        <w:rPr>
          <w:lang w:val="en-US"/>
        </w:rPr>
        <w:t>(00:34:53:00)</w:t>
      </w:r>
    </w:p>
    <w:p w:rsidR="00513ADE" w:rsidRDefault="00513ADE" w:rsidP="00181A14">
      <w:pPr>
        <w:tabs>
          <w:tab w:val="center" w:pos="4536"/>
        </w:tabs>
        <w:rPr>
          <w:lang w:val="en-US"/>
        </w:rPr>
      </w:pPr>
      <w:r>
        <w:rPr>
          <w:lang w:val="en-US"/>
        </w:rPr>
        <w:t>G.friend</w:t>
      </w:r>
      <w:r>
        <w:rPr>
          <w:lang w:val="en-US"/>
        </w:rPr>
        <w:tab/>
        <w:t>Hey guys, food is ready.</w:t>
      </w:r>
    </w:p>
    <w:p w:rsidR="00513ADE" w:rsidRDefault="00513ADE" w:rsidP="00181A14">
      <w:pPr>
        <w:tabs>
          <w:tab w:val="center" w:pos="4536"/>
        </w:tabs>
        <w:rPr>
          <w:lang w:val="en-US"/>
        </w:rPr>
      </w:pPr>
    </w:p>
    <w:p w:rsidR="00513ADE" w:rsidRDefault="00513ADE" w:rsidP="007D2AEF">
      <w:pPr>
        <w:tabs>
          <w:tab w:val="center" w:pos="4536"/>
        </w:tabs>
        <w:rPr>
          <w:lang w:val="en-US"/>
        </w:rPr>
      </w:pPr>
      <w:r>
        <w:rPr>
          <w:lang w:val="en-US"/>
        </w:rPr>
        <w:t>(00:34:55:00)</w:t>
      </w:r>
    </w:p>
    <w:p w:rsidR="00513ADE" w:rsidRDefault="00513ADE" w:rsidP="007D2AEF">
      <w:pPr>
        <w:tabs>
          <w:tab w:val="center" w:pos="4536"/>
        </w:tabs>
        <w:rPr>
          <w:lang w:val="en-US"/>
        </w:rPr>
      </w:pPr>
      <w:r>
        <w:rPr>
          <w:lang w:val="en-US"/>
        </w:rPr>
        <w:t>Guy</w:t>
      </w:r>
      <w:r>
        <w:rPr>
          <w:lang w:val="en-US"/>
        </w:rPr>
        <w:tab/>
        <w:t>Finally, it’s ready. What’s…what’s wrong with you? See this guy-oh. No…no…no. you’re not going to eat that food again</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(00:35:06:00)</w:t>
      </w:r>
    </w:p>
    <w:p w:rsidR="00513ADE" w:rsidRDefault="00513ADE" w:rsidP="007D2AEF">
      <w:pPr>
        <w:tabs>
          <w:tab w:val="center" w:pos="4536"/>
        </w:tabs>
        <w:rPr>
          <w:lang w:val="en-US"/>
        </w:rPr>
      </w:pPr>
      <w:r>
        <w:rPr>
          <w:lang w:val="en-US"/>
        </w:rPr>
        <w:t>Car</w:t>
      </w:r>
      <w:r>
        <w:rPr>
          <w:lang w:val="en-US"/>
        </w:rPr>
        <w:tab/>
        <w:t>Stop that, that your babe is not bad at all. Stop what you’re saying, she’s not bad.</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(00:35:17:00)</w:t>
      </w:r>
    </w:p>
    <w:p w:rsidR="00513ADE" w:rsidRDefault="00513ADE" w:rsidP="007D2AEF">
      <w:pPr>
        <w:tabs>
          <w:tab w:val="center" w:pos="4536"/>
        </w:tabs>
        <w:rPr>
          <w:lang w:val="en-US"/>
        </w:rPr>
      </w:pPr>
      <w:r>
        <w:rPr>
          <w:lang w:val="en-US"/>
        </w:rPr>
        <w:t>Melvin</w:t>
      </w:r>
      <w:r>
        <w:rPr>
          <w:lang w:val="en-US"/>
        </w:rPr>
        <w:tab/>
        <w:t>While you guys are here arguing, let me go and eat and get ready for…</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(00:35:19:00)</w:t>
      </w:r>
    </w:p>
    <w:p w:rsidR="00513ADE" w:rsidRDefault="00513ADE" w:rsidP="007D2AEF">
      <w:pPr>
        <w:tabs>
          <w:tab w:val="center" w:pos="4536"/>
        </w:tabs>
        <w:rPr>
          <w:lang w:val="en-US"/>
        </w:rPr>
      </w:pPr>
      <w:r>
        <w:rPr>
          <w:lang w:val="en-US"/>
        </w:rPr>
        <w:t>Car</w:t>
      </w:r>
      <w:r>
        <w:rPr>
          <w:lang w:val="en-US"/>
        </w:rPr>
        <w:tab/>
        <w:t>(reac) take, go and wash the car…go and wash it it.(reac)</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(00:35:19:00)</w:t>
      </w:r>
    </w:p>
    <w:p w:rsidR="00513ADE" w:rsidRDefault="00513ADE" w:rsidP="007D2AEF">
      <w:pPr>
        <w:tabs>
          <w:tab w:val="center" w:pos="4536"/>
        </w:tabs>
        <w:rPr>
          <w:lang w:val="en-US"/>
        </w:rPr>
      </w:pPr>
      <w:r>
        <w:rPr>
          <w:lang w:val="en-US"/>
        </w:rPr>
        <w:t>Guy</w:t>
      </w:r>
      <w:r>
        <w:rPr>
          <w:lang w:val="en-US"/>
        </w:rPr>
        <w:tab/>
        <w:t>(reac) yes (laughs) you have a date, go and wash the car (reac)</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(00:35:25:00)</w:t>
      </w:r>
    </w:p>
    <w:p w:rsidR="00513ADE" w:rsidRDefault="00513ADE" w:rsidP="007D2AEF">
      <w:pPr>
        <w:tabs>
          <w:tab w:val="center" w:pos="4536"/>
        </w:tabs>
        <w:rPr>
          <w:lang w:val="en-US"/>
        </w:rPr>
      </w:pPr>
      <w:r>
        <w:rPr>
          <w:lang w:val="en-US"/>
        </w:rPr>
        <w:t>Melvin</w:t>
      </w:r>
      <w:r>
        <w:rPr>
          <w:lang w:val="en-US"/>
        </w:rPr>
        <w:tab/>
        <w:t>Where is your brush? You’re my enemies. You guys shouldn’t finish the food-oh.</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(00:35:54:00)</w:t>
      </w:r>
    </w:p>
    <w:p w:rsidR="00513ADE" w:rsidRDefault="00513ADE" w:rsidP="007D2AEF">
      <w:pPr>
        <w:tabs>
          <w:tab w:val="center" w:pos="4536"/>
        </w:tabs>
        <w:rPr>
          <w:lang w:val="en-US"/>
        </w:rPr>
      </w:pPr>
      <w:r>
        <w:rPr>
          <w:lang w:val="en-US"/>
        </w:rPr>
        <w:t>Barbara</w:t>
      </w:r>
      <w:r>
        <w:rPr>
          <w:lang w:val="en-US"/>
        </w:rPr>
        <w:tab/>
        <w:t>Oh no please girlfriend I want fanta.</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(00:35:56:00)</w:t>
      </w:r>
    </w:p>
    <w:p w:rsidR="00513ADE" w:rsidRDefault="00513ADE" w:rsidP="007D2AEF">
      <w:pPr>
        <w:tabs>
          <w:tab w:val="center" w:pos="4536"/>
        </w:tabs>
        <w:rPr>
          <w:lang w:val="en-US"/>
        </w:rPr>
      </w:pPr>
      <w:r>
        <w:rPr>
          <w:lang w:val="en-US"/>
        </w:rPr>
        <w:t>Kerry</w:t>
      </w:r>
      <w:r>
        <w:rPr>
          <w:lang w:val="en-US"/>
        </w:rPr>
        <w:tab/>
        <w:t>Ok then.</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(00:35:59:00)</w:t>
      </w:r>
    </w:p>
    <w:p w:rsidR="00513ADE" w:rsidRDefault="00513ADE" w:rsidP="007D2AEF">
      <w:pPr>
        <w:tabs>
          <w:tab w:val="center" w:pos="4536"/>
        </w:tabs>
        <w:rPr>
          <w:lang w:val="en-US"/>
        </w:rPr>
      </w:pPr>
      <w:r>
        <w:rPr>
          <w:lang w:val="en-US"/>
        </w:rPr>
        <w:t>Monica</w:t>
      </w:r>
      <w:r>
        <w:rPr>
          <w:lang w:val="en-US"/>
        </w:rPr>
        <w:tab/>
        <w:t>(laughs)</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(00:36:03:00)</w:t>
      </w:r>
    </w:p>
    <w:p w:rsidR="00513ADE" w:rsidRDefault="00513ADE" w:rsidP="007D2AEF">
      <w:pPr>
        <w:tabs>
          <w:tab w:val="center" w:pos="4536"/>
        </w:tabs>
        <w:rPr>
          <w:lang w:val="en-US"/>
        </w:rPr>
      </w:pPr>
      <w:r>
        <w:rPr>
          <w:lang w:val="en-US"/>
        </w:rPr>
        <w:t>Winnie</w:t>
      </w:r>
      <w:r>
        <w:rPr>
          <w:lang w:val="en-US"/>
        </w:rPr>
        <w:tab/>
        <w:t>(laughs)</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(00:36:08:00)</w:t>
      </w:r>
    </w:p>
    <w:p w:rsidR="00513ADE" w:rsidRDefault="00513ADE" w:rsidP="007D2AEF">
      <w:pPr>
        <w:tabs>
          <w:tab w:val="center" w:pos="4536"/>
        </w:tabs>
        <w:rPr>
          <w:lang w:val="en-US"/>
        </w:rPr>
      </w:pPr>
      <w:r>
        <w:rPr>
          <w:lang w:val="en-US"/>
        </w:rPr>
        <w:t>Barbara</w:t>
      </w:r>
      <w:r>
        <w:rPr>
          <w:lang w:val="en-US"/>
        </w:rPr>
        <w:tab/>
        <w:t>(laughs)</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(00:36:09:00)</w:t>
      </w:r>
    </w:p>
    <w:p w:rsidR="00513ADE" w:rsidRDefault="00513ADE" w:rsidP="007D2AEF">
      <w:pPr>
        <w:tabs>
          <w:tab w:val="center" w:pos="4536"/>
        </w:tabs>
        <w:rPr>
          <w:lang w:val="en-US"/>
        </w:rPr>
      </w:pPr>
      <w:r>
        <w:rPr>
          <w:lang w:val="en-US"/>
        </w:rPr>
        <w:t>Winnie</w:t>
      </w:r>
      <w:r>
        <w:rPr>
          <w:lang w:val="en-US"/>
        </w:rPr>
        <w:tab/>
        <w:t>I told you that guy is crazy. Like seriously…</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(00:36:12:00)</w:t>
      </w:r>
    </w:p>
    <w:p w:rsidR="00513ADE" w:rsidRDefault="00513ADE" w:rsidP="007D2AEF">
      <w:pPr>
        <w:tabs>
          <w:tab w:val="center" w:pos="4536"/>
        </w:tabs>
        <w:rPr>
          <w:lang w:val="en-US"/>
        </w:rPr>
      </w:pPr>
      <w:r>
        <w:rPr>
          <w:lang w:val="en-US"/>
        </w:rPr>
        <w:t>Tricia</w:t>
      </w:r>
      <w:r>
        <w:rPr>
          <w:lang w:val="en-US"/>
        </w:rPr>
        <w:tab/>
        <w:t>No way! That’s Amanda Stevens; The Forgiven.</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(00:36:24:00)</w:t>
      </w:r>
    </w:p>
    <w:p w:rsidR="00513ADE" w:rsidRDefault="00513ADE" w:rsidP="007D2AEF">
      <w:pPr>
        <w:tabs>
          <w:tab w:val="center" w:pos="4536"/>
        </w:tabs>
        <w:rPr>
          <w:lang w:val="en-US"/>
        </w:rPr>
      </w:pPr>
      <w:r>
        <w:rPr>
          <w:lang w:val="en-US"/>
        </w:rPr>
        <w:t>Monica</w:t>
      </w:r>
      <w:r>
        <w:rPr>
          <w:lang w:val="en-US"/>
        </w:rPr>
        <w:tab/>
        <w:t>Are you sure? I mean, how did she get it?</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(00:36:26:00)</w:t>
      </w:r>
    </w:p>
    <w:p w:rsidR="00513ADE" w:rsidRDefault="00513ADE" w:rsidP="007D2AEF">
      <w:pPr>
        <w:tabs>
          <w:tab w:val="center" w:pos="4536"/>
        </w:tabs>
        <w:rPr>
          <w:lang w:val="en-US"/>
        </w:rPr>
      </w:pPr>
      <w:r>
        <w:rPr>
          <w:lang w:val="en-US"/>
        </w:rPr>
        <w:t>Barbara</w:t>
      </w:r>
      <w:r>
        <w:rPr>
          <w:lang w:val="en-US"/>
        </w:rPr>
        <w:tab/>
        <w:t>(laughs)</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(00:36:28:00)</w:t>
      </w:r>
    </w:p>
    <w:p w:rsidR="00513ADE" w:rsidRDefault="00513ADE" w:rsidP="007D2AEF">
      <w:pPr>
        <w:tabs>
          <w:tab w:val="center" w:pos="4536"/>
        </w:tabs>
        <w:rPr>
          <w:lang w:val="en-US"/>
        </w:rPr>
      </w:pPr>
      <w:r>
        <w:rPr>
          <w:lang w:val="en-US"/>
        </w:rPr>
        <w:t>Winnie</w:t>
      </w:r>
      <w:r>
        <w:rPr>
          <w:lang w:val="en-US"/>
        </w:rPr>
        <w:tab/>
        <w:t>Who else? If not her father (hisses)</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(00:36:30:00)</w:t>
      </w:r>
    </w:p>
    <w:p w:rsidR="00513ADE" w:rsidRDefault="00513ADE" w:rsidP="007D2AEF">
      <w:pPr>
        <w:tabs>
          <w:tab w:val="center" w:pos="4536"/>
        </w:tabs>
        <w:rPr>
          <w:lang w:val="en-US"/>
        </w:rPr>
      </w:pPr>
      <w:r>
        <w:rPr>
          <w:lang w:val="en-US"/>
        </w:rPr>
        <w:t>Tricia</w:t>
      </w:r>
      <w:r>
        <w:rPr>
          <w:lang w:val="en-US"/>
        </w:rPr>
        <w:tab/>
        <w:t>I’m dying to read this novel. I think we should do some exchange with her you know.</w:t>
      </w:r>
    </w:p>
    <w:p w:rsidR="00513ADE" w:rsidRDefault="00513ADE" w:rsidP="007D2AEF">
      <w:pPr>
        <w:tabs>
          <w:tab w:val="center" w:pos="4536"/>
        </w:tabs>
        <w:rPr>
          <w:lang w:val="en-US"/>
        </w:rPr>
      </w:pPr>
    </w:p>
    <w:p w:rsidR="00513ADE" w:rsidRDefault="00513ADE" w:rsidP="007D2AEF">
      <w:pPr>
        <w:tabs>
          <w:tab w:val="center" w:pos="4536"/>
        </w:tabs>
        <w:rPr>
          <w:lang w:val="en-US"/>
        </w:rPr>
      </w:pPr>
      <w:r>
        <w:rPr>
          <w:lang w:val="en-US"/>
        </w:rPr>
        <w:t>(00:36:35:00)</w:t>
      </w:r>
    </w:p>
    <w:p w:rsidR="00513ADE" w:rsidRDefault="00513ADE" w:rsidP="007D2AEF">
      <w:pPr>
        <w:tabs>
          <w:tab w:val="center" w:pos="4536"/>
        </w:tabs>
        <w:rPr>
          <w:lang w:val="en-US"/>
        </w:rPr>
      </w:pPr>
      <w:r>
        <w:rPr>
          <w:lang w:val="en-US"/>
        </w:rPr>
        <w:t>Monica</w:t>
      </w:r>
      <w:r>
        <w:rPr>
          <w:lang w:val="en-US"/>
        </w:rPr>
        <w:tab/>
        <w:t>My God forbid! Girlfriend, wake up. (reac) For God’s sakes.</w:t>
      </w:r>
    </w:p>
    <w:p w:rsidR="00513ADE" w:rsidRDefault="00513ADE" w:rsidP="007D2AEF">
      <w:pPr>
        <w:tabs>
          <w:tab w:val="center" w:pos="4536"/>
        </w:tabs>
        <w:rPr>
          <w:lang w:val="en-US"/>
        </w:rPr>
      </w:pPr>
    </w:p>
    <w:p w:rsidR="00513ADE" w:rsidRDefault="00513ADE" w:rsidP="007651B1">
      <w:pPr>
        <w:tabs>
          <w:tab w:val="center" w:pos="4536"/>
        </w:tabs>
        <w:rPr>
          <w:lang w:val="en-US"/>
        </w:rPr>
      </w:pPr>
      <w:r>
        <w:rPr>
          <w:lang w:val="en-US"/>
        </w:rPr>
        <w:t>(00:36:40:00)</w:t>
      </w:r>
    </w:p>
    <w:p w:rsidR="00513ADE" w:rsidRDefault="00513ADE" w:rsidP="007651B1">
      <w:pPr>
        <w:tabs>
          <w:tab w:val="center" w:pos="4536"/>
        </w:tabs>
        <w:rPr>
          <w:lang w:val="en-US"/>
        </w:rPr>
      </w:pPr>
      <w:r>
        <w:rPr>
          <w:lang w:val="en-US"/>
        </w:rPr>
        <w:t>Tricia</w:t>
      </w:r>
      <w:r>
        <w:rPr>
          <w:lang w:val="en-US"/>
        </w:rPr>
        <w:tab/>
        <w:t>Do I look like I’m sleeping?</w:t>
      </w:r>
    </w:p>
    <w:p w:rsidR="00513ADE" w:rsidRDefault="00513ADE" w:rsidP="007651B1">
      <w:pPr>
        <w:tabs>
          <w:tab w:val="center" w:pos="4536"/>
        </w:tabs>
        <w:rPr>
          <w:lang w:val="en-US"/>
        </w:rPr>
      </w:pPr>
    </w:p>
    <w:p w:rsidR="00513ADE" w:rsidRDefault="00513ADE" w:rsidP="007651B1">
      <w:pPr>
        <w:tabs>
          <w:tab w:val="center" w:pos="4536"/>
        </w:tabs>
        <w:rPr>
          <w:lang w:val="en-US"/>
        </w:rPr>
      </w:pPr>
      <w:r>
        <w:rPr>
          <w:lang w:val="en-US"/>
        </w:rPr>
        <w:t>(00:36:41:00)</w:t>
      </w:r>
    </w:p>
    <w:p w:rsidR="00513ADE" w:rsidRDefault="00513ADE" w:rsidP="007651B1">
      <w:pPr>
        <w:tabs>
          <w:tab w:val="center" w:pos="4536"/>
        </w:tabs>
        <w:rPr>
          <w:lang w:val="en-US"/>
        </w:rPr>
      </w:pPr>
      <w:r>
        <w:rPr>
          <w:lang w:val="en-US"/>
        </w:rPr>
        <w:t>Monica</w:t>
      </w:r>
      <w:r>
        <w:rPr>
          <w:lang w:val="en-US"/>
        </w:rPr>
        <w:tab/>
        <w:t>I think so.</w:t>
      </w:r>
    </w:p>
    <w:p w:rsidR="00513ADE" w:rsidRDefault="00513ADE" w:rsidP="007651B1">
      <w:pPr>
        <w:tabs>
          <w:tab w:val="center" w:pos="4536"/>
        </w:tabs>
        <w:rPr>
          <w:lang w:val="en-US"/>
        </w:rPr>
      </w:pPr>
    </w:p>
    <w:p w:rsidR="00513ADE" w:rsidRDefault="00513ADE" w:rsidP="006D3DD5">
      <w:pPr>
        <w:tabs>
          <w:tab w:val="center" w:pos="4536"/>
        </w:tabs>
        <w:rPr>
          <w:lang w:val="en-US"/>
        </w:rPr>
      </w:pPr>
      <w:r>
        <w:rPr>
          <w:lang w:val="en-US"/>
        </w:rPr>
        <w:t>(00:36:43:00)</w:t>
      </w:r>
    </w:p>
    <w:p w:rsidR="00513ADE" w:rsidRDefault="00513ADE" w:rsidP="006D3DD5">
      <w:pPr>
        <w:tabs>
          <w:tab w:val="center" w:pos="4536"/>
        </w:tabs>
        <w:rPr>
          <w:lang w:val="en-US"/>
        </w:rPr>
      </w:pPr>
      <w:r>
        <w:rPr>
          <w:lang w:val="en-US"/>
        </w:rPr>
        <w:t>Barbara</w:t>
      </w:r>
      <w:r>
        <w:rPr>
          <w:lang w:val="en-US"/>
        </w:rPr>
        <w:tab/>
        <w:t>(laughs) Wow, this novel is very interesting.</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(00:36:48:00)</w:t>
      </w:r>
    </w:p>
    <w:p w:rsidR="00513ADE" w:rsidRDefault="00513ADE" w:rsidP="006D3DD5">
      <w:pPr>
        <w:tabs>
          <w:tab w:val="center" w:pos="4536"/>
        </w:tabs>
        <w:rPr>
          <w:lang w:val="en-US"/>
        </w:rPr>
      </w:pPr>
      <w:r>
        <w:rPr>
          <w:lang w:val="en-US"/>
        </w:rPr>
        <w:t>Winnie</w:t>
      </w:r>
      <w:r>
        <w:rPr>
          <w:lang w:val="en-US"/>
        </w:rPr>
        <w:tab/>
        <w:t>Tricia, come to think, she’s doing all these because we are here. And she expects us to fall for it.</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(00:36:54:00)</w:t>
      </w:r>
    </w:p>
    <w:p w:rsidR="00513ADE" w:rsidRDefault="00513ADE" w:rsidP="006D3DD5">
      <w:pPr>
        <w:tabs>
          <w:tab w:val="center" w:pos="4536"/>
        </w:tabs>
        <w:rPr>
          <w:lang w:val="en-US"/>
        </w:rPr>
      </w:pPr>
      <w:r>
        <w:rPr>
          <w:lang w:val="en-US"/>
        </w:rPr>
        <w:t>Monica</w:t>
      </w:r>
      <w:r>
        <w:rPr>
          <w:lang w:val="en-US"/>
        </w:rPr>
        <w:tab/>
        <w:t>And we will not fall for it. (hisses)</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(00:36:59:00)</w:t>
      </w:r>
    </w:p>
    <w:p w:rsidR="00513ADE" w:rsidRDefault="00513ADE" w:rsidP="006D3DD5">
      <w:pPr>
        <w:tabs>
          <w:tab w:val="center" w:pos="4536"/>
        </w:tabs>
        <w:rPr>
          <w:lang w:val="en-US"/>
        </w:rPr>
      </w:pPr>
      <w:r>
        <w:rPr>
          <w:lang w:val="en-US"/>
        </w:rPr>
        <w:t>Barbara</w:t>
      </w:r>
      <w:r>
        <w:rPr>
          <w:lang w:val="en-US"/>
        </w:rPr>
        <w:tab/>
        <w:t>What? (laughs) Oh Kerry, what took you so long?</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(00:37:14:00)</w:t>
      </w:r>
    </w:p>
    <w:p w:rsidR="00513ADE" w:rsidRDefault="00513ADE" w:rsidP="006D3DD5">
      <w:pPr>
        <w:tabs>
          <w:tab w:val="center" w:pos="4536"/>
        </w:tabs>
        <w:rPr>
          <w:lang w:val="en-US"/>
        </w:rPr>
      </w:pPr>
      <w:r>
        <w:rPr>
          <w:lang w:val="en-US"/>
        </w:rPr>
        <w:t>Kerry</w:t>
      </w:r>
      <w:r>
        <w:rPr>
          <w:lang w:val="en-US"/>
        </w:rPr>
        <w:tab/>
        <w:t>I’m told this novel is not that interesting.</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(00:37:18:00)</w:t>
      </w:r>
    </w:p>
    <w:p w:rsidR="00513ADE" w:rsidRDefault="00513ADE" w:rsidP="006D3DD5">
      <w:pPr>
        <w:tabs>
          <w:tab w:val="center" w:pos="4536"/>
        </w:tabs>
        <w:rPr>
          <w:lang w:val="en-US"/>
        </w:rPr>
      </w:pPr>
      <w:r>
        <w:rPr>
          <w:lang w:val="en-US"/>
        </w:rPr>
        <w:t>Barbara</w:t>
      </w:r>
      <w:r>
        <w:rPr>
          <w:lang w:val="en-US"/>
        </w:rPr>
        <w:tab/>
        <w:t>What? The Forgiven by Amanda Stevens, my dear you’d bet.</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(00:37:22:00)</w:t>
      </w:r>
    </w:p>
    <w:p w:rsidR="00513ADE" w:rsidRDefault="00513ADE" w:rsidP="006D3DD5">
      <w:pPr>
        <w:tabs>
          <w:tab w:val="center" w:pos="4536"/>
        </w:tabs>
        <w:rPr>
          <w:lang w:val="en-US"/>
        </w:rPr>
      </w:pPr>
      <w:r>
        <w:rPr>
          <w:lang w:val="en-US"/>
        </w:rPr>
        <w:t>Kerry</w:t>
      </w:r>
      <w:r>
        <w:rPr>
          <w:lang w:val="en-US"/>
        </w:rPr>
        <w:tab/>
        <w:t>(reac)</w:t>
      </w:r>
    </w:p>
    <w:p w:rsidR="00513ADE" w:rsidRDefault="00513ADE" w:rsidP="006D3DD5">
      <w:pPr>
        <w:tabs>
          <w:tab w:val="center" w:pos="4536"/>
        </w:tabs>
        <w:rPr>
          <w:lang w:val="en-US"/>
        </w:rPr>
      </w:pPr>
    </w:p>
    <w:p w:rsidR="00513ADE" w:rsidRDefault="00513ADE" w:rsidP="00E073C1">
      <w:pPr>
        <w:tabs>
          <w:tab w:val="center" w:pos="4536"/>
        </w:tabs>
        <w:rPr>
          <w:lang w:val="en-US"/>
        </w:rPr>
      </w:pPr>
      <w:r>
        <w:rPr>
          <w:lang w:val="en-US"/>
        </w:rPr>
        <w:t>(00:37:24:00)</w:t>
      </w:r>
    </w:p>
    <w:p w:rsidR="00513ADE" w:rsidRDefault="00513ADE" w:rsidP="00E073C1">
      <w:pPr>
        <w:tabs>
          <w:tab w:val="center" w:pos="4536"/>
        </w:tabs>
        <w:rPr>
          <w:lang w:val="en-US"/>
        </w:rPr>
      </w:pPr>
      <w:r>
        <w:rPr>
          <w:lang w:val="en-US"/>
        </w:rPr>
        <w:t>Barbara</w:t>
      </w:r>
      <w:r>
        <w:rPr>
          <w:lang w:val="en-US"/>
        </w:rPr>
        <w:tab/>
        <w:t>You know what? Just wait until it’s your turn and you’ll know how interesting this novel is.</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(00:37:30:00)</w:t>
      </w:r>
    </w:p>
    <w:p w:rsidR="00513ADE" w:rsidRDefault="00513ADE" w:rsidP="006D3DD5">
      <w:pPr>
        <w:tabs>
          <w:tab w:val="center" w:pos="4536"/>
        </w:tabs>
        <w:rPr>
          <w:lang w:val="en-US"/>
        </w:rPr>
      </w:pPr>
      <w:r>
        <w:rPr>
          <w:lang w:val="en-US"/>
        </w:rPr>
        <w:t>Winnie</w:t>
      </w:r>
      <w:r>
        <w:rPr>
          <w:lang w:val="en-US"/>
        </w:rPr>
        <w:tab/>
        <w:t>Ah, I hate her.</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(00:37:32:00)</w:t>
      </w:r>
    </w:p>
    <w:p w:rsidR="00513ADE" w:rsidRDefault="00513ADE" w:rsidP="006D3DD5">
      <w:pPr>
        <w:tabs>
          <w:tab w:val="center" w:pos="4536"/>
        </w:tabs>
        <w:rPr>
          <w:lang w:val="en-US"/>
        </w:rPr>
      </w:pPr>
      <w:r>
        <w:rPr>
          <w:lang w:val="en-US"/>
        </w:rPr>
        <w:t>Monica</w:t>
      </w:r>
      <w:r>
        <w:rPr>
          <w:lang w:val="en-US"/>
        </w:rPr>
        <w:tab/>
        <w:t>She’s so disgusting, oh please.</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(00:37:36:00)</w:t>
      </w:r>
    </w:p>
    <w:p w:rsidR="00513ADE" w:rsidRDefault="00513ADE" w:rsidP="006D3DD5">
      <w:pPr>
        <w:tabs>
          <w:tab w:val="center" w:pos="4536"/>
        </w:tabs>
        <w:rPr>
          <w:lang w:val="en-US"/>
        </w:rPr>
      </w:pPr>
      <w:r>
        <w:rPr>
          <w:lang w:val="en-US"/>
        </w:rPr>
        <w:t>Tricia</w:t>
      </w:r>
      <w:r>
        <w:rPr>
          <w:lang w:val="en-US"/>
        </w:rPr>
        <w:tab/>
        <w:t>But I still think we should do some exchange you know.</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(00:37:38:00)</w:t>
      </w:r>
    </w:p>
    <w:p w:rsidR="00513ADE" w:rsidRDefault="00513ADE" w:rsidP="006D3DD5">
      <w:pPr>
        <w:tabs>
          <w:tab w:val="center" w:pos="4536"/>
        </w:tabs>
        <w:rPr>
          <w:lang w:val="en-US"/>
        </w:rPr>
      </w:pPr>
      <w:r>
        <w:rPr>
          <w:lang w:val="en-US"/>
        </w:rPr>
        <w:t>Monica</w:t>
      </w:r>
      <w:r>
        <w:rPr>
          <w:lang w:val="en-US"/>
        </w:rPr>
        <w:tab/>
        <w:t>Tricia! Please don’t even make me think about it. I’d rather tell my aunt to send me one.</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(00:37:43:00)</w:t>
      </w:r>
    </w:p>
    <w:p w:rsidR="00513ADE" w:rsidRDefault="00513ADE" w:rsidP="006D3DD5">
      <w:pPr>
        <w:tabs>
          <w:tab w:val="center" w:pos="4536"/>
        </w:tabs>
        <w:rPr>
          <w:lang w:val="en-US"/>
        </w:rPr>
      </w:pPr>
      <w:r>
        <w:rPr>
          <w:lang w:val="en-US"/>
        </w:rPr>
        <w:t>Kerry</w:t>
      </w:r>
      <w:r>
        <w:rPr>
          <w:lang w:val="en-US"/>
        </w:rPr>
        <w:tab/>
        <w:t>Are you serious?</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(00:37:45:00)</w:t>
      </w:r>
    </w:p>
    <w:p w:rsidR="00513ADE" w:rsidRDefault="00513ADE" w:rsidP="006D3DD5">
      <w:pPr>
        <w:tabs>
          <w:tab w:val="center" w:pos="4536"/>
        </w:tabs>
        <w:rPr>
          <w:lang w:val="en-US"/>
        </w:rPr>
      </w:pPr>
      <w:r>
        <w:rPr>
          <w:lang w:val="en-US"/>
        </w:rPr>
        <w:t>Barbara</w:t>
      </w:r>
      <w:r>
        <w:rPr>
          <w:lang w:val="en-US"/>
        </w:rPr>
        <w:tab/>
        <w:t>Hmn, fanta. So refreshing!</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(00:37:50:00)</w:t>
      </w:r>
    </w:p>
    <w:p w:rsidR="00513ADE" w:rsidRDefault="00513ADE" w:rsidP="006D3DD5">
      <w:pPr>
        <w:tabs>
          <w:tab w:val="center" w:pos="4536"/>
        </w:tabs>
        <w:rPr>
          <w:lang w:val="en-US"/>
        </w:rPr>
      </w:pPr>
      <w:r>
        <w:rPr>
          <w:lang w:val="en-US"/>
        </w:rPr>
        <w:t>Kerry</w:t>
      </w:r>
      <w:r>
        <w:rPr>
          <w:lang w:val="en-US"/>
        </w:rPr>
        <w:tab/>
        <w:t>So refreshing for another round of reading.</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(00:37:54:00)</w:t>
      </w:r>
    </w:p>
    <w:p w:rsidR="00513ADE" w:rsidRDefault="00513ADE" w:rsidP="006D3DD5">
      <w:pPr>
        <w:tabs>
          <w:tab w:val="center" w:pos="4536"/>
        </w:tabs>
        <w:rPr>
          <w:lang w:val="en-US"/>
        </w:rPr>
      </w:pPr>
      <w:r>
        <w:rPr>
          <w:lang w:val="en-US"/>
        </w:rPr>
        <w:t>Barbara</w:t>
      </w:r>
      <w:r>
        <w:rPr>
          <w:lang w:val="en-US"/>
        </w:rPr>
        <w:tab/>
        <w:t>You know just wait, let me finish up this book and I’ll hand it over to you. Then you’ll know how interesting it is.</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(00:37:59:00)</w:t>
      </w:r>
    </w:p>
    <w:p w:rsidR="00513ADE" w:rsidRDefault="00513ADE" w:rsidP="006D3DD5">
      <w:pPr>
        <w:tabs>
          <w:tab w:val="center" w:pos="4536"/>
        </w:tabs>
        <w:rPr>
          <w:lang w:val="en-US"/>
        </w:rPr>
      </w:pPr>
      <w:r>
        <w:rPr>
          <w:lang w:val="en-US"/>
        </w:rPr>
        <w:t>Kerry</w:t>
      </w:r>
      <w:r>
        <w:rPr>
          <w:lang w:val="en-US"/>
        </w:rPr>
        <w:tab/>
        <w:t>But don’t just take it down here, dumb!</w:t>
      </w:r>
    </w:p>
    <w:p w:rsidR="00513ADE" w:rsidRDefault="00513ADE" w:rsidP="006D3DD5">
      <w:pPr>
        <w:tabs>
          <w:tab w:val="center" w:pos="4536"/>
        </w:tabs>
        <w:rPr>
          <w:lang w:val="en-US"/>
        </w:rPr>
      </w:pPr>
    </w:p>
    <w:p w:rsidR="00513ADE" w:rsidRDefault="00513ADE" w:rsidP="006D3DD5">
      <w:pPr>
        <w:tabs>
          <w:tab w:val="center" w:pos="4536"/>
        </w:tabs>
        <w:rPr>
          <w:lang w:val="en-US"/>
        </w:rPr>
      </w:pPr>
      <w:r>
        <w:rPr>
          <w:lang w:val="en-US"/>
        </w:rPr>
        <w:t>(00:38:01:00)</w:t>
      </w:r>
    </w:p>
    <w:p w:rsidR="00513ADE" w:rsidRDefault="00513ADE" w:rsidP="006D3DD5">
      <w:pPr>
        <w:tabs>
          <w:tab w:val="center" w:pos="4536"/>
        </w:tabs>
        <w:rPr>
          <w:lang w:val="en-US"/>
        </w:rPr>
      </w:pPr>
      <w:r>
        <w:rPr>
          <w:lang w:val="en-US"/>
        </w:rPr>
        <w:t>Barbara</w:t>
      </w:r>
      <w:r>
        <w:rPr>
          <w:lang w:val="en-US"/>
        </w:rPr>
        <w:tab/>
        <w:t>My dear don’t complain. We all have our free chances. At least they’ve seen my novel-oh.</w:t>
      </w:r>
    </w:p>
    <w:p w:rsidR="00513ADE" w:rsidRDefault="00513ADE" w:rsidP="006D3DD5">
      <w:pPr>
        <w:tabs>
          <w:tab w:val="center" w:pos="4536"/>
        </w:tabs>
        <w:rPr>
          <w:lang w:val="en-US"/>
        </w:rPr>
      </w:pPr>
      <w:r>
        <w:rPr>
          <w:lang w:val="en-US"/>
        </w:rPr>
        <w:t xml:space="preserve"> </w:t>
      </w:r>
    </w:p>
    <w:p w:rsidR="00513ADE" w:rsidRDefault="00513ADE" w:rsidP="008E171C">
      <w:pPr>
        <w:tabs>
          <w:tab w:val="center" w:pos="4536"/>
        </w:tabs>
        <w:rPr>
          <w:lang w:val="en-US"/>
        </w:rPr>
      </w:pPr>
      <w:r>
        <w:rPr>
          <w:lang w:val="en-US"/>
        </w:rPr>
        <w:t>(00:38:09:00)</w:t>
      </w:r>
    </w:p>
    <w:p w:rsidR="00513ADE" w:rsidRDefault="00513ADE" w:rsidP="008E171C">
      <w:pPr>
        <w:tabs>
          <w:tab w:val="center" w:pos="4536"/>
        </w:tabs>
        <w:rPr>
          <w:lang w:val="en-US"/>
        </w:rPr>
      </w:pPr>
      <w:r>
        <w:rPr>
          <w:lang w:val="en-US"/>
        </w:rPr>
        <w:t>Winnie</w:t>
      </w:r>
      <w:r>
        <w:rPr>
          <w:lang w:val="en-US"/>
        </w:rPr>
        <w:tab/>
        <w:t>Please do that.</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(00:38:12:00)</w:t>
      </w:r>
    </w:p>
    <w:p w:rsidR="00513ADE" w:rsidRDefault="00513ADE" w:rsidP="008E171C">
      <w:pPr>
        <w:tabs>
          <w:tab w:val="center" w:pos="4536"/>
        </w:tabs>
        <w:rPr>
          <w:lang w:val="en-US"/>
        </w:rPr>
      </w:pPr>
      <w:r>
        <w:rPr>
          <w:lang w:val="en-US"/>
        </w:rPr>
        <w:t>Tricia</w:t>
      </w:r>
      <w:r>
        <w:rPr>
          <w:lang w:val="en-US"/>
        </w:rPr>
        <w:tab/>
        <w:t>But that would take some time, you know.</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(00:38:13:00)</w:t>
      </w:r>
    </w:p>
    <w:p w:rsidR="00513ADE" w:rsidRDefault="00513ADE" w:rsidP="008E171C">
      <w:pPr>
        <w:tabs>
          <w:tab w:val="center" w:pos="4536"/>
        </w:tabs>
        <w:rPr>
          <w:lang w:val="en-US"/>
        </w:rPr>
      </w:pPr>
      <w:r>
        <w:rPr>
          <w:lang w:val="en-US"/>
        </w:rPr>
        <w:t>Monica</w:t>
      </w:r>
      <w:r>
        <w:rPr>
          <w:lang w:val="en-US"/>
        </w:rPr>
        <w:tab/>
        <w:t>My dear, I will wait. I don’t have anything to do with that…creation. (laughs)</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(00:38:17:00)</w:t>
      </w:r>
    </w:p>
    <w:p w:rsidR="00513ADE" w:rsidRDefault="00513ADE" w:rsidP="008E171C">
      <w:pPr>
        <w:tabs>
          <w:tab w:val="center" w:pos="4536"/>
        </w:tabs>
        <w:rPr>
          <w:lang w:val="en-US"/>
        </w:rPr>
      </w:pPr>
      <w:r>
        <w:rPr>
          <w:lang w:val="en-US"/>
        </w:rPr>
        <w:t>Winnie</w:t>
      </w:r>
      <w:r>
        <w:rPr>
          <w:lang w:val="en-US"/>
        </w:rPr>
        <w:tab/>
        <w:t>(laughs) there you go girl.</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(00:38:21:00)</w:t>
      </w:r>
    </w:p>
    <w:p w:rsidR="00513ADE" w:rsidRDefault="00513ADE" w:rsidP="008E171C">
      <w:pPr>
        <w:tabs>
          <w:tab w:val="center" w:pos="4536"/>
        </w:tabs>
        <w:rPr>
          <w:lang w:val="en-US"/>
        </w:rPr>
      </w:pPr>
      <w:r>
        <w:rPr>
          <w:lang w:val="en-US"/>
        </w:rPr>
        <w:t>Tricia</w:t>
      </w:r>
      <w:r>
        <w:rPr>
          <w:lang w:val="en-US"/>
        </w:rPr>
        <w:tab/>
        <w:t>You girls are so difficult.</w:t>
      </w:r>
    </w:p>
    <w:p w:rsidR="00513ADE" w:rsidRDefault="00513ADE" w:rsidP="008E171C">
      <w:pPr>
        <w:tabs>
          <w:tab w:val="center" w:pos="4536"/>
        </w:tabs>
        <w:rPr>
          <w:lang w:val="en-US"/>
        </w:rPr>
      </w:pPr>
    </w:p>
    <w:p w:rsidR="00513ADE" w:rsidRDefault="00513ADE" w:rsidP="00E073C1">
      <w:pPr>
        <w:tabs>
          <w:tab w:val="center" w:pos="4536"/>
        </w:tabs>
        <w:rPr>
          <w:lang w:val="en-US"/>
        </w:rPr>
      </w:pPr>
      <w:r>
        <w:rPr>
          <w:lang w:val="en-US"/>
        </w:rPr>
        <w:t>(00:38:23:00)</w:t>
      </w:r>
    </w:p>
    <w:p w:rsidR="00513ADE" w:rsidRDefault="00513ADE" w:rsidP="00E073C1">
      <w:pPr>
        <w:tabs>
          <w:tab w:val="center" w:pos="4536"/>
        </w:tabs>
        <w:rPr>
          <w:lang w:val="en-US"/>
        </w:rPr>
      </w:pPr>
      <w:r>
        <w:rPr>
          <w:lang w:val="en-US"/>
        </w:rPr>
        <w:t>Winnie</w:t>
      </w:r>
      <w:r>
        <w:rPr>
          <w:lang w:val="en-US"/>
        </w:rPr>
        <w:tab/>
        <w:t>Pleas spare me that.</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(00:38:26:00)</w:t>
      </w:r>
    </w:p>
    <w:p w:rsidR="00513ADE" w:rsidRDefault="00513ADE" w:rsidP="008E171C">
      <w:pPr>
        <w:tabs>
          <w:tab w:val="center" w:pos="4536"/>
        </w:tabs>
        <w:rPr>
          <w:lang w:val="en-US"/>
        </w:rPr>
      </w:pPr>
      <w:r>
        <w:rPr>
          <w:lang w:val="en-US"/>
        </w:rPr>
        <w:t>Monica</w:t>
      </w:r>
      <w:r>
        <w:rPr>
          <w:lang w:val="en-US"/>
        </w:rPr>
        <w:tab/>
        <w:t>Let’s go girls.</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(00:38:27:00)</w:t>
      </w:r>
    </w:p>
    <w:p w:rsidR="00513ADE" w:rsidRDefault="00513ADE" w:rsidP="008E171C">
      <w:pPr>
        <w:tabs>
          <w:tab w:val="center" w:pos="4536"/>
        </w:tabs>
        <w:rPr>
          <w:lang w:val="en-US"/>
        </w:rPr>
      </w:pPr>
      <w:r>
        <w:rPr>
          <w:lang w:val="en-US"/>
        </w:rPr>
        <w:t>Winnie</w:t>
      </w:r>
      <w:r>
        <w:rPr>
          <w:lang w:val="en-US"/>
        </w:rPr>
        <w:tab/>
        <w:t>(hisses)</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(00:38:29:00)</w:t>
      </w:r>
    </w:p>
    <w:p w:rsidR="00513ADE" w:rsidRDefault="00513ADE" w:rsidP="008E171C">
      <w:pPr>
        <w:tabs>
          <w:tab w:val="center" w:pos="4536"/>
        </w:tabs>
        <w:rPr>
          <w:lang w:val="en-US"/>
        </w:rPr>
      </w:pPr>
      <w:r>
        <w:rPr>
          <w:lang w:val="en-US"/>
        </w:rPr>
        <w:t>Monica</w:t>
      </w:r>
      <w:r>
        <w:rPr>
          <w:lang w:val="en-US"/>
        </w:rPr>
        <w:tab/>
        <w:t>Let’s go</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(00:38:32:00)</w:t>
      </w:r>
    </w:p>
    <w:p w:rsidR="00513ADE" w:rsidRDefault="00513ADE" w:rsidP="008E171C">
      <w:pPr>
        <w:tabs>
          <w:tab w:val="center" w:pos="4536"/>
        </w:tabs>
        <w:rPr>
          <w:lang w:val="en-US"/>
        </w:rPr>
      </w:pPr>
      <w:r>
        <w:rPr>
          <w:lang w:val="en-US"/>
        </w:rPr>
        <w:t>Barbara</w:t>
      </w:r>
      <w:r>
        <w:rPr>
          <w:lang w:val="en-US"/>
        </w:rPr>
        <w:tab/>
        <w:t>Oh, they’re actually going. (reac) one of these…please.</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(00:38:42:00)</w:t>
      </w:r>
    </w:p>
    <w:p w:rsidR="00513ADE" w:rsidRDefault="00513ADE" w:rsidP="008E171C">
      <w:pPr>
        <w:tabs>
          <w:tab w:val="center" w:pos="4536"/>
        </w:tabs>
        <w:rPr>
          <w:lang w:val="en-US"/>
        </w:rPr>
      </w:pPr>
      <w:r>
        <w:rPr>
          <w:lang w:val="en-US"/>
        </w:rPr>
        <w:t>Kerry</w:t>
      </w:r>
      <w:r>
        <w:rPr>
          <w:lang w:val="en-US"/>
        </w:rPr>
        <w:tab/>
        <w:t>Alright, maybe just leave here than boil to death.</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(00:38:47:00)</w:t>
      </w:r>
    </w:p>
    <w:p w:rsidR="00513ADE" w:rsidRDefault="00513ADE" w:rsidP="008E171C">
      <w:pPr>
        <w:tabs>
          <w:tab w:val="center" w:pos="4536"/>
        </w:tabs>
        <w:rPr>
          <w:lang w:val="en-US"/>
        </w:rPr>
      </w:pPr>
      <w:r>
        <w:rPr>
          <w:lang w:val="en-US"/>
        </w:rPr>
        <w:t>Barbara</w:t>
      </w:r>
      <w:r>
        <w:rPr>
          <w:lang w:val="en-US"/>
        </w:rPr>
        <w:tab/>
        <w:t>Ok, let’s go.</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(00:39:06:00)</w:t>
      </w:r>
    </w:p>
    <w:p w:rsidR="00513ADE" w:rsidRDefault="00513ADE" w:rsidP="008E171C">
      <w:pPr>
        <w:tabs>
          <w:tab w:val="center" w:pos="4536"/>
        </w:tabs>
        <w:rPr>
          <w:lang w:val="en-US"/>
        </w:rPr>
      </w:pPr>
      <w:r>
        <w:rPr>
          <w:lang w:val="en-US"/>
        </w:rPr>
        <w:t>Philip</w:t>
      </w:r>
      <w:r>
        <w:rPr>
          <w:lang w:val="en-US"/>
        </w:rPr>
        <w:tab/>
        <w:t>(reac)</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(00:39:08:00)</w:t>
      </w:r>
    </w:p>
    <w:p w:rsidR="00513ADE" w:rsidRDefault="00513ADE" w:rsidP="008E171C">
      <w:pPr>
        <w:tabs>
          <w:tab w:val="center" w:pos="4536"/>
        </w:tabs>
        <w:rPr>
          <w:lang w:val="en-US"/>
        </w:rPr>
      </w:pPr>
      <w:r>
        <w:rPr>
          <w:lang w:val="en-US"/>
        </w:rPr>
        <w:t>Desmond</w:t>
      </w:r>
      <w:r>
        <w:rPr>
          <w:lang w:val="en-US"/>
        </w:rPr>
        <w:tab/>
        <w:t>(reac)</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(00:39:10:00)</w:t>
      </w:r>
    </w:p>
    <w:p w:rsidR="00513ADE" w:rsidRDefault="00513ADE" w:rsidP="008E171C">
      <w:pPr>
        <w:tabs>
          <w:tab w:val="center" w:pos="4536"/>
        </w:tabs>
        <w:rPr>
          <w:lang w:val="en-US"/>
        </w:rPr>
      </w:pPr>
      <w:r>
        <w:rPr>
          <w:lang w:val="en-US"/>
        </w:rPr>
        <w:t>Philip</w:t>
      </w:r>
      <w:r>
        <w:rPr>
          <w:lang w:val="en-US"/>
        </w:rPr>
        <w:tab/>
        <w:t>What were you and that girl doing in front of the class?</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(00:39:13:00)</w:t>
      </w:r>
    </w:p>
    <w:p w:rsidR="00513ADE" w:rsidRDefault="00513ADE" w:rsidP="008E171C">
      <w:pPr>
        <w:tabs>
          <w:tab w:val="center" w:pos="4536"/>
        </w:tabs>
        <w:rPr>
          <w:lang w:val="en-US"/>
        </w:rPr>
      </w:pPr>
      <w:r>
        <w:rPr>
          <w:lang w:val="en-US"/>
        </w:rPr>
        <w:t>Desmond</w:t>
      </w:r>
      <w:r>
        <w:rPr>
          <w:lang w:val="en-US"/>
        </w:rPr>
        <w:tab/>
        <w:t>I just met her there yesterday. Who knows? But I think she’s different kind of person. I don’t know, I noticed at first sight. I’ve never had such feeling before.</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(00:39:43:00)</w:t>
      </w:r>
    </w:p>
    <w:p w:rsidR="00513ADE" w:rsidRDefault="00513ADE" w:rsidP="008E171C">
      <w:pPr>
        <w:tabs>
          <w:tab w:val="center" w:pos="4536"/>
        </w:tabs>
        <w:rPr>
          <w:lang w:val="en-US"/>
        </w:rPr>
      </w:pPr>
      <w:r>
        <w:rPr>
          <w:lang w:val="en-US"/>
        </w:rPr>
        <w:t>Philip</w:t>
      </w:r>
      <w:r>
        <w:rPr>
          <w:lang w:val="en-US"/>
        </w:rPr>
        <w:tab/>
        <w:t>Likeness at first sight. Hmn no, I’ve never heard of love at first sight. Well, likeness…</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(00:39:51:00)</w:t>
      </w:r>
    </w:p>
    <w:p w:rsidR="00513ADE" w:rsidRDefault="00513ADE" w:rsidP="008E171C">
      <w:pPr>
        <w:tabs>
          <w:tab w:val="center" w:pos="4536"/>
        </w:tabs>
        <w:rPr>
          <w:lang w:val="en-US"/>
        </w:rPr>
      </w:pPr>
      <w:r>
        <w:rPr>
          <w:lang w:val="en-US"/>
        </w:rPr>
        <w:t>Desmond</w:t>
      </w:r>
      <w:r>
        <w:rPr>
          <w:lang w:val="en-US"/>
        </w:rPr>
        <w:tab/>
        <w:t>Mine is not that. There’s this girl…</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(00:39:54:00)</w:t>
      </w:r>
    </w:p>
    <w:p w:rsidR="00513ADE" w:rsidRDefault="00513ADE" w:rsidP="008E171C">
      <w:pPr>
        <w:tabs>
          <w:tab w:val="center" w:pos="4536"/>
        </w:tabs>
        <w:rPr>
          <w:lang w:val="en-US"/>
        </w:rPr>
      </w:pPr>
      <w:r>
        <w:rPr>
          <w:lang w:val="en-US"/>
        </w:rPr>
        <w:t>Philip</w:t>
      </w:r>
      <w:r>
        <w:rPr>
          <w:lang w:val="en-US"/>
        </w:rPr>
        <w:tab/>
        <w:t>Monica, right?</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(00:39:55:00)</w:t>
      </w:r>
    </w:p>
    <w:p w:rsidR="00513ADE" w:rsidRDefault="00513ADE" w:rsidP="008E171C">
      <w:pPr>
        <w:tabs>
          <w:tab w:val="center" w:pos="4536"/>
        </w:tabs>
        <w:rPr>
          <w:lang w:val="en-US"/>
        </w:rPr>
      </w:pPr>
      <w:r>
        <w:rPr>
          <w:lang w:val="en-US"/>
        </w:rPr>
        <w:t>Desmond</w:t>
      </w:r>
      <w:r>
        <w:rPr>
          <w:lang w:val="en-US"/>
        </w:rPr>
        <w:tab/>
        <w:t>Not Monica, Sophie.</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(00:39:58:00)</w:t>
      </w:r>
    </w:p>
    <w:p w:rsidR="00513ADE" w:rsidRDefault="00513ADE" w:rsidP="008E171C">
      <w:pPr>
        <w:tabs>
          <w:tab w:val="center" w:pos="4536"/>
        </w:tabs>
        <w:rPr>
          <w:lang w:val="en-US"/>
        </w:rPr>
      </w:pPr>
      <w:r>
        <w:rPr>
          <w:lang w:val="en-US"/>
        </w:rPr>
        <w:t>Philip</w:t>
      </w:r>
      <w:r>
        <w:rPr>
          <w:lang w:val="en-US"/>
        </w:rPr>
        <w:tab/>
        <w:t>Who bears that name in this school?</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(00:40:01:00)</w:t>
      </w:r>
    </w:p>
    <w:p w:rsidR="00513ADE" w:rsidRDefault="00513ADE" w:rsidP="008E171C">
      <w:pPr>
        <w:tabs>
          <w:tab w:val="center" w:pos="4536"/>
        </w:tabs>
        <w:rPr>
          <w:lang w:val="en-US"/>
        </w:rPr>
      </w:pPr>
      <w:r>
        <w:rPr>
          <w:lang w:val="en-US"/>
        </w:rPr>
        <w:t>Desmond</w:t>
      </w:r>
      <w:r>
        <w:rPr>
          <w:lang w:val="en-US"/>
        </w:rPr>
        <w:tab/>
        <w:t>I should be asking you, ehm she said her name is Sophie…and she seems like a very serious student. You know, she has this awe of excellence in her, and I think I like her.</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(00:40:14:00)</w:t>
      </w:r>
    </w:p>
    <w:p w:rsidR="00513ADE" w:rsidRDefault="00513ADE" w:rsidP="008E171C">
      <w:pPr>
        <w:tabs>
          <w:tab w:val="center" w:pos="4536"/>
        </w:tabs>
        <w:rPr>
          <w:lang w:val="en-US"/>
        </w:rPr>
      </w:pPr>
      <w:r>
        <w:rPr>
          <w:lang w:val="en-US"/>
        </w:rPr>
        <w:t>Philip</w:t>
      </w:r>
      <w:r>
        <w:rPr>
          <w:lang w:val="en-US"/>
        </w:rPr>
        <w:tab/>
        <w:t>What about Barbara?</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(00:40:16:00)</w:t>
      </w:r>
    </w:p>
    <w:p w:rsidR="00513ADE" w:rsidRDefault="00513ADE" w:rsidP="008E171C">
      <w:pPr>
        <w:tabs>
          <w:tab w:val="center" w:pos="4536"/>
        </w:tabs>
        <w:rPr>
          <w:lang w:val="en-US"/>
        </w:rPr>
      </w:pPr>
      <w:r>
        <w:rPr>
          <w:lang w:val="en-US"/>
        </w:rPr>
        <w:t>Desmond</w:t>
      </w:r>
      <w:r>
        <w:rPr>
          <w:lang w:val="en-US"/>
        </w:rPr>
        <w:tab/>
        <w:t>Dude, you’re confused. It’s Sophie we should be talking about here. Come on, let’s leave this place.</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(00:40:21:00)</w:t>
      </w:r>
    </w:p>
    <w:p w:rsidR="00513ADE" w:rsidRDefault="00513ADE" w:rsidP="008E171C">
      <w:pPr>
        <w:tabs>
          <w:tab w:val="center" w:pos="4536"/>
        </w:tabs>
        <w:rPr>
          <w:lang w:val="en-US"/>
        </w:rPr>
      </w:pPr>
      <w:r>
        <w:rPr>
          <w:lang w:val="en-US"/>
        </w:rPr>
        <w:t>Philip</w:t>
      </w:r>
      <w:r>
        <w:rPr>
          <w:lang w:val="en-US"/>
        </w:rPr>
        <w:tab/>
        <w:t>(reac) Well it’s ok.</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(00:40:28:00)</w:t>
      </w:r>
    </w:p>
    <w:p w:rsidR="00513ADE" w:rsidRDefault="00513ADE" w:rsidP="008E171C">
      <w:pPr>
        <w:tabs>
          <w:tab w:val="center" w:pos="4536"/>
        </w:tabs>
        <w:rPr>
          <w:lang w:val="en-US"/>
        </w:rPr>
      </w:pPr>
      <w:r>
        <w:rPr>
          <w:lang w:val="en-US"/>
        </w:rPr>
        <w:t>Girls</w:t>
      </w:r>
      <w:r>
        <w:rPr>
          <w:lang w:val="en-US"/>
        </w:rPr>
        <w:tab/>
        <w:t>(laugh)</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(00:40:30:00)</w:t>
      </w:r>
    </w:p>
    <w:p w:rsidR="00513ADE" w:rsidRDefault="00513ADE" w:rsidP="008E171C">
      <w:pPr>
        <w:tabs>
          <w:tab w:val="center" w:pos="4536"/>
        </w:tabs>
        <w:rPr>
          <w:lang w:val="en-US"/>
        </w:rPr>
      </w:pPr>
      <w:r>
        <w:rPr>
          <w:lang w:val="en-US"/>
        </w:rPr>
        <w:t>Scarlet</w:t>
      </w:r>
      <w:r>
        <w:rPr>
          <w:lang w:val="en-US"/>
        </w:rPr>
        <w:tab/>
        <w:t>Can you guys keep a secret?</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(00:40:35:00)</w:t>
      </w:r>
    </w:p>
    <w:p w:rsidR="00513ADE" w:rsidRDefault="00513ADE" w:rsidP="008E171C">
      <w:pPr>
        <w:tabs>
          <w:tab w:val="center" w:pos="4536"/>
        </w:tabs>
        <w:rPr>
          <w:lang w:val="en-US"/>
        </w:rPr>
      </w:pPr>
      <w:r>
        <w:rPr>
          <w:lang w:val="en-US"/>
        </w:rPr>
        <w:t>Dark2</w:t>
      </w:r>
      <w:r>
        <w:rPr>
          <w:lang w:val="en-US"/>
        </w:rPr>
        <w:tab/>
        <w:t>I think nobody is actually here, so why not? Go on.</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(00:40:37:00)</w:t>
      </w:r>
    </w:p>
    <w:p w:rsidR="00513ADE" w:rsidRDefault="00513ADE" w:rsidP="008E171C">
      <w:pPr>
        <w:tabs>
          <w:tab w:val="center" w:pos="4536"/>
        </w:tabs>
        <w:rPr>
          <w:lang w:val="en-US"/>
        </w:rPr>
      </w:pPr>
      <w:r>
        <w:rPr>
          <w:lang w:val="en-US"/>
        </w:rPr>
        <w:t>Scarlet</w:t>
      </w:r>
      <w:r>
        <w:rPr>
          <w:lang w:val="en-US"/>
        </w:rPr>
        <w:tab/>
        <w:t>Hmmn, I have Desmond’s private number.</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(00:40:43:00)</w:t>
      </w:r>
    </w:p>
    <w:p w:rsidR="00513ADE" w:rsidRDefault="00513ADE" w:rsidP="008E171C">
      <w:pPr>
        <w:tabs>
          <w:tab w:val="center" w:pos="4536"/>
        </w:tabs>
        <w:rPr>
          <w:lang w:val="en-US"/>
        </w:rPr>
      </w:pPr>
      <w:r>
        <w:rPr>
          <w:lang w:val="en-US"/>
        </w:rPr>
        <w:t>Dark3</w:t>
      </w:r>
      <w:r>
        <w:rPr>
          <w:lang w:val="en-US"/>
        </w:rPr>
        <w:tab/>
        <w:t>Really? Desmond, the new student everyone is talking about?</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(00:40:47:00)</w:t>
      </w:r>
    </w:p>
    <w:p w:rsidR="00513ADE" w:rsidRDefault="00513ADE" w:rsidP="008E171C">
      <w:pPr>
        <w:tabs>
          <w:tab w:val="center" w:pos="4536"/>
        </w:tabs>
        <w:rPr>
          <w:lang w:val="en-US"/>
        </w:rPr>
      </w:pPr>
      <w:r>
        <w:rPr>
          <w:lang w:val="en-US"/>
        </w:rPr>
        <w:t>Scarlet</w:t>
      </w:r>
      <w:r>
        <w:rPr>
          <w:lang w:val="en-US"/>
        </w:rPr>
        <w:tab/>
        <w:t>Yeah, the one and only. I’m just surprised it’s me.</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(00:40:49:00)</w:t>
      </w:r>
    </w:p>
    <w:p w:rsidR="00513ADE" w:rsidRDefault="00513ADE" w:rsidP="008E171C">
      <w:pPr>
        <w:tabs>
          <w:tab w:val="center" w:pos="4536"/>
        </w:tabs>
        <w:rPr>
          <w:lang w:val="en-US"/>
        </w:rPr>
      </w:pPr>
      <w:r>
        <w:rPr>
          <w:lang w:val="en-US"/>
        </w:rPr>
        <w:t>Dark4</w:t>
      </w:r>
      <w:r>
        <w:rPr>
          <w:lang w:val="en-US"/>
        </w:rPr>
        <w:tab/>
        <w:t>So that was it?</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(00:40:51:00)</w:t>
      </w:r>
    </w:p>
    <w:p w:rsidR="00513ADE" w:rsidRDefault="00513ADE" w:rsidP="008E171C">
      <w:pPr>
        <w:tabs>
          <w:tab w:val="center" w:pos="4536"/>
        </w:tabs>
        <w:rPr>
          <w:lang w:val="en-US"/>
        </w:rPr>
      </w:pPr>
      <w:r>
        <w:rPr>
          <w:lang w:val="en-US"/>
        </w:rPr>
        <w:t>Scarlet</w:t>
      </w:r>
      <w:r>
        <w:rPr>
          <w:lang w:val="en-US"/>
        </w:rPr>
        <w:tab/>
        <w:t>(reac)</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(00:40:52:00)</w:t>
      </w:r>
    </w:p>
    <w:p w:rsidR="00513ADE" w:rsidRDefault="00513ADE" w:rsidP="008E171C">
      <w:pPr>
        <w:tabs>
          <w:tab w:val="center" w:pos="4536"/>
        </w:tabs>
        <w:rPr>
          <w:lang w:val="en-US"/>
        </w:rPr>
      </w:pPr>
      <w:r>
        <w:rPr>
          <w:lang w:val="en-US"/>
        </w:rPr>
        <w:t>Dark4</w:t>
      </w:r>
      <w:r>
        <w:rPr>
          <w:lang w:val="en-US"/>
        </w:rPr>
        <w:tab/>
        <w:t>(hisses) please say something else.</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(00:40:55:00)</w:t>
      </w:r>
    </w:p>
    <w:p w:rsidR="00513ADE" w:rsidRDefault="00513ADE" w:rsidP="008E171C">
      <w:pPr>
        <w:tabs>
          <w:tab w:val="center" w:pos="4536"/>
        </w:tabs>
        <w:rPr>
          <w:lang w:val="en-US"/>
        </w:rPr>
      </w:pPr>
      <w:r>
        <w:rPr>
          <w:lang w:val="en-US"/>
        </w:rPr>
        <w:t>Elsie</w:t>
      </w:r>
      <w:r>
        <w:rPr>
          <w:lang w:val="en-US"/>
        </w:rPr>
        <w:tab/>
        <w:t>(reac) My dear, you’re so lucky-oh</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(00:41:00:00)</w:t>
      </w:r>
    </w:p>
    <w:p w:rsidR="00513ADE" w:rsidRDefault="00513ADE" w:rsidP="008E171C">
      <w:pPr>
        <w:tabs>
          <w:tab w:val="center" w:pos="4536"/>
        </w:tabs>
        <w:rPr>
          <w:lang w:val="en-US"/>
        </w:rPr>
      </w:pPr>
      <w:r>
        <w:rPr>
          <w:lang w:val="en-US"/>
        </w:rPr>
        <w:t>Scarlet</w:t>
      </w:r>
      <w:r>
        <w:rPr>
          <w:lang w:val="en-US"/>
        </w:rPr>
        <w:tab/>
        <w:t>Thanks girls, so what do you think?</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(00:41:03:00)</w:t>
      </w:r>
    </w:p>
    <w:p w:rsidR="00513ADE" w:rsidRDefault="00513ADE" w:rsidP="008E171C">
      <w:pPr>
        <w:tabs>
          <w:tab w:val="center" w:pos="4536"/>
        </w:tabs>
        <w:rPr>
          <w:lang w:val="en-US"/>
        </w:rPr>
      </w:pPr>
      <w:r>
        <w:rPr>
          <w:lang w:val="en-US"/>
        </w:rPr>
        <w:t>Dark3</w:t>
      </w:r>
      <w:r>
        <w:rPr>
          <w:lang w:val="en-US"/>
        </w:rPr>
        <w:tab/>
        <w:t>As or me, I don’t think it’s right and ehm…do you actually need a guy now?</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(00:41:09:00)</w:t>
      </w:r>
    </w:p>
    <w:p w:rsidR="00513ADE" w:rsidRDefault="00513ADE" w:rsidP="008E171C">
      <w:pPr>
        <w:tabs>
          <w:tab w:val="center" w:pos="4536"/>
        </w:tabs>
        <w:rPr>
          <w:lang w:val="en-US"/>
        </w:rPr>
      </w:pPr>
      <w:r>
        <w:rPr>
          <w:lang w:val="en-US"/>
        </w:rPr>
        <w:t>Dark2</w:t>
      </w:r>
      <w:r>
        <w:rPr>
          <w:lang w:val="en-US"/>
        </w:rPr>
        <w:tab/>
        <w:t>I get compliments too, but I just have to ignore them.</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(00:41:13:00)</w:t>
      </w:r>
    </w:p>
    <w:p w:rsidR="00513ADE" w:rsidRDefault="00513ADE" w:rsidP="008E171C">
      <w:pPr>
        <w:tabs>
          <w:tab w:val="center" w:pos="4536"/>
        </w:tabs>
        <w:rPr>
          <w:lang w:val="en-US"/>
        </w:rPr>
      </w:pPr>
      <w:r>
        <w:rPr>
          <w:lang w:val="en-US"/>
        </w:rPr>
        <w:t>Scarlet</w:t>
      </w:r>
      <w:r>
        <w:rPr>
          <w:lang w:val="en-US"/>
        </w:rPr>
        <w:tab/>
        <w:t>Mummy’s girls. When will you girls wake up? I’m sure you still wear diapers.</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(00:41:18:00)</w:t>
      </w:r>
    </w:p>
    <w:p w:rsidR="00513ADE" w:rsidRDefault="00513ADE" w:rsidP="008E171C">
      <w:pPr>
        <w:tabs>
          <w:tab w:val="center" w:pos="4536"/>
        </w:tabs>
        <w:rPr>
          <w:lang w:val="en-US"/>
        </w:rPr>
      </w:pPr>
      <w:r>
        <w:rPr>
          <w:lang w:val="en-US"/>
        </w:rPr>
        <w:t>Elsie</w:t>
      </w:r>
      <w:r>
        <w:rPr>
          <w:lang w:val="en-US"/>
        </w:rPr>
        <w:tab/>
        <w:t>(laughs)</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(00:41:19:00)</w:t>
      </w:r>
    </w:p>
    <w:p w:rsidR="00513ADE" w:rsidRDefault="00513ADE" w:rsidP="008E171C">
      <w:pPr>
        <w:tabs>
          <w:tab w:val="center" w:pos="4536"/>
        </w:tabs>
        <w:rPr>
          <w:lang w:val="en-US"/>
        </w:rPr>
      </w:pPr>
      <w:r>
        <w:rPr>
          <w:lang w:val="en-US"/>
        </w:rPr>
        <w:t>Dark4</w:t>
      </w:r>
      <w:r>
        <w:rPr>
          <w:lang w:val="en-US"/>
        </w:rPr>
        <w:tab/>
        <w:t>(reac)</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(00:41:22:00)</w:t>
      </w:r>
    </w:p>
    <w:p w:rsidR="00513ADE" w:rsidRDefault="00513ADE" w:rsidP="008E171C">
      <w:pPr>
        <w:tabs>
          <w:tab w:val="center" w:pos="4536"/>
        </w:tabs>
        <w:rPr>
          <w:lang w:val="en-US"/>
        </w:rPr>
      </w:pPr>
      <w:r>
        <w:rPr>
          <w:lang w:val="en-US"/>
        </w:rPr>
        <w:t>Dark3</w:t>
      </w:r>
      <w:r>
        <w:rPr>
          <w:lang w:val="en-US"/>
        </w:rPr>
        <w:tab/>
        <w:t>Wait…wait…wait, just because you do it with anyone for a packet of chocolate doesn’t mean everyone else will. As for me, I value my body a bit higher than that.</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(00:41:31:00)</w:t>
      </w:r>
    </w:p>
    <w:p w:rsidR="00513ADE" w:rsidRDefault="00513ADE" w:rsidP="008E171C">
      <w:pPr>
        <w:tabs>
          <w:tab w:val="center" w:pos="4536"/>
        </w:tabs>
        <w:rPr>
          <w:lang w:val="en-US"/>
        </w:rPr>
      </w:pPr>
      <w:r>
        <w:rPr>
          <w:lang w:val="en-US"/>
        </w:rPr>
        <w:t>Dark4</w:t>
      </w:r>
      <w:r>
        <w:rPr>
          <w:lang w:val="en-US"/>
        </w:rPr>
        <w:tab/>
        <w:t>(reac)</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(00:41:31:00)</w:t>
      </w:r>
    </w:p>
    <w:p w:rsidR="00513ADE" w:rsidRDefault="00513ADE" w:rsidP="008E171C">
      <w:pPr>
        <w:tabs>
          <w:tab w:val="center" w:pos="4536"/>
        </w:tabs>
        <w:rPr>
          <w:lang w:val="en-US"/>
        </w:rPr>
      </w:pPr>
      <w:r>
        <w:rPr>
          <w:lang w:val="en-US"/>
        </w:rPr>
        <w:t>Dark2</w:t>
      </w:r>
      <w:r>
        <w:rPr>
          <w:lang w:val="en-US"/>
        </w:rPr>
        <w:tab/>
        <w:t>(laughs)</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(00:41:33:00)</w:t>
      </w:r>
    </w:p>
    <w:p w:rsidR="00513ADE" w:rsidRDefault="00513ADE" w:rsidP="008E171C">
      <w:pPr>
        <w:tabs>
          <w:tab w:val="center" w:pos="4536"/>
        </w:tabs>
        <w:rPr>
          <w:lang w:val="en-US"/>
        </w:rPr>
      </w:pPr>
      <w:r>
        <w:rPr>
          <w:lang w:val="en-US"/>
        </w:rPr>
        <w:t>Scarlet</w:t>
      </w:r>
      <w:r>
        <w:rPr>
          <w:lang w:val="en-US"/>
        </w:rPr>
        <w:tab/>
        <w:t>Woo, you’re calling me easy…you called me easy.</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(00:41:38:00)</w:t>
      </w:r>
    </w:p>
    <w:p w:rsidR="00513ADE" w:rsidRDefault="00513ADE" w:rsidP="008E171C">
      <w:pPr>
        <w:tabs>
          <w:tab w:val="center" w:pos="4536"/>
        </w:tabs>
        <w:rPr>
          <w:lang w:val="en-US"/>
        </w:rPr>
      </w:pPr>
      <w:r>
        <w:rPr>
          <w:lang w:val="en-US"/>
        </w:rPr>
        <w:t>Dark3</w:t>
      </w:r>
      <w:r>
        <w:rPr>
          <w:lang w:val="en-US"/>
        </w:rPr>
        <w:tab/>
        <w:t>I didn’t say that.</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(00:41:39:00)</w:t>
      </w:r>
    </w:p>
    <w:p w:rsidR="00513ADE" w:rsidRDefault="00513ADE" w:rsidP="008E171C">
      <w:pPr>
        <w:tabs>
          <w:tab w:val="center" w:pos="4536"/>
        </w:tabs>
        <w:rPr>
          <w:lang w:val="en-US"/>
        </w:rPr>
      </w:pPr>
      <w:r>
        <w:rPr>
          <w:lang w:val="en-US"/>
        </w:rPr>
        <w:t>Scarlet</w:t>
      </w:r>
      <w:r>
        <w:rPr>
          <w:lang w:val="en-US"/>
        </w:rPr>
        <w:tab/>
        <w:t>What did you mean then? What did you mean? Eh? Eh?</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(00:41:42:00)</w:t>
      </w:r>
    </w:p>
    <w:p w:rsidR="00513ADE" w:rsidRDefault="00513ADE" w:rsidP="008E171C">
      <w:pPr>
        <w:tabs>
          <w:tab w:val="center" w:pos="4536"/>
        </w:tabs>
        <w:rPr>
          <w:lang w:val="en-US"/>
        </w:rPr>
      </w:pPr>
      <w:r>
        <w:rPr>
          <w:lang w:val="en-US"/>
        </w:rPr>
        <w:t>Dark4</w:t>
      </w:r>
      <w:r>
        <w:rPr>
          <w:lang w:val="en-US"/>
        </w:rPr>
        <w:tab/>
        <w:t>That’s enough. Girls we are supposed to be friends. But if we keep doing like this, then I’m leaving.</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(00:41:48:00)</w:t>
      </w:r>
    </w:p>
    <w:p w:rsidR="00513ADE" w:rsidRDefault="00513ADE" w:rsidP="008E171C">
      <w:pPr>
        <w:tabs>
          <w:tab w:val="center" w:pos="4536"/>
        </w:tabs>
        <w:rPr>
          <w:lang w:val="en-US"/>
        </w:rPr>
      </w:pPr>
      <w:r>
        <w:rPr>
          <w:lang w:val="en-US"/>
        </w:rPr>
        <w:t>Elsie</w:t>
      </w:r>
      <w:r>
        <w:rPr>
          <w:lang w:val="en-US"/>
        </w:rPr>
        <w:tab/>
        <w:t>(hisses)</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(00:41:48:00)</w:t>
      </w:r>
    </w:p>
    <w:p w:rsidR="00513ADE" w:rsidRDefault="00513ADE" w:rsidP="008E171C">
      <w:pPr>
        <w:tabs>
          <w:tab w:val="center" w:pos="4536"/>
        </w:tabs>
        <w:rPr>
          <w:lang w:val="en-US"/>
        </w:rPr>
      </w:pPr>
      <w:r>
        <w:rPr>
          <w:lang w:val="en-US"/>
        </w:rPr>
        <w:t>Scarlet</w:t>
      </w:r>
      <w:r>
        <w:rPr>
          <w:lang w:val="en-US"/>
        </w:rPr>
        <w:tab/>
        <w:t>(reac)</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(00:41:52:00)</w:t>
      </w:r>
    </w:p>
    <w:p w:rsidR="00513ADE" w:rsidRDefault="00513ADE" w:rsidP="008E171C">
      <w:pPr>
        <w:tabs>
          <w:tab w:val="center" w:pos="4536"/>
        </w:tabs>
        <w:rPr>
          <w:lang w:val="en-US"/>
        </w:rPr>
      </w:pPr>
      <w:r>
        <w:rPr>
          <w:lang w:val="en-US"/>
        </w:rPr>
        <w:t>Dark2</w:t>
      </w:r>
      <w:r>
        <w:rPr>
          <w:lang w:val="en-US"/>
        </w:rPr>
        <w:tab/>
        <w:t>I’m not saying a word.</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(00:41:58:00)</w:t>
      </w:r>
    </w:p>
    <w:p w:rsidR="00513ADE" w:rsidRDefault="00513ADE" w:rsidP="008E171C">
      <w:pPr>
        <w:tabs>
          <w:tab w:val="center" w:pos="4536"/>
        </w:tabs>
        <w:rPr>
          <w:lang w:val="en-US"/>
        </w:rPr>
      </w:pPr>
      <w:r>
        <w:rPr>
          <w:lang w:val="en-US"/>
        </w:rPr>
        <w:t>Dark3</w:t>
      </w:r>
      <w:r>
        <w:rPr>
          <w:lang w:val="en-US"/>
        </w:rPr>
        <w:tab/>
        <w:t>Scarlet, I am your friend. Being beautiful is not enough, but guiding ourselves is what matters. Bye girls</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(00:42:02:00)</w:t>
      </w:r>
    </w:p>
    <w:p w:rsidR="00513ADE" w:rsidRDefault="00513ADE" w:rsidP="008E171C">
      <w:pPr>
        <w:tabs>
          <w:tab w:val="center" w:pos="4536"/>
        </w:tabs>
        <w:rPr>
          <w:lang w:val="en-US"/>
        </w:rPr>
      </w:pPr>
      <w:r>
        <w:rPr>
          <w:lang w:val="en-US"/>
        </w:rPr>
        <w:t>Scarlet</w:t>
      </w:r>
      <w:r>
        <w:rPr>
          <w:lang w:val="en-US"/>
        </w:rPr>
        <w:tab/>
        <w:t>(reac, hisses)</w:t>
      </w:r>
    </w:p>
    <w:p w:rsidR="00513ADE" w:rsidRDefault="00513ADE" w:rsidP="008E171C">
      <w:pPr>
        <w:tabs>
          <w:tab w:val="center" w:pos="4536"/>
        </w:tabs>
        <w:rPr>
          <w:lang w:val="en-US"/>
        </w:rPr>
      </w:pPr>
    </w:p>
    <w:p w:rsidR="00513ADE" w:rsidRDefault="00513ADE" w:rsidP="008E171C">
      <w:pPr>
        <w:tabs>
          <w:tab w:val="center" w:pos="4536"/>
        </w:tabs>
        <w:rPr>
          <w:lang w:val="en-US"/>
        </w:rPr>
      </w:pPr>
      <w:r>
        <w:rPr>
          <w:lang w:val="en-US"/>
        </w:rPr>
        <w:t>(00:42:03:00)</w:t>
      </w:r>
    </w:p>
    <w:p w:rsidR="00513ADE" w:rsidRDefault="00513ADE" w:rsidP="002912E0">
      <w:pPr>
        <w:tabs>
          <w:tab w:val="center" w:pos="4536"/>
        </w:tabs>
        <w:rPr>
          <w:lang w:val="en-US"/>
        </w:rPr>
      </w:pPr>
      <w:r>
        <w:rPr>
          <w:lang w:val="en-US"/>
        </w:rPr>
        <w:t>Elsie</w:t>
      </w:r>
      <w:r>
        <w:rPr>
          <w:lang w:val="en-US"/>
        </w:rPr>
        <w:tab/>
        <w:t>(reac) (laughs)</w:t>
      </w:r>
    </w:p>
    <w:p w:rsidR="00513ADE" w:rsidRDefault="00513ADE" w:rsidP="008E171C">
      <w:pPr>
        <w:tabs>
          <w:tab w:val="center" w:pos="4536"/>
        </w:tabs>
        <w:rPr>
          <w:lang w:val="en-US"/>
        </w:rPr>
      </w:pPr>
    </w:p>
    <w:p w:rsidR="00513ADE" w:rsidRDefault="00513ADE" w:rsidP="00A135A7">
      <w:pPr>
        <w:tabs>
          <w:tab w:val="center" w:pos="4536"/>
        </w:tabs>
        <w:rPr>
          <w:lang w:val="en-US"/>
        </w:rPr>
      </w:pPr>
      <w:r>
        <w:rPr>
          <w:lang w:val="en-US"/>
        </w:rPr>
        <w:t>(00:42:22:00)</w:t>
      </w:r>
    </w:p>
    <w:p w:rsidR="00513ADE" w:rsidRDefault="00513ADE" w:rsidP="00A135A7">
      <w:pPr>
        <w:tabs>
          <w:tab w:val="center" w:pos="4536"/>
        </w:tabs>
        <w:rPr>
          <w:lang w:val="en-US"/>
        </w:rPr>
      </w:pPr>
      <w:r>
        <w:rPr>
          <w:lang w:val="en-US"/>
        </w:rPr>
        <w:t>Scarlet</w:t>
      </w:r>
      <w:r>
        <w:rPr>
          <w:lang w:val="en-US"/>
        </w:rPr>
        <w:tab/>
        <w:t>(laughs) It’s so funny (reac) Why are you laughing?</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(00:42:32:00)</w:t>
      </w:r>
    </w:p>
    <w:p w:rsidR="00513ADE" w:rsidRDefault="00513ADE" w:rsidP="00A135A7">
      <w:pPr>
        <w:tabs>
          <w:tab w:val="center" w:pos="4536"/>
        </w:tabs>
        <w:rPr>
          <w:lang w:val="en-US"/>
        </w:rPr>
      </w:pPr>
      <w:r>
        <w:rPr>
          <w:lang w:val="en-US"/>
        </w:rPr>
        <w:t>Elsie</w:t>
      </w:r>
      <w:r>
        <w:rPr>
          <w:lang w:val="en-US"/>
        </w:rPr>
        <w:tab/>
        <w:t>Do you want me to cry?(reac)</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(00:42:34:00)</w:t>
      </w:r>
    </w:p>
    <w:p w:rsidR="00513ADE" w:rsidRDefault="00513ADE" w:rsidP="00A135A7">
      <w:pPr>
        <w:tabs>
          <w:tab w:val="center" w:pos="4536"/>
        </w:tabs>
        <w:rPr>
          <w:lang w:val="en-US"/>
        </w:rPr>
      </w:pPr>
      <w:r>
        <w:rPr>
          <w:lang w:val="en-US"/>
        </w:rPr>
        <w:t>Scarlet</w:t>
      </w:r>
      <w:r>
        <w:rPr>
          <w:lang w:val="en-US"/>
        </w:rPr>
        <w:tab/>
        <w:t>(laughs)</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(00:42:39:00)</w:t>
      </w:r>
    </w:p>
    <w:p w:rsidR="00513ADE" w:rsidRDefault="00513ADE" w:rsidP="00A135A7">
      <w:pPr>
        <w:tabs>
          <w:tab w:val="center" w:pos="4536"/>
        </w:tabs>
        <w:rPr>
          <w:lang w:val="en-US"/>
        </w:rPr>
      </w:pPr>
      <w:r>
        <w:rPr>
          <w:lang w:val="en-US"/>
        </w:rPr>
        <w:t>Elsie</w:t>
      </w:r>
      <w:r>
        <w:rPr>
          <w:lang w:val="en-US"/>
        </w:rPr>
        <w:tab/>
        <w:t>But girlfriend, did you have to lie?</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(00:42:41:00)</w:t>
      </w:r>
    </w:p>
    <w:p w:rsidR="00513ADE" w:rsidRDefault="00513ADE" w:rsidP="00A135A7">
      <w:pPr>
        <w:tabs>
          <w:tab w:val="center" w:pos="4536"/>
        </w:tabs>
        <w:rPr>
          <w:lang w:val="en-US"/>
        </w:rPr>
      </w:pPr>
      <w:r>
        <w:rPr>
          <w:lang w:val="en-US"/>
        </w:rPr>
        <w:t>Scarlet</w:t>
      </w:r>
      <w:r>
        <w:rPr>
          <w:lang w:val="en-US"/>
        </w:rPr>
        <w:tab/>
        <w:t>Lie about what?</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(00:42:42:00)</w:t>
      </w:r>
    </w:p>
    <w:p w:rsidR="00513ADE" w:rsidRDefault="00513ADE" w:rsidP="00A135A7">
      <w:pPr>
        <w:tabs>
          <w:tab w:val="center" w:pos="4536"/>
        </w:tabs>
        <w:rPr>
          <w:lang w:val="en-US"/>
        </w:rPr>
      </w:pPr>
      <w:r>
        <w:rPr>
          <w:lang w:val="en-US"/>
        </w:rPr>
        <w:t>Elsie</w:t>
      </w:r>
      <w:r>
        <w:rPr>
          <w:lang w:val="en-US"/>
        </w:rPr>
        <w:tab/>
        <w:t>The stones you pulled back there.</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(00:42:44:00)</w:t>
      </w:r>
    </w:p>
    <w:p w:rsidR="00513ADE" w:rsidRDefault="00513ADE" w:rsidP="00A135A7">
      <w:pPr>
        <w:tabs>
          <w:tab w:val="center" w:pos="4536"/>
        </w:tabs>
        <w:rPr>
          <w:lang w:val="en-US"/>
        </w:rPr>
      </w:pPr>
      <w:r>
        <w:rPr>
          <w:lang w:val="en-US"/>
        </w:rPr>
        <w:t>Scarlet</w:t>
      </w:r>
      <w:r>
        <w:rPr>
          <w:lang w:val="en-US"/>
        </w:rPr>
        <w:tab/>
        <w:t>I don’t understand you.</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(00:42:47:00)</w:t>
      </w:r>
    </w:p>
    <w:p w:rsidR="00513ADE" w:rsidRDefault="00513ADE" w:rsidP="00A135A7">
      <w:pPr>
        <w:tabs>
          <w:tab w:val="center" w:pos="4536"/>
        </w:tabs>
        <w:rPr>
          <w:lang w:val="en-US"/>
        </w:rPr>
      </w:pPr>
      <w:r>
        <w:rPr>
          <w:lang w:val="en-US"/>
        </w:rPr>
        <w:t>Elsie</w:t>
      </w:r>
      <w:r>
        <w:rPr>
          <w:lang w:val="en-US"/>
        </w:rPr>
        <w:tab/>
        <w:t>Come on, don’t pretend. I know everything.</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(00:42:50:00)</w:t>
      </w:r>
    </w:p>
    <w:p w:rsidR="00513ADE" w:rsidRDefault="00513ADE" w:rsidP="00A135A7">
      <w:pPr>
        <w:tabs>
          <w:tab w:val="center" w:pos="4536"/>
        </w:tabs>
        <w:rPr>
          <w:lang w:val="en-US"/>
        </w:rPr>
      </w:pPr>
      <w:r>
        <w:rPr>
          <w:lang w:val="en-US"/>
        </w:rPr>
        <w:t>Scarlet</w:t>
      </w:r>
      <w:r>
        <w:rPr>
          <w:lang w:val="en-US"/>
        </w:rPr>
        <w:tab/>
        <w:t>Pretend about what?</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(00:42:52:00)</w:t>
      </w:r>
    </w:p>
    <w:p w:rsidR="00513ADE" w:rsidRDefault="00513ADE" w:rsidP="00A135A7">
      <w:pPr>
        <w:tabs>
          <w:tab w:val="center" w:pos="4536"/>
        </w:tabs>
        <w:rPr>
          <w:lang w:val="en-US"/>
        </w:rPr>
      </w:pPr>
      <w:r>
        <w:rPr>
          <w:lang w:val="en-US"/>
        </w:rPr>
        <w:t>Elsie</w:t>
      </w:r>
      <w:r>
        <w:rPr>
          <w:lang w:val="en-US"/>
        </w:rPr>
        <w:tab/>
        <w:t>My dear, Desmond.</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(00:42:53:00)</w:t>
      </w:r>
    </w:p>
    <w:p w:rsidR="00513ADE" w:rsidRDefault="00513ADE" w:rsidP="00A135A7">
      <w:pPr>
        <w:tabs>
          <w:tab w:val="center" w:pos="4536"/>
        </w:tabs>
        <w:rPr>
          <w:lang w:val="en-US"/>
        </w:rPr>
      </w:pPr>
      <w:r>
        <w:rPr>
          <w:lang w:val="en-US"/>
        </w:rPr>
        <w:t>Scarlet</w:t>
      </w:r>
      <w:r>
        <w:rPr>
          <w:lang w:val="en-US"/>
        </w:rPr>
        <w:tab/>
        <w:t>(laughs) you this girl, you know me too well.</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(00:42:57:00)</w:t>
      </w:r>
    </w:p>
    <w:p w:rsidR="00513ADE" w:rsidRDefault="00513ADE" w:rsidP="00A135A7">
      <w:pPr>
        <w:tabs>
          <w:tab w:val="center" w:pos="4536"/>
        </w:tabs>
        <w:rPr>
          <w:lang w:val="en-US"/>
        </w:rPr>
      </w:pPr>
      <w:r>
        <w:rPr>
          <w:lang w:val="en-US"/>
        </w:rPr>
        <w:t>Elsie</w:t>
      </w:r>
      <w:r>
        <w:rPr>
          <w:lang w:val="en-US"/>
        </w:rPr>
        <w:tab/>
        <w:t>Seriously that was the height. No wonder you want to be a lawyer.</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(00:43:00:00)</w:t>
      </w:r>
    </w:p>
    <w:p w:rsidR="00513ADE" w:rsidRDefault="00513ADE" w:rsidP="00A135A7">
      <w:pPr>
        <w:tabs>
          <w:tab w:val="center" w:pos="4536"/>
        </w:tabs>
        <w:rPr>
          <w:lang w:val="en-US"/>
        </w:rPr>
      </w:pPr>
      <w:r>
        <w:rPr>
          <w:lang w:val="en-US"/>
        </w:rPr>
        <w:t>Scarlet</w:t>
      </w:r>
      <w:r>
        <w:rPr>
          <w:lang w:val="en-US"/>
        </w:rPr>
        <w:tab/>
        <w:t>No, those were the righteous people, pretending as if righteousness matters.</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(00:43:05:00)</w:t>
      </w:r>
    </w:p>
    <w:p w:rsidR="00513ADE" w:rsidRDefault="00513ADE" w:rsidP="00A135A7">
      <w:pPr>
        <w:tabs>
          <w:tab w:val="center" w:pos="4536"/>
        </w:tabs>
        <w:rPr>
          <w:lang w:val="en-US"/>
        </w:rPr>
      </w:pPr>
      <w:r>
        <w:rPr>
          <w:lang w:val="en-US"/>
        </w:rPr>
        <w:t>Elsie</w:t>
      </w:r>
      <w:r>
        <w:rPr>
          <w:lang w:val="en-US"/>
        </w:rPr>
        <w:tab/>
        <w:t>That’s what they tell us, but you’re already exhibiting the traits.</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(00:43:07:00)</w:t>
      </w:r>
    </w:p>
    <w:p w:rsidR="00513ADE" w:rsidRDefault="00513ADE" w:rsidP="00A135A7">
      <w:pPr>
        <w:tabs>
          <w:tab w:val="center" w:pos="4536"/>
        </w:tabs>
        <w:rPr>
          <w:lang w:val="en-US"/>
        </w:rPr>
      </w:pPr>
      <w:r>
        <w:rPr>
          <w:lang w:val="en-US"/>
        </w:rPr>
        <w:t>Scarlet</w:t>
      </w:r>
      <w:r>
        <w:rPr>
          <w:lang w:val="en-US"/>
        </w:rPr>
        <w:tab/>
        <w:t>Hmn no, you know. But girlfriend, how do I make Desmond my friend?</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(00:43:13:00)</w:t>
      </w:r>
    </w:p>
    <w:p w:rsidR="00513ADE" w:rsidRDefault="00513ADE" w:rsidP="00A135A7">
      <w:pPr>
        <w:tabs>
          <w:tab w:val="center" w:pos="4536"/>
        </w:tabs>
        <w:rPr>
          <w:lang w:val="en-US"/>
        </w:rPr>
      </w:pPr>
      <w:r>
        <w:rPr>
          <w:lang w:val="en-US"/>
        </w:rPr>
        <w:t>Elsie</w:t>
      </w:r>
      <w:r>
        <w:rPr>
          <w:lang w:val="en-US"/>
        </w:rPr>
        <w:tab/>
        <w:t>I see you like him so much (laughs), but he doesn’t even know if you exist.</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(00:43:17:00)</w:t>
      </w:r>
    </w:p>
    <w:p w:rsidR="00513ADE" w:rsidRDefault="00513ADE" w:rsidP="00A135A7">
      <w:pPr>
        <w:tabs>
          <w:tab w:val="center" w:pos="4536"/>
        </w:tabs>
        <w:rPr>
          <w:lang w:val="en-US"/>
        </w:rPr>
      </w:pPr>
      <w:r>
        <w:rPr>
          <w:lang w:val="en-US"/>
        </w:rPr>
        <w:t>Scarlet</w:t>
      </w:r>
      <w:r>
        <w:rPr>
          <w:lang w:val="en-US"/>
        </w:rPr>
        <w:tab/>
        <w:t>That’s the point.</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(00:43:18:00)</w:t>
      </w:r>
    </w:p>
    <w:p w:rsidR="00513ADE" w:rsidRDefault="00513ADE" w:rsidP="00A135A7">
      <w:pPr>
        <w:tabs>
          <w:tab w:val="center" w:pos="4536"/>
        </w:tabs>
        <w:rPr>
          <w:lang w:val="en-US"/>
        </w:rPr>
      </w:pPr>
      <w:r>
        <w:rPr>
          <w:lang w:val="en-US"/>
        </w:rPr>
        <w:t>Elsie</w:t>
      </w:r>
      <w:r>
        <w:rPr>
          <w:lang w:val="en-US"/>
        </w:rPr>
        <w:tab/>
        <w:t>Girlfriend, my candid advice; forget about him.</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(00:43:21:00)</w:t>
      </w:r>
    </w:p>
    <w:p w:rsidR="00513ADE" w:rsidRDefault="00513ADE" w:rsidP="00A135A7">
      <w:pPr>
        <w:tabs>
          <w:tab w:val="center" w:pos="4536"/>
        </w:tabs>
        <w:rPr>
          <w:lang w:val="en-US"/>
        </w:rPr>
      </w:pPr>
      <w:r>
        <w:rPr>
          <w:lang w:val="en-US"/>
        </w:rPr>
        <w:t>Scarlet</w:t>
      </w:r>
      <w:r>
        <w:rPr>
          <w:lang w:val="en-US"/>
        </w:rPr>
        <w:tab/>
        <w:t>What? (reac)</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(00:43:21:00)</w:t>
      </w:r>
    </w:p>
    <w:p w:rsidR="00513ADE" w:rsidRDefault="00513ADE" w:rsidP="00A135A7">
      <w:pPr>
        <w:tabs>
          <w:tab w:val="center" w:pos="4536"/>
        </w:tabs>
        <w:rPr>
          <w:lang w:val="en-US"/>
        </w:rPr>
      </w:pPr>
      <w:r>
        <w:rPr>
          <w:lang w:val="en-US"/>
        </w:rPr>
        <w:t>Elsie</w:t>
      </w:r>
      <w:r>
        <w:rPr>
          <w:lang w:val="en-US"/>
        </w:rPr>
        <w:tab/>
        <w:t>Yes, it’s simple. You don’t know him and he doesn’t know you. Equation balanced.</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(00:43:26:00)</w:t>
      </w:r>
    </w:p>
    <w:p w:rsidR="00513ADE" w:rsidRDefault="00513ADE" w:rsidP="00A135A7">
      <w:pPr>
        <w:tabs>
          <w:tab w:val="center" w:pos="4536"/>
        </w:tabs>
        <w:rPr>
          <w:lang w:val="en-US"/>
        </w:rPr>
      </w:pPr>
      <w:r>
        <w:rPr>
          <w:lang w:val="en-US"/>
        </w:rPr>
        <w:t>Scarlet</w:t>
      </w:r>
      <w:r>
        <w:rPr>
          <w:lang w:val="en-US"/>
        </w:rPr>
        <w:tab/>
        <w:t>And you think that’ll be easy?</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(00:43:28:00)</w:t>
      </w:r>
    </w:p>
    <w:p w:rsidR="00513ADE" w:rsidRDefault="00513ADE" w:rsidP="00A135A7">
      <w:pPr>
        <w:tabs>
          <w:tab w:val="center" w:pos="4536"/>
        </w:tabs>
        <w:rPr>
          <w:lang w:val="en-US"/>
        </w:rPr>
      </w:pPr>
      <w:r>
        <w:rPr>
          <w:lang w:val="en-US"/>
        </w:rPr>
        <w:t>Elsie</w:t>
      </w:r>
      <w:r>
        <w:rPr>
          <w:lang w:val="en-US"/>
        </w:rPr>
        <w:tab/>
        <w:t>Yeah, he’s already hooked up with a girl of his class.</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(00:43:31:00)</w:t>
      </w:r>
    </w:p>
    <w:p w:rsidR="00513ADE" w:rsidRDefault="00513ADE" w:rsidP="00A135A7">
      <w:pPr>
        <w:tabs>
          <w:tab w:val="center" w:pos="4536"/>
        </w:tabs>
        <w:rPr>
          <w:lang w:val="en-US"/>
        </w:rPr>
      </w:pPr>
      <w:r>
        <w:rPr>
          <w:lang w:val="en-US"/>
        </w:rPr>
        <w:t>Girls</w:t>
      </w:r>
      <w:r>
        <w:rPr>
          <w:lang w:val="en-US"/>
        </w:rPr>
        <w:tab/>
        <w:t>(reac)</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(00:43:35:00)</w:t>
      </w:r>
    </w:p>
    <w:p w:rsidR="00513ADE" w:rsidRDefault="00513ADE" w:rsidP="00A135A7">
      <w:pPr>
        <w:tabs>
          <w:tab w:val="center" w:pos="4536"/>
        </w:tabs>
        <w:rPr>
          <w:lang w:val="en-US"/>
        </w:rPr>
      </w:pPr>
      <w:r>
        <w:rPr>
          <w:lang w:val="en-US"/>
        </w:rPr>
        <w:t>Barbara</w:t>
      </w:r>
      <w:r>
        <w:rPr>
          <w:lang w:val="en-US"/>
        </w:rPr>
        <w:tab/>
        <w:t>See, why don’t we just talk about Desmond girls?</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(00:43:38:00)</w:t>
      </w:r>
    </w:p>
    <w:p w:rsidR="00513ADE" w:rsidRDefault="00513ADE" w:rsidP="00A135A7">
      <w:pPr>
        <w:tabs>
          <w:tab w:val="center" w:pos="4536"/>
        </w:tabs>
        <w:rPr>
          <w:lang w:val="en-US"/>
        </w:rPr>
      </w:pPr>
      <w:r>
        <w:rPr>
          <w:lang w:val="en-US"/>
        </w:rPr>
        <w:t>Daniella</w:t>
      </w:r>
      <w:r>
        <w:rPr>
          <w:lang w:val="en-US"/>
        </w:rPr>
        <w:tab/>
        <w:t>(laughs).</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(00:43:41:00)</w:t>
      </w:r>
    </w:p>
    <w:p w:rsidR="00513ADE" w:rsidRDefault="00513ADE" w:rsidP="00A135A7">
      <w:pPr>
        <w:tabs>
          <w:tab w:val="center" w:pos="4536"/>
        </w:tabs>
        <w:rPr>
          <w:lang w:val="en-US"/>
        </w:rPr>
      </w:pPr>
      <w:r>
        <w:rPr>
          <w:lang w:val="en-US"/>
        </w:rPr>
        <w:t>Kerry</w:t>
      </w:r>
      <w:r>
        <w:rPr>
          <w:lang w:val="en-US"/>
        </w:rPr>
        <w:tab/>
        <w:t>Come on girl you’re tripping. To you, everything is about Desmond…Desmond…Desmond.</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(00:43:43:00)</w:t>
      </w:r>
    </w:p>
    <w:p w:rsidR="00513ADE" w:rsidRDefault="00513ADE" w:rsidP="00A135A7">
      <w:pPr>
        <w:tabs>
          <w:tab w:val="center" w:pos="4536"/>
        </w:tabs>
        <w:rPr>
          <w:lang w:val="en-US"/>
        </w:rPr>
      </w:pPr>
      <w:r>
        <w:rPr>
          <w:lang w:val="en-US"/>
        </w:rPr>
        <w:t>Barbara</w:t>
      </w:r>
      <w:r>
        <w:rPr>
          <w:lang w:val="en-US"/>
        </w:rPr>
        <w:tab/>
        <w:t>Desmond…Desmond…Desmond</w:t>
      </w:r>
    </w:p>
    <w:p w:rsidR="00513ADE" w:rsidRDefault="00513ADE" w:rsidP="00A135A7">
      <w:pPr>
        <w:tabs>
          <w:tab w:val="center" w:pos="4536"/>
        </w:tabs>
        <w:rPr>
          <w:lang w:val="en-US"/>
        </w:rPr>
      </w:pPr>
    </w:p>
    <w:p w:rsidR="00513ADE" w:rsidRDefault="00513ADE" w:rsidP="00A135A7">
      <w:pPr>
        <w:tabs>
          <w:tab w:val="center" w:pos="4536"/>
        </w:tabs>
        <w:rPr>
          <w:lang w:val="en-US"/>
        </w:rPr>
      </w:pPr>
      <w:r>
        <w:rPr>
          <w:lang w:val="en-US"/>
        </w:rPr>
        <w:t>(00:43:43:00)</w:t>
      </w:r>
    </w:p>
    <w:p w:rsidR="00513ADE" w:rsidRDefault="00513ADE" w:rsidP="00A135A7">
      <w:pPr>
        <w:tabs>
          <w:tab w:val="center" w:pos="4536"/>
        </w:tabs>
        <w:rPr>
          <w:lang w:val="en-US"/>
        </w:rPr>
      </w:pPr>
      <w:r>
        <w:rPr>
          <w:lang w:val="en-US"/>
        </w:rPr>
        <w:t>Barbara</w:t>
      </w:r>
      <w:r>
        <w:rPr>
          <w:lang w:val="en-US"/>
        </w:rPr>
        <w:tab/>
        <w:t>Of course, if I don’t talk about Desmond, who else would I talk about?</w:t>
      </w:r>
    </w:p>
    <w:p w:rsidR="00513ADE" w:rsidRDefault="00513ADE" w:rsidP="00A135A7">
      <w:pPr>
        <w:tabs>
          <w:tab w:val="center" w:pos="4536"/>
        </w:tabs>
        <w:rPr>
          <w:lang w:val="en-US"/>
        </w:rPr>
      </w:pPr>
    </w:p>
    <w:p w:rsidR="00513ADE" w:rsidRDefault="00513ADE" w:rsidP="0019461E">
      <w:pPr>
        <w:tabs>
          <w:tab w:val="center" w:pos="4536"/>
        </w:tabs>
        <w:rPr>
          <w:lang w:val="en-US"/>
        </w:rPr>
      </w:pPr>
      <w:r>
        <w:rPr>
          <w:lang w:val="en-US"/>
        </w:rPr>
        <w:t>(00:43:46:00)</w:t>
      </w:r>
    </w:p>
    <w:p w:rsidR="00513ADE" w:rsidRDefault="00513ADE" w:rsidP="0019461E">
      <w:pPr>
        <w:tabs>
          <w:tab w:val="center" w:pos="4536"/>
        </w:tabs>
        <w:rPr>
          <w:lang w:val="en-US"/>
        </w:rPr>
      </w:pPr>
      <w:r>
        <w:rPr>
          <w:lang w:val="en-US"/>
        </w:rPr>
        <w:t>Daniella</w:t>
      </w:r>
      <w:r>
        <w:rPr>
          <w:lang w:val="en-US"/>
        </w:rPr>
        <w:tab/>
        <w:t>(reac)</w:t>
      </w:r>
    </w:p>
    <w:p w:rsidR="00513ADE" w:rsidRDefault="00513ADE" w:rsidP="0019461E">
      <w:pPr>
        <w:tabs>
          <w:tab w:val="center" w:pos="4536"/>
        </w:tabs>
        <w:rPr>
          <w:lang w:val="en-US"/>
        </w:rPr>
      </w:pPr>
    </w:p>
    <w:p w:rsidR="00513ADE" w:rsidRDefault="00513ADE" w:rsidP="0019461E">
      <w:pPr>
        <w:tabs>
          <w:tab w:val="center" w:pos="4536"/>
        </w:tabs>
        <w:rPr>
          <w:lang w:val="en-US"/>
        </w:rPr>
      </w:pPr>
      <w:r>
        <w:rPr>
          <w:lang w:val="en-US"/>
        </w:rPr>
        <w:t>(00:43:50:00)</w:t>
      </w:r>
    </w:p>
    <w:p w:rsidR="00513ADE" w:rsidRDefault="00513ADE" w:rsidP="0019461E">
      <w:pPr>
        <w:tabs>
          <w:tab w:val="center" w:pos="4536"/>
        </w:tabs>
        <w:rPr>
          <w:lang w:val="en-US"/>
        </w:rPr>
      </w:pPr>
      <w:r>
        <w:rPr>
          <w:lang w:val="en-US"/>
        </w:rPr>
        <w:t>Kerry</w:t>
      </w:r>
      <w:r>
        <w:rPr>
          <w:lang w:val="en-US"/>
        </w:rPr>
        <w:tab/>
        <w:t>Girl you’re so into him, totally.</w:t>
      </w:r>
    </w:p>
    <w:p w:rsidR="00513ADE" w:rsidRDefault="00513ADE" w:rsidP="0019461E">
      <w:pPr>
        <w:tabs>
          <w:tab w:val="center" w:pos="4536"/>
        </w:tabs>
        <w:rPr>
          <w:lang w:val="en-US"/>
        </w:rPr>
      </w:pPr>
    </w:p>
    <w:p w:rsidR="00513ADE" w:rsidRDefault="00513ADE" w:rsidP="0019461E">
      <w:pPr>
        <w:tabs>
          <w:tab w:val="center" w:pos="4536"/>
        </w:tabs>
        <w:rPr>
          <w:lang w:val="en-US"/>
        </w:rPr>
      </w:pPr>
      <w:r>
        <w:rPr>
          <w:lang w:val="en-US"/>
        </w:rPr>
        <w:t>(00:43:51:00)</w:t>
      </w:r>
    </w:p>
    <w:p w:rsidR="00513ADE" w:rsidRDefault="00513ADE" w:rsidP="0019461E">
      <w:pPr>
        <w:tabs>
          <w:tab w:val="center" w:pos="4536"/>
        </w:tabs>
        <w:rPr>
          <w:lang w:val="en-US"/>
        </w:rPr>
      </w:pPr>
      <w:r>
        <w:rPr>
          <w:lang w:val="en-US"/>
        </w:rPr>
        <w:t>Daniella</w:t>
      </w:r>
      <w:r>
        <w:rPr>
          <w:lang w:val="en-US"/>
        </w:rPr>
        <w:tab/>
        <w:t>She just loves talking about Desmond.(reac)</w:t>
      </w:r>
    </w:p>
    <w:p w:rsidR="00513ADE" w:rsidRDefault="00513ADE" w:rsidP="0019461E">
      <w:pPr>
        <w:tabs>
          <w:tab w:val="center" w:pos="4536"/>
        </w:tabs>
        <w:rPr>
          <w:lang w:val="en-US"/>
        </w:rPr>
      </w:pPr>
    </w:p>
    <w:p w:rsidR="00513ADE" w:rsidRDefault="00513ADE" w:rsidP="0019461E">
      <w:pPr>
        <w:tabs>
          <w:tab w:val="center" w:pos="4536"/>
        </w:tabs>
        <w:rPr>
          <w:lang w:val="en-US"/>
        </w:rPr>
      </w:pPr>
      <w:r>
        <w:rPr>
          <w:lang w:val="en-US"/>
        </w:rPr>
        <w:t>(00:43:53:00)</w:t>
      </w:r>
    </w:p>
    <w:p w:rsidR="00513ADE" w:rsidRDefault="00513ADE" w:rsidP="0019461E">
      <w:pPr>
        <w:tabs>
          <w:tab w:val="center" w:pos="4536"/>
        </w:tabs>
        <w:rPr>
          <w:lang w:val="en-US"/>
        </w:rPr>
      </w:pPr>
      <w:r>
        <w:rPr>
          <w:lang w:val="en-US"/>
        </w:rPr>
        <w:t>Barbara</w:t>
      </w:r>
      <w:r>
        <w:rPr>
          <w:lang w:val="en-US"/>
        </w:rPr>
        <w:tab/>
        <w:t>I’ve not told you girls.</w:t>
      </w:r>
    </w:p>
    <w:p w:rsidR="00513ADE" w:rsidRDefault="00513ADE" w:rsidP="0019461E">
      <w:pPr>
        <w:tabs>
          <w:tab w:val="center" w:pos="4536"/>
        </w:tabs>
        <w:rPr>
          <w:lang w:val="en-US"/>
        </w:rPr>
      </w:pPr>
    </w:p>
    <w:p w:rsidR="00513ADE" w:rsidRDefault="00513ADE" w:rsidP="0019461E">
      <w:pPr>
        <w:tabs>
          <w:tab w:val="center" w:pos="4536"/>
        </w:tabs>
        <w:rPr>
          <w:lang w:val="en-US"/>
        </w:rPr>
      </w:pPr>
      <w:r>
        <w:rPr>
          <w:lang w:val="en-US"/>
        </w:rPr>
        <w:t>(00:43:56:00)</w:t>
      </w:r>
    </w:p>
    <w:p w:rsidR="00513ADE" w:rsidRDefault="00513ADE" w:rsidP="0019461E">
      <w:pPr>
        <w:tabs>
          <w:tab w:val="center" w:pos="4536"/>
        </w:tabs>
        <w:rPr>
          <w:lang w:val="en-US"/>
        </w:rPr>
      </w:pPr>
      <w:r>
        <w:rPr>
          <w:lang w:val="en-US"/>
        </w:rPr>
        <w:t>Daniella</w:t>
      </w:r>
      <w:r>
        <w:rPr>
          <w:lang w:val="en-US"/>
        </w:rPr>
        <w:tab/>
        <w:t>What?</w:t>
      </w:r>
    </w:p>
    <w:p w:rsidR="00513ADE" w:rsidRDefault="00513ADE" w:rsidP="0019461E">
      <w:pPr>
        <w:tabs>
          <w:tab w:val="center" w:pos="4536"/>
        </w:tabs>
        <w:rPr>
          <w:lang w:val="en-US"/>
        </w:rPr>
      </w:pPr>
    </w:p>
    <w:p w:rsidR="00513ADE" w:rsidRDefault="00513ADE" w:rsidP="0019461E">
      <w:pPr>
        <w:tabs>
          <w:tab w:val="center" w:pos="4536"/>
        </w:tabs>
        <w:rPr>
          <w:lang w:val="en-US"/>
        </w:rPr>
      </w:pPr>
      <w:r>
        <w:rPr>
          <w:lang w:val="en-US"/>
        </w:rPr>
        <w:t>(00:43:56:00)</w:t>
      </w:r>
    </w:p>
    <w:p w:rsidR="00513ADE" w:rsidRDefault="00513ADE" w:rsidP="0019461E">
      <w:pPr>
        <w:tabs>
          <w:tab w:val="center" w:pos="4536"/>
        </w:tabs>
        <w:rPr>
          <w:lang w:val="en-US"/>
        </w:rPr>
      </w:pPr>
      <w:r>
        <w:rPr>
          <w:lang w:val="en-US"/>
        </w:rPr>
        <w:t>Kerry</w:t>
      </w:r>
      <w:r>
        <w:rPr>
          <w:lang w:val="en-US"/>
        </w:rPr>
        <w:tab/>
        <w:t>What?</w:t>
      </w:r>
    </w:p>
    <w:p w:rsidR="00513ADE" w:rsidRDefault="00513ADE" w:rsidP="0019461E">
      <w:pPr>
        <w:tabs>
          <w:tab w:val="center" w:pos="4536"/>
        </w:tabs>
        <w:rPr>
          <w:lang w:val="en-US"/>
        </w:rPr>
      </w:pPr>
    </w:p>
    <w:p w:rsidR="00513ADE" w:rsidRDefault="00513ADE" w:rsidP="0019461E">
      <w:pPr>
        <w:tabs>
          <w:tab w:val="center" w:pos="4536"/>
        </w:tabs>
        <w:rPr>
          <w:lang w:val="en-US"/>
        </w:rPr>
      </w:pPr>
      <w:r>
        <w:rPr>
          <w:lang w:val="en-US"/>
        </w:rPr>
        <w:t>(00:43:58:00)</w:t>
      </w:r>
    </w:p>
    <w:p w:rsidR="00513ADE" w:rsidRDefault="00513ADE" w:rsidP="0019461E">
      <w:pPr>
        <w:tabs>
          <w:tab w:val="center" w:pos="4536"/>
        </w:tabs>
        <w:rPr>
          <w:lang w:val="en-US"/>
        </w:rPr>
      </w:pPr>
      <w:r>
        <w:rPr>
          <w:lang w:val="en-US"/>
        </w:rPr>
        <w:t>Barbera</w:t>
      </w:r>
      <w:r>
        <w:rPr>
          <w:lang w:val="en-US"/>
        </w:rPr>
        <w:tab/>
        <w:t>(laughs) alright, nothing so much, but I think I have something to tell you girls.</w:t>
      </w:r>
    </w:p>
    <w:p w:rsidR="00513ADE" w:rsidRDefault="00513ADE" w:rsidP="0019461E">
      <w:pPr>
        <w:tabs>
          <w:tab w:val="center" w:pos="4536"/>
        </w:tabs>
        <w:rPr>
          <w:lang w:val="en-US"/>
        </w:rPr>
      </w:pPr>
    </w:p>
    <w:p w:rsidR="00513ADE" w:rsidRDefault="00513ADE" w:rsidP="0019461E">
      <w:pPr>
        <w:tabs>
          <w:tab w:val="center" w:pos="4536"/>
        </w:tabs>
        <w:rPr>
          <w:lang w:val="en-US"/>
        </w:rPr>
      </w:pPr>
      <w:r>
        <w:rPr>
          <w:lang w:val="en-US"/>
        </w:rPr>
        <w:t>(00:44:04:00)</w:t>
      </w:r>
    </w:p>
    <w:p w:rsidR="00513ADE" w:rsidRDefault="00513ADE" w:rsidP="0019461E">
      <w:pPr>
        <w:tabs>
          <w:tab w:val="center" w:pos="4536"/>
        </w:tabs>
        <w:rPr>
          <w:lang w:val="en-US"/>
        </w:rPr>
      </w:pPr>
      <w:r>
        <w:rPr>
          <w:lang w:val="en-US"/>
        </w:rPr>
        <w:t>Daniella</w:t>
      </w:r>
      <w:r>
        <w:rPr>
          <w:lang w:val="en-US"/>
        </w:rPr>
        <w:tab/>
        <w:t>Wow! Then tell us.</w:t>
      </w:r>
    </w:p>
    <w:p w:rsidR="00513ADE" w:rsidRDefault="00513ADE" w:rsidP="0019461E">
      <w:pPr>
        <w:tabs>
          <w:tab w:val="center" w:pos="4536"/>
        </w:tabs>
        <w:rPr>
          <w:lang w:val="en-US"/>
        </w:rPr>
      </w:pPr>
    </w:p>
    <w:p w:rsidR="00513ADE" w:rsidRDefault="00513ADE" w:rsidP="00E51095">
      <w:pPr>
        <w:tabs>
          <w:tab w:val="center" w:pos="4536"/>
        </w:tabs>
        <w:rPr>
          <w:lang w:val="en-US"/>
        </w:rPr>
      </w:pPr>
      <w:r>
        <w:rPr>
          <w:lang w:val="en-US"/>
        </w:rPr>
        <w:t>(00:44:06:00)</w:t>
      </w:r>
    </w:p>
    <w:p w:rsidR="00513ADE" w:rsidRDefault="00513ADE" w:rsidP="00E51095">
      <w:pPr>
        <w:tabs>
          <w:tab w:val="center" w:pos="4536"/>
        </w:tabs>
        <w:rPr>
          <w:lang w:val="en-US"/>
        </w:rPr>
      </w:pPr>
      <w:r>
        <w:rPr>
          <w:lang w:val="en-US"/>
        </w:rPr>
        <w:t>Barbara</w:t>
      </w:r>
      <w:r>
        <w:rPr>
          <w:lang w:val="en-US"/>
        </w:rPr>
        <w:tab/>
        <w:t>(reac) Ok, I think I…am…</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(00:44:11:00)</w:t>
      </w:r>
    </w:p>
    <w:p w:rsidR="00513ADE" w:rsidRDefault="00513ADE" w:rsidP="00E51095">
      <w:pPr>
        <w:tabs>
          <w:tab w:val="center" w:pos="4536"/>
        </w:tabs>
        <w:rPr>
          <w:lang w:val="en-US"/>
        </w:rPr>
      </w:pPr>
      <w:r>
        <w:rPr>
          <w:lang w:val="en-US"/>
        </w:rPr>
        <w:t>Daniella</w:t>
      </w:r>
      <w:r>
        <w:rPr>
          <w:lang w:val="en-US"/>
        </w:rPr>
        <w:tab/>
        <w:t>(reac)</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(00:44:14:00)</w:t>
      </w:r>
    </w:p>
    <w:p w:rsidR="00513ADE" w:rsidRDefault="00513ADE" w:rsidP="00E51095">
      <w:pPr>
        <w:tabs>
          <w:tab w:val="center" w:pos="4536"/>
        </w:tabs>
        <w:rPr>
          <w:lang w:val="en-US"/>
        </w:rPr>
      </w:pPr>
      <w:r>
        <w:rPr>
          <w:lang w:val="en-US"/>
        </w:rPr>
        <w:t>Kerry</w:t>
      </w:r>
      <w:r>
        <w:rPr>
          <w:lang w:val="en-US"/>
        </w:rPr>
        <w:tab/>
        <w:t>You’re what?</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(00:44:15:00)</w:t>
      </w:r>
    </w:p>
    <w:p w:rsidR="00513ADE" w:rsidRDefault="00513ADE" w:rsidP="00E51095">
      <w:pPr>
        <w:tabs>
          <w:tab w:val="center" w:pos="4536"/>
        </w:tabs>
        <w:rPr>
          <w:lang w:val="en-US"/>
        </w:rPr>
      </w:pPr>
      <w:r>
        <w:rPr>
          <w:lang w:val="en-US"/>
        </w:rPr>
        <w:t>Daniella</w:t>
      </w:r>
      <w:r>
        <w:rPr>
          <w:lang w:val="en-US"/>
        </w:rPr>
        <w:tab/>
        <w:t>Kerry, give her a break. Barbara, what’s the excitement about? Come on let u know.</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(00:44:22:00)</w:t>
      </w:r>
    </w:p>
    <w:p w:rsidR="00513ADE" w:rsidRDefault="00513ADE" w:rsidP="00E51095">
      <w:pPr>
        <w:tabs>
          <w:tab w:val="center" w:pos="4536"/>
        </w:tabs>
        <w:rPr>
          <w:lang w:val="en-US"/>
        </w:rPr>
      </w:pPr>
      <w:r>
        <w:rPr>
          <w:lang w:val="en-US"/>
        </w:rPr>
        <w:t>Barbara</w:t>
      </w:r>
      <w:r>
        <w:rPr>
          <w:lang w:val="en-US"/>
        </w:rPr>
        <w:tab/>
        <w:t>I think I’m in love.</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(00:44:24:00)</w:t>
      </w:r>
    </w:p>
    <w:p w:rsidR="00513ADE" w:rsidRDefault="00513ADE" w:rsidP="00E51095">
      <w:pPr>
        <w:tabs>
          <w:tab w:val="center" w:pos="4536"/>
        </w:tabs>
        <w:rPr>
          <w:lang w:val="en-US"/>
        </w:rPr>
      </w:pPr>
      <w:r>
        <w:rPr>
          <w:lang w:val="en-US"/>
        </w:rPr>
        <w:t>Daniella</w:t>
      </w:r>
      <w:r>
        <w:rPr>
          <w:lang w:val="en-US"/>
        </w:rPr>
        <w:tab/>
        <w:t>(laughs)</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(00:44:25:00)</w:t>
      </w:r>
    </w:p>
    <w:p w:rsidR="00513ADE" w:rsidRDefault="00513ADE" w:rsidP="00E51095">
      <w:pPr>
        <w:tabs>
          <w:tab w:val="center" w:pos="4536"/>
        </w:tabs>
        <w:rPr>
          <w:lang w:val="en-US"/>
        </w:rPr>
      </w:pPr>
      <w:r>
        <w:rPr>
          <w:lang w:val="en-US"/>
        </w:rPr>
        <w:t>Kerry</w:t>
      </w:r>
      <w:r>
        <w:rPr>
          <w:lang w:val="en-US"/>
        </w:rPr>
        <w:tab/>
        <w:t>(hisses) What do you know about love?</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(00:44:29:00)</w:t>
      </w:r>
    </w:p>
    <w:p w:rsidR="00513ADE" w:rsidRDefault="00513ADE" w:rsidP="00E51095">
      <w:pPr>
        <w:tabs>
          <w:tab w:val="center" w:pos="4536"/>
        </w:tabs>
        <w:rPr>
          <w:lang w:val="en-US"/>
        </w:rPr>
      </w:pPr>
      <w:r>
        <w:rPr>
          <w:lang w:val="en-US"/>
        </w:rPr>
        <w:t>Daniella</w:t>
      </w:r>
      <w:r>
        <w:rPr>
          <w:lang w:val="en-US"/>
        </w:rPr>
        <w:tab/>
        <w:t>Please tell us Barbara. (laughs) What do you know about love?</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(00:44:32:00)</w:t>
      </w:r>
    </w:p>
    <w:p w:rsidR="00513ADE" w:rsidRDefault="00513ADE" w:rsidP="00E51095">
      <w:pPr>
        <w:tabs>
          <w:tab w:val="center" w:pos="4536"/>
        </w:tabs>
        <w:rPr>
          <w:lang w:val="en-US"/>
        </w:rPr>
      </w:pPr>
      <w:r>
        <w:rPr>
          <w:lang w:val="en-US"/>
        </w:rPr>
        <w:t>Barbara</w:t>
      </w:r>
      <w:r>
        <w:rPr>
          <w:lang w:val="en-US"/>
        </w:rPr>
        <w:tab/>
        <w:t>Come on the both of you, love is love. Ok tell me, what do you call the feelings you have for someone?</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(00:44:37:00)</w:t>
      </w:r>
    </w:p>
    <w:p w:rsidR="00513ADE" w:rsidRDefault="00513ADE" w:rsidP="00E51095">
      <w:pPr>
        <w:tabs>
          <w:tab w:val="center" w:pos="4536"/>
        </w:tabs>
        <w:rPr>
          <w:lang w:val="en-US"/>
        </w:rPr>
      </w:pPr>
      <w:r>
        <w:rPr>
          <w:lang w:val="en-US"/>
        </w:rPr>
        <w:t>Kerry</w:t>
      </w:r>
      <w:r>
        <w:rPr>
          <w:lang w:val="en-US"/>
        </w:rPr>
        <w:tab/>
        <w:t>(reac)</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(00:44:38:00)</w:t>
      </w:r>
    </w:p>
    <w:p w:rsidR="00513ADE" w:rsidRDefault="00513ADE" w:rsidP="00E51095">
      <w:pPr>
        <w:tabs>
          <w:tab w:val="center" w:pos="4536"/>
        </w:tabs>
        <w:rPr>
          <w:lang w:val="en-US"/>
        </w:rPr>
      </w:pPr>
      <w:r>
        <w:rPr>
          <w:lang w:val="en-US"/>
        </w:rPr>
        <w:t>Barbara</w:t>
      </w:r>
      <w:r>
        <w:rPr>
          <w:lang w:val="en-US"/>
        </w:rPr>
        <w:tab/>
        <w:t>I think I have feelings for Desmond.</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(00:44:41:00)</w:t>
      </w:r>
    </w:p>
    <w:p w:rsidR="00513ADE" w:rsidRDefault="00513ADE" w:rsidP="00E51095">
      <w:pPr>
        <w:tabs>
          <w:tab w:val="center" w:pos="4536"/>
        </w:tabs>
        <w:rPr>
          <w:lang w:val="en-US"/>
        </w:rPr>
      </w:pPr>
      <w:r>
        <w:rPr>
          <w:lang w:val="en-US"/>
        </w:rPr>
        <w:t>Kerry</w:t>
      </w:r>
      <w:r>
        <w:rPr>
          <w:lang w:val="en-US"/>
        </w:rPr>
        <w:tab/>
        <w:t>I guessed as much. My dear, you are infatuating.</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(00:44:45:00)</w:t>
      </w:r>
    </w:p>
    <w:p w:rsidR="00513ADE" w:rsidRDefault="00513ADE" w:rsidP="00E51095">
      <w:pPr>
        <w:tabs>
          <w:tab w:val="center" w:pos="4536"/>
        </w:tabs>
        <w:rPr>
          <w:lang w:val="en-US"/>
        </w:rPr>
      </w:pPr>
      <w:r>
        <w:rPr>
          <w:lang w:val="en-US"/>
        </w:rPr>
        <w:t>Daniella</w:t>
      </w:r>
      <w:r>
        <w:rPr>
          <w:lang w:val="en-US"/>
        </w:rPr>
        <w:tab/>
        <w:t>Kerry, what’s the difference? Being infatuated and falling in love, they are both feelings anyway.</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(00:44:53:00)</w:t>
      </w:r>
    </w:p>
    <w:p w:rsidR="00513ADE" w:rsidRDefault="00513ADE" w:rsidP="00E51095">
      <w:pPr>
        <w:tabs>
          <w:tab w:val="center" w:pos="4536"/>
        </w:tabs>
        <w:rPr>
          <w:lang w:val="en-US"/>
        </w:rPr>
      </w:pPr>
      <w:r>
        <w:rPr>
          <w:lang w:val="en-US"/>
        </w:rPr>
        <w:t>Kerry</w:t>
      </w:r>
      <w:r>
        <w:rPr>
          <w:lang w:val="en-US"/>
        </w:rPr>
        <w:tab/>
        <w:t>Alright, enough of the argument. Have you discussed it with your mummy yet?</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(00:44:57:00)</w:t>
      </w:r>
    </w:p>
    <w:p w:rsidR="00513ADE" w:rsidRDefault="00513ADE" w:rsidP="00E51095">
      <w:pPr>
        <w:tabs>
          <w:tab w:val="center" w:pos="4536"/>
        </w:tabs>
        <w:rPr>
          <w:lang w:val="en-US"/>
        </w:rPr>
      </w:pPr>
      <w:r>
        <w:rPr>
          <w:lang w:val="en-US"/>
        </w:rPr>
        <w:t>Daniella</w:t>
      </w:r>
      <w:r>
        <w:rPr>
          <w:lang w:val="en-US"/>
        </w:rPr>
        <w:tab/>
        <w:t>(reac, laughs)</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(00:44:58:00)</w:t>
      </w:r>
    </w:p>
    <w:p w:rsidR="00513ADE" w:rsidRDefault="00513ADE" w:rsidP="00E51095">
      <w:pPr>
        <w:tabs>
          <w:tab w:val="center" w:pos="4536"/>
        </w:tabs>
        <w:rPr>
          <w:lang w:val="en-US"/>
        </w:rPr>
      </w:pPr>
      <w:r>
        <w:rPr>
          <w:lang w:val="en-US"/>
        </w:rPr>
        <w:t>Barbara</w:t>
      </w:r>
      <w:r>
        <w:rPr>
          <w:lang w:val="en-US"/>
        </w:rPr>
        <w:tab/>
        <w:t>(laughs) My mother? As if she cares.</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(00:45:01:00)</w:t>
      </w:r>
    </w:p>
    <w:p w:rsidR="00513ADE" w:rsidRDefault="00513ADE" w:rsidP="00E51095">
      <w:pPr>
        <w:tabs>
          <w:tab w:val="center" w:pos="4536"/>
        </w:tabs>
        <w:rPr>
          <w:lang w:val="en-US"/>
        </w:rPr>
      </w:pPr>
      <w:r>
        <w:rPr>
          <w:lang w:val="en-US"/>
        </w:rPr>
        <w:t>Daniella</w:t>
      </w:r>
      <w:r>
        <w:rPr>
          <w:lang w:val="en-US"/>
        </w:rPr>
        <w:tab/>
        <w:t>Kerry, how many teenagers discuss such with their parents? My dear, suicide mission.</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(00:45:08:00)</w:t>
      </w:r>
    </w:p>
    <w:p w:rsidR="00513ADE" w:rsidRDefault="00513ADE" w:rsidP="00E51095">
      <w:pPr>
        <w:tabs>
          <w:tab w:val="center" w:pos="4536"/>
        </w:tabs>
        <w:rPr>
          <w:lang w:val="en-US"/>
        </w:rPr>
      </w:pPr>
      <w:r>
        <w:rPr>
          <w:lang w:val="en-US"/>
        </w:rPr>
        <w:t>Barbara</w:t>
      </w:r>
      <w:r>
        <w:rPr>
          <w:lang w:val="en-US"/>
        </w:rPr>
        <w:tab/>
        <w:t>You know what? How would it look like? I mean, when I go home, I meet my mother and I’ll be like mum, I have something to tell you. And my mummy tells me: “alright my dear, spill it out”. And I’ll be like, mother I think I’m in love. (laughs) I can’t, it’s not possible</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(00:45:12:00)</w:t>
      </w:r>
    </w:p>
    <w:p w:rsidR="00513ADE" w:rsidRDefault="00513ADE" w:rsidP="00E51095">
      <w:pPr>
        <w:tabs>
          <w:tab w:val="center" w:pos="4536"/>
        </w:tabs>
        <w:rPr>
          <w:lang w:val="en-US"/>
        </w:rPr>
      </w:pPr>
      <w:r>
        <w:rPr>
          <w:lang w:val="en-US"/>
        </w:rPr>
        <w:t>Daniella</w:t>
      </w:r>
      <w:r>
        <w:rPr>
          <w:lang w:val="en-US"/>
        </w:rPr>
        <w:tab/>
        <w:t>(laughs)</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(00:45:26:00)</w:t>
      </w:r>
    </w:p>
    <w:p w:rsidR="00513ADE" w:rsidRDefault="00513ADE" w:rsidP="00E51095">
      <w:pPr>
        <w:tabs>
          <w:tab w:val="center" w:pos="4536"/>
        </w:tabs>
        <w:rPr>
          <w:lang w:val="en-US"/>
        </w:rPr>
      </w:pPr>
      <w:r>
        <w:rPr>
          <w:lang w:val="en-US"/>
        </w:rPr>
        <w:t>Kerry</w:t>
      </w:r>
      <w:r>
        <w:rPr>
          <w:lang w:val="en-US"/>
        </w:rPr>
        <w:tab/>
        <w:t>I don’t get it, my mum finds it so interesting when we discuss such issues with her.</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(00:45:32:00)</w:t>
      </w:r>
    </w:p>
    <w:p w:rsidR="00513ADE" w:rsidRDefault="00513ADE" w:rsidP="00E51095">
      <w:pPr>
        <w:tabs>
          <w:tab w:val="center" w:pos="4536"/>
        </w:tabs>
        <w:rPr>
          <w:lang w:val="en-US"/>
        </w:rPr>
      </w:pPr>
      <w:r>
        <w:rPr>
          <w:lang w:val="en-US"/>
        </w:rPr>
        <w:t>Daniella</w:t>
      </w:r>
      <w:r>
        <w:rPr>
          <w:lang w:val="en-US"/>
        </w:rPr>
        <w:tab/>
        <w:t>(reac) Are you serious?</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(00:45:34:00)</w:t>
      </w:r>
    </w:p>
    <w:p w:rsidR="00513ADE" w:rsidRDefault="00513ADE" w:rsidP="00E51095">
      <w:pPr>
        <w:tabs>
          <w:tab w:val="center" w:pos="4536"/>
        </w:tabs>
        <w:rPr>
          <w:lang w:val="en-US"/>
        </w:rPr>
      </w:pPr>
      <w:r>
        <w:rPr>
          <w:lang w:val="en-US"/>
        </w:rPr>
        <w:t>Barbara</w:t>
      </w:r>
      <w:r>
        <w:rPr>
          <w:lang w:val="en-US"/>
        </w:rPr>
        <w:tab/>
        <w:t>Please Kerry, stop kidding us. We’re not babies.</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(00:45:37:00)</w:t>
      </w:r>
    </w:p>
    <w:p w:rsidR="00513ADE" w:rsidRDefault="00513ADE" w:rsidP="00E51095">
      <w:pPr>
        <w:tabs>
          <w:tab w:val="center" w:pos="4536"/>
        </w:tabs>
        <w:rPr>
          <w:lang w:val="en-US"/>
        </w:rPr>
      </w:pPr>
      <w:r>
        <w:rPr>
          <w:lang w:val="en-US"/>
        </w:rPr>
        <w:t>Kerry</w:t>
      </w:r>
      <w:r>
        <w:rPr>
          <w:lang w:val="en-US"/>
        </w:rPr>
        <w:tab/>
        <w:t>No…no, I am not. My elder sister had similar issues like this too. When we told my mother about it, with her own advice, we discovered that the guy was just a player.</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(00:45:48:00)</w:t>
      </w:r>
    </w:p>
    <w:p w:rsidR="00513ADE" w:rsidRDefault="00513ADE" w:rsidP="00E51095">
      <w:pPr>
        <w:tabs>
          <w:tab w:val="center" w:pos="4536"/>
        </w:tabs>
        <w:rPr>
          <w:lang w:val="en-US"/>
        </w:rPr>
      </w:pPr>
      <w:r>
        <w:rPr>
          <w:lang w:val="en-US"/>
        </w:rPr>
        <w:t>Barbara</w:t>
      </w:r>
      <w:r>
        <w:rPr>
          <w:lang w:val="en-US"/>
        </w:rPr>
        <w:tab/>
        <w:t>(reac) girl…</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(00:45:49:00)</w:t>
      </w:r>
    </w:p>
    <w:p w:rsidR="00513ADE" w:rsidRDefault="00513ADE" w:rsidP="00E51095">
      <w:pPr>
        <w:tabs>
          <w:tab w:val="center" w:pos="4536"/>
        </w:tabs>
        <w:rPr>
          <w:lang w:val="en-US"/>
        </w:rPr>
      </w:pPr>
      <w:r>
        <w:rPr>
          <w:lang w:val="en-US"/>
        </w:rPr>
        <w:t>Daniella</w:t>
      </w:r>
      <w:r>
        <w:rPr>
          <w:lang w:val="en-US"/>
        </w:rPr>
        <w:tab/>
        <w:t>(reac) What? (laughs) Well as for me, I can’t try it. My mum, she’s too strict</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(00:45:57:00)</w:t>
      </w:r>
    </w:p>
    <w:p w:rsidR="00513ADE" w:rsidRDefault="00513ADE" w:rsidP="00E51095">
      <w:pPr>
        <w:tabs>
          <w:tab w:val="center" w:pos="4536"/>
        </w:tabs>
        <w:rPr>
          <w:lang w:val="en-US"/>
        </w:rPr>
      </w:pPr>
      <w:r>
        <w:rPr>
          <w:lang w:val="en-US"/>
        </w:rPr>
        <w:t>Barbara</w:t>
      </w:r>
      <w:r>
        <w:rPr>
          <w:lang w:val="en-US"/>
        </w:rPr>
        <w:tab/>
        <w:t>Same here, my dad, he will just kill me.</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(00:46:00:00)</w:t>
      </w:r>
    </w:p>
    <w:p w:rsidR="00513ADE" w:rsidRDefault="00513ADE" w:rsidP="00E51095">
      <w:pPr>
        <w:tabs>
          <w:tab w:val="center" w:pos="4536"/>
        </w:tabs>
        <w:rPr>
          <w:lang w:val="en-US"/>
        </w:rPr>
      </w:pPr>
      <w:r>
        <w:rPr>
          <w:lang w:val="en-US"/>
        </w:rPr>
        <w:t>Kerry</w:t>
      </w:r>
      <w:r>
        <w:rPr>
          <w:lang w:val="en-US"/>
        </w:rPr>
        <w:tab/>
        <w:t>That’s why my mum would always say that parents needed to spend more time with their children, especially the girl child.</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(00:46:07:00)</w:t>
      </w:r>
    </w:p>
    <w:p w:rsidR="00513ADE" w:rsidRDefault="00513ADE" w:rsidP="00E51095">
      <w:pPr>
        <w:tabs>
          <w:tab w:val="center" w:pos="4536"/>
        </w:tabs>
        <w:rPr>
          <w:lang w:val="en-US"/>
        </w:rPr>
      </w:pPr>
      <w:r>
        <w:rPr>
          <w:lang w:val="en-US"/>
        </w:rPr>
        <w:t>Daniella</w:t>
      </w:r>
      <w:r>
        <w:rPr>
          <w:lang w:val="en-US"/>
        </w:rPr>
        <w:tab/>
        <w:t>(reac) aren’t you lucky to have a mother like that? You know what I think?</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(00:46:10:00)</w:t>
      </w:r>
    </w:p>
    <w:p w:rsidR="00513ADE" w:rsidRDefault="00513ADE" w:rsidP="00E51095">
      <w:pPr>
        <w:tabs>
          <w:tab w:val="center" w:pos="4536"/>
        </w:tabs>
        <w:rPr>
          <w:lang w:val="en-US"/>
        </w:rPr>
      </w:pPr>
      <w:r>
        <w:rPr>
          <w:lang w:val="en-US"/>
        </w:rPr>
        <w:t>Kerry</w:t>
      </w:r>
      <w:r>
        <w:rPr>
          <w:lang w:val="en-US"/>
        </w:rPr>
        <w:tab/>
        <w:t>What? I hope it’s not what I’m thinking?</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(00:46:12:00)</w:t>
      </w:r>
    </w:p>
    <w:p w:rsidR="00513ADE" w:rsidRDefault="00513ADE" w:rsidP="00E51095">
      <w:pPr>
        <w:tabs>
          <w:tab w:val="center" w:pos="4536"/>
        </w:tabs>
        <w:rPr>
          <w:lang w:val="en-US"/>
        </w:rPr>
      </w:pPr>
      <w:r>
        <w:rPr>
          <w:lang w:val="en-US"/>
        </w:rPr>
        <w:t>Daniella</w:t>
      </w:r>
      <w:r>
        <w:rPr>
          <w:lang w:val="en-US"/>
        </w:rPr>
        <w:tab/>
        <w:t>Let’s exchange parents (laughs)</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(00:46:14:00)</w:t>
      </w:r>
    </w:p>
    <w:p w:rsidR="00513ADE" w:rsidRDefault="00513ADE" w:rsidP="00E51095">
      <w:pPr>
        <w:tabs>
          <w:tab w:val="center" w:pos="4536"/>
        </w:tabs>
        <w:rPr>
          <w:lang w:val="en-US"/>
        </w:rPr>
      </w:pPr>
      <w:r>
        <w:rPr>
          <w:lang w:val="en-US"/>
        </w:rPr>
        <w:t>Barbara</w:t>
      </w:r>
      <w:r>
        <w:rPr>
          <w:lang w:val="en-US"/>
        </w:rPr>
        <w:tab/>
        <w:t>(laughs) Daniella. Look, come to think of it Kerry dearie, I wish I had your parents. You know mine, they don’t care.</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(00:46:22:00)</w:t>
      </w:r>
    </w:p>
    <w:p w:rsidR="00513ADE" w:rsidRDefault="00513ADE" w:rsidP="00E51095">
      <w:pPr>
        <w:tabs>
          <w:tab w:val="center" w:pos="4536"/>
        </w:tabs>
        <w:rPr>
          <w:lang w:val="en-US"/>
        </w:rPr>
      </w:pPr>
      <w:r>
        <w:rPr>
          <w:lang w:val="en-US"/>
        </w:rPr>
        <w:t>Daniella</w:t>
      </w:r>
      <w:r>
        <w:rPr>
          <w:lang w:val="en-US"/>
        </w:rPr>
        <w:tab/>
        <w:t>(reac)</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(00:46:25:00)</w:t>
      </w:r>
    </w:p>
    <w:p w:rsidR="00513ADE" w:rsidRDefault="00513ADE" w:rsidP="00E51095">
      <w:pPr>
        <w:tabs>
          <w:tab w:val="center" w:pos="4536"/>
        </w:tabs>
        <w:rPr>
          <w:lang w:val="en-US"/>
        </w:rPr>
      </w:pPr>
      <w:r>
        <w:rPr>
          <w:lang w:val="en-US"/>
        </w:rPr>
        <w:t>Kerry</w:t>
      </w:r>
      <w:r>
        <w:rPr>
          <w:lang w:val="en-US"/>
        </w:rPr>
        <w:tab/>
        <w:t>Alright, leave all your worries to me. I’ll get a solution from my mum.</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(00:46:30:00)</w:t>
      </w:r>
    </w:p>
    <w:p w:rsidR="00513ADE" w:rsidRDefault="00513ADE" w:rsidP="00E51095">
      <w:pPr>
        <w:tabs>
          <w:tab w:val="center" w:pos="4536"/>
        </w:tabs>
        <w:rPr>
          <w:lang w:val="en-US"/>
        </w:rPr>
      </w:pPr>
      <w:r>
        <w:rPr>
          <w:lang w:val="en-US"/>
        </w:rPr>
        <w:t>Daniella</w:t>
      </w:r>
      <w:r>
        <w:rPr>
          <w:lang w:val="en-US"/>
        </w:rPr>
        <w:tab/>
        <w:t>Wow! That’s so sweet.</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(00:46:30:00)</w:t>
      </w:r>
    </w:p>
    <w:p w:rsidR="00513ADE" w:rsidRDefault="00513ADE" w:rsidP="00E51095">
      <w:pPr>
        <w:tabs>
          <w:tab w:val="center" w:pos="4536"/>
        </w:tabs>
        <w:rPr>
          <w:lang w:val="en-US"/>
        </w:rPr>
      </w:pPr>
      <w:r>
        <w:rPr>
          <w:lang w:val="en-US"/>
        </w:rPr>
        <w:t>Barbara</w:t>
      </w:r>
      <w:r>
        <w:rPr>
          <w:lang w:val="en-US"/>
        </w:rPr>
        <w:tab/>
        <w:t>Wow! That’s so sweet. Ok…alright dearie, why not you tell her about Desmond? And let’s hear what she says.</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(00:46:37:00)</w:t>
      </w:r>
    </w:p>
    <w:p w:rsidR="00513ADE" w:rsidRDefault="00513ADE" w:rsidP="00E51095">
      <w:pPr>
        <w:tabs>
          <w:tab w:val="center" w:pos="4536"/>
        </w:tabs>
        <w:rPr>
          <w:lang w:val="en-US"/>
        </w:rPr>
      </w:pPr>
      <w:r>
        <w:rPr>
          <w:lang w:val="en-US"/>
        </w:rPr>
        <w:t>Daniella</w:t>
      </w:r>
      <w:r>
        <w:rPr>
          <w:lang w:val="en-US"/>
        </w:rPr>
        <w:tab/>
        <w:t>And…(laughs) what? Ok…ok…ok…ok. There’s this guy in my neighbourhood, he’s a kind of asking me out.</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(00:46:46:00)</w:t>
      </w:r>
    </w:p>
    <w:p w:rsidR="00513ADE" w:rsidRDefault="00513ADE" w:rsidP="00E51095">
      <w:pPr>
        <w:tabs>
          <w:tab w:val="center" w:pos="4536"/>
        </w:tabs>
        <w:rPr>
          <w:lang w:val="en-US"/>
        </w:rPr>
      </w:pPr>
      <w:r>
        <w:rPr>
          <w:lang w:val="en-US"/>
        </w:rPr>
        <w:t>Barbara</w:t>
      </w:r>
      <w:r>
        <w:rPr>
          <w:lang w:val="en-US"/>
        </w:rPr>
        <w:tab/>
        <w:t>(reac)</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(00:46:47:00)</w:t>
      </w:r>
    </w:p>
    <w:p w:rsidR="00513ADE" w:rsidRDefault="00513ADE" w:rsidP="00E51095">
      <w:pPr>
        <w:tabs>
          <w:tab w:val="center" w:pos="4536"/>
        </w:tabs>
        <w:rPr>
          <w:lang w:val="en-US"/>
        </w:rPr>
      </w:pPr>
      <w:r>
        <w:rPr>
          <w:lang w:val="en-US"/>
        </w:rPr>
        <w:t>Kerry</w:t>
      </w:r>
      <w:r>
        <w:rPr>
          <w:lang w:val="en-US"/>
        </w:rPr>
        <w:tab/>
        <w:t>No…no, it’s the eye saw. You can just be friends, nothing more. My dear you’re even supposed to wait till after school. And when you get matured.</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(00:46:58:00)</w:t>
      </w:r>
    </w:p>
    <w:p w:rsidR="00513ADE" w:rsidRDefault="00513ADE" w:rsidP="00E51095">
      <w:pPr>
        <w:tabs>
          <w:tab w:val="center" w:pos="4536"/>
        </w:tabs>
        <w:rPr>
          <w:lang w:val="en-US"/>
        </w:rPr>
      </w:pPr>
      <w:r>
        <w:rPr>
          <w:lang w:val="en-US"/>
        </w:rPr>
        <w:t>Daniella</w:t>
      </w:r>
      <w:r>
        <w:rPr>
          <w:lang w:val="en-US"/>
        </w:rPr>
        <w:tab/>
        <w:t>Is that your advice or your mum’s?</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(00:47:00:00)</w:t>
      </w:r>
    </w:p>
    <w:p w:rsidR="00513ADE" w:rsidRDefault="00513ADE" w:rsidP="00E51095">
      <w:pPr>
        <w:tabs>
          <w:tab w:val="center" w:pos="4536"/>
        </w:tabs>
        <w:rPr>
          <w:lang w:val="en-US"/>
        </w:rPr>
      </w:pPr>
      <w:r>
        <w:rPr>
          <w:lang w:val="en-US"/>
        </w:rPr>
        <w:t>Kerry</w:t>
      </w:r>
      <w:r>
        <w:rPr>
          <w:lang w:val="en-US"/>
        </w:rPr>
        <w:tab/>
        <w:t>Those are her exact words. Don’t you girls want to get married as virgins?</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(00:47:02:00)</w:t>
      </w:r>
    </w:p>
    <w:p w:rsidR="00513ADE" w:rsidRDefault="00513ADE" w:rsidP="00E51095">
      <w:pPr>
        <w:tabs>
          <w:tab w:val="center" w:pos="4536"/>
        </w:tabs>
        <w:rPr>
          <w:lang w:val="en-US"/>
        </w:rPr>
      </w:pPr>
      <w:r>
        <w:rPr>
          <w:lang w:val="en-US"/>
        </w:rPr>
        <w:t>Daniella</w:t>
      </w:r>
      <w:r>
        <w:rPr>
          <w:lang w:val="en-US"/>
        </w:rPr>
        <w:tab/>
        <w:t>Of course we do.</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(00:47:02:00)</w:t>
      </w:r>
    </w:p>
    <w:p w:rsidR="00513ADE" w:rsidRDefault="00513ADE" w:rsidP="00E51095">
      <w:pPr>
        <w:tabs>
          <w:tab w:val="center" w:pos="4536"/>
        </w:tabs>
        <w:rPr>
          <w:lang w:val="en-US"/>
        </w:rPr>
      </w:pPr>
      <w:r>
        <w:rPr>
          <w:lang w:val="en-US"/>
        </w:rPr>
        <w:t>Barbara</w:t>
      </w:r>
      <w:r>
        <w:rPr>
          <w:lang w:val="en-US"/>
        </w:rPr>
        <w:tab/>
        <w:t>Of course we do.</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(00:47:06:00)</w:t>
      </w:r>
    </w:p>
    <w:p w:rsidR="00513ADE" w:rsidRDefault="00513ADE" w:rsidP="00E51095">
      <w:pPr>
        <w:tabs>
          <w:tab w:val="center" w:pos="4536"/>
        </w:tabs>
        <w:rPr>
          <w:lang w:val="en-US"/>
        </w:rPr>
      </w:pPr>
      <w:r>
        <w:rPr>
          <w:lang w:val="en-US"/>
        </w:rPr>
        <w:t>Kerry</w:t>
      </w:r>
      <w:r>
        <w:rPr>
          <w:lang w:val="en-US"/>
        </w:rPr>
        <w:tab/>
        <w:t>Come on, let’s go. We are late for our practical</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(00:47:08:00)</w:t>
      </w:r>
    </w:p>
    <w:p w:rsidR="00513ADE" w:rsidRDefault="00513ADE" w:rsidP="00E51095">
      <w:pPr>
        <w:tabs>
          <w:tab w:val="center" w:pos="4536"/>
        </w:tabs>
        <w:rPr>
          <w:lang w:val="en-US"/>
        </w:rPr>
      </w:pPr>
      <w:r>
        <w:rPr>
          <w:lang w:val="en-US"/>
        </w:rPr>
        <w:t>Barbara</w:t>
      </w:r>
      <w:r>
        <w:rPr>
          <w:lang w:val="en-US"/>
        </w:rPr>
        <w:tab/>
        <w:t>Oh, that’s true.</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(00:47:09:00)</w:t>
      </w:r>
    </w:p>
    <w:p w:rsidR="00513ADE" w:rsidRDefault="00513ADE" w:rsidP="00E51095">
      <w:pPr>
        <w:tabs>
          <w:tab w:val="center" w:pos="4536"/>
        </w:tabs>
        <w:rPr>
          <w:lang w:val="en-US"/>
        </w:rPr>
      </w:pPr>
      <w:r>
        <w:rPr>
          <w:lang w:val="en-US"/>
        </w:rPr>
        <w:t>Daniella</w:t>
      </w:r>
      <w:r>
        <w:rPr>
          <w:lang w:val="en-US"/>
        </w:rPr>
        <w:tab/>
        <w:t>I’ve not bought practical’s apparel.</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(00:47:11:00)</w:t>
      </w:r>
    </w:p>
    <w:p w:rsidR="00513ADE" w:rsidRDefault="00513ADE" w:rsidP="00E51095">
      <w:pPr>
        <w:tabs>
          <w:tab w:val="center" w:pos="4536"/>
        </w:tabs>
        <w:rPr>
          <w:lang w:val="en-US"/>
        </w:rPr>
      </w:pPr>
      <w:r>
        <w:rPr>
          <w:lang w:val="en-US"/>
        </w:rPr>
        <w:t>Barbara</w:t>
      </w:r>
      <w:r>
        <w:rPr>
          <w:lang w:val="en-US"/>
        </w:rPr>
        <w:tab/>
        <w:t>Don’t worry, we’ll share mine</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(00:47:13:00)</w:t>
      </w:r>
    </w:p>
    <w:p w:rsidR="00513ADE" w:rsidRDefault="00513ADE" w:rsidP="00E51095">
      <w:pPr>
        <w:tabs>
          <w:tab w:val="center" w:pos="4536"/>
        </w:tabs>
        <w:rPr>
          <w:lang w:val="en-US"/>
        </w:rPr>
      </w:pPr>
      <w:r>
        <w:rPr>
          <w:lang w:val="en-US"/>
        </w:rPr>
        <w:t>Daniella</w:t>
      </w:r>
      <w:r>
        <w:rPr>
          <w:lang w:val="en-US"/>
        </w:rPr>
        <w:tab/>
        <w:t>Thanks girlfriend.</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(00:47:15:00)</w:t>
      </w:r>
    </w:p>
    <w:p w:rsidR="00513ADE" w:rsidRDefault="00513ADE" w:rsidP="00E51095">
      <w:pPr>
        <w:tabs>
          <w:tab w:val="center" w:pos="4536"/>
        </w:tabs>
        <w:rPr>
          <w:lang w:val="en-US"/>
        </w:rPr>
      </w:pPr>
      <w:r>
        <w:rPr>
          <w:lang w:val="en-US"/>
        </w:rPr>
        <w:t>Barbara</w:t>
      </w:r>
      <w:r>
        <w:rPr>
          <w:lang w:val="en-US"/>
        </w:rPr>
        <w:tab/>
        <w:t>Let’s go. But I wonder how the practical would be.</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(00:47:20:00)</w:t>
      </w:r>
    </w:p>
    <w:p w:rsidR="00513ADE" w:rsidRDefault="00513ADE" w:rsidP="00E51095">
      <w:pPr>
        <w:tabs>
          <w:tab w:val="center" w:pos="4536"/>
        </w:tabs>
        <w:rPr>
          <w:lang w:val="en-US"/>
        </w:rPr>
      </w:pPr>
      <w:r>
        <w:rPr>
          <w:lang w:val="en-US"/>
        </w:rPr>
        <w:t>Kerry</w:t>
      </w:r>
      <w:r>
        <w:rPr>
          <w:lang w:val="en-US"/>
        </w:rPr>
        <w:tab/>
        <w:t>It’s going to be very interesting.</w:t>
      </w:r>
    </w:p>
    <w:p w:rsidR="00513ADE" w:rsidRDefault="00513ADE" w:rsidP="00E51095">
      <w:pPr>
        <w:tabs>
          <w:tab w:val="center" w:pos="4536"/>
        </w:tabs>
        <w:rPr>
          <w:lang w:val="en-US"/>
        </w:rPr>
      </w:pPr>
    </w:p>
    <w:p w:rsidR="00513ADE" w:rsidRDefault="00513ADE" w:rsidP="00E51095">
      <w:pPr>
        <w:tabs>
          <w:tab w:val="center" w:pos="4536"/>
        </w:tabs>
        <w:rPr>
          <w:lang w:val="en-US"/>
        </w:rPr>
      </w:pPr>
      <w:r>
        <w:rPr>
          <w:lang w:val="en-US"/>
        </w:rPr>
        <w:t>(00:47:48:00)</w:t>
      </w:r>
    </w:p>
    <w:p w:rsidR="00513ADE" w:rsidRDefault="00513ADE" w:rsidP="006D4E18">
      <w:pPr>
        <w:tabs>
          <w:tab w:val="center" w:pos="4536"/>
        </w:tabs>
        <w:rPr>
          <w:lang w:val="en-US"/>
        </w:rPr>
      </w:pPr>
      <w:r>
        <w:rPr>
          <w:lang w:val="en-US"/>
        </w:rPr>
        <w:t>Winnie</w:t>
      </w:r>
      <w:r>
        <w:rPr>
          <w:lang w:val="en-US"/>
        </w:rPr>
        <w:tab/>
        <w:t>Hello (laughs) what’s up? Is this the new one?</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(00:47:55:00)</w:t>
      </w:r>
    </w:p>
    <w:p w:rsidR="00513ADE" w:rsidRDefault="00513ADE" w:rsidP="006D4E18">
      <w:pPr>
        <w:tabs>
          <w:tab w:val="center" w:pos="4536"/>
        </w:tabs>
        <w:rPr>
          <w:lang w:val="en-US"/>
        </w:rPr>
      </w:pPr>
      <w:r>
        <w:rPr>
          <w:lang w:val="en-US"/>
        </w:rPr>
        <w:t>Monica</w:t>
      </w:r>
      <w:r>
        <w:rPr>
          <w:lang w:val="en-US"/>
        </w:rPr>
        <w:tab/>
        <w:t>(reac)</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(00:47:56:00)</w:t>
      </w:r>
    </w:p>
    <w:p w:rsidR="00513ADE" w:rsidRDefault="00513ADE" w:rsidP="006D4E18">
      <w:pPr>
        <w:tabs>
          <w:tab w:val="center" w:pos="4536"/>
        </w:tabs>
        <w:rPr>
          <w:lang w:val="en-US"/>
        </w:rPr>
      </w:pPr>
      <w:r>
        <w:rPr>
          <w:lang w:val="en-US"/>
        </w:rPr>
        <w:t>Winnie</w:t>
      </w:r>
      <w:r>
        <w:rPr>
          <w:lang w:val="en-US"/>
        </w:rPr>
        <w:tab/>
        <w:t>Come on girl, you’re not smiling. Girl, what’s the problem?</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(00:48:02:00)</w:t>
      </w:r>
    </w:p>
    <w:p w:rsidR="00513ADE" w:rsidRDefault="00513ADE" w:rsidP="006D4E18">
      <w:pPr>
        <w:tabs>
          <w:tab w:val="center" w:pos="4536"/>
        </w:tabs>
        <w:rPr>
          <w:lang w:val="en-US"/>
        </w:rPr>
      </w:pPr>
      <w:r>
        <w:rPr>
          <w:lang w:val="en-US"/>
        </w:rPr>
        <w:t>Monica</w:t>
      </w:r>
      <w:r>
        <w:rPr>
          <w:lang w:val="en-US"/>
        </w:rPr>
        <w:tab/>
        <w:t>I mean, why does he have to come here anyway?</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(00:48:06:00)</w:t>
      </w:r>
    </w:p>
    <w:p w:rsidR="00513ADE" w:rsidRDefault="00513ADE" w:rsidP="006D4E18">
      <w:pPr>
        <w:tabs>
          <w:tab w:val="center" w:pos="4536"/>
        </w:tabs>
        <w:rPr>
          <w:lang w:val="en-US"/>
        </w:rPr>
      </w:pPr>
      <w:r>
        <w:rPr>
          <w:lang w:val="en-US"/>
        </w:rPr>
        <w:t>Winnie</w:t>
      </w:r>
      <w:r>
        <w:rPr>
          <w:lang w:val="en-US"/>
        </w:rPr>
        <w:tab/>
        <w:t>Wow! That looks so serious.</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(00:48:09:00)</w:t>
      </w:r>
    </w:p>
    <w:p w:rsidR="00513ADE" w:rsidRDefault="00513ADE" w:rsidP="006D4E18">
      <w:pPr>
        <w:tabs>
          <w:tab w:val="center" w:pos="4536"/>
        </w:tabs>
        <w:rPr>
          <w:lang w:val="en-US"/>
        </w:rPr>
      </w:pPr>
      <w:r>
        <w:rPr>
          <w:lang w:val="en-US"/>
        </w:rPr>
        <w:t>Monica</w:t>
      </w:r>
      <w:r>
        <w:rPr>
          <w:lang w:val="en-US"/>
        </w:rPr>
        <w:tab/>
        <w:t>You’re not helping matters Winnie.</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(00:48:11:00)</w:t>
      </w:r>
    </w:p>
    <w:p w:rsidR="00513ADE" w:rsidRDefault="00513ADE" w:rsidP="006D4E18">
      <w:pPr>
        <w:tabs>
          <w:tab w:val="center" w:pos="4536"/>
        </w:tabs>
        <w:rPr>
          <w:lang w:val="en-US"/>
        </w:rPr>
      </w:pPr>
      <w:r>
        <w:rPr>
          <w:lang w:val="en-US"/>
        </w:rPr>
        <w:t>Winnie</w:t>
      </w:r>
      <w:r>
        <w:rPr>
          <w:lang w:val="en-US"/>
        </w:rPr>
        <w:tab/>
        <w:t>(laughs) you know, I hate to admit it, but I think Desmond is getting serious. And if you don’t act now, you might be taking a stroll down Heartbreak Street.</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(00:48:2:00)</w:t>
      </w:r>
    </w:p>
    <w:p w:rsidR="00513ADE" w:rsidRDefault="00513ADE" w:rsidP="006D4E18">
      <w:pPr>
        <w:tabs>
          <w:tab w:val="center" w:pos="4536"/>
        </w:tabs>
        <w:rPr>
          <w:lang w:val="en-US"/>
        </w:rPr>
      </w:pPr>
      <w:r>
        <w:rPr>
          <w:lang w:val="en-US"/>
        </w:rPr>
        <w:t>Monica</w:t>
      </w:r>
      <w:r>
        <w:rPr>
          <w:lang w:val="en-US"/>
        </w:rPr>
        <w:tab/>
        <w:t>Heartbreak Street?</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(00:48:26:00)</w:t>
      </w:r>
    </w:p>
    <w:p w:rsidR="00513ADE" w:rsidRDefault="00513ADE" w:rsidP="006D4E18">
      <w:pPr>
        <w:tabs>
          <w:tab w:val="center" w:pos="4536"/>
        </w:tabs>
        <w:rPr>
          <w:lang w:val="en-US"/>
        </w:rPr>
      </w:pPr>
      <w:r>
        <w:rPr>
          <w:lang w:val="en-US"/>
        </w:rPr>
        <w:t>Winnie</w:t>
      </w:r>
      <w:r>
        <w:rPr>
          <w:lang w:val="en-US"/>
        </w:rPr>
        <w:tab/>
        <w:t>Yeah</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(00:48:27:00)</w:t>
      </w:r>
    </w:p>
    <w:p w:rsidR="00513ADE" w:rsidRDefault="00513ADE" w:rsidP="006D4E18">
      <w:pPr>
        <w:tabs>
          <w:tab w:val="center" w:pos="4536"/>
        </w:tabs>
        <w:rPr>
          <w:lang w:val="en-US"/>
        </w:rPr>
      </w:pPr>
      <w:r>
        <w:rPr>
          <w:lang w:val="en-US"/>
        </w:rPr>
        <w:t>Monica</w:t>
      </w:r>
      <w:r>
        <w:rPr>
          <w:lang w:val="en-US"/>
        </w:rPr>
        <w:tab/>
        <w:t>(laughs) where’s that?</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(00:48:30:00)</w:t>
      </w:r>
    </w:p>
    <w:p w:rsidR="00513ADE" w:rsidRDefault="00513ADE" w:rsidP="006D4E18">
      <w:pPr>
        <w:tabs>
          <w:tab w:val="center" w:pos="4536"/>
        </w:tabs>
        <w:rPr>
          <w:lang w:val="en-US"/>
        </w:rPr>
      </w:pPr>
      <w:r>
        <w:rPr>
          <w:lang w:val="en-US"/>
        </w:rPr>
        <w:t>Winnie</w:t>
      </w:r>
      <w:r>
        <w:rPr>
          <w:lang w:val="en-US"/>
        </w:rPr>
        <w:tab/>
        <w:t>Over my clueless thought. Anyway, are you willing to take a chance?</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(00:48:35:00)</w:t>
      </w:r>
    </w:p>
    <w:p w:rsidR="00513ADE" w:rsidRDefault="00513ADE" w:rsidP="006D4E18">
      <w:pPr>
        <w:tabs>
          <w:tab w:val="center" w:pos="4536"/>
        </w:tabs>
        <w:rPr>
          <w:lang w:val="en-US"/>
        </w:rPr>
      </w:pPr>
      <w:r>
        <w:rPr>
          <w:lang w:val="en-US"/>
        </w:rPr>
        <w:t>Monica</w:t>
      </w:r>
      <w:r>
        <w:rPr>
          <w:lang w:val="en-US"/>
        </w:rPr>
        <w:tab/>
        <w:t>No…not really.</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(00:48:37:00)</w:t>
      </w:r>
    </w:p>
    <w:p w:rsidR="00513ADE" w:rsidRDefault="00513ADE" w:rsidP="006D4E18">
      <w:pPr>
        <w:tabs>
          <w:tab w:val="center" w:pos="4536"/>
        </w:tabs>
        <w:rPr>
          <w:lang w:val="en-US"/>
        </w:rPr>
      </w:pPr>
      <w:r>
        <w:rPr>
          <w:lang w:val="en-US"/>
        </w:rPr>
        <w:t>Winnie</w:t>
      </w:r>
      <w:r>
        <w:rPr>
          <w:lang w:val="en-US"/>
        </w:rPr>
        <w:tab/>
        <w:t>And he might also think you’re dying for him. And that’s what a cheap girl would do; struggling over a guy for nothing.</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(00:48:48:00)</w:t>
      </w:r>
    </w:p>
    <w:p w:rsidR="00513ADE" w:rsidRDefault="00513ADE" w:rsidP="006D4E18">
      <w:pPr>
        <w:tabs>
          <w:tab w:val="center" w:pos="4536"/>
        </w:tabs>
        <w:rPr>
          <w:lang w:val="en-US"/>
        </w:rPr>
      </w:pPr>
      <w:r>
        <w:rPr>
          <w:lang w:val="en-US"/>
        </w:rPr>
        <w:t>Monica</w:t>
      </w:r>
      <w:r>
        <w:rPr>
          <w:lang w:val="en-US"/>
        </w:rPr>
        <w:tab/>
        <w:t>I’m not cheap.</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(00:48:49:00)</w:t>
      </w:r>
    </w:p>
    <w:p w:rsidR="00513ADE" w:rsidRDefault="00513ADE" w:rsidP="006D4E18">
      <w:pPr>
        <w:tabs>
          <w:tab w:val="center" w:pos="4536"/>
        </w:tabs>
        <w:rPr>
          <w:lang w:val="en-US"/>
        </w:rPr>
      </w:pPr>
      <w:r>
        <w:rPr>
          <w:lang w:val="en-US"/>
        </w:rPr>
        <w:t>Winnie</w:t>
      </w:r>
      <w:r>
        <w:rPr>
          <w:lang w:val="en-US"/>
        </w:rPr>
        <w:tab/>
        <w:t>Or are you knot?</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(00:48:52:00)</w:t>
      </w:r>
    </w:p>
    <w:p w:rsidR="00513ADE" w:rsidRDefault="00513ADE" w:rsidP="006D4E18">
      <w:pPr>
        <w:tabs>
          <w:tab w:val="center" w:pos="4536"/>
        </w:tabs>
        <w:rPr>
          <w:lang w:val="en-US"/>
        </w:rPr>
      </w:pPr>
      <w:r>
        <w:rPr>
          <w:lang w:val="en-US"/>
        </w:rPr>
        <w:t>Monica</w:t>
      </w:r>
      <w:r>
        <w:rPr>
          <w:lang w:val="en-US"/>
        </w:rPr>
        <w:tab/>
        <w:t>No, which one exactly?</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(00:48:54:00)</w:t>
      </w:r>
    </w:p>
    <w:p w:rsidR="00513ADE" w:rsidRDefault="00513ADE" w:rsidP="006D4E18">
      <w:pPr>
        <w:tabs>
          <w:tab w:val="center" w:pos="4536"/>
        </w:tabs>
        <w:rPr>
          <w:lang w:val="en-US"/>
        </w:rPr>
      </w:pPr>
      <w:r>
        <w:rPr>
          <w:lang w:val="en-US"/>
        </w:rPr>
        <w:t>Winnie</w:t>
      </w:r>
      <w:r>
        <w:rPr>
          <w:lang w:val="en-US"/>
        </w:rPr>
        <w:tab/>
        <w:t>Dying for him of course. (reac)</w:t>
      </w:r>
    </w:p>
    <w:p w:rsidR="00513ADE" w:rsidRDefault="00513ADE" w:rsidP="006D4E18">
      <w:pPr>
        <w:tabs>
          <w:tab w:val="center" w:pos="4536"/>
        </w:tabs>
        <w:rPr>
          <w:lang w:val="en-US"/>
        </w:rPr>
      </w:pPr>
    </w:p>
    <w:p w:rsidR="00513ADE" w:rsidRDefault="00513ADE" w:rsidP="006D4E18">
      <w:pPr>
        <w:tabs>
          <w:tab w:val="center" w:pos="4536"/>
        </w:tabs>
        <w:rPr>
          <w:lang w:val="en-US"/>
        </w:rPr>
      </w:pPr>
      <w:r>
        <w:rPr>
          <w:lang w:val="en-US"/>
        </w:rPr>
        <w:t>(00:48:56:00)</w:t>
      </w:r>
    </w:p>
    <w:p w:rsidR="00513ADE" w:rsidRDefault="00513ADE" w:rsidP="006D4E18">
      <w:pPr>
        <w:tabs>
          <w:tab w:val="center" w:pos="4536"/>
        </w:tabs>
        <w:rPr>
          <w:lang w:val="en-US"/>
        </w:rPr>
      </w:pPr>
      <w:r>
        <w:rPr>
          <w:lang w:val="en-US"/>
        </w:rPr>
        <w:t>Monica</w:t>
      </w:r>
      <w:r>
        <w:rPr>
          <w:lang w:val="en-US"/>
        </w:rPr>
        <w:tab/>
        <w:t>Better, but Winnie we can’t just allow that presumptuous Barbara get all that hypes, no way.</w:t>
      </w:r>
    </w:p>
    <w:p w:rsidR="00513ADE" w:rsidRDefault="00513ADE" w:rsidP="006D4E18">
      <w:pPr>
        <w:tabs>
          <w:tab w:val="center" w:pos="4536"/>
        </w:tabs>
        <w:rPr>
          <w:lang w:val="en-US"/>
        </w:rPr>
      </w:pPr>
    </w:p>
    <w:p w:rsidR="00513ADE" w:rsidRDefault="00513ADE" w:rsidP="00DB525D">
      <w:pPr>
        <w:tabs>
          <w:tab w:val="center" w:pos="4536"/>
        </w:tabs>
        <w:rPr>
          <w:lang w:val="en-US"/>
        </w:rPr>
      </w:pPr>
      <w:r>
        <w:rPr>
          <w:lang w:val="en-US"/>
        </w:rPr>
        <w:t>(00:49:05:00)</w:t>
      </w:r>
    </w:p>
    <w:p w:rsidR="00513ADE" w:rsidRDefault="00513ADE" w:rsidP="00DB525D">
      <w:pPr>
        <w:tabs>
          <w:tab w:val="center" w:pos="4536"/>
        </w:tabs>
        <w:rPr>
          <w:lang w:val="en-US"/>
        </w:rPr>
      </w:pPr>
      <w:r>
        <w:rPr>
          <w:lang w:val="en-US"/>
        </w:rPr>
        <w:t>Winnie</w:t>
      </w:r>
      <w:r>
        <w:rPr>
          <w:lang w:val="en-US"/>
        </w:rPr>
        <w:tab/>
        <w:t>Then what do we do?</w:t>
      </w:r>
    </w:p>
    <w:p w:rsidR="00513ADE" w:rsidRDefault="00513ADE" w:rsidP="00DB525D">
      <w:pPr>
        <w:tabs>
          <w:tab w:val="center" w:pos="4536"/>
        </w:tabs>
        <w:rPr>
          <w:lang w:val="en-US"/>
        </w:rPr>
      </w:pPr>
    </w:p>
    <w:p w:rsidR="00513ADE" w:rsidRDefault="00513ADE" w:rsidP="00DB525D">
      <w:pPr>
        <w:tabs>
          <w:tab w:val="center" w:pos="4536"/>
        </w:tabs>
        <w:rPr>
          <w:lang w:val="en-US"/>
        </w:rPr>
      </w:pPr>
      <w:r>
        <w:rPr>
          <w:lang w:val="en-US"/>
        </w:rPr>
        <w:t>(00:49:07:00)</w:t>
      </w:r>
    </w:p>
    <w:p w:rsidR="00513ADE" w:rsidRDefault="00513ADE" w:rsidP="00DB525D">
      <w:pPr>
        <w:tabs>
          <w:tab w:val="center" w:pos="4536"/>
        </w:tabs>
        <w:rPr>
          <w:lang w:val="en-US"/>
        </w:rPr>
      </w:pPr>
      <w:r>
        <w:rPr>
          <w:lang w:val="en-US"/>
        </w:rPr>
        <w:t>Monica</w:t>
      </w:r>
      <w:r>
        <w:rPr>
          <w:lang w:val="en-US"/>
        </w:rPr>
        <w:tab/>
        <w:t>That’s the point, I don’t know. I just don’t know…I don’t know.</w:t>
      </w:r>
    </w:p>
    <w:p w:rsidR="00513ADE" w:rsidRDefault="00513ADE" w:rsidP="00DB525D">
      <w:pPr>
        <w:tabs>
          <w:tab w:val="center" w:pos="4536"/>
        </w:tabs>
        <w:rPr>
          <w:lang w:val="en-US"/>
        </w:rPr>
      </w:pPr>
    </w:p>
    <w:p w:rsidR="00513ADE" w:rsidRDefault="00513ADE" w:rsidP="00DB525D">
      <w:pPr>
        <w:tabs>
          <w:tab w:val="center" w:pos="4536"/>
        </w:tabs>
        <w:rPr>
          <w:lang w:val="en-US"/>
        </w:rPr>
      </w:pPr>
      <w:r>
        <w:rPr>
          <w:lang w:val="en-US"/>
        </w:rPr>
        <w:t>(00:49:14:00)</w:t>
      </w:r>
    </w:p>
    <w:p w:rsidR="00513ADE" w:rsidRDefault="00513ADE" w:rsidP="00DB525D">
      <w:pPr>
        <w:tabs>
          <w:tab w:val="center" w:pos="4536"/>
        </w:tabs>
        <w:rPr>
          <w:lang w:val="en-US"/>
        </w:rPr>
      </w:pPr>
      <w:r>
        <w:rPr>
          <w:lang w:val="en-US"/>
        </w:rPr>
        <w:t>Winnie</w:t>
      </w:r>
      <w:r>
        <w:rPr>
          <w:lang w:val="en-US"/>
        </w:rPr>
        <w:tab/>
        <w:t>How about if we give him a make-over?</w:t>
      </w:r>
    </w:p>
    <w:p w:rsidR="00513ADE" w:rsidRDefault="00513ADE" w:rsidP="00DB525D">
      <w:pPr>
        <w:tabs>
          <w:tab w:val="center" w:pos="4536"/>
        </w:tabs>
        <w:rPr>
          <w:lang w:val="en-US"/>
        </w:rPr>
      </w:pPr>
    </w:p>
    <w:p w:rsidR="00513ADE" w:rsidRDefault="00513ADE" w:rsidP="00DB525D">
      <w:pPr>
        <w:tabs>
          <w:tab w:val="center" w:pos="4536"/>
        </w:tabs>
        <w:rPr>
          <w:lang w:val="en-US"/>
        </w:rPr>
      </w:pPr>
      <w:r>
        <w:rPr>
          <w:lang w:val="en-US"/>
        </w:rPr>
        <w:t>(00:49:18:00)</w:t>
      </w:r>
    </w:p>
    <w:p w:rsidR="00513ADE" w:rsidRDefault="00513ADE" w:rsidP="00DB525D">
      <w:pPr>
        <w:tabs>
          <w:tab w:val="center" w:pos="4536"/>
        </w:tabs>
        <w:rPr>
          <w:lang w:val="en-US"/>
        </w:rPr>
      </w:pPr>
      <w:r>
        <w:rPr>
          <w:lang w:val="en-US"/>
        </w:rPr>
        <w:t>Monica</w:t>
      </w:r>
      <w:r>
        <w:rPr>
          <w:lang w:val="en-US"/>
        </w:rPr>
        <w:tab/>
        <w:t>Make-over?</w:t>
      </w:r>
    </w:p>
    <w:p w:rsidR="00513ADE" w:rsidRDefault="00513ADE" w:rsidP="00DB525D">
      <w:pPr>
        <w:tabs>
          <w:tab w:val="center" w:pos="4536"/>
        </w:tabs>
        <w:rPr>
          <w:lang w:val="en-US"/>
        </w:rPr>
      </w:pPr>
    </w:p>
    <w:p w:rsidR="00513ADE" w:rsidRDefault="00513ADE" w:rsidP="00DB525D">
      <w:pPr>
        <w:tabs>
          <w:tab w:val="center" w:pos="4536"/>
        </w:tabs>
        <w:rPr>
          <w:lang w:val="en-US"/>
        </w:rPr>
      </w:pPr>
      <w:r>
        <w:rPr>
          <w:lang w:val="en-US"/>
        </w:rPr>
        <w:t>(00:49:19:00)</w:t>
      </w:r>
    </w:p>
    <w:p w:rsidR="00513ADE" w:rsidRDefault="00513ADE" w:rsidP="00DB525D">
      <w:pPr>
        <w:tabs>
          <w:tab w:val="center" w:pos="4536"/>
        </w:tabs>
        <w:rPr>
          <w:lang w:val="en-US"/>
        </w:rPr>
      </w:pPr>
      <w:r>
        <w:rPr>
          <w:lang w:val="en-US"/>
        </w:rPr>
        <w:t>Winnie</w:t>
      </w:r>
      <w:r>
        <w:rPr>
          <w:lang w:val="en-US"/>
        </w:rPr>
        <w:tab/>
        <w:t>Yeah (laughs)</w:t>
      </w:r>
    </w:p>
    <w:p w:rsidR="00513ADE" w:rsidRDefault="00513ADE" w:rsidP="00DB525D">
      <w:pPr>
        <w:tabs>
          <w:tab w:val="center" w:pos="4536"/>
        </w:tabs>
        <w:rPr>
          <w:lang w:val="en-US"/>
        </w:rPr>
      </w:pPr>
    </w:p>
    <w:p w:rsidR="00513ADE" w:rsidRDefault="00513ADE" w:rsidP="00DB525D">
      <w:pPr>
        <w:tabs>
          <w:tab w:val="center" w:pos="4536"/>
        </w:tabs>
        <w:rPr>
          <w:lang w:val="en-US"/>
        </w:rPr>
      </w:pPr>
      <w:r>
        <w:rPr>
          <w:lang w:val="en-US"/>
        </w:rPr>
        <w:t>(00:49:21:00)</w:t>
      </w:r>
    </w:p>
    <w:p w:rsidR="00513ADE" w:rsidRDefault="00513ADE" w:rsidP="00DB525D">
      <w:pPr>
        <w:tabs>
          <w:tab w:val="center" w:pos="4536"/>
        </w:tabs>
        <w:rPr>
          <w:lang w:val="en-US"/>
        </w:rPr>
      </w:pPr>
      <w:r>
        <w:rPr>
          <w:lang w:val="en-US"/>
        </w:rPr>
        <w:t>Monica</w:t>
      </w:r>
      <w:r>
        <w:rPr>
          <w:lang w:val="en-US"/>
        </w:rPr>
        <w:tab/>
        <w:t>Yeah, what kind of make-over?</w:t>
      </w:r>
    </w:p>
    <w:p w:rsidR="00513ADE" w:rsidRDefault="00513ADE" w:rsidP="00DB525D">
      <w:pPr>
        <w:tabs>
          <w:tab w:val="center" w:pos="4536"/>
        </w:tabs>
        <w:rPr>
          <w:lang w:val="en-US"/>
        </w:rPr>
      </w:pPr>
    </w:p>
    <w:p w:rsidR="00513ADE" w:rsidRDefault="00513ADE" w:rsidP="00DB525D">
      <w:pPr>
        <w:tabs>
          <w:tab w:val="center" w:pos="4536"/>
        </w:tabs>
        <w:rPr>
          <w:lang w:val="en-US"/>
        </w:rPr>
      </w:pPr>
      <w:r>
        <w:rPr>
          <w:lang w:val="en-US"/>
        </w:rPr>
        <w:t>(00:49:23:00)</w:t>
      </w:r>
    </w:p>
    <w:p w:rsidR="00513ADE" w:rsidRDefault="00513ADE" w:rsidP="00DB525D">
      <w:pPr>
        <w:tabs>
          <w:tab w:val="center" w:pos="4536"/>
        </w:tabs>
        <w:rPr>
          <w:lang w:val="en-US"/>
        </w:rPr>
      </w:pPr>
      <w:r>
        <w:rPr>
          <w:lang w:val="en-US"/>
        </w:rPr>
        <w:t>Winnie</w:t>
      </w:r>
      <w:r>
        <w:rPr>
          <w:lang w:val="en-US"/>
        </w:rPr>
        <w:tab/>
        <w:t>I don’t know, but I think something that can make him…feed him a little better. We can’t just have him showing up and saying I’m Mr. handsome. (laughs)</w:t>
      </w:r>
    </w:p>
    <w:p w:rsidR="00513ADE" w:rsidRDefault="00513ADE" w:rsidP="00DB525D">
      <w:pPr>
        <w:tabs>
          <w:tab w:val="center" w:pos="4536"/>
        </w:tabs>
        <w:rPr>
          <w:lang w:val="en-US"/>
        </w:rPr>
      </w:pPr>
    </w:p>
    <w:p w:rsidR="00513ADE" w:rsidRDefault="00513ADE" w:rsidP="00DB525D">
      <w:pPr>
        <w:tabs>
          <w:tab w:val="center" w:pos="4536"/>
        </w:tabs>
        <w:rPr>
          <w:lang w:val="en-US"/>
        </w:rPr>
      </w:pPr>
      <w:r>
        <w:rPr>
          <w:lang w:val="en-US"/>
        </w:rPr>
        <w:t>(00:49:36:00)</w:t>
      </w:r>
    </w:p>
    <w:p w:rsidR="00513ADE" w:rsidRDefault="00513ADE" w:rsidP="00DB525D">
      <w:pPr>
        <w:tabs>
          <w:tab w:val="center" w:pos="4536"/>
        </w:tabs>
        <w:rPr>
          <w:lang w:val="en-US"/>
        </w:rPr>
      </w:pPr>
      <w:r>
        <w:rPr>
          <w:lang w:val="en-US"/>
        </w:rPr>
        <w:t>Monica</w:t>
      </w:r>
      <w:r>
        <w:rPr>
          <w:lang w:val="en-US"/>
        </w:rPr>
        <w:tab/>
        <w:t>Go girl (laughs) you’re the best. Thank you so much. I’ve been cracking my head…I’ve been cracking my head. I didn’t even know what to think…</w:t>
      </w:r>
    </w:p>
    <w:p w:rsidR="00513ADE" w:rsidRDefault="00513ADE" w:rsidP="00DB525D">
      <w:pPr>
        <w:tabs>
          <w:tab w:val="center" w:pos="4536"/>
        </w:tabs>
        <w:rPr>
          <w:lang w:val="en-US"/>
        </w:rPr>
      </w:pPr>
    </w:p>
    <w:p w:rsidR="00513ADE" w:rsidRDefault="00513ADE" w:rsidP="007B0096">
      <w:pPr>
        <w:tabs>
          <w:tab w:val="center" w:pos="4536"/>
        </w:tabs>
        <w:rPr>
          <w:lang w:val="en-US"/>
        </w:rPr>
      </w:pPr>
      <w:r>
        <w:rPr>
          <w:lang w:val="en-US"/>
        </w:rPr>
        <w:t>(00:49:39:00)</w:t>
      </w:r>
    </w:p>
    <w:p w:rsidR="00513ADE" w:rsidRDefault="00513ADE" w:rsidP="007B0096">
      <w:pPr>
        <w:tabs>
          <w:tab w:val="center" w:pos="4536"/>
        </w:tabs>
        <w:rPr>
          <w:lang w:val="en-US"/>
        </w:rPr>
      </w:pPr>
      <w:r>
        <w:rPr>
          <w:lang w:val="en-US"/>
        </w:rPr>
        <w:t>Winnie</w:t>
      </w:r>
      <w:r>
        <w:rPr>
          <w:lang w:val="en-US"/>
        </w:rPr>
        <w:tab/>
        <w:t>(reac) that’s ok.</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(00:49:45:00)</w:t>
      </w:r>
    </w:p>
    <w:p w:rsidR="00513ADE" w:rsidRDefault="00513ADE" w:rsidP="007B0096">
      <w:pPr>
        <w:tabs>
          <w:tab w:val="center" w:pos="4536"/>
        </w:tabs>
        <w:rPr>
          <w:lang w:val="en-US"/>
        </w:rPr>
      </w:pPr>
      <w:r>
        <w:rPr>
          <w:lang w:val="en-US"/>
        </w:rPr>
        <w:t>Desmond</w:t>
      </w:r>
      <w:r>
        <w:rPr>
          <w:lang w:val="en-US"/>
        </w:rPr>
        <w:tab/>
        <w:t>(reac)</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(00:49:55:00)</w:t>
      </w:r>
    </w:p>
    <w:p w:rsidR="00513ADE" w:rsidRDefault="00513ADE" w:rsidP="007B0096">
      <w:pPr>
        <w:tabs>
          <w:tab w:val="center" w:pos="4536"/>
        </w:tabs>
        <w:rPr>
          <w:lang w:val="en-US"/>
        </w:rPr>
      </w:pPr>
      <w:r>
        <w:rPr>
          <w:lang w:val="en-US"/>
        </w:rPr>
        <w:t>Philip</w:t>
      </w:r>
      <w:r>
        <w:rPr>
          <w:lang w:val="en-US"/>
        </w:rPr>
        <w:tab/>
        <w:t>(reac) What’s the amusement about?</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(00:50:01:00)</w:t>
      </w:r>
    </w:p>
    <w:p w:rsidR="00513ADE" w:rsidRDefault="00513ADE" w:rsidP="007B0096">
      <w:pPr>
        <w:tabs>
          <w:tab w:val="center" w:pos="4536"/>
        </w:tabs>
        <w:rPr>
          <w:lang w:val="en-US"/>
        </w:rPr>
      </w:pPr>
      <w:r>
        <w:rPr>
          <w:lang w:val="en-US"/>
        </w:rPr>
        <w:t>Desmond</w:t>
      </w:r>
      <w:r>
        <w:rPr>
          <w:lang w:val="en-US"/>
        </w:rPr>
        <w:tab/>
        <w:t>Do you remember that girl I told you about?</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(00:50:02:00)</w:t>
      </w:r>
    </w:p>
    <w:p w:rsidR="00513ADE" w:rsidRDefault="00513ADE" w:rsidP="007B0096">
      <w:pPr>
        <w:tabs>
          <w:tab w:val="center" w:pos="4536"/>
        </w:tabs>
        <w:rPr>
          <w:lang w:val="en-US"/>
        </w:rPr>
      </w:pPr>
      <w:r>
        <w:rPr>
          <w:lang w:val="en-US"/>
        </w:rPr>
        <w:t>Philip</w:t>
      </w:r>
      <w:r>
        <w:rPr>
          <w:lang w:val="en-US"/>
        </w:rPr>
        <w:tab/>
        <w:t>Yes, ehm Sophie, you said she was.</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(00:50:08:00)</w:t>
      </w:r>
    </w:p>
    <w:p w:rsidR="00513ADE" w:rsidRDefault="00513ADE" w:rsidP="007B0096">
      <w:pPr>
        <w:tabs>
          <w:tab w:val="center" w:pos="4536"/>
        </w:tabs>
        <w:rPr>
          <w:lang w:val="en-US"/>
        </w:rPr>
      </w:pPr>
      <w:r>
        <w:rPr>
          <w:lang w:val="en-US"/>
        </w:rPr>
        <w:t>Desmond</w:t>
      </w:r>
      <w:r>
        <w:rPr>
          <w:lang w:val="en-US"/>
        </w:rPr>
        <w:tab/>
        <w:t>Yea, that’s her over there. Excuse me mehn.</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(00:50:13:00)</w:t>
      </w:r>
    </w:p>
    <w:p w:rsidR="00513ADE" w:rsidRDefault="00513ADE" w:rsidP="007B0096">
      <w:pPr>
        <w:tabs>
          <w:tab w:val="center" w:pos="4536"/>
        </w:tabs>
        <w:rPr>
          <w:lang w:val="en-US"/>
        </w:rPr>
      </w:pPr>
      <w:r>
        <w:rPr>
          <w:lang w:val="en-US"/>
        </w:rPr>
        <w:t>Philip</w:t>
      </w:r>
      <w:r>
        <w:rPr>
          <w:lang w:val="en-US"/>
        </w:rPr>
        <w:tab/>
        <w:t>(reac)</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(00:50:15:00)</w:t>
      </w:r>
    </w:p>
    <w:p w:rsidR="00513ADE" w:rsidRDefault="00513ADE" w:rsidP="007B0096">
      <w:pPr>
        <w:tabs>
          <w:tab w:val="center" w:pos="4536"/>
        </w:tabs>
        <w:rPr>
          <w:lang w:val="en-US"/>
        </w:rPr>
      </w:pPr>
      <w:r>
        <w:rPr>
          <w:lang w:val="en-US"/>
        </w:rPr>
        <w:t>Monica</w:t>
      </w:r>
      <w:r>
        <w:rPr>
          <w:lang w:val="en-US"/>
        </w:rPr>
        <w:tab/>
        <w:t>Oh my God!</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(00:50:16:00)</w:t>
      </w:r>
    </w:p>
    <w:p w:rsidR="00513ADE" w:rsidRDefault="00513ADE" w:rsidP="007B0096">
      <w:pPr>
        <w:tabs>
          <w:tab w:val="center" w:pos="4536"/>
        </w:tabs>
        <w:rPr>
          <w:lang w:val="en-US"/>
        </w:rPr>
      </w:pPr>
      <w:r>
        <w:rPr>
          <w:lang w:val="en-US"/>
        </w:rPr>
        <w:t>Winnie</w:t>
      </w:r>
      <w:r>
        <w:rPr>
          <w:lang w:val="en-US"/>
        </w:rPr>
        <w:tab/>
        <w:t>What?</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(00:50:17:00)</w:t>
      </w:r>
    </w:p>
    <w:p w:rsidR="00513ADE" w:rsidRDefault="00513ADE" w:rsidP="007B0096">
      <w:pPr>
        <w:tabs>
          <w:tab w:val="center" w:pos="4536"/>
        </w:tabs>
        <w:rPr>
          <w:lang w:val="en-US"/>
        </w:rPr>
      </w:pPr>
      <w:r>
        <w:rPr>
          <w:lang w:val="en-US"/>
        </w:rPr>
        <w:t>Monica</w:t>
      </w:r>
      <w:r>
        <w:rPr>
          <w:lang w:val="en-US"/>
        </w:rPr>
        <w:tab/>
        <w:t>Desmond is coming over here.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(00:50:18:00)</w:t>
      </w:r>
    </w:p>
    <w:p w:rsidR="00513ADE" w:rsidRDefault="00513ADE" w:rsidP="0048290D">
      <w:pPr>
        <w:tabs>
          <w:tab w:val="center" w:pos="4536"/>
        </w:tabs>
        <w:rPr>
          <w:lang w:val="en-US"/>
        </w:rPr>
      </w:pPr>
      <w:r>
        <w:rPr>
          <w:lang w:val="en-US"/>
        </w:rPr>
        <w:t>Winnie</w:t>
      </w:r>
      <w:r>
        <w:rPr>
          <w:lang w:val="en-US"/>
        </w:rPr>
        <w:tab/>
        <w:t>Are you serious?</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(00:50:20:00)</w:t>
      </w:r>
    </w:p>
    <w:p w:rsidR="00513ADE" w:rsidRDefault="00513ADE" w:rsidP="007B0096">
      <w:pPr>
        <w:tabs>
          <w:tab w:val="center" w:pos="4536"/>
        </w:tabs>
        <w:rPr>
          <w:lang w:val="en-US"/>
        </w:rPr>
      </w:pPr>
      <w:r>
        <w:rPr>
          <w:lang w:val="en-US"/>
        </w:rPr>
        <w:t>Daniella</w:t>
      </w:r>
      <w:r>
        <w:rPr>
          <w:lang w:val="en-US"/>
        </w:rPr>
        <w:tab/>
        <w:t>See him, he’s coming here.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(00:50:25:00)</w:t>
      </w:r>
    </w:p>
    <w:p w:rsidR="00513ADE" w:rsidRDefault="00513ADE" w:rsidP="007B0096">
      <w:pPr>
        <w:tabs>
          <w:tab w:val="center" w:pos="4536"/>
        </w:tabs>
        <w:rPr>
          <w:lang w:val="en-US"/>
        </w:rPr>
      </w:pPr>
      <w:r>
        <w:rPr>
          <w:lang w:val="en-US"/>
        </w:rPr>
        <w:t>Desmond</w:t>
      </w:r>
      <w:r>
        <w:rPr>
          <w:lang w:val="en-US"/>
        </w:rPr>
        <w:tab/>
        <w:t>Hello Sophie, do you mind for a stranger?</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(00:50:29:00)</w:t>
      </w:r>
    </w:p>
    <w:p w:rsidR="00513ADE" w:rsidRDefault="00513ADE" w:rsidP="007B0096">
      <w:pPr>
        <w:tabs>
          <w:tab w:val="center" w:pos="4536"/>
        </w:tabs>
        <w:rPr>
          <w:lang w:val="en-US"/>
        </w:rPr>
      </w:pPr>
      <w:r>
        <w:rPr>
          <w:lang w:val="en-US"/>
        </w:rPr>
        <w:t>Sophie</w:t>
      </w:r>
      <w:r>
        <w:rPr>
          <w:lang w:val="en-US"/>
        </w:rPr>
        <w:tab/>
        <w:t>Oh, you again. Des…</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(00:50:32:00)</w:t>
      </w:r>
    </w:p>
    <w:p w:rsidR="00513ADE" w:rsidRDefault="00513ADE" w:rsidP="007B0096">
      <w:pPr>
        <w:tabs>
          <w:tab w:val="center" w:pos="4536"/>
        </w:tabs>
        <w:rPr>
          <w:lang w:val="en-US"/>
        </w:rPr>
      </w:pPr>
      <w:r>
        <w:rPr>
          <w:lang w:val="en-US"/>
        </w:rPr>
        <w:t>Desmond</w:t>
      </w:r>
      <w:r>
        <w:rPr>
          <w:lang w:val="en-US"/>
        </w:rPr>
        <w:tab/>
        <w:t>Desmond, that’s my name.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(00:50:34:00)</w:t>
      </w:r>
    </w:p>
    <w:p w:rsidR="00513ADE" w:rsidRDefault="00513ADE" w:rsidP="007B0096">
      <w:pPr>
        <w:tabs>
          <w:tab w:val="center" w:pos="4536"/>
        </w:tabs>
        <w:rPr>
          <w:lang w:val="en-US"/>
        </w:rPr>
      </w:pPr>
      <w:r>
        <w:rPr>
          <w:lang w:val="en-US"/>
        </w:rPr>
        <w:t>Kerry</w:t>
      </w:r>
      <w:r>
        <w:rPr>
          <w:lang w:val="en-US"/>
        </w:rPr>
        <w:tab/>
        <w:t>What’s he doing there?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(00:50:35:00)</w:t>
      </w:r>
    </w:p>
    <w:p w:rsidR="00513ADE" w:rsidRDefault="00513ADE" w:rsidP="007B0096">
      <w:pPr>
        <w:tabs>
          <w:tab w:val="center" w:pos="4536"/>
        </w:tabs>
        <w:rPr>
          <w:lang w:val="en-US"/>
        </w:rPr>
      </w:pPr>
      <w:r>
        <w:rPr>
          <w:lang w:val="en-US"/>
        </w:rPr>
        <w:t>Barbara</w:t>
      </w:r>
      <w:r>
        <w:rPr>
          <w:lang w:val="en-US"/>
        </w:rPr>
        <w:tab/>
        <w:t>I thought he was coming here.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(00:50:37:00)</w:t>
      </w:r>
    </w:p>
    <w:p w:rsidR="00513ADE" w:rsidRDefault="00513ADE" w:rsidP="007B0096">
      <w:pPr>
        <w:tabs>
          <w:tab w:val="center" w:pos="4536"/>
        </w:tabs>
        <w:rPr>
          <w:lang w:val="en-US"/>
        </w:rPr>
      </w:pPr>
      <w:r>
        <w:rPr>
          <w:lang w:val="en-US"/>
        </w:rPr>
        <w:t>Daniella</w:t>
      </w:r>
      <w:r>
        <w:rPr>
          <w:lang w:val="en-US"/>
        </w:rPr>
        <w:tab/>
        <w:t>Me too, I actually thought he was coming here.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(00:50:40:00)</w:t>
      </w:r>
    </w:p>
    <w:p w:rsidR="00513ADE" w:rsidRDefault="00513ADE" w:rsidP="007B0096">
      <w:pPr>
        <w:tabs>
          <w:tab w:val="center" w:pos="4536"/>
        </w:tabs>
        <w:rPr>
          <w:lang w:val="en-US"/>
        </w:rPr>
      </w:pPr>
      <w:r>
        <w:rPr>
          <w:lang w:val="en-US"/>
        </w:rPr>
        <w:t>Desmond</w:t>
      </w:r>
      <w:r>
        <w:rPr>
          <w:lang w:val="en-US"/>
        </w:rPr>
        <w:tab/>
        <w:t>Ahm, so Sophie, tell me about this Human Anatomy.</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(00:50:44:00)</w:t>
      </w:r>
    </w:p>
    <w:p w:rsidR="00513ADE" w:rsidRDefault="00513ADE" w:rsidP="007B0096">
      <w:pPr>
        <w:tabs>
          <w:tab w:val="center" w:pos="4536"/>
        </w:tabs>
        <w:rPr>
          <w:lang w:val="en-US"/>
        </w:rPr>
      </w:pPr>
      <w:r>
        <w:rPr>
          <w:lang w:val="en-US"/>
        </w:rPr>
        <w:t>Sophie</w:t>
      </w:r>
      <w:r>
        <w:rPr>
          <w:lang w:val="en-US"/>
        </w:rPr>
        <w:tab/>
        <w:t>(reac). Now I remember you quite well.</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(00:50:47:00)</w:t>
      </w:r>
    </w:p>
    <w:p w:rsidR="00513ADE" w:rsidRDefault="00513ADE" w:rsidP="007B0096">
      <w:pPr>
        <w:tabs>
          <w:tab w:val="center" w:pos="4536"/>
        </w:tabs>
        <w:rPr>
          <w:lang w:val="en-US"/>
        </w:rPr>
      </w:pPr>
      <w:r>
        <w:rPr>
          <w:lang w:val="en-US"/>
        </w:rPr>
        <w:t>Desmond</w:t>
      </w:r>
      <w:r>
        <w:rPr>
          <w:lang w:val="en-US"/>
        </w:rPr>
        <w:tab/>
        <w:t>Yeah, so may we get to study together now?</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(00:50:51:00)</w:t>
      </w:r>
    </w:p>
    <w:p w:rsidR="00513ADE" w:rsidRDefault="00513ADE" w:rsidP="007B0096">
      <w:pPr>
        <w:tabs>
          <w:tab w:val="center" w:pos="4536"/>
        </w:tabs>
        <w:rPr>
          <w:lang w:val="en-US"/>
        </w:rPr>
      </w:pPr>
      <w:r>
        <w:rPr>
          <w:lang w:val="en-US"/>
        </w:rPr>
        <w:t>Sophie</w:t>
      </w:r>
      <w:r>
        <w:rPr>
          <w:lang w:val="en-US"/>
        </w:rPr>
        <w:tab/>
        <w:t>That’ll be on one condition.</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(00:50:55:00)</w:t>
      </w:r>
    </w:p>
    <w:p w:rsidR="00513ADE" w:rsidRDefault="00513ADE" w:rsidP="007B0096">
      <w:pPr>
        <w:tabs>
          <w:tab w:val="center" w:pos="4536"/>
        </w:tabs>
        <w:rPr>
          <w:lang w:val="en-US"/>
        </w:rPr>
      </w:pPr>
      <w:r>
        <w:rPr>
          <w:lang w:val="en-US"/>
        </w:rPr>
        <w:t>Daniella</w:t>
      </w:r>
      <w:r>
        <w:rPr>
          <w:lang w:val="en-US"/>
        </w:rPr>
        <w:tab/>
        <w:t>(reac) and they seem to be getting along quite well.</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(00:50:57:00)</w:t>
      </w:r>
    </w:p>
    <w:p w:rsidR="00513ADE" w:rsidRDefault="00513ADE" w:rsidP="007B0096">
      <w:pPr>
        <w:tabs>
          <w:tab w:val="center" w:pos="4536"/>
        </w:tabs>
        <w:rPr>
          <w:lang w:val="en-US"/>
        </w:rPr>
      </w:pPr>
      <w:r>
        <w:rPr>
          <w:lang w:val="en-US"/>
        </w:rPr>
        <w:t>Kerry</w:t>
      </w:r>
      <w:r>
        <w:rPr>
          <w:lang w:val="en-US"/>
        </w:rPr>
        <w:tab/>
        <w:t>This is ridiculous, how cheap?</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(00:51:03:00)</w:t>
      </w:r>
    </w:p>
    <w:p w:rsidR="00513ADE" w:rsidRDefault="00513ADE" w:rsidP="007B0096">
      <w:pPr>
        <w:tabs>
          <w:tab w:val="center" w:pos="4536"/>
        </w:tabs>
        <w:rPr>
          <w:lang w:val="en-US"/>
        </w:rPr>
      </w:pPr>
      <w:r>
        <w:rPr>
          <w:lang w:val="en-US"/>
        </w:rPr>
        <w:t>Winnie</w:t>
      </w:r>
      <w:r>
        <w:rPr>
          <w:lang w:val="en-US"/>
        </w:rPr>
        <w:tab/>
        <w:t>I don’t even know what to say.</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(00:51:07:00)</w:t>
      </w:r>
    </w:p>
    <w:p w:rsidR="00513ADE" w:rsidRDefault="00513ADE" w:rsidP="007B0096">
      <w:pPr>
        <w:tabs>
          <w:tab w:val="center" w:pos="4536"/>
        </w:tabs>
        <w:rPr>
          <w:lang w:val="en-US"/>
        </w:rPr>
      </w:pPr>
      <w:r>
        <w:rPr>
          <w:lang w:val="en-US"/>
        </w:rPr>
        <w:t>Monica</w:t>
      </w:r>
      <w:r>
        <w:rPr>
          <w:lang w:val="en-US"/>
        </w:rPr>
        <w:tab/>
        <w:t>This is so embarrassing, I’m out of here.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(00:51:21:00)</w:t>
      </w:r>
    </w:p>
    <w:p w:rsidR="00513ADE" w:rsidRDefault="00513ADE" w:rsidP="007B0096">
      <w:pPr>
        <w:tabs>
          <w:tab w:val="center" w:pos="4536"/>
        </w:tabs>
        <w:rPr>
          <w:lang w:val="en-US"/>
        </w:rPr>
      </w:pPr>
      <w:r>
        <w:rPr>
          <w:lang w:val="en-US"/>
        </w:rPr>
        <w:t>Barbara</w:t>
      </w:r>
      <w:r>
        <w:rPr>
          <w:lang w:val="en-US"/>
        </w:rPr>
        <w:tab/>
        <w:t xml:space="preserve">(reac) Is he blind? Didn’t he see sophisticated girls like us? Seriously </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(00:51:25:00)</w:t>
      </w:r>
    </w:p>
    <w:p w:rsidR="00513ADE" w:rsidRDefault="00513ADE" w:rsidP="007B0096">
      <w:pPr>
        <w:tabs>
          <w:tab w:val="center" w:pos="4536"/>
        </w:tabs>
        <w:rPr>
          <w:lang w:val="en-US"/>
        </w:rPr>
      </w:pPr>
      <w:r>
        <w:rPr>
          <w:lang w:val="en-US"/>
        </w:rPr>
        <w:t>Daniella</w:t>
      </w:r>
      <w:r>
        <w:rPr>
          <w:lang w:val="en-US"/>
        </w:rPr>
        <w:tab/>
        <w:t>Seriously, I wonder.</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(00:51:29:00)</w:t>
      </w:r>
    </w:p>
    <w:p w:rsidR="00513ADE" w:rsidRDefault="00513ADE" w:rsidP="007B0096">
      <w:pPr>
        <w:tabs>
          <w:tab w:val="center" w:pos="4536"/>
        </w:tabs>
        <w:rPr>
          <w:lang w:val="en-US"/>
        </w:rPr>
      </w:pPr>
      <w:r>
        <w:rPr>
          <w:lang w:val="en-US"/>
        </w:rPr>
        <w:t>Barbara</w:t>
      </w:r>
      <w:r>
        <w:rPr>
          <w:lang w:val="en-US"/>
        </w:rPr>
        <w:tab/>
        <w:t>Sophie? Let’s go please. I’m out of here.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(00:51:41:00)</w:t>
      </w:r>
    </w:p>
    <w:p w:rsidR="00513ADE" w:rsidRDefault="00513ADE" w:rsidP="007B0096">
      <w:pPr>
        <w:tabs>
          <w:tab w:val="center" w:pos="4536"/>
        </w:tabs>
        <w:rPr>
          <w:lang w:val="en-US"/>
        </w:rPr>
      </w:pPr>
      <w:r>
        <w:rPr>
          <w:lang w:val="en-US"/>
        </w:rPr>
        <w:t>Desmond</w:t>
      </w:r>
      <w:r>
        <w:rPr>
          <w:lang w:val="en-US"/>
        </w:rPr>
        <w:tab/>
        <w:t>…get to know you better.</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(00:51:43:00)</w:t>
      </w:r>
    </w:p>
    <w:p w:rsidR="00513ADE" w:rsidRDefault="00513ADE" w:rsidP="007B0096">
      <w:pPr>
        <w:tabs>
          <w:tab w:val="center" w:pos="4536"/>
        </w:tabs>
        <w:rPr>
          <w:lang w:val="en-US"/>
        </w:rPr>
      </w:pPr>
      <w:r>
        <w:rPr>
          <w:lang w:val="en-US"/>
        </w:rPr>
        <w:t>Philip</w:t>
      </w:r>
      <w:r>
        <w:rPr>
          <w:lang w:val="en-US"/>
        </w:rPr>
        <w:tab/>
        <w:t>It’s boring over there.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(00:51:45:00)</w:t>
      </w:r>
    </w:p>
    <w:p w:rsidR="00513ADE" w:rsidRDefault="00513ADE" w:rsidP="007B0096">
      <w:pPr>
        <w:tabs>
          <w:tab w:val="center" w:pos="4536"/>
        </w:tabs>
        <w:rPr>
          <w:lang w:val="en-US"/>
        </w:rPr>
      </w:pPr>
      <w:r>
        <w:rPr>
          <w:lang w:val="en-US"/>
        </w:rPr>
        <w:t>Desmond</w:t>
      </w:r>
      <w:r>
        <w:rPr>
          <w:lang w:val="en-US"/>
        </w:rPr>
        <w:tab/>
        <w:t>Ok…ok…ok, forgive my manners. Philip meet Sophie, Sophie meet my friend Philip.</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(00:51:55:00)</w:t>
      </w:r>
    </w:p>
    <w:p w:rsidR="00513ADE" w:rsidRDefault="00513ADE" w:rsidP="007B0096">
      <w:pPr>
        <w:tabs>
          <w:tab w:val="center" w:pos="4536"/>
        </w:tabs>
        <w:rPr>
          <w:lang w:val="en-US"/>
        </w:rPr>
      </w:pPr>
      <w:r>
        <w:rPr>
          <w:lang w:val="en-US"/>
        </w:rPr>
        <w:t>Car</w:t>
      </w:r>
      <w:r>
        <w:rPr>
          <w:lang w:val="en-US"/>
        </w:rPr>
        <w:tab/>
        <w:t>Oh, this guy is really killing.</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(00:52:09:00)</w:t>
      </w:r>
    </w:p>
    <w:p w:rsidR="00513ADE" w:rsidRDefault="00513ADE" w:rsidP="007B0096">
      <w:pPr>
        <w:tabs>
          <w:tab w:val="center" w:pos="4536"/>
        </w:tabs>
        <w:rPr>
          <w:lang w:val="en-US"/>
        </w:rPr>
      </w:pPr>
      <w:r>
        <w:rPr>
          <w:lang w:val="en-US"/>
        </w:rPr>
        <w:t>Scarlet</w:t>
      </w:r>
      <w:r>
        <w:rPr>
          <w:lang w:val="en-US"/>
        </w:rPr>
        <w:tab/>
        <w:t>Good afternoon</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(00:52:11:00)</w:t>
      </w:r>
    </w:p>
    <w:p w:rsidR="00513ADE" w:rsidRDefault="00513ADE" w:rsidP="007B0096">
      <w:pPr>
        <w:tabs>
          <w:tab w:val="center" w:pos="4536"/>
        </w:tabs>
        <w:rPr>
          <w:lang w:val="en-US"/>
        </w:rPr>
      </w:pPr>
      <w:r>
        <w:rPr>
          <w:lang w:val="en-US"/>
        </w:rPr>
        <w:t>Car</w:t>
      </w:r>
      <w:r>
        <w:rPr>
          <w:lang w:val="en-US"/>
        </w:rPr>
        <w:tab/>
        <w:t>Good afternoon.</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(00:52:12:00)</w:t>
      </w:r>
    </w:p>
    <w:p w:rsidR="00513ADE" w:rsidRDefault="00513ADE" w:rsidP="007B0096">
      <w:pPr>
        <w:tabs>
          <w:tab w:val="center" w:pos="4536"/>
        </w:tabs>
        <w:rPr>
          <w:lang w:val="en-US"/>
        </w:rPr>
      </w:pPr>
      <w:r>
        <w:rPr>
          <w:lang w:val="en-US"/>
        </w:rPr>
        <w:t>Scarlet</w:t>
      </w:r>
      <w:r>
        <w:rPr>
          <w:lang w:val="en-US"/>
        </w:rPr>
        <w:tab/>
        <w:t>Excuse me, I’m looking for Melvin.</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(00:52:15:00)</w:t>
      </w:r>
    </w:p>
    <w:p w:rsidR="00513ADE" w:rsidRDefault="00513ADE" w:rsidP="007B0096">
      <w:pPr>
        <w:tabs>
          <w:tab w:val="center" w:pos="4536"/>
        </w:tabs>
        <w:rPr>
          <w:lang w:val="en-US"/>
        </w:rPr>
      </w:pPr>
      <w:r>
        <w:rPr>
          <w:lang w:val="en-US"/>
        </w:rPr>
        <w:t>Car</w:t>
      </w:r>
      <w:r>
        <w:rPr>
          <w:lang w:val="en-US"/>
        </w:rPr>
        <w:tab/>
        <w:t>Melvin, oh he just went out now.</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(00:52:18:00)</w:t>
      </w:r>
    </w:p>
    <w:p w:rsidR="00513ADE" w:rsidRDefault="00513ADE" w:rsidP="007B0096">
      <w:pPr>
        <w:tabs>
          <w:tab w:val="center" w:pos="4536"/>
        </w:tabs>
        <w:rPr>
          <w:lang w:val="en-US"/>
        </w:rPr>
      </w:pPr>
      <w:r>
        <w:rPr>
          <w:lang w:val="en-US"/>
        </w:rPr>
        <w:t>Scarlet</w:t>
      </w:r>
      <w:r>
        <w:rPr>
          <w:lang w:val="en-US"/>
        </w:rPr>
        <w:tab/>
        <w:t>Oh, but his car is parked outside there.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(00:52:20:00)</w:t>
      </w:r>
    </w:p>
    <w:p w:rsidR="00513ADE" w:rsidRDefault="00513ADE" w:rsidP="007B0096">
      <w:pPr>
        <w:tabs>
          <w:tab w:val="center" w:pos="4536"/>
        </w:tabs>
        <w:rPr>
          <w:lang w:val="en-US"/>
        </w:rPr>
      </w:pPr>
      <w:r>
        <w:rPr>
          <w:lang w:val="en-US"/>
        </w:rPr>
        <w:t>Car</w:t>
      </w:r>
      <w:r>
        <w:rPr>
          <w:lang w:val="en-US"/>
        </w:rPr>
        <w:tab/>
        <w:t>Which car? Oh sorry, don’t get me wrong. He decided to take a walk outside, without taking his car.</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(00:52:27:00)</w:t>
      </w:r>
    </w:p>
    <w:p w:rsidR="00513ADE" w:rsidRDefault="00513ADE" w:rsidP="007B0096">
      <w:pPr>
        <w:tabs>
          <w:tab w:val="center" w:pos="4536"/>
        </w:tabs>
        <w:rPr>
          <w:lang w:val="en-US"/>
        </w:rPr>
      </w:pPr>
      <w:r>
        <w:rPr>
          <w:lang w:val="en-US"/>
        </w:rPr>
        <w:t>Scarlet</w:t>
      </w:r>
      <w:r>
        <w:rPr>
          <w:lang w:val="en-US"/>
        </w:rPr>
        <w:tab/>
        <w:t>Oh ok. In case he comes back, tell him Scarlet came to look for him.</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(00:52:32:00)</w:t>
      </w:r>
    </w:p>
    <w:p w:rsidR="00513ADE" w:rsidRDefault="00513ADE" w:rsidP="007B0096">
      <w:pPr>
        <w:tabs>
          <w:tab w:val="center" w:pos="4536"/>
        </w:tabs>
        <w:rPr>
          <w:lang w:val="en-US"/>
        </w:rPr>
      </w:pPr>
      <w:r>
        <w:rPr>
          <w:lang w:val="en-US"/>
        </w:rPr>
        <w:t>Car</w:t>
      </w:r>
      <w:r>
        <w:rPr>
          <w:lang w:val="en-US"/>
        </w:rPr>
        <w:tab/>
        <w:t>Ok, Scarlet, oh Scarlet. He told me a lot about you.</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(00:52:36:00)</w:t>
      </w:r>
    </w:p>
    <w:p w:rsidR="00513ADE" w:rsidRDefault="00513ADE" w:rsidP="007B0096">
      <w:pPr>
        <w:tabs>
          <w:tab w:val="center" w:pos="4536"/>
        </w:tabs>
        <w:rPr>
          <w:lang w:val="en-US"/>
        </w:rPr>
      </w:pPr>
      <w:r>
        <w:rPr>
          <w:lang w:val="en-US"/>
        </w:rPr>
        <w:t>Scarlet</w:t>
      </w:r>
      <w:r>
        <w:rPr>
          <w:lang w:val="en-US"/>
        </w:rPr>
        <w:tab/>
        <w:t>Really?</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(00:52:37:00)</w:t>
      </w:r>
    </w:p>
    <w:p w:rsidR="00513ADE" w:rsidRDefault="00513ADE" w:rsidP="007B0096">
      <w:pPr>
        <w:tabs>
          <w:tab w:val="center" w:pos="4536"/>
        </w:tabs>
        <w:rPr>
          <w:lang w:val="en-US"/>
        </w:rPr>
      </w:pPr>
      <w:r>
        <w:rPr>
          <w:lang w:val="en-US"/>
        </w:rPr>
        <w:t>Car</w:t>
      </w:r>
      <w:r>
        <w:rPr>
          <w:lang w:val="en-US"/>
        </w:rPr>
        <w:tab/>
        <w:t>Yeah.</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(00:52:38:00)</w:t>
      </w:r>
    </w:p>
    <w:p w:rsidR="00513ADE" w:rsidRDefault="00513ADE" w:rsidP="007B0096">
      <w:pPr>
        <w:tabs>
          <w:tab w:val="center" w:pos="4536"/>
        </w:tabs>
        <w:rPr>
          <w:lang w:val="en-US"/>
        </w:rPr>
      </w:pPr>
      <w:r>
        <w:rPr>
          <w:lang w:val="en-US"/>
        </w:rPr>
        <w:t>Scarlet</w:t>
      </w:r>
      <w:r>
        <w:rPr>
          <w:lang w:val="en-US"/>
        </w:rPr>
        <w:tab/>
        <w:t>Ok…Ok, I’d like to take my leave now.</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(00:52:40:00)</w:t>
      </w:r>
    </w:p>
    <w:p w:rsidR="00513ADE" w:rsidRDefault="00513ADE" w:rsidP="007B0096">
      <w:pPr>
        <w:tabs>
          <w:tab w:val="center" w:pos="4536"/>
        </w:tabs>
        <w:rPr>
          <w:lang w:val="en-US"/>
        </w:rPr>
      </w:pPr>
      <w:r>
        <w:rPr>
          <w:lang w:val="en-US"/>
        </w:rPr>
        <w:t>Car</w:t>
      </w:r>
      <w:r>
        <w:rPr>
          <w:lang w:val="en-US"/>
        </w:rPr>
        <w:tab/>
        <w:t>Ok, no problem.</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(00:52:42:00)</w:t>
      </w:r>
    </w:p>
    <w:p w:rsidR="00513ADE" w:rsidRDefault="00513ADE" w:rsidP="007B0096">
      <w:pPr>
        <w:tabs>
          <w:tab w:val="center" w:pos="4536"/>
        </w:tabs>
        <w:rPr>
          <w:lang w:val="en-US"/>
        </w:rPr>
      </w:pPr>
      <w:r>
        <w:rPr>
          <w:lang w:val="en-US"/>
        </w:rPr>
        <w:t>Scarlet</w:t>
      </w:r>
      <w:r>
        <w:rPr>
          <w:lang w:val="en-US"/>
        </w:rPr>
        <w:tab/>
        <w:t>Ok.</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(00:52:49:00)</w:t>
      </w:r>
    </w:p>
    <w:p w:rsidR="00513ADE" w:rsidRDefault="00513ADE" w:rsidP="007B0096">
      <w:pPr>
        <w:tabs>
          <w:tab w:val="center" w:pos="4536"/>
        </w:tabs>
        <w:rPr>
          <w:lang w:val="en-US"/>
        </w:rPr>
      </w:pPr>
      <w:r>
        <w:rPr>
          <w:lang w:val="en-US"/>
        </w:rPr>
        <w:t>Morris</w:t>
      </w:r>
      <w:r>
        <w:rPr>
          <w:lang w:val="en-US"/>
        </w:rPr>
        <w:tab/>
        <w:t>And why do we have to go over this? Tell me Clara, why are we talking about this again? I thought I’ve told you this countless of times.</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(00:52:58:00)</w:t>
      </w:r>
    </w:p>
    <w:p w:rsidR="00513ADE" w:rsidRDefault="00513ADE" w:rsidP="007B0096">
      <w:pPr>
        <w:tabs>
          <w:tab w:val="center" w:pos="4536"/>
        </w:tabs>
        <w:rPr>
          <w:lang w:val="en-US"/>
        </w:rPr>
      </w:pPr>
      <w:r>
        <w:rPr>
          <w:lang w:val="en-US"/>
        </w:rPr>
        <w:t>Clara</w:t>
      </w:r>
      <w:r>
        <w:rPr>
          <w:lang w:val="en-US"/>
        </w:rPr>
        <w:tab/>
        <w:t>Told me what? Countless what times? Aren’t you tired of bringing up arguments? Whatever it is you’re suggesting Morris, it cannot work, not in this house.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(00:53:07:00)</w:t>
      </w:r>
    </w:p>
    <w:p w:rsidR="00513ADE" w:rsidRDefault="00513ADE" w:rsidP="007B0096">
      <w:pPr>
        <w:tabs>
          <w:tab w:val="center" w:pos="4536"/>
        </w:tabs>
        <w:rPr>
          <w:lang w:val="en-US"/>
        </w:rPr>
      </w:pPr>
      <w:r>
        <w:rPr>
          <w:lang w:val="en-US"/>
        </w:rPr>
        <w:t>Morris</w:t>
      </w:r>
      <w:r>
        <w:rPr>
          <w:lang w:val="en-US"/>
        </w:rPr>
        <w:tab/>
        <w:t>How can a woman who claims to be a mother never show some…some concern, an inkling of care to her own child.</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(00:53:16:00)</w:t>
      </w:r>
    </w:p>
    <w:p w:rsidR="00513ADE" w:rsidRDefault="00513ADE" w:rsidP="007B0096">
      <w:pPr>
        <w:tabs>
          <w:tab w:val="center" w:pos="4536"/>
        </w:tabs>
        <w:rPr>
          <w:lang w:val="en-US"/>
        </w:rPr>
      </w:pPr>
      <w:r>
        <w:rPr>
          <w:lang w:val="en-US"/>
        </w:rPr>
        <w:t>Clara</w:t>
      </w:r>
      <w:r>
        <w:rPr>
          <w:lang w:val="en-US"/>
        </w:rPr>
        <w:tab/>
        <w:t>Excuse me. Who is Scarlet to you?</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(00:53:21:00)</w:t>
      </w:r>
    </w:p>
    <w:p w:rsidR="00513ADE" w:rsidRDefault="00513ADE" w:rsidP="007B0096">
      <w:pPr>
        <w:tabs>
          <w:tab w:val="center" w:pos="4536"/>
        </w:tabs>
        <w:rPr>
          <w:lang w:val="en-US"/>
        </w:rPr>
      </w:pPr>
      <w:r>
        <w:rPr>
          <w:lang w:val="en-US"/>
        </w:rPr>
        <w:t>Morris</w:t>
      </w:r>
      <w:r>
        <w:rPr>
          <w:lang w:val="en-US"/>
        </w:rPr>
        <w:tab/>
        <w:t>What?</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(00:53:22:00)</w:t>
      </w:r>
    </w:p>
    <w:p w:rsidR="00513ADE" w:rsidRDefault="00513ADE" w:rsidP="007B0096">
      <w:pPr>
        <w:tabs>
          <w:tab w:val="center" w:pos="4536"/>
        </w:tabs>
        <w:rPr>
          <w:lang w:val="en-US"/>
        </w:rPr>
      </w:pPr>
      <w:r>
        <w:rPr>
          <w:lang w:val="en-US"/>
        </w:rPr>
        <w:t>Clara</w:t>
      </w:r>
      <w:r>
        <w:rPr>
          <w:lang w:val="en-US"/>
        </w:rPr>
        <w:tab/>
        <w:t>Who is Scarlet to you?</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(00:53:23:00)</w:t>
      </w:r>
    </w:p>
    <w:p w:rsidR="00513ADE" w:rsidRDefault="00513ADE" w:rsidP="007B0096">
      <w:pPr>
        <w:tabs>
          <w:tab w:val="center" w:pos="4536"/>
        </w:tabs>
        <w:rPr>
          <w:lang w:val="en-US"/>
        </w:rPr>
      </w:pPr>
      <w:r>
        <w:rPr>
          <w:lang w:val="en-US"/>
        </w:rPr>
        <w:t>Morris</w:t>
      </w:r>
      <w:r>
        <w:rPr>
          <w:lang w:val="en-US"/>
        </w:rPr>
        <w:tab/>
        <w:t>Are you ask…Scarlet is my daughter.</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(00:53:26:00)</w:t>
      </w:r>
    </w:p>
    <w:p w:rsidR="00513ADE" w:rsidRDefault="00513ADE" w:rsidP="007B0096">
      <w:pPr>
        <w:tabs>
          <w:tab w:val="center" w:pos="4536"/>
        </w:tabs>
        <w:rPr>
          <w:lang w:val="en-US"/>
        </w:rPr>
      </w:pPr>
      <w:r>
        <w:rPr>
          <w:lang w:val="en-US"/>
        </w:rPr>
        <w:t>Clara</w:t>
      </w:r>
      <w:r>
        <w:rPr>
          <w:lang w:val="en-US"/>
        </w:rPr>
        <w:tab/>
        <w:t>Exactly! And that means she is not just my responsibility alone. She’s our responsibility Morris.</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(00:53:33:00)</w:t>
      </w:r>
    </w:p>
    <w:p w:rsidR="00513ADE" w:rsidRDefault="00513ADE" w:rsidP="007B0096">
      <w:pPr>
        <w:tabs>
          <w:tab w:val="center" w:pos="4536"/>
        </w:tabs>
        <w:rPr>
          <w:lang w:val="en-US"/>
        </w:rPr>
      </w:pPr>
      <w:r>
        <w:rPr>
          <w:lang w:val="en-US"/>
        </w:rPr>
        <w:t>Morris</w:t>
      </w:r>
      <w:r>
        <w:rPr>
          <w:lang w:val="en-US"/>
        </w:rPr>
        <w:tab/>
        <w:t>If you are talking about responsibility woman, you are talking to a Managing Director of a reputable organization, huh? I’ve got a lot of tasks, I’ve got a lot of responsibilities, I’ve got you, I’ve got Scarlet and everything to take care of here, huh? Which is why I have you, wife…</w:t>
      </w:r>
    </w:p>
    <w:p w:rsidR="00513ADE" w:rsidRDefault="00513ADE" w:rsidP="007B0096">
      <w:pPr>
        <w:tabs>
          <w:tab w:val="center" w:pos="4536"/>
        </w:tabs>
        <w:rPr>
          <w:lang w:val="en-US"/>
        </w:rPr>
      </w:pPr>
    </w:p>
    <w:p w:rsidR="00513ADE" w:rsidRDefault="00513ADE" w:rsidP="00C80F05">
      <w:pPr>
        <w:tabs>
          <w:tab w:val="center" w:pos="4536"/>
        </w:tabs>
        <w:rPr>
          <w:lang w:val="en-US"/>
        </w:rPr>
      </w:pPr>
      <w:r>
        <w:rPr>
          <w:lang w:val="en-US"/>
        </w:rPr>
        <w:t>(00:53:48:00)</w:t>
      </w:r>
    </w:p>
    <w:p w:rsidR="00513ADE" w:rsidRDefault="00513ADE" w:rsidP="00C80F05">
      <w:pPr>
        <w:tabs>
          <w:tab w:val="center" w:pos="4536"/>
        </w:tabs>
        <w:rPr>
          <w:lang w:val="en-US"/>
        </w:rPr>
      </w:pPr>
      <w:r>
        <w:rPr>
          <w:lang w:val="en-US"/>
        </w:rPr>
        <w:t>Clara</w:t>
      </w:r>
      <w:r>
        <w:rPr>
          <w:lang w:val="en-US"/>
        </w:rPr>
        <w:tab/>
        <w:t>I am equally as busy as you are Morris, and that is why we have Blessing, our maid.</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(00:53:53:00)</w:t>
      </w:r>
    </w:p>
    <w:p w:rsidR="00513ADE" w:rsidRDefault="00513ADE" w:rsidP="007B0096">
      <w:pPr>
        <w:tabs>
          <w:tab w:val="center" w:pos="4536"/>
        </w:tabs>
        <w:rPr>
          <w:lang w:val="en-US"/>
        </w:rPr>
      </w:pPr>
      <w:r>
        <w:rPr>
          <w:lang w:val="en-US"/>
        </w:rPr>
        <w:t>Morris</w:t>
      </w:r>
      <w:r>
        <w:rPr>
          <w:lang w:val="en-US"/>
        </w:rPr>
        <w:tab/>
        <w:t>Did you just say Blessing? Are your relying on Blessing to take care of our own child? This is ridiculous, this is unbelieving, this beats gravity. I can’t fathom this. Clara, to be very honest with you, I’ve had my full, I think you should quit your job. Yes, quit your job. The job that is taking you away from us, the job that is keeping you away from your own child.</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(00:54:24:00)</w:t>
      </w:r>
    </w:p>
    <w:p w:rsidR="00513ADE" w:rsidRDefault="00513ADE" w:rsidP="007B0096">
      <w:pPr>
        <w:tabs>
          <w:tab w:val="center" w:pos="4536"/>
        </w:tabs>
        <w:rPr>
          <w:lang w:val="en-US"/>
        </w:rPr>
      </w:pPr>
      <w:r>
        <w:rPr>
          <w:lang w:val="en-US"/>
        </w:rPr>
        <w:t>Clara</w:t>
      </w:r>
      <w:r>
        <w:rPr>
          <w:lang w:val="en-US"/>
        </w:rPr>
        <w:tab/>
        <w:t>Morris, that’s…that’s…that’s blatantly unfair, that’s impossible.</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(00:54:29:00)</w:t>
      </w:r>
    </w:p>
    <w:p w:rsidR="00513ADE" w:rsidRDefault="00513ADE" w:rsidP="007B0096">
      <w:pPr>
        <w:tabs>
          <w:tab w:val="center" w:pos="4536"/>
        </w:tabs>
        <w:rPr>
          <w:lang w:val="en-US"/>
        </w:rPr>
      </w:pPr>
      <w:r>
        <w:rPr>
          <w:lang w:val="en-US"/>
        </w:rPr>
        <w:t>Morris</w:t>
      </w:r>
      <w:r>
        <w:rPr>
          <w:lang w:val="en-US"/>
        </w:rPr>
        <w:tab/>
        <w:t>What is impossible there? Tell me what is impossible Clara, motherhood?</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(00:54:37:00)</w:t>
      </w:r>
    </w:p>
    <w:p w:rsidR="00513ADE" w:rsidRDefault="00513ADE" w:rsidP="007B0096">
      <w:pPr>
        <w:tabs>
          <w:tab w:val="center" w:pos="4536"/>
        </w:tabs>
        <w:rPr>
          <w:lang w:val="en-US"/>
        </w:rPr>
      </w:pPr>
      <w:r>
        <w:rPr>
          <w:lang w:val="en-US"/>
        </w:rPr>
        <w:t>Clara</w:t>
      </w:r>
      <w:r>
        <w:rPr>
          <w:lang w:val="en-US"/>
        </w:rPr>
        <w:tab/>
        <w:t>Morris, don’t you paint this…don’t you paint this. I did not spend all these years in the university for nothing. This is my life Morris, it is my career.</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(00:54:56:00)</w:t>
      </w:r>
    </w:p>
    <w:p w:rsidR="00513ADE" w:rsidRDefault="00513ADE" w:rsidP="007B0096">
      <w:pPr>
        <w:tabs>
          <w:tab w:val="center" w:pos="4536"/>
        </w:tabs>
        <w:rPr>
          <w:lang w:val="en-US"/>
        </w:rPr>
      </w:pPr>
      <w:r>
        <w:rPr>
          <w:lang w:val="en-US"/>
        </w:rPr>
        <w:t>Morris</w:t>
      </w:r>
      <w:r>
        <w:rPr>
          <w:lang w:val="en-US"/>
        </w:rPr>
        <w:tab/>
        <w:t>And who is Scarlet to you? Tell me, who is she? Come in here and answer me woman.</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(00:55:04:00)</w:t>
      </w:r>
    </w:p>
    <w:p w:rsidR="00513ADE" w:rsidRDefault="00513ADE" w:rsidP="007B0096">
      <w:pPr>
        <w:tabs>
          <w:tab w:val="center" w:pos="4536"/>
        </w:tabs>
        <w:rPr>
          <w:lang w:val="en-US"/>
        </w:rPr>
      </w:pPr>
      <w:r>
        <w:rPr>
          <w:lang w:val="en-US"/>
        </w:rPr>
        <w:t>Clara</w:t>
      </w:r>
      <w:r>
        <w:rPr>
          <w:lang w:val="en-US"/>
        </w:rPr>
        <w:tab/>
        <w:t>Who is Scarlet to you? Who is Scarlet to you as well? Who is Scarlet to you? (hisses)</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(00:55:55:00)</w:t>
      </w:r>
    </w:p>
    <w:p w:rsidR="00513ADE" w:rsidRDefault="00513ADE" w:rsidP="007B0096">
      <w:pPr>
        <w:tabs>
          <w:tab w:val="center" w:pos="4536"/>
        </w:tabs>
        <w:rPr>
          <w:lang w:val="en-US"/>
        </w:rPr>
      </w:pPr>
      <w:r>
        <w:rPr>
          <w:lang w:val="en-US"/>
        </w:rPr>
        <w:t>Elsie</w:t>
      </w:r>
      <w:r>
        <w:rPr>
          <w:lang w:val="en-US"/>
        </w:rPr>
        <w:tab/>
        <w:t>Here you are, so has he called?</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(00:55:57:00)</w:t>
      </w:r>
    </w:p>
    <w:p w:rsidR="00513ADE" w:rsidRDefault="00513ADE" w:rsidP="007B0096">
      <w:pPr>
        <w:tabs>
          <w:tab w:val="center" w:pos="4536"/>
        </w:tabs>
        <w:rPr>
          <w:lang w:val="en-US"/>
        </w:rPr>
      </w:pPr>
      <w:r>
        <w:rPr>
          <w:lang w:val="en-US"/>
        </w:rPr>
        <w:t>Scarlet</w:t>
      </w:r>
      <w:r>
        <w:rPr>
          <w:lang w:val="en-US"/>
        </w:rPr>
        <w:tab/>
        <w:t>Who?</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(00:55:58:00)</w:t>
      </w:r>
    </w:p>
    <w:p w:rsidR="00513ADE" w:rsidRDefault="00513ADE" w:rsidP="007B0096">
      <w:pPr>
        <w:tabs>
          <w:tab w:val="center" w:pos="4536"/>
        </w:tabs>
        <w:rPr>
          <w:lang w:val="en-US"/>
        </w:rPr>
      </w:pPr>
      <w:r>
        <w:rPr>
          <w:lang w:val="en-US"/>
        </w:rPr>
        <w:t>Elsie</w:t>
      </w:r>
      <w:r>
        <w:rPr>
          <w:lang w:val="en-US"/>
        </w:rPr>
        <w:tab/>
        <w:t>Come on, Melvin.</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(00:55:59:00)</w:t>
      </w:r>
    </w:p>
    <w:p w:rsidR="00513ADE" w:rsidRDefault="00513ADE" w:rsidP="007B0096">
      <w:pPr>
        <w:tabs>
          <w:tab w:val="center" w:pos="4536"/>
        </w:tabs>
        <w:rPr>
          <w:lang w:val="en-US"/>
        </w:rPr>
      </w:pPr>
      <w:r>
        <w:rPr>
          <w:lang w:val="en-US"/>
        </w:rPr>
        <w:t>Scarlet</w:t>
      </w:r>
      <w:r>
        <w:rPr>
          <w:lang w:val="en-US"/>
        </w:rPr>
        <w:tab/>
        <w:t>Oh…oh…oh Melvin (hisses), we’ve just finished chatting right now.</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(00:56:03:00)</w:t>
      </w:r>
    </w:p>
    <w:p w:rsidR="00513ADE" w:rsidRDefault="00513ADE" w:rsidP="007B0096">
      <w:pPr>
        <w:tabs>
          <w:tab w:val="center" w:pos="4536"/>
        </w:tabs>
        <w:rPr>
          <w:lang w:val="en-US"/>
        </w:rPr>
      </w:pPr>
      <w:r>
        <w:rPr>
          <w:lang w:val="en-US"/>
        </w:rPr>
        <w:t>Elsie</w:t>
      </w:r>
      <w:r>
        <w:rPr>
          <w:lang w:val="en-US"/>
        </w:rPr>
        <w:tab/>
        <w:t>Wow! Is he also on 2go?</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(00:56:05:00)</w:t>
      </w:r>
    </w:p>
    <w:p w:rsidR="00513ADE" w:rsidRDefault="00513ADE" w:rsidP="007B0096">
      <w:pPr>
        <w:tabs>
          <w:tab w:val="center" w:pos="4536"/>
        </w:tabs>
        <w:rPr>
          <w:lang w:val="en-US"/>
        </w:rPr>
      </w:pPr>
      <w:r>
        <w:rPr>
          <w:lang w:val="en-US"/>
        </w:rPr>
        <w:t>Scarlet</w:t>
      </w:r>
      <w:r>
        <w:rPr>
          <w:lang w:val="en-US"/>
        </w:rPr>
        <w:tab/>
        <w:t>Yes, I invited him to do it.</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(00:56:08:00)</w:t>
      </w:r>
    </w:p>
    <w:p w:rsidR="00513ADE" w:rsidRDefault="00513ADE" w:rsidP="007B0096">
      <w:pPr>
        <w:tabs>
          <w:tab w:val="center" w:pos="4536"/>
        </w:tabs>
        <w:rPr>
          <w:lang w:val="en-US"/>
        </w:rPr>
      </w:pPr>
      <w:r>
        <w:rPr>
          <w:lang w:val="en-US"/>
        </w:rPr>
        <w:t>Elsie</w:t>
      </w:r>
      <w:r>
        <w:rPr>
          <w:lang w:val="en-US"/>
        </w:rPr>
        <w:tab/>
        <w:t>Really? So tell me, what have you guys been chatting about?</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(00:56:12:00)</w:t>
      </w:r>
    </w:p>
    <w:p w:rsidR="00513ADE" w:rsidRDefault="00513ADE" w:rsidP="007B0096">
      <w:pPr>
        <w:tabs>
          <w:tab w:val="center" w:pos="4536"/>
        </w:tabs>
        <w:rPr>
          <w:lang w:val="en-US"/>
        </w:rPr>
      </w:pPr>
      <w:r>
        <w:rPr>
          <w:lang w:val="en-US"/>
        </w:rPr>
        <w:t>Scarlet</w:t>
      </w:r>
      <w:r>
        <w:rPr>
          <w:lang w:val="en-US"/>
        </w:rPr>
        <w:tab/>
        <w:t>He’s inviting me for a party (laughs)</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(00:56:13:00)</w:t>
      </w:r>
    </w:p>
    <w:p w:rsidR="00513ADE" w:rsidRDefault="00513ADE" w:rsidP="007B0096">
      <w:pPr>
        <w:tabs>
          <w:tab w:val="center" w:pos="4536"/>
        </w:tabs>
        <w:rPr>
          <w:lang w:val="en-US"/>
        </w:rPr>
      </w:pPr>
      <w:r>
        <w:rPr>
          <w:lang w:val="en-US"/>
        </w:rPr>
        <w:t>Elsie</w:t>
      </w:r>
      <w:r>
        <w:rPr>
          <w:lang w:val="en-US"/>
        </w:rPr>
        <w:tab/>
        <w:t>(laughs), and what did you say?</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(00:56:17:00)</w:t>
      </w:r>
    </w:p>
    <w:p w:rsidR="00513ADE" w:rsidRDefault="00513ADE" w:rsidP="007B0096">
      <w:pPr>
        <w:tabs>
          <w:tab w:val="center" w:pos="4536"/>
        </w:tabs>
        <w:rPr>
          <w:lang w:val="en-US"/>
        </w:rPr>
      </w:pPr>
      <w:r>
        <w:rPr>
          <w:lang w:val="en-US"/>
        </w:rPr>
        <w:t>Scarlet</w:t>
      </w:r>
      <w:r>
        <w:rPr>
          <w:lang w:val="en-US"/>
        </w:rPr>
        <w:tab/>
        <w:t>Elsie, wait…the waiting game of course, hello.</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(00:56:22:00)</w:t>
      </w:r>
    </w:p>
    <w:p w:rsidR="00513ADE" w:rsidRDefault="00513ADE" w:rsidP="007B0096">
      <w:pPr>
        <w:tabs>
          <w:tab w:val="center" w:pos="4536"/>
        </w:tabs>
        <w:rPr>
          <w:lang w:val="en-US"/>
        </w:rPr>
      </w:pPr>
      <w:r>
        <w:rPr>
          <w:lang w:val="en-US"/>
        </w:rPr>
        <w:t>Elsie</w:t>
      </w:r>
      <w:r>
        <w:rPr>
          <w:lang w:val="en-US"/>
        </w:rPr>
        <w:tab/>
        <w:t>I know but this…</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(00:56:25:00)</w:t>
      </w:r>
    </w:p>
    <w:p w:rsidR="00513ADE" w:rsidRDefault="00513ADE" w:rsidP="007B0096">
      <w:pPr>
        <w:tabs>
          <w:tab w:val="center" w:pos="4536"/>
        </w:tabs>
        <w:rPr>
          <w:lang w:val="en-US"/>
        </w:rPr>
      </w:pPr>
      <w:r>
        <w:rPr>
          <w:lang w:val="en-US"/>
        </w:rPr>
        <w:t>Scarlet</w:t>
      </w:r>
      <w:r>
        <w:rPr>
          <w:lang w:val="en-US"/>
        </w:rPr>
        <w:tab/>
        <w:t>What?</w:t>
      </w:r>
    </w:p>
    <w:p w:rsidR="00513ADE" w:rsidRDefault="00513ADE" w:rsidP="007B0096">
      <w:pPr>
        <w:tabs>
          <w:tab w:val="center" w:pos="4536"/>
        </w:tabs>
        <w:rPr>
          <w:lang w:val="en-US"/>
        </w:rPr>
      </w:pPr>
    </w:p>
    <w:p w:rsidR="00513ADE" w:rsidRDefault="00513ADE" w:rsidP="007B0096">
      <w:pPr>
        <w:tabs>
          <w:tab w:val="center" w:pos="4536"/>
        </w:tabs>
        <w:rPr>
          <w:lang w:val="en-US"/>
        </w:rPr>
      </w:pPr>
      <w:r>
        <w:rPr>
          <w:lang w:val="en-US"/>
        </w:rPr>
        <w:t>(00:56:26:00)</w:t>
      </w:r>
    </w:p>
    <w:p w:rsidR="00513ADE" w:rsidRDefault="00513ADE" w:rsidP="007B0096">
      <w:pPr>
        <w:tabs>
          <w:tab w:val="center" w:pos="4536"/>
        </w:tabs>
        <w:rPr>
          <w:lang w:val="en-US"/>
        </w:rPr>
      </w:pPr>
      <w:r>
        <w:rPr>
          <w:lang w:val="en-US"/>
        </w:rPr>
        <w:t>Elsie</w:t>
      </w:r>
      <w:r>
        <w:rPr>
          <w:lang w:val="en-US"/>
        </w:rPr>
        <w:tab/>
        <w:t>It’s taking too much time. If you don’t give in fast, you might lose him.</w:t>
      </w:r>
    </w:p>
    <w:p w:rsidR="00513ADE" w:rsidRDefault="00513ADE" w:rsidP="007B0096">
      <w:pPr>
        <w:tabs>
          <w:tab w:val="center" w:pos="4536"/>
        </w:tabs>
        <w:rPr>
          <w:lang w:val="en-US"/>
        </w:rPr>
      </w:pPr>
    </w:p>
    <w:p w:rsidR="00513ADE" w:rsidRDefault="00513ADE" w:rsidP="004530A6">
      <w:pPr>
        <w:tabs>
          <w:tab w:val="center" w:pos="4536"/>
        </w:tabs>
        <w:rPr>
          <w:lang w:val="en-US"/>
        </w:rPr>
      </w:pPr>
      <w:r>
        <w:rPr>
          <w:lang w:val="en-US"/>
        </w:rPr>
        <w:t>(00:56:31:00)</w:t>
      </w:r>
    </w:p>
    <w:p w:rsidR="00513ADE" w:rsidRDefault="00513ADE" w:rsidP="004530A6">
      <w:pPr>
        <w:tabs>
          <w:tab w:val="center" w:pos="4536"/>
        </w:tabs>
        <w:rPr>
          <w:lang w:val="en-US"/>
        </w:rPr>
      </w:pPr>
      <w:r>
        <w:rPr>
          <w:lang w:val="en-US"/>
        </w:rPr>
        <w:t>Scarlet</w:t>
      </w:r>
      <w:r>
        <w:rPr>
          <w:lang w:val="en-US"/>
        </w:rPr>
        <w:tab/>
        <w:t>I can’t believe you’re doing this, but that’s the only way to know if a guy truly loves you or not.</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(00:56:37:00)</w:t>
      </w:r>
    </w:p>
    <w:p w:rsidR="00513ADE" w:rsidRDefault="00513ADE" w:rsidP="004530A6">
      <w:pPr>
        <w:tabs>
          <w:tab w:val="center" w:pos="4536"/>
        </w:tabs>
        <w:rPr>
          <w:lang w:val="en-US"/>
        </w:rPr>
      </w:pPr>
      <w:r>
        <w:rPr>
          <w:lang w:val="en-US"/>
        </w:rPr>
        <w:t>Elsie</w:t>
      </w:r>
      <w:r>
        <w:rPr>
          <w:lang w:val="en-US"/>
        </w:rPr>
        <w:tab/>
        <w:t>I know…I know, I’m thinking of which…never mind. How are your parents? Are they back from London?</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(00:56:45:00)</w:t>
      </w:r>
    </w:p>
    <w:p w:rsidR="00513ADE" w:rsidRDefault="00513ADE" w:rsidP="004530A6">
      <w:pPr>
        <w:tabs>
          <w:tab w:val="center" w:pos="4536"/>
        </w:tabs>
        <w:rPr>
          <w:lang w:val="en-US"/>
        </w:rPr>
      </w:pPr>
      <w:r>
        <w:rPr>
          <w:lang w:val="en-US"/>
        </w:rPr>
        <w:t>Scarlet</w:t>
      </w:r>
      <w:r>
        <w:rPr>
          <w:lang w:val="en-US"/>
        </w:rPr>
        <w:tab/>
        <w:t>My dear that’s old news. My dad left for Canada this week, and my mum, she said she has a business to catch and till in three days’ time. And I’ll be home alone.</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(00:56:55:00)</w:t>
      </w:r>
    </w:p>
    <w:p w:rsidR="00513ADE" w:rsidRDefault="00513ADE" w:rsidP="004530A6">
      <w:pPr>
        <w:tabs>
          <w:tab w:val="center" w:pos="4536"/>
        </w:tabs>
        <w:rPr>
          <w:lang w:val="en-US"/>
        </w:rPr>
      </w:pPr>
      <w:r>
        <w:rPr>
          <w:lang w:val="en-US"/>
        </w:rPr>
        <w:t>Elsie</w:t>
      </w:r>
      <w:r>
        <w:rPr>
          <w:lang w:val="en-US"/>
        </w:rPr>
        <w:tab/>
        <w:t>Anyway, Blessing is there to take care of you as usual.</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(00:56:58:00)</w:t>
      </w:r>
    </w:p>
    <w:p w:rsidR="00513ADE" w:rsidRDefault="00513ADE" w:rsidP="004530A6">
      <w:pPr>
        <w:tabs>
          <w:tab w:val="center" w:pos="4536"/>
        </w:tabs>
        <w:rPr>
          <w:lang w:val="en-US"/>
        </w:rPr>
      </w:pPr>
      <w:r>
        <w:rPr>
          <w:lang w:val="en-US"/>
        </w:rPr>
        <w:t>Scarlet</w:t>
      </w:r>
      <w:r>
        <w:rPr>
          <w:lang w:val="en-US"/>
        </w:rPr>
        <w:tab/>
        <w:t>Meaning? I’m a big girl, and I can take care of myself.</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(00:57:01:00)</w:t>
      </w:r>
    </w:p>
    <w:p w:rsidR="00513ADE" w:rsidRDefault="00513ADE" w:rsidP="004530A6">
      <w:pPr>
        <w:tabs>
          <w:tab w:val="center" w:pos="4536"/>
        </w:tabs>
        <w:rPr>
          <w:lang w:val="en-US"/>
        </w:rPr>
      </w:pPr>
      <w:r>
        <w:rPr>
          <w:lang w:val="en-US"/>
        </w:rPr>
        <w:t>Elsie</w:t>
      </w:r>
      <w:r>
        <w:rPr>
          <w:lang w:val="en-US"/>
        </w:rPr>
        <w:tab/>
        <w:t>(laughs), look at who is talking. Anyway, you have all the freedom in the world to go out, unlike me.</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(00:57:09:00)</w:t>
      </w:r>
    </w:p>
    <w:p w:rsidR="00513ADE" w:rsidRDefault="00513ADE" w:rsidP="004530A6">
      <w:pPr>
        <w:tabs>
          <w:tab w:val="center" w:pos="4536"/>
        </w:tabs>
        <w:rPr>
          <w:lang w:val="en-US"/>
        </w:rPr>
      </w:pPr>
      <w:r>
        <w:rPr>
          <w:lang w:val="en-US"/>
        </w:rPr>
        <w:t>Scarlet</w:t>
      </w:r>
      <w:r>
        <w:rPr>
          <w:lang w:val="en-US"/>
        </w:rPr>
        <w:tab/>
        <w:t>(laughs), wait…wait…wait. Should I give him a yes?</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(00:57:16:00)</w:t>
      </w:r>
    </w:p>
    <w:p w:rsidR="00513ADE" w:rsidRDefault="00513ADE" w:rsidP="004530A6">
      <w:pPr>
        <w:tabs>
          <w:tab w:val="center" w:pos="4536"/>
        </w:tabs>
        <w:rPr>
          <w:lang w:val="en-US"/>
        </w:rPr>
      </w:pPr>
      <w:r>
        <w:rPr>
          <w:lang w:val="en-US"/>
        </w:rPr>
        <w:t>Elsie</w:t>
      </w:r>
      <w:r>
        <w:rPr>
          <w:lang w:val="en-US"/>
        </w:rPr>
        <w:tab/>
        <w:t>Of course, who are you waiting for? (laughs)</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(00:57:21:00)</w:t>
      </w:r>
    </w:p>
    <w:p w:rsidR="00513ADE" w:rsidRDefault="00513ADE" w:rsidP="004530A6">
      <w:pPr>
        <w:tabs>
          <w:tab w:val="center" w:pos="4536"/>
        </w:tabs>
        <w:rPr>
          <w:lang w:val="en-US"/>
        </w:rPr>
      </w:pPr>
      <w:r>
        <w:rPr>
          <w:lang w:val="en-US"/>
        </w:rPr>
        <w:t>Scarlet</w:t>
      </w:r>
      <w:r>
        <w:rPr>
          <w:lang w:val="en-US"/>
        </w:rPr>
        <w:tab/>
        <w:t>Let’s go (laughs)</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(00:57:26:00)</w:t>
      </w:r>
    </w:p>
    <w:p w:rsidR="00513ADE" w:rsidRDefault="00513ADE" w:rsidP="004530A6">
      <w:pPr>
        <w:tabs>
          <w:tab w:val="center" w:pos="4536"/>
        </w:tabs>
        <w:rPr>
          <w:lang w:val="en-US"/>
        </w:rPr>
      </w:pPr>
      <w:r>
        <w:rPr>
          <w:lang w:val="en-US"/>
        </w:rPr>
        <w:t>Winnie</w:t>
      </w:r>
      <w:r>
        <w:rPr>
          <w:lang w:val="en-US"/>
        </w:rPr>
        <w:tab/>
        <w:t>So what were you saying before?</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(00:57:28:00)</w:t>
      </w:r>
    </w:p>
    <w:p w:rsidR="00513ADE" w:rsidRDefault="00513ADE" w:rsidP="004530A6">
      <w:pPr>
        <w:tabs>
          <w:tab w:val="center" w:pos="4536"/>
        </w:tabs>
        <w:rPr>
          <w:lang w:val="en-US"/>
        </w:rPr>
      </w:pPr>
      <w:r>
        <w:rPr>
          <w:lang w:val="en-US"/>
        </w:rPr>
        <w:t>Monica</w:t>
      </w:r>
      <w:r>
        <w:rPr>
          <w:lang w:val="en-US"/>
        </w:rPr>
        <w:tab/>
        <w:t>(reac)</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(00:57:30:00)</w:t>
      </w:r>
    </w:p>
    <w:p w:rsidR="00513ADE" w:rsidRDefault="00513ADE" w:rsidP="004530A6">
      <w:pPr>
        <w:tabs>
          <w:tab w:val="center" w:pos="4536"/>
        </w:tabs>
        <w:rPr>
          <w:lang w:val="en-US"/>
        </w:rPr>
      </w:pPr>
      <w:r>
        <w:rPr>
          <w:lang w:val="en-US"/>
        </w:rPr>
        <w:t>Winnie</w:t>
      </w:r>
      <w:r>
        <w:rPr>
          <w:lang w:val="en-US"/>
        </w:rPr>
        <w:tab/>
        <w:t>(laughs, reac)</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(00:57:34:00)</w:t>
      </w:r>
    </w:p>
    <w:p w:rsidR="00513ADE" w:rsidRDefault="00513ADE" w:rsidP="004530A6">
      <w:pPr>
        <w:tabs>
          <w:tab w:val="center" w:pos="4536"/>
        </w:tabs>
        <w:rPr>
          <w:lang w:val="en-US"/>
        </w:rPr>
      </w:pPr>
      <w:r>
        <w:rPr>
          <w:lang w:val="en-US"/>
        </w:rPr>
        <w:t>Boys</w:t>
      </w:r>
      <w:r>
        <w:rPr>
          <w:lang w:val="en-US"/>
        </w:rPr>
        <w:tab/>
        <w:t>(reac), Bayo, what’s up?</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(00:57:41:00)</w:t>
      </w:r>
    </w:p>
    <w:p w:rsidR="00513ADE" w:rsidRDefault="00513ADE" w:rsidP="004530A6">
      <w:pPr>
        <w:tabs>
          <w:tab w:val="center" w:pos="4536"/>
        </w:tabs>
        <w:rPr>
          <w:lang w:val="en-US"/>
        </w:rPr>
      </w:pPr>
      <w:r>
        <w:rPr>
          <w:lang w:val="en-US"/>
        </w:rPr>
        <w:t>Monica</w:t>
      </w:r>
      <w:r>
        <w:rPr>
          <w:lang w:val="en-US"/>
        </w:rPr>
        <w:tab/>
        <w:t>(reac), she’s always willing to say what everyone wants to hear.(laughs)</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(00:57:43:00)</w:t>
      </w:r>
    </w:p>
    <w:p w:rsidR="00513ADE" w:rsidRDefault="00513ADE" w:rsidP="004530A6">
      <w:pPr>
        <w:tabs>
          <w:tab w:val="center" w:pos="4536"/>
        </w:tabs>
        <w:rPr>
          <w:lang w:val="en-US"/>
        </w:rPr>
      </w:pPr>
      <w:r>
        <w:rPr>
          <w:lang w:val="en-US"/>
        </w:rPr>
        <w:t>Winnie</w:t>
      </w:r>
      <w:r>
        <w:rPr>
          <w:lang w:val="en-US"/>
        </w:rPr>
        <w:tab/>
        <w:t>(laughs)</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(00:57:44:00)</w:t>
      </w:r>
    </w:p>
    <w:p w:rsidR="00513ADE" w:rsidRDefault="00513ADE" w:rsidP="004530A6">
      <w:pPr>
        <w:tabs>
          <w:tab w:val="center" w:pos="4536"/>
        </w:tabs>
        <w:rPr>
          <w:lang w:val="en-US"/>
        </w:rPr>
      </w:pPr>
      <w:r>
        <w:rPr>
          <w:lang w:val="en-US"/>
        </w:rPr>
        <w:t>Boy1</w:t>
      </w:r>
      <w:r>
        <w:rPr>
          <w:lang w:val="en-US"/>
        </w:rPr>
        <w:tab/>
        <w:t>Hi Monica, what’s up? Can I have a word with you in private, please? Hi.</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(00:57:52:00)</w:t>
      </w:r>
    </w:p>
    <w:p w:rsidR="00513ADE" w:rsidRDefault="00513ADE" w:rsidP="004530A6">
      <w:pPr>
        <w:tabs>
          <w:tab w:val="center" w:pos="4536"/>
        </w:tabs>
        <w:rPr>
          <w:lang w:val="en-US"/>
        </w:rPr>
      </w:pPr>
      <w:r>
        <w:rPr>
          <w:lang w:val="en-US"/>
        </w:rPr>
        <w:t>Monica</w:t>
      </w:r>
      <w:r>
        <w:rPr>
          <w:lang w:val="en-US"/>
        </w:rPr>
        <w:tab/>
        <w:t>What does he want?</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(00:57:53:00)</w:t>
      </w:r>
    </w:p>
    <w:p w:rsidR="00513ADE" w:rsidRDefault="00513ADE" w:rsidP="004530A6">
      <w:pPr>
        <w:tabs>
          <w:tab w:val="center" w:pos="4536"/>
        </w:tabs>
        <w:rPr>
          <w:lang w:val="en-US"/>
        </w:rPr>
      </w:pPr>
      <w:r>
        <w:rPr>
          <w:lang w:val="en-US"/>
        </w:rPr>
        <w:t>Winnie</w:t>
      </w:r>
      <w:r>
        <w:rPr>
          <w:lang w:val="en-US"/>
        </w:rPr>
        <w:tab/>
        <w:t>Well, there’s only one way to find out. Just go hear what the jobless has to say.</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(00:57:59:00)</w:t>
      </w:r>
    </w:p>
    <w:p w:rsidR="00513ADE" w:rsidRDefault="00513ADE" w:rsidP="004530A6">
      <w:pPr>
        <w:tabs>
          <w:tab w:val="center" w:pos="4536"/>
        </w:tabs>
        <w:rPr>
          <w:lang w:val="en-US"/>
        </w:rPr>
      </w:pPr>
      <w:r>
        <w:rPr>
          <w:lang w:val="en-US"/>
        </w:rPr>
        <w:t>Monica</w:t>
      </w:r>
      <w:r>
        <w:rPr>
          <w:lang w:val="en-US"/>
        </w:rPr>
        <w:tab/>
        <w:t>(soliloquizing), what does he want? I hope it’s not what I’m thinking.</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(00:58:02:00)</w:t>
      </w:r>
    </w:p>
    <w:p w:rsidR="00513ADE" w:rsidRDefault="00513ADE" w:rsidP="004530A6">
      <w:pPr>
        <w:tabs>
          <w:tab w:val="center" w:pos="4536"/>
        </w:tabs>
        <w:rPr>
          <w:lang w:val="en-US"/>
        </w:rPr>
      </w:pPr>
      <w:r>
        <w:rPr>
          <w:lang w:val="en-US"/>
        </w:rPr>
        <w:t>Winnie</w:t>
      </w:r>
      <w:r>
        <w:rPr>
          <w:lang w:val="en-US"/>
        </w:rPr>
        <w:tab/>
        <w:t>Just give it a try?</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(00:58:11:00)</w:t>
      </w:r>
    </w:p>
    <w:p w:rsidR="00513ADE" w:rsidRDefault="00513ADE" w:rsidP="004530A6">
      <w:pPr>
        <w:tabs>
          <w:tab w:val="center" w:pos="4536"/>
        </w:tabs>
        <w:rPr>
          <w:lang w:val="en-US"/>
        </w:rPr>
      </w:pPr>
      <w:r>
        <w:rPr>
          <w:lang w:val="en-US"/>
        </w:rPr>
        <w:t>Bayo</w:t>
      </w:r>
      <w:r>
        <w:rPr>
          <w:lang w:val="en-US"/>
        </w:rPr>
        <w:tab/>
        <w:t>Actually I want to invite you and your friends party…</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(00:58:16:00)</w:t>
      </w:r>
    </w:p>
    <w:p w:rsidR="00513ADE" w:rsidRDefault="00513ADE" w:rsidP="004530A6">
      <w:pPr>
        <w:tabs>
          <w:tab w:val="center" w:pos="4536"/>
        </w:tabs>
        <w:rPr>
          <w:lang w:val="en-US"/>
        </w:rPr>
      </w:pPr>
      <w:r>
        <w:rPr>
          <w:lang w:val="en-US"/>
        </w:rPr>
        <w:t>Monica</w:t>
      </w:r>
      <w:r>
        <w:rPr>
          <w:lang w:val="en-US"/>
        </w:rPr>
        <w:tab/>
        <w:t>Pleas excuse me, I’m not interested.</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(00:58:19:00)</w:t>
      </w:r>
    </w:p>
    <w:p w:rsidR="00513ADE" w:rsidRDefault="00513ADE" w:rsidP="004530A6">
      <w:pPr>
        <w:tabs>
          <w:tab w:val="center" w:pos="4536"/>
        </w:tabs>
        <w:rPr>
          <w:lang w:val="en-US"/>
        </w:rPr>
      </w:pPr>
      <w:r>
        <w:rPr>
          <w:lang w:val="en-US"/>
        </w:rPr>
        <w:t>Bayo</w:t>
      </w:r>
      <w:r>
        <w:rPr>
          <w:lang w:val="en-US"/>
        </w:rPr>
        <w:tab/>
        <w:t>At least you’ll let me finish. I want to invite you and your friends to a party, so me and my guys will spoil you guys a little.</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(00:58:26:00)</w:t>
      </w:r>
    </w:p>
    <w:p w:rsidR="00513ADE" w:rsidRDefault="00513ADE" w:rsidP="004530A6">
      <w:pPr>
        <w:tabs>
          <w:tab w:val="center" w:pos="4536"/>
        </w:tabs>
        <w:rPr>
          <w:lang w:val="en-US"/>
        </w:rPr>
      </w:pPr>
      <w:r>
        <w:rPr>
          <w:lang w:val="en-US"/>
        </w:rPr>
        <w:t>Monica</w:t>
      </w:r>
      <w:r>
        <w:rPr>
          <w:lang w:val="en-US"/>
        </w:rPr>
        <w:tab/>
        <w:t>Bayo, do you have a problem with English language?</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(00:58:30:00)</w:t>
      </w:r>
    </w:p>
    <w:p w:rsidR="00513ADE" w:rsidRDefault="00513ADE" w:rsidP="004530A6">
      <w:pPr>
        <w:tabs>
          <w:tab w:val="center" w:pos="4536"/>
        </w:tabs>
        <w:rPr>
          <w:lang w:val="en-US"/>
        </w:rPr>
      </w:pPr>
      <w:r>
        <w:rPr>
          <w:lang w:val="en-US"/>
        </w:rPr>
        <w:t>Bayo</w:t>
      </w:r>
      <w:r>
        <w:rPr>
          <w:lang w:val="en-US"/>
        </w:rPr>
        <w:tab/>
        <w:t>Are you insulting me?</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(00:58:33:00)</w:t>
      </w:r>
    </w:p>
    <w:p w:rsidR="00513ADE" w:rsidRDefault="00513ADE" w:rsidP="004530A6">
      <w:pPr>
        <w:tabs>
          <w:tab w:val="center" w:pos="4536"/>
        </w:tabs>
        <w:rPr>
          <w:lang w:val="en-US"/>
        </w:rPr>
      </w:pPr>
      <w:r>
        <w:rPr>
          <w:lang w:val="en-US"/>
        </w:rPr>
        <w:t>Monica</w:t>
      </w:r>
      <w:r>
        <w:rPr>
          <w:lang w:val="en-US"/>
        </w:rPr>
        <w:tab/>
        <w:t>(hisses)</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(00:58:35:00)</w:t>
      </w:r>
    </w:p>
    <w:p w:rsidR="00513ADE" w:rsidRDefault="00513ADE" w:rsidP="004530A6">
      <w:pPr>
        <w:tabs>
          <w:tab w:val="center" w:pos="4536"/>
        </w:tabs>
        <w:rPr>
          <w:lang w:val="en-US"/>
        </w:rPr>
      </w:pPr>
      <w:r>
        <w:rPr>
          <w:lang w:val="en-US"/>
        </w:rPr>
        <w:t>Desmond</w:t>
      </w:r>
      <w:r>
        <w:rPr>
          <w:lang w:val="en-US"/>
        </w:rPr>
        <w:tab/>
        <w:t>Hey man, don’t hit a lady.</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(00:58:37:00)</w:t>
      </w:r>
    </w:p>
    <w:p w:rsidR="00513ADE" w:rsidRDefault="00513ADE" w:rsidP="004530A6">
      <w:pPr>
        <w:tabs>
          <w:tab w:val="center" w:pos="4536"/>
        </w:tabs>
        <w:rPr>
          <w:lang w:val="en-US"/>
        </w:rPr>
      </w:pPr>
      <w:r>
        <w:rPr>
          <w:lang w:val="en-US"/>
        </w:rPr>
        <w:t>Bayo</w:t>
      </w:r>
      <w:r>
        <w:rPr>
          <w:lang w:val="en-US"/>
        </w:rPr>
        <w:tab/>
        <w:t>Are you knot? Are you ok?</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(00:58:39:00)</w:t>
      </w:r>
    </w:p>
    <w:p w:rsidR="00513ADE" w:rsidRDefault="00513ADE" w:rsidP="004530A6">
      <w:pPr>
        <w:tabs>
          <w:tab w:val="center" w:pos="4536"/>
        </w:tabs>
        <w:rPr>
          <w:lang w:val="en-US"/>
        </w:rPr>
      </w:pPr>
      <w:r>
        <w:rPr>
          <w:lang w:val="en-US"/>
        </w:rPr>
        <w:t>Desmond</w:t>
      </w:r>
      <w:r>
        <w:rPr>
          <w:lang w:val="en-US"/>
        </w:rPr>
        <w:tab/>
        <w:t>A man should have some respect for a lady, and I’m sure she has her rights.</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(00:58:52:00)</w:t>
      </w:r>
    </w:p>
    <w:p w:rsidR="00513ADE" w:rsidRDefault="00513ADE" w:rsidP="004530A6">
      <w:pPr>
        <w:tabs>
          <w:tab w:val="center" w:pos="4536"/>
        </w:tabs>
        <w:rPr>
          <w:lang w:val="en-US"/>
        </w:rPr>
      </w:pPr>
      <w:r>
        <w:rPr>
          <w:lang w:val="en-US"/>
        </w:rPr>
        <w:t>Girls</w:t>
      </w:r>
      <w:r>
        <w:rPr>
          <w:lang w:val="en-US"/>
        </w:rPr>
        <w:tab/>
        <w:t>(shout)</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(00:58:54:00)</w:t>
      </w:r>
    </w:p>
    <w:p w:rsidR="00513ADE" w:rsidRDefault="00513ADE" w:rsidP="004530A6">
      <w:pPr>
        <w:tabs>
          <w:tab w:val="center" w:pos="4536"/>
        </w:tabs>
        <w:rPr>
          <w:lang w:val="en-US"/>
        </w:rPr>
      </w:pPr>
      <w:r>
        <w:rPr>
          <w:lang w:val="en-US"/>
        </w:rPr>
        <w:t>Bayo</w:t>
      </w:r>
      <w:r>
        <w:rPr>
          <w:lang w:val="en-US"/>
        </w:rPr>
        <w:tab/>
        <w:t>That’s what messing up with me means.</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(00:58:56:00)</w:t>
      </w:r>
    </w:p>
    <w:p w:rsidR="00513ADE" w:rsidRDefault="00513ADE" w:rsidP="004530A6">
      <w:pPr>
        <w:tabs>
          <w:tab w:val="center" w:pos="4536"/>
        </w:tabs>
        <w:rPr>
          <w:lang w:val="en-US"/>
        </w:rPr>
      </w:pPr>
      <w:r>
        <w:rPr>
          <w:lang w:val="en-US"/>
        </w:rPr>
        <w:t>Boys</w:t>
      </w:r>
      <w:r>
        <w:rPr>
          <w:lang w:val="en-US"/>
        </w:rPr>
        <w:tab/>
        <w:t>Bayo…Bayo (reac)</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(00:59:00:00)</w:t>
      </w:r>
    </w:p>
    <w:p w:rsidR="00513ADE" w:rsidRDefault="00513ADE" w:rsidP="004530A6">
      <w:pPr>
        <w:tabs>
          <w:tab w:val="center" w:pos="4536"/>
        </w:tabs>
        <w:rPr>
          <w:lang w:val="en-US"/>
        </w:rPr>
      </w:pPr>
      <w:r>
        <w:rPr>
          <w:lang w:val="en-US"/>
        </w:rPr>
        <w:t>Monica</w:t>
      </w:r>
      <w:r>
        <w:rPr>
          <w:lang w:val="en-US"/>
        </w:rPr>
        <w:tab/>
        <w:t>Oh my God, are you ok? (reac)</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(00:59:07:00)</w:t>
      </w:r>
    </w:p>
    <w:p w:rsidR="00513ADE" w:rsidRDefault="00513ADE" w:rsidP="0047674B">
      <w:pPr>
        <w:tabs>
          <w:tab w:val="center" w:pos="4536"/>
        </w:tabs>
        <w:rPr>
          <w:lang w:val="en-US"/>
        </w:rPr>
      </w:pPr>
      <w:r>
        <w:rPr>
          <w:lang w:val="en-US"/>
        </w:rPr>
        <w:t>Winnie</w:t>
      </w:r>
      <w:r>
        <w:rPr>
          <w:lang w:val="en-US"/>
        </w:rPr>
        <w:tab/>
        <w:t>Oh, Jesus. Let’s take him to the school clinic.</w:t>
      </w:r>
    </w:p>
    <w:p w:rsidR="00513ADE" w:rsidRDefault="00513ADE" w:rsidP="0047674B">
      <w:pPr>
        <w:tabs>
          <w:tab w:val="center" w:pos="4536"/>
        </w:tabs>
        <w:rPr>
          <w:lang w:val="en-US"/>
        </w:rPr>
      </w:pPr>
    </w:p>
    <w:p w:rsidR="00513ADE" w:rsidRDefault="00513ADE" w:rsidP="0047674B">
      <w:pPr>
        <w:tabs>
          <w:tab w:val="center" w:pos="4536"/>
        </w:tabs>
        <w:rPr>
          <w:lang w:val="en-US"/>
        </w:rPr>
      </w:pPr>
      <w:r>
        <w:rPr>
          <w:lang w:val="en-US"/>
        </w:rPr>
        <w:t>(00:59:09:00)</w:t>
      </w:r>
    </w:p>
    <w:p w:rsidR="00513ADE" w:rsidRDefault="00513ADE" w:rsidP="0047674B">
      <w:pPr>
        <w:tabs>
          <w:tab w:val="center" w:pos="4536"/>
        </w:tabs>
        <w:rPr>
          <w:lang w:val="en-US"/>
        </w:rPr>
      </w:pPr>
      <w:r>
        <w:rPr>
          <w:lang w:val="en-US"/>
        </w:rPr>
        <w:t>Monica</w:t>
      </w:r>
      <w:r>
        <w:rPr>
          <w:lang w:val="en-US"/>
        </w:rPr>
        <w:tab/>
        <w:t>Sorry</w:t>
      </w:r>
    </w:p>
    <w:p w:rsidR="00513ADE" w:rsidRDefault="00513ADE" w:rsidP="0047674B">
      <w:pPr>
        <w:tabs>
          <w:tab w:val="center" w:pos="4536"/>
        </w:tabs>
        <w:rPr>
          <w:lang w:val="en-US"/>
        </w:rPr>
      </w:pPr>
    </w:p>
    <w:p w:rsidR="00513ADE" w:rsidRDefault="00513ADE" w:rsidP="0047674B">
      <w:pPr>
        <w:tabs>
          <w:tab w:val="center" w:pos="4536"/>
        </w:tabs>
        <w:rPr>
          <w:lang w:val="en-US"/>
        </w:rPr>
      </w:pPr>
      <w:r>
        <w:rPr>
          <w:lang w:val="en-US"/>
        </w:rPr>
        <w:t>(00:59:10:00)</w:t>
      </w:r>
    </w:p>
    <w:p w:rsidR="00513ADE" w:rsidRDefault="00513ADE" w:rsidP="0047674B">
      <w:pPr>
        <w:tabs>
          <w:tab w:val="center" w:pos="4536"/>
        </w:tabs>
        <w:rPr>
          <w:lang w:val="en-US"/>
        </w:rPr>
      </w:pPr>
      <w:r>
        <w:rPr>
          <w:lang w:val="en-US"/>
        </w:rPr>
        <w:t>Winnie</w:t>
      </w:r>
      <w:r>
        <w:rPr>
          <w:lang w:val="en-US"/>
        </w:rPr>
        <w:tab/>
        <w:t>So sorry.</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(00:59:18:00)</w:t>
      </w:r>
    </w:p>
    <w:p w:rsidR="00513ADE" w:rsidRDefault="00513ADE" w:rsidP="004530A6">
      <w:pPr>
        <w:tabs>
          <w:tab w:val="center" w:pos="4536"/>
        </w:tabs>
        <w:rPr>
          <w:lang w:val="en-US"/>
        </w:rPr>
      </w:pPr>
      <w:r>
        <w:rPr>
          <w:lang w:val="en-US"/>
        </w:rPr>
        <w:t>Desmond</w:t>
      </w:r>
      <w:r>
        <w:rPr>
          <w:lang w:val="en-US"/>
        </w:rPr>
        <w:tab/>
        <w:t>I’m so sorry. I…I had an accident.</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(00:59:21:00)</w:t>
      </w:r>
    </w:p>
    <w:p w:rsidR="00513ADE" w:rsidRDefault="00513ADE" w:rsidP="004530A6">
      <w:pPr>
        <w:tabs>
          <w:tab w:val="center" w:pos="4536"/>
        </w:tabs>
        <w:rPr>
          <w:lang w:val="en-US"/>
        </w:rPr>
      </w:pPr>
      <w:r>
        <w:rPr>
          <w:lang w:val="en-US"/>
        </w:rPr>
        <w:t>Sophie</w:t>
      </w:r>
      <w:r>
        <w:rPr>
          <w:lang w:val="en-US"/>
        </w:rPr>
        <w:tab/>
        <w:t>And you’re here for treatment?</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(00:59:23:00)</w:t>
      </w:r>
    </w:p>
    <w:p w:rsidR="00513ADE" w:rsidRDefault="00513ADE" w:rsidP="004530A6">
      <w:pPr>
        <w:tabs>
          <w:tab w:val="center" w:pos="4536"/>
        </w:tabs>
        <w:rPr>
          <w:lang w:val="en-US"/>
        </w:rPr>
      </w:pPr>
      <w:r>
        <w:rPr>
          <w:lang w:val="en-US"/>
        </w:rPr>
        <w:t>Desmond</w:t>
      </w:r>
      <w:r>
        <w:rPr>
          <w:lang w:val="en-US"/>
        </w:rPr>
        <w:tab/>
        <w:t>Sophie please, listen to me. It wasn’t on purpose, ok?</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(00:59:27:00)</w:t>
      </w:r>
    </w:p>
    <w:p w:rsidR="00513ADE" w:rsidRDefault="00513ADE" w:rsidP="004530A6">
      <w:pPr>
        <w:tabs>
          <w:tab w:val="center" w:pos="4536"/>
        </w:tabs>
        <w:rPr>
          <w:lang w:val="en-US"/>
        </w:rPr>
      </w:pPr>
      <w:r>
        <w:rPr>
          <w:lang w:val="en-US"/>
        </w:rPr>
        <w:t>Sophie</w:t>
      </w:r>
      <w:r>
        <w:rPr>
          <w:lang w:val="en-US"/>
        </w:rPr>
        <w:tab/>
        <w:t>What then may I call it? I was waiting at the library all day.</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(00:59:29:00)</w:t>
      </w:r>
    </w:p>
    <w:p w:rsidR="00513ADE" w:rsidRDefault="00513ADE" w:rsidP="004530A6">
      <w:pPr>
        <w:tabs>
          <w:tab w:val="center" w:pos="4536"/>
        </w:tabs>
        <w:rPr>
          <w:lang w:val="en-US"/>
        </w:rPr>
      </w:pPr>
      <w:r>
        <w:rPr>
          <w:lang w:val="en-US"/>
        </w:rPr>
        <w:t>Desmond</w:t>
      </w:r>
      <w:r>
        <w:rPr>
          <w:lang w:val="en-US"/>
        </w:rPr>
        <w:tab/>
        <w:t>That’s the point, I was heading to the library as well.</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(00:59:33:00)</w:t>
      </w:r>
    </w:p>
    <w:p w:rsidR="00513ADE" w:rsidRDefault="00513ADE" w:rsidP="004530A6">
      <w:pPr>
        <w:tabs>
          <w:tab w:val="center" w:pos="4536"/>
        </w:tabs>
        <w:rPr>
          <w:lang w:val="en-US"/>
        </w:rPr>
      </w:pPr>
      <w:r>
        <w:rPr>
          <w:lang w:val="en-US"/>
        </w:rPr>
        <w:t>Sophie</w:t>
      </w:r>
      <w:r>
        <w:rPr>
          <w:lang w:val="en-US"/>
        </w:rPr>
        <w:tab/>
        <w:t>And you got there by hanging around school? Come on Desmond, that’s the best you’ve got.</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(00:59:38:00)</w:t>
      </w:r>
    </w:p>
    <w:p w:rsidR="00513ADE" w:rsidRDefault="00513ADE" w:rsidP="004530A6">
      <w:pPr>
        <w:tabs>
          <w:tab w:val="center" w:pos="4536"/>
        </w:tabs>
        <w:rPr>
          <w:lang w:val="en-US"/>
        </w:rPr>
      </w:pPr>
      <w:r>
        <w:rPr>
          <w:lang w:val="en-US"/>
        </w:rPr>
        <w:t>Desmond</w:t>
      </w:r>
      <w:r>
        <w:rPr>
          <w:lang w:val="en-US"/>
        </w:rPr>
        <w:tab/>
        <w:t>Ok…fine, I was attacked.</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(00:59:42:00)</w:t>
      </w:r>
    </w:p>
    <w:p w:rsidR="00513ADE" w:rsidRDefault="00513ADE" w:rsidP="004530A6">
      <w:pPr>
        <w:tabs>
          <w:tab w:val="center" w:pos="4536"/>
        </w:tabs>
        <w:rPr>
          <w:lang w:val="en-US"/>
        </w:rPr>
      </w:pPr>
      <w:r>
        <w:rPr>
          <w:lang w:val="en-US"/>
        </w:rPr>
        <w:t>Sophie</w:t>
      </w:r>
      <w:r>
        <w:rPr>
          <w:lang w:val="en-US"/>
        </w:rPr>
        <w:tab/>
        <w:t>Oh my God Desmond, you’re bleeding. Let me help you…</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(00:59:48:00)</w:t>
      </w:r>
    </w:p>
    <w:p w:rsidR="00513ADE" w:rsidRDefault="00513ADE" w:rsidP="004530A6">
      <w:pPr>
        <w:tabs>
          <w:tab w:val="center" w:pos="4536"/>
        </w:tabs>
        <w:rPr>
          <w:lang w:val="en-US"/>
        </w:rPr>
      </w:pPr>
      <w:r>
        <w:rPr>
          <w:lang w:val="en-US"/>
        </w:rPr>
        <w:t>Desmond</w:t>
      </w:r>
      <w:r>
        <w:rPr>
          <w:lang w:val="en-US"/>
        </w:rPr>
        <w:tab/>
        <w:t>I’m ok, I’m fine…I’m fine ok?</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(00:59:51:00)</w:t>
      </w:r>
    </w:p>
    <w:p w:rsidR="00513ADE" w:rsidRDefault="00513ADE" w:rsidP="004530A6">
      <w:pPr>
        <w:tabs>
          <w:tab w:val="center" w:pos="4536"/>
        </w:tabs>
        <w:rPr>
          <w:lang w:val="en-US"/>
        </w:rPr>
      </w:pPr>
      <w:r>
        <w:rPr>
          <w:lang w:val="en-US"/>
        </w:rPr>
        <w:t>Sophie</w:t>
      </w:r>
      <w:r>
        <w:rPr>
          <w:lang w:val="en-US"/>
        </w:rPr>
        <w:tab/>
        <w:t>No you’re not.</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(00:59:52:00)</w:t>
      </w:r>
    </w:p>
    <w:p w:rsidR="00513ADE" w:rsidRDefault="00513ADE" w:rsidP="004530A6">
      <w:pPr>
        <w:tabs>
          <w:tab w:val="center" w:pos="4536"/>
        </w:tabs>
        <w:rPr>
          <w:lang w:val="en-US"/>
        </w:rPr>
      </w:pPr>
      <w:r>
        <w:rPr>
          <w:lang w:val="en-US"/>
        </w:rPr>
        <w:t>Desmond</w:t>
      </w:r>
      <w:r>
        <w:rPr>
          <w:lang w:val="en-US"/>
        </w:rPr>
        <w:tab/>
        <w:t>I said I’m fine. It’s just a bruise.</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(00:59:54:00)</w:t>
      </w:r>
    </w:p>
    <w:p w:rsidR="00513ADE" w:rsidRDefault="00513ADE" w:rsidP="004530A6">
      <w:pPr>
        <w:tabs>
          <w:tab w:val="center" w:pos="4536"/>
        </w:tabs>
        <w:rPr>
          <w:lang w:val="en-US"/>
        </w:rPr>
      </w:pPr>
      <w:r>
        <w:rPr>
          <w:lang w:val="en-US"/>
        </w:rPr>
        <w:t>Sophie</w:t>
      </w:r>
      <w:r>
        <w:rPr>
          <w:lang w:val="en-US"/>
        </w:rPr>
        <w:tab/>
        <w:t>Who bruised you? Were you involved in a fight?</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(00:59:57:00)</w:t>
      </w:r>
    </w:p>
    <w:p w:rsidR="00513ADE" w:rsidRDefault="00513ADE" w:rsidP="004530A6">
      <w:pPr>
        <w:tabs>
          <w:tab w:val="center" w:pos="4536"/>
        </w:tabs>
        <w:rPr>
          <w:lang w:val="en-US"/>
        </w:rPr>
      </w:pPr>
      <w:r>
        <w:rPr>
          <w:lang w:val="en-US"/>
        </w:rPr>
        <w:t>Desmond</w:t>
      </w:r>
      <w:r>
        <w:rPr>
          <w:lang w:val="en-US"/>
        </w:rPr>
        <w:tab/>
        <w:t>I only wanted to help.</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(00:59:58:00)</w:t>
      </w:r>
    </w:p>
    <w:p w:rsidR="00513ADE" w:rsidRDefault="00513ADE" w:rsidP="004530A6">
      <w:pPr>
        <w:tabs>
          <w:tab w:val="center" w:pos="4536"/>
        </w:tabs>
        <w:rPr>
          <w:lang w:val="en-US"/>
        </w:rPr>
      </w:pPr>
      <w:r>
        <w:rPr>
          <w:lang w:val="en-US"/>
        </w:rPr>
        <w:t>Sophie</w:t>
      </w:r>
      <w:r>
        <w:rPr>
          <w:lang w:val="en-US"/>
        </w:rPr>
        <w:tab/>
        <w:t>Help who?</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(00:59:59:00)</w:t>
      </w:r>
    </w:p>
    <w:p w:rsidR="00513ADE" w:rsidRDefault="00513ADE" w:rsidP="004530A6">
      <w:pPr>
        <w:tabs>
          <w:tab w:val="center" w:pos="4536"/>
        </w:tabs>
        <w:rPr>
          <w:lang w:val="en-US"/>
        </w:rPr>
      </w:pPr>
      <w:r>
        <w:rPr>
          <w:lang w:val="en-US"/>
        </w:rPr>
        <w:t>Desmond</w:t>
      </w:r>
      <w:r>
        <w:rPr>
          <w:lang w:val="en-US"/>
        </w:rPr>
        <w:tab/>
        <w:t>Sophie, can we talk about this some other time? I only came to apologize for keeping you waiting.</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(01:00:06:00)</w:t>
      </w:r>
    </w:p>
    <w:p w:rsidR="00513ADE" w:rsidRDefault="00513ADE" w:rsidP="004530A6">
      <w:pPr>
        <w:tabs>
          <w:tab w:val="center" w:pos="4536"/>
        </w:tabs>
        <w:rPr>
          <w:lang w:val="en-US"/>
        </w:rPr>
      </w:pPr>
      <w:r>
        <w:rPr>
          <w:lang w:val="en-US"/>
        </w:rPr>
        <w:t>Sophie</w:t>
      </w:r>
      <w:r>
        <w:rPr>
          <w:lang w:val="en-US"/>
        </w:rPr>
        <w:tab/>
        <w:t>Apology accepted.</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(01:00:07:00)</w:t>
      </w:r>
    </w:p>
    <w:p w:rsidR="00513ADE" w:rsidRDefault="00513ADE" w:rsidP="004530A6">
      <w:pPr>
        <w:tabs>
          <w:tab w:val="center" w:pos="4536"/>
        </w:tabs>
        <w:rPr>
          <w:lang w:val="en-US"/>
        </w:rPr>
      </w:pPr>
      <w:r>
        <w:rPr>
          <w:lang w:val="en-US"/>
        </w:rPr>
        <w:t>Desmond</w:t>
      </w:r>
      <w:r>
        <w:rPr>
          <w:lang w:val="en-US"/>
        </w:rPr>
        <w:tab/>
        <w:t>(sighs)</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(01:00:08:00)</w:t>
      </w:r>
    </w:p>
    <w:p w:rsidR="00513ADE" w:rsidRDefault="00513ADE" w:rsidP="004530A6">
      <w:pPr>
        <w:tabs>
          <w:tab w:val="center" w:pos="4536"/>
        </w:tabs>
        <w:rPr>
          <w:lang w:val="en-US"/>
        </w:rPr>
      </w:pPr>
      <w:r>
        <w:rPr>
          <w:lang w:val="en-US"/>
        </w:rPr>
        <w:t>Sophie</w:t>
      </w:r>
      <w:r>
        <w:rPr>
          <w:lang w:val="en-US"/>
        </w:rPr>
        <w:tab/>
        <w:t>Bye!</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(01:00:10:00)</w:t>
      </w:r>
    </w:p>
    <w:p w:rsidR="00513ADE" w:rsidRDefault="00513ADE" w:rsidP="004530A6">
      <w:pPr>
        <w:tabs>
          <w:tab w:val="center" w:pos="4536"/>
        </w:tabs>
        <w:rPr>
          <w:lang w:val="en-US"/>
        </w:rPr>
      </w:pPr>
      <w:r>
        <w:rPr>
          <w:lang w:val="en-US"/>
        </w:rPr>
        <w:t>Boy4</w:t>
      </w:r>
      <w:r>
        <w:rPr>
          <w:lang w:val="en-US"/>
        </w:rPr>
        <w:tab/>
        <w:t>Yesterday, that guy really has guts.</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(01:00:13:00)</w:t>
      </w:r>
    </w:p>
    <w:p w:rsidR="00513ADE" w:rsidRDefault="00513ADE" w:rsidP="004530A6">
      <w:pPr>
        <w:tabs>
          <w:tab w:val="center" w:pos="4536"/>
        </w:tabs>
        <w:rPr>
          <w:lang w:val="en-US"/>
        </w:rPr>
      </w:pPr>
      <w:r>
        <w:rPr>
          <w:lang w:val="en-US"/>
        </w:rPr>
        <w:t>Bayo</w:t>
      </w:r>
      <w:r>
        <w:rPr>
          <w:lang w:val="en-US"/>
        </w:rPr>
        <w:tab/>
        <w:t>I’m telling you; but I hit him as he turned to go.</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(01:00:17:00)</w:t>
      </w:r>
    </w:p>
    <w:p w:rsidR="00513ADE" w:rsidRDefault="00513ADE" w:rsidP="004530A6">
      <w:pPr>
        <w:tabs>
          <w:tab w:val="center" w:pos="4536"/>
        </w:tabs>
        <w:rPr>
          <w:lang w:val="en-US"/>
        </w:rPr>
      </w:pPr>
      <w:r>
        <w:rPr>
          <w:lang w:val="en-US"/>
        </w:rPr>
        <w:t>Boy3</w:t>
      </w:r>
      <w:r>
        <w:rPr>
          <w:lang w:val="en-US"/>
        </w:rPr>
        <w:tab/>
        <w:t>And you really did well, you’re got him right on point.</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(01:00:21:00)</w:t>
      </w:r>
    </w:p>
    <w:p w:rsidR="00513ADE" w:rsidRDefault="00513ADE" w:rsidP="004530A6">
      <w:pPr>
        <w:tabs>
          <w:tab w:val="center" w:pos="4536"/>
        </w:tabs>
        <w:rPr>
          <w:lang w:val="en-US"/>
        </w:rPr>
      </w:pPr>
      <w:r>
        <w:rPr>
          <w:lang w:val="en-US"/>
        </w:rPr>
        <w:t>Bayo</w:t>
      </w:r>
      <w:r>
        <w:rPr>
          <w:lang w:val="en-US"/>
        </w:rPr>
        <w:tab/>
        <w:t>Let me tell you, I’m sure he’ll never cross our path again.</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(01:00:23:00)</w:t>
      </w:r>
    </w:p>
    <w:p w:rsidR="00513ADE" w:rsidRDefault="00513ADE" w:rsidP="004530A6">
      <w:pPr>
        <w:tabs>
          <w:tab w:val="center" w:pos="4536"/>
        </w:tabs>
        <w:rPr>
          <w:lang w:val="en-US"/>
        </w:rPr>
      </w:pPr>
      <w:r>
        <w:rPr>
          <w:lang w:val="en-US"/>
        </w:rPr>
        <w:t>Boys</w:t>
      </w:r>
      <w:r>
        <w:rPr>
          <w:lang w:val="en-US"/>
        </w:rPr>
        <w:tab/>
        <w:t>(reac)</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(01:00:27:00)</w:t>
      </w:r>
    </w:p>
    <w:p w:rsidR="00513ADE" w:rsidRDefault="00513ADE" w:rsidP="004530A6">
      <w:pPr>
        <w:tabs>
          <w:tab w:val="center" w:pos="4536"/>
        </w:tabs>
        <w:rPr>
          <w:lang w:val="en-US"/>
        </w:rPr>
      </w:pPr>
      <w:r>
        <w:rPr>
          <w:lang w:val="en-US"/>
        </w:rPr>
        <w:t>Boy4</w:t>
      </w:r>
      <w:r>
        <w:rPr>
          <w:lang w:val="en-US"/>
        </w:rPr>
        <w:tab/>
        <w:t>My God, I’m angry? We need to teach this guy a lesson</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(01:00:29:00)</w:t>
      </w:r>
    </w:p>
    <w:p w:rsidR="00513ADE" w:rsidRDefault="00513ADE" w:rsidP="004530A6">
      <w:pPr>
        <w:tabs>
          <w:tab w:val="center" w:pos="4536"/>
        </w:tabs>
        <w:rPr>
          <w:lang w:val="en-US"/>
        </w:rPr>
      </w:pPr>
      <w:r>
        <w:rPr>
          <w:lang w:val="en-US"/>
        </w:rPr>
        <w:t>Boy2</w:t>
      </w:r>
      <w:r>
        <w:rPr>
          <w:lang w:val="en-US"/>
        </w:rPr>
        <w:tab/>
        <w:t>It’s not only you…guy…it’s not only you.</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(01:00:29:00)</w:t>
      </w:r>
    </w:p>
    <w:p w:rsidR="00513ADE" w:rsidRDefault="00513ADE" w:rsidP="004530A6">
      <w:pPr>
        <w:tabs>
          <w:tab w:val="center" w:pos="4536"/>
        </w:tabs>
        <w:rPr>
          <w:lang w:val="en-US"/>
        </w:rPr>
      </w:pPr>
      <w:r>
        <w:rPr>
          <w:lang w:val="en-US"/>
        </w:rPr>
        <w:t>Bayo</w:t>
      </w:r>
      <w:r>
        <w:rPr>
          <w:lang w:val="en-US"/>
        </w:rPr>
        <w:tab/>
        <w:t>Calm down.</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(01:00:31:00)</w:t>
      </w:r>
    </w:p>
    <w:p w:rsidR="00513ADE" w:rsidRDefault="00513ADE" w:rsidP="004530A6">
      <w:pPr>
        <w:tabs>
          <w:tab w:val="center" w:pos="4536"/>
        </w:tabs>
        <w:rPr>
          <w:lang w:val="en-US"/>
        </w:rPr>
      </w:pPr>
      <w:r>
        <w:rPr>
          <w:lang w:val="en-US"/>
        </w:rPr>
        <w:t>Boy5</w:t>
      </w:r>
      <w:r>
        <w:rPr>
          <w:lang w:val="en-US"/>
        </w:rPr>
        <w:tab/>
        <w:t>That’s the point, let’s teach him a lesson.</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(01:00:34:00)</w:t>
      </w:r>
    </w:p>
    <w:p w:rsidR="00513ADE" w:rsidRDefault="00513ADE" w:rsidP="004530A6">
      <w:pPr>
        <w:tabs>
          <w:tab w:val="center" w:pos="4536"/>
        </w:tabs>
        <w:rPr>
          <w:lang w:val="en-US"/>
        </w:rPr>
      </w:pPr>
      <w:r>
        <w:rPr>
          <w:lang w:val="en-US"/>
        </w:rPr>
        <w:t>Boys</w:t>
      </w:r>
      <w:r>
        <w:rPr>
          <w:lang w:val="en-US"/>
        </w:rPr>
        <w:tab/>
        <w:t>(reac)</w:t>
      </w:r>
    </w:p>
    <w:p w:rsidR="00513ADE" w:rsidRDefault="00513ADE" w:rsidP="004530A6">
      <w:pPr>
        <w:tabs>
          <w:tab w:val="center" w:pos="4536"/>
        </w:tabs>
        <w:rPr>
          <w:lang w:val="en-US"/>
        </w:rPr>
      </w:pPr>
    </w:p>
    <w:p w:rsidR="00513ADE" w:rsidRDefault="00513ADE" w:rsidP="004530A6">
      <w:pPr>
        <w:tabs>
          <w:tab w:val="center" w:pos="4536"/>
        </w:tabs>
        <w:rPr>
          <w:lang w:val="en-US"/>
        </w:rPr>
      </w:pPr>
      <w:r>
        <w:rPr>
          <w:lang w:val="en-US"/>
        </w:rPr>
        <w:t>(01:00:37:00)</w:t>
      </w:r>
    </w:p>
    <w:p w:rsidR="00513ADE" w:rsidRDefault="00513ADE" w:rsidP="007235F7">
      <w:pPr>
        <w:tabs>
          <w:tab w:val="center" w:pos="4536"/>
        </w:tabs>
        <w:rPr>
          <w:lang w:val="en-US"/>
        </w:rPr>
      </w:pPr>
      <w:r>
        <w:rPr>
          <w:lang w:val="en-US"/>
        </w:rPr>
        <w:t>Boy6</w:t>
      </w:r>
      <w:r>
        <w:rPr>
          <w:lang w:val="en-US"/>
        </w:rPr>
        <w:tab/>
        <w:t>How about if we do it after school?</w:t>
      </w:r>
    </w:p>
    <w:p w:rsidR="00513ADE" w:rsidRDefault="00513ADE" w:rsidP="007235F7">
      <w:pPr>
        <w:tabs>
          <w:tab w:val="center" w:pos="4536"/>
        </w:tabs>
        <w:rPr>
          <w:lang w:val="en-US"/>
        </w:rPr>
      </w:pPr>
    </w:p>
    <w:p w:rsidR="00513ADE" w:rsidRDefault="00513ADE" w:rsidP="007235F7">
      <w:pPr>
        <w:tabs>
          <w:tab w:val="center" w:pos="4536"/>
        </w:tabs>
        <w:rPr>
          <w:lang w:val="en-US"/>
        </w:rPr>
      </w:pPr>
      <w:r>
        <w:rPr>
          <w:lang w:val="en-US"/>
        </w:rPr>
        <w:t>(01:00:39:00)</w:t>
      </w:r>
    </w:p>
    <w:p w:rsidR="00513ADE" w:rsidRDefault="00513ADE" w:rsidP="007235F7">
      <w:pPr>
        <w:tabs>
          <w:tab w:val="center" w:pos="4536"/>
        </w:tabs>
        <w:rPr>
          <w:lang w:val="en-US"/>
        </w:rPr>
      </w:pPr>
      <w:r>
        <w:rPr>
          <w:lang w:val="en-US"/>
        </w:rPr>
        <w:t>Nonso</w:t>
      </w:r>
      <w:r>
        <w:rPr>
          <w:lang w:val="en-US"/>
        </w:rPr>
        <w:tab/>
        <w:t>After school for what? Let me drag him and let’s beat him up here.</w:t>
      </w:r>
    </w:p>
    <w:p w:rsidR="00513ADE" w:rsidRDefault="00513ADE" w:rsidP="007235F7">
      <w:pPr>
        <w:tabs>
          <w:tab w:val="center" w:pos="4536"/>
        </w:tabs>
        <w:rPr>
          <w:lang w:val="en-US"/>
        </w:rPr>
      </w:pPr>
    </w:p>
    <w:p w:rsidR="00513ADE" w:rsidRDefault="00513ADE" w:rsidP="007235F7">
      <w:pPr>
        <w:tabs>
          <w:tab w:val="center" w:pos="4536"/>
        </w:tabs>
        <w:rPr>
          <w:lang w:val="en-US"/>
        </w:rPr>
      </w:pPr>
      <w:r>
        <w:rPr>
          <w:lang w:val="en-US"/>
        </w:rPr>
        <w:t>(01:00:42:00)</w:t>
      </w:r>
    </w:p>
    <w:p w:rsidR="00513ADE" w:rsidRDefault="00513ADE" w:rsidP="007235F7">
      <w:pPr>
        <w:tabs>
          <w:tab w:val="center" w:pos="4536"/>
        </w:tabs>
        <w:rPr>
          <w:lang w:val="en-US"/>
        </w:rPr>
      </w:pPr>
      <w:r>
        <w:rPr>
          <w:lang w:val="en-US"/>
        </w:rPr>
        <w:t>Boy4</w:t>
      </w:r>
      <w:r>
        <w:rPr>
          <w:lang w:val="en-US"/>
        </w:rPr>
        <w:tab/>
        <w:t>It’s ok, have you forgotten?</w:t>
      </w:r>
    </w:p>
    <w:p w:rsidR="00513ADE" w:rsidRDefault="00513ADE" w:rsidP="007235F7">
      <w:pPr>
        <w:tabs>
          <w:tab w:val="center" w:pos="4536"/>
        </w:tabs>
        <w:rPr>
          <w:lang w:val="en-US"/>
        </w:rPr>
      </w:pPr>
    </w:p>
    <w:p w:rsidR="00513ADE" w:rsidRDefault="00513ADE" w:rsidP="007235F7">
      <w:pPr>
        <w:tabs>
          <w:tab w:val="center" w:pos="4536"/>
        </w:tabs>
        <w:rPr>
          <w:lang w:val="en-US"/>
        </w:rPr>
      </w:pPr>
      <w:r>
        <w:rPr>
          <w:lang w:val="en-US"/>
        </w:rPr>
        <w:t>(01:00:45:00)</w:t>
      </w:r>
    </w:p>
    <w:p w:rsidR="00513ADE" w:rsidRDefault="00513ADE" w:rsidP="007235F7">
      <w:pPr>
        <w:tabs>
          <w:tab w:val="center" w:pos="4536"/>
        </w:tabs>
        <w:rPr>
          <w:lang w:val="en-US"/>
        </w:rPr>
      </w:pPr>
      <w:r>
        <w:rPr>
          <w:lang w:val="en-US"/>
        </w:rPr>
        <w:t>Nonso</w:t>
      </w:r>
      <w:r>
        <w:rPr>
          <w:lang w:val="en-US"/>
        </w:rPr>
        <w:tab/>
        <w:t>Forgotten what?</w:t>
      </w:r>
    </w:p>
    <w:p w:rsidR="00513ADE" w:rsidRDefault="00513ADE" w:rsidP="007235F7">
      <w:pPr>
        <w:tabs>
          <w:tab w:val="center" w:pos="4536"/>
        </w:tabs>
        <w:rPr>
          <w:lang w:val="en-US"/>
        </w:rPr>
      </w:pPr>
    </w:p>
    <w:p w:rsidR="00513ADE" w:rsidRDefault="00513ADE" w:rsidP="007235F7">
      <w:pPr>
        <w:tabs>
          <w:tab w:val="center" w:pos="4536"/>
        </w:tabs>
        <w:rPr>
          <w:lang w:val="en-US"/>
        </w:rPr>
      </w:pPr>
      <w:r>
        <w:rPr>
          <w:lang w:val="en-US"/>
        </w:rPr>
        <w:t>(01:00:46:00)</w:t>
      </w:r>
    </w:p>
    <w:p w:rsidR="00513ADE" w:rsidRDefault="00513ADE" w:rsidP="007235F7">
      <w:pPr>
        <w:tabs>
          <w:tab w:val="center" w:pos="4536"/>
        </w:tabs>
        <w:rPr>
          <w:lang w:val="en-US"/>
        </w:rPr>
      </w:pPr>
      <w:r>
        <w:rPr>
          <w:lang w:val="en-US"/>
        </w:rPr>
        <w:t>Boy3</w:t>
      </w:r>
      <w:r>
        <w:rPr>
          <w:lang w:val="en-US"/>
        </w:rPr>
        <w:tab/>
        <w:t>You’re not in your house.</w:t>
      </w:r>
    </w:p>
    <w:p w:rsidR="00513ADE" w:rsidRDefault="00513ADE" w:rsidP="007235F7">
      <w:pPr>
        <w:tabs>
          <w:tab w:val="center" w:pos="4536"/>
        </w:tabs>
        <w:rPr>
          <w:lang w:val="en-US"/>
        </w:rPr>
      </w:pPr>
    </w:p>
    <w:p w:rsidR="00513ADE" w:rsidRDefault="00513ADE" w:rsidP="007235F7">
      <w:pPr>
        <w:tabs>
          <w:tab w:val="center" w:pos="4536"/>
        </w:tabs>
        <w:rPr>
          <w:lang w:val="en-US"/>
        </w:rPr>
      </w:pPr>
      <w:r>
        <w:rPr>
          <w:lang w:val="en-US"/>
        </w:rPr>
        <w:t>(01:00:48:00)</w:t>
      </w:r>
    </w:p>
    <w:p w:rsidR="00513ADE" w:rsidRDefault="00513ADE" w:rsidP="007235F7">
      <w:pPr>
        <w:tabs>
          <w:tab w:val="center" w:pos="4536"/>
        </w:tabs>
        <w:rPr>
          <w:lang w:val="en-US"/>
        </w:rPr>
      </w:pPr>
      <w:r>
        <w:rPr>
          <w:lang w:val="en-US"/>
        </w:rPr>
        <w:t>Nonso</w:t>
      </w:r>
      <w:r>
        <w:rPr>
          <w:lang w:val="en-US"/>
        </w:rPr>
        <w:tab/>
        <w:t>Look, I’m very angry.</w:t>
      </w:r>
    </w:p>
    <w:p w:rsidR="00513ADE" w:rsidRDefault="00513ADE" w:rsidP="007235F7">
      <w:pPr>
        <w:tabs>
          <w:tab w:val="center" w:pos="4536"/>
        </w:tabs>
        <w:rPr>
          <w:lang w:val="en-US"/>
        </w:rPr>
      </w:pPr>
    </w:p>
    <w:p w:rsidR="00513ADE" w:rsidRDefault="00513ADE" w:rsidP="00DE757B">
      <w:pPr>
        <w:tabs>
          <w:tab w:val="center" w:pos="4536"/>
        </w:tabs>
        <w:rPr>
          <w:lang w:val="en-US"/>
        </w:rPr>
      </w:pPr>
      <w:r>
        <w:rPr>
          <w:lang w:val="en-US"/>
        </w:rPr>
        <w:t>(01:00:49:00)</w:t>
      </w:r>
    </w:p>
    <w:p w:rsidR="00513ADE" w:rsidRDefault="00513ADE" w:rsidP="00DE757B">
      <w:pPr>
        <w:tabs>
          <w:tab w:val="center" w:pos="4536"/>
        </w:tabs>
        <w:rPr>
          <w:lang w:val="en-US"/>
        </w:rPr>
      </w:pPr>
      <w:r>
        <w:rPr>
          <w:lang w:val="en-US"/>
        </w:rPr>
        <w:t>Boy3</w:t>
      </w:r>
      <w:r>
        <w:rPr>
          <w:lang w:val="en-US"/>
        </w:rPr>
        <w:tab/>
        <w:t>I’m telling you, just calm down.</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(01:00:51:00)</w:t>
      </w:r>
    </w:p>
    <w:p w:rsidR="00513ADE" w:rsidRDefault="00513ADE" w:rsidP="00DE757B">
      <w:pPr>
        <w:tabs>
          <w:tab w:val="center" w:pos="4536"/>
        </w:tabs>
        <w:rPr>
          <w:lang w:val="en-US"/>
        </w:rPr>
      </w:pPr>
      <w:r>
        <w:rPr>
          <w:lang w:val="en-US"/>
        </w:rPr>
        <w:t>Girl</w:t>
      </w:r>
      <w:r>
        <w:rPr>
          <w:lang w:val="en-US"/>
        </w:rPr>
        <w:tab/>
        <w:t>What’s up guys?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(01:00:53:00)</w:t>
      </w:r>
    </w:p>
    <w:p w:rsidR="00513ADE" w:rsidRDefault="00513ADE" w:rsidP="00DE757B">
      <w:pPr>
        <w:tabs>
          <w:tab w:val="center" w:pos="4536"/>
        </w:tabs>
        <w:rPr>
          <w:lang w:val="en-US"/>
        </w:rPr>
      </w:pPr>
      <w:r>
        <w:rPr>
          <w:lang w:val="en-US"/>
        </w:rPr>
        <w:t>Nonso</w:t>
      </w:r>
      <w:r>
        <w:rPr>
          <w:lang w:val="en-US"/>
        </w:rPr>
        <w:tab/>
        <w:t>Hey, how far?</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(01:00:55:00)</w:t>
      </w:r>
    </w:p>
    <w:p w:rsidR="00513ADE" w:rsidRDefault="00513ADE" w:rsidP="00DE757B">
      <w:pPr>
        <w:tabs>
          <w:tab w:val="center" w:pos="4536"/>
        </w:tabs>
        <w:rPr>
          <w:lang w:val="en-US"/>
        </w:rPr>
      </w:pPr>
      <w:r>
        <w:rPr>
          <w:lang w:val="en-US"/>
        </w:rPr>
        <w:t>Girl</w:t>
      </w:r>
      <w:r>
        <w:rPr>
          <w:lang w:val="en-US"/>
        </w:rPr>
        <w:tab/>
        <w:t>How are you doing?</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(01:00:56:00)</w:t>
      </w:r>
    </w:p>
    <w:p w:rsidR="00513ADE" w:rsidRDefault="00513ADE" w:rsidP="00DE757B">
      <w:pPr>
        <w:tabs>
          <w:tab w:val="center" w:pos="4536"/>
        </w:tabs>
        <w:rPr>
          <w:lang w:val="en-US"/>
        </w:rPr>
      </w:pPr>
      <w:r>
        <w:rPr>
          <w:lang w:val="en-US"/>
        </w:rPr>
        <w:t>Boy5</w:t>
      </w:r>
      <w:r>
        <w:rPr>
          <w:lang w:val="en-US"/>
        </w:rPr>
        <w:tab/>
        <w:t>(reac) you’re looking good.</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(01:01:01:00)</w:t>
      </w:r>
    </w:p>
    <w:p w:rsidR="00513ADE" w:rsidRDefault="00513ADE" w:rsidP="00DE757B">
      <w:pPr>
        <w:tabs>
          <w:tab w:val="center" w:pos="4536"/>
        </w:tabs>
        <w:rPr>
          <w:lang w:val="en-US"/>
        </w:rPr>
      </w:pPr>
      <w:r>
        <w:rPr>
          <w:lang w:val="en-US"/>
        </w:rPr>
        <w:t>Boys</w:t>
      </w:r>
      <w:r>
        <w:rPr>
          <w:lang w:val="en-US"/>
        </w:rPr>
        <w:tab/>
        <w:t>(reac)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(01:01:03:00)</w:t>
      </w:r>
    </w:p>
    <w:p w:rsidR="00513ADE" w:rsidRDefault="00513ADE" w:rsidP="00DE757B">
      <w:pPr>
        <w:tabs>
          <w:tab w:val="center" w:pos="4536"/>
        </w:tabs>
        <w:rPr>
          <w:lang w:val="en-US"/>
        </w:rPr>
      </w:pPr>
      <w:r>
        <w:rPr>
          <w:lang w:val="en-US"/>
        </w:rPr>
        <w:t>Girl</w:t>
      </w:r>
      <w:r>
        <w:rPr>
          <w:lang w:val="en-US"/>
        </w:rPr>
        <w:tab/>
        <w:t>(reac)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(01:01:05:00)</w:t>
      </w:r>
    </w:p>
    <w:p w:rsidR="00513ADE" w:rsidRDefault="00513ADE" w:rsidP="00DE757B">
      <w:pPr>
        <w:tabs>
          <w:tab w:val="center" w:pos="4536"/>
        </w:tabs>
        <w:rPr>
          <w:lang w:val="en-US"/>
        </w:rPr>
      </w:pPr>
      <w:r>
        <w:rPr>
          <w:lang w:val="en-US"/>
        </w:rPr>
        <w:t>Boy3</w:t>
      </w:r>
      <w:r>
        <w:rPr>
          <w:lang w:val="en-US"/>
        </w:rPr>
        <w:tab/>
        <w:t>(reac)</w:t>
      </w:r>
      <w:r>
        <w:rPr>
          <w:lang w:val="en-US"/>
        </w:rPr>
        <w:tab/>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(01:01:08:00)</w:t>
      </w:r>
    </w:p>
    <w:p w:rsidR="00513ADE" w:rsidRDefault="00513ADE" w:rsidP="00DE757B">
      <w:pPr>
        <w:tabs>
          <w:tab w:val="center" w:pos="4536"/>
        </w:tabs>
        <w:rPr>
          <w:lang w:val="en-US"/>
        </w:rPr>
      </w:pPr>
      <w:r>
        <w:rPr>
          <w:lang w:val="en-US"/>
        </w:rPr>
        <w:t>Boys</w:t>
      </w:r>
      <w:r>
        <w:rPr>
          <w:lang w:val="en-US"/>
        </w:rPr>
        <w:tab/>
        <w:t>(reac)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(01:01:13:00)</w:t>
      </w:r>
    </w:p>
    <w:p w:rsidR="00513ADE" w:rsidRDefault="00513ADE" w:rsidP="00DE757B">
      <w:pPr>
        <w:tabs>
          <w:tab w:val="center" w:pos="4536"/>
        </w:tabs>
        <w:rPr>
          <w:lang w:val="en-US"/>
        </w:rPr>
      </w:pPr>
      <w:r>
        <w:rPr>
          <w:lang w:val="en-US"/>
        </w:rPr>
        <w:t>Boy6</w:t>
      </w:r>
      <w:r>
        <w:rPr>
          <w:lang w:val="en-US"/>
        </w:rPr>
        <w:tab/>
        <w:t>Guys, after school. You guys should calm down, after school, we’ll do that.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(01:01:14:00)</w:t>
      </w:r>
    </w:p>
    <w:p w:rsidR="00513ADE" w:rsidRDefault="00513ADE" w:rsidP="00DE757B">
      <w:pPr>
        <w:tabs>
          <w:tab w:val="center" w:pos="4536"/>
        </w:tabs>
        <w:rPr>
          <w:lang w:val="en-US"/>
        </w:rPr>
      </w:pPr>
      <w:r>
        <w:rPr>
          <w:lang w:val="en-US"/>
        </w:rPr>
        <w:t>Boys</w:t>
      </w:r>
      <w:r>
        <w:rPr>
          <w:lang w:val="en-US"/>
        </w:rPr>
        <w:tab/>
        <w:t>(reac)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(01:01:18:00)</w:t>
      </w:r>
    </w:p>
    <w:p w:rsidR="00513ADE" w:rsidRDefault="00513ADE" w:rsidP="00DE757B">
      <w:pPr>
        <w:tabs>
          <w:tab w:val="center" w:pos="4536"/>
        </w:tabs>
        <w:rPr>
          <w:lang w:val="en-US"/>
        </w:rPr>
      </w:pPr>
      <w:r>
        <w:rPr>
          <w:lang w:val="en-US"/>
        </w:rPr>
        <w:t>Nonso</w:t>
      </w:r>
      <w:r>
        <w:rPr>
          <w:lang w:val="en-US"/>
        </w:rPr>
        <w:tab/>
        <w:t>Let it not be that after school, you guys will not do anything-oh.</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(01:01:19:00)</w:t>
      </w:r>
    </w:p>
    <w:p w:rsidR="00513ADE" w:rsidRDefault="00513ADE" w:rsidP="00292842">
      <w:pPr>
        <w:tabs>
          <w:tab w:val="center" w:pos="4536"/>
        </w:tabs>
        <w:rPr>
          <w:lang w:val="en-US"/>
        </w:rPr>
      </w:pPr>
      <w:r>
        <w:rPr>
          <w:lang w:val="en-US"/>
        </w:rPr>
        <w:t>Boy2</w:t>
      </w:r>
      <w:r>
        <w:rPr>
          <w:lang w:val="en-US"/>
        </w:rPr>
        <w:tab/>
        <w:t>Let’s go to class.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(01:01:21:00)</w:t>
      </w:r>
    </w:p>
    <w:p w:rsidR="00513ADE" w:rsidRDefault="00513ADE" w:rsidP="00DE757B">
      <w:pPr>
        <w:tabs>
          <w:tab w:val="center" w:pos="4536"/>
        </w:tabs>
        <w:rPr>
          <w:lang w:val="en-US"/>
        </w:rPr>
      </w:pPr>
      <w:r>
        <w:rPr>
          <w:lang w:val="en-US"/>
        </w:rPr>
        <w:t>Boys</w:t>
      </w:r>
      <w:r>
        <w:rPr>
          <w:lang w:val="en-US"/>
        </w:rPr>
        <w:tab/>
        <w:t>(reac)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(01:01:22:00)</w:t>
      </w:r>
    </w:p>
    <w:p w:rsidR="00513ADE" w:rsidRDefault="00513ADE" w:rsidP="00DE757B">
      <w:pPr>
        <w:tabs>
          <w:tab w:val="center" w:pos="4536"/>
        </w:tabs>
        <w:rPr>
          <w:lang w:val="en-US"/>
        </w:rPr>
      </w:pPr>
      <w:r>
        <w:rPr>
          <w:lang w:val="en-US"/>
        </w:rPr>
        <w:t>Boy3</w:t>
      </w:r>
      <w:r>
        <w:rPr>
          <w:lang w:val="en-US"/>
        </w:rPr>
        <w:tab/>
        <w:t>We need to teach this guy a lesson, so that next time, he’ll not mess around with us.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(01:01:24:00)</w:t>
      </w:r>
    </w:p>
    <w:p w:rsidR="00513ADE" w:rsidRDefault="00513ADE" w:rsidP="00292842">
      <w:pPr>
        <w:tabs>
          <w:tab w:val="center" w:pos="4536"/>
        </w:tabs>
        <w:rPr>
          <w:lang w:val="en-US"/>
        </w:rPr>
      </w:pPr>
      <w:r>
        <w:rPr>
          <w:lang w:val="en-US"/>
        </w:rPr>
        <w:t>Nonso</w:t>
      </w:r>
      <w:r>
        <w:rPr>
          <w:lang w:val="en-US"/>
        </w:rPr>
        <w:tab/>
        <w:t>That’s the point.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(01:01:25:00)</w:t>
      </w:r>
    </w:p>
    <w:p w:rsidR="00513ADE" w:rsidRDefault="00513ADE" w:rsidP="00DE757B">
      <w:pPr>
        <w:tabs>
          <w:tab w:val="center" w:pos="4536"/>
        </w:tabs>
        <w:rPr>
          <w:lang w:val="en-US"/>
        </w:rPr>
      </w:pPr>
      <w:r>
        <w:rPr>
          <w:lang w:val="en-US"/>
        </w:rPr>
        <w:t>Boy6</w:t>
      </w:r>
      <w:r>
        <w:rPr>
          <w:lang w:val="en-US"/>
        </w:rPr>
        <w:tab/>
        <w:t>Don’t worry, we’ll deal with him.</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(01:01:47:00)</w:t>
      </w:r>
    </w:p>
    <w:p w:rsidR="00513ADE" w:rsidRDefault="00513ADE" w:rsidP="00DE757B">
      <w:pPr>
        <w:tabs>
          <w:tab w:val="center" w:pos="4536"/>
        </w:tabs>
        <w:rPr>
          <w:lang w:val="en-US"/>
        </w:rPr>
      </w:pPr>
      <w:r>
        <w:rPr>
          <w:lang w:val="en-US"/>
        </w:rPr>
        <w:t>Phil</w:t>
      </w:r>
      <w:r>
        <w:rPr>
          <w:lang w:val="en-US"/>
        </w:rPr>
        <w:tab/>
        <w:t>Hey Dex, what’s up? Why are you like this? You haven’t told me who attacked you.</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(01:01:56:00)</w:t>
      </w:r>
    </w:p>
    <w:p w:rsidR="00513ADE" w:rsidRDefault="00513ADE" w:rsidP="00DE757B">
      <w:pPr>
        <w:tabs>
          <w:tab w:val="center" w:pos="4536"/>
        </w:tabs>
        <w:rPr>
          <w:lang w:val="en-US"/>
        </w:rPr>
      </w:pPr>
      <w:r>
        <w:rPr>
          <w:lang w:val="en-US"/>
        </w:rPr>
        <w:t>Desmond</w:t>
      </w:r>
      <w:r>
        <w:rPr>
          <w:lang w:val="en-US"/>
        </w:rPr>
        <w:tab/>
        <w:t>See Philip, this is not your problem to be bothered about, ok?</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(01:02:00:00)</w:t>
      </w:r>
    </w:p>
    <w:p w:rsidR="00513ADE" w:rsidRDefault="00513ADE" w:rsidP="00DE757B">
      <w:pPr>
        <w:tabs>
          <w:tab w:val="center" w:pos="4536"/>
        </w:tabs>
        <w:rPr>
          <w:lang w:val="en-US"/>
        </w:rPr>
      </w:pPr>
      <w:r>
        <w:rPr>
          <w:lang w:val="en-US"/>
        </w:rPr>
        <w:t>Philip</w:t>
      </w:r>
      <w:r>
        <w:rPr>
          <w:lang w:val="en-US"/>
        </w:rPr>
        <w:tab/>
        <w:t>Then what kind of friendship are we into?</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(01:02:01:00)</w:t>
      </w:r>
    </w:p>
    <w:p w:rsidR="00513ADE" w:rsidRDefault="00513ADE" w:rsidP="00DE757B">
      <w:pPr>
        <w:tabs>
          <w:tab w:val="center" w:pos="4536"/>
        </w:tabs>
        <w:rPr>
          <w:lang w:val="en-US"/>
        </w:rPr>
      </w:pPr>
      <w:r>
        <w:rPr>
          <w:lang w:val="en-US"/>
        </w:rPr>
        <w:t>Desmond</w:t>
      </w:r>
      <w:r>
        <w:rPr>
          <w:lang w:val="en-US"/>
        </w:rPr>
        <w:tab/>
        <w:t>Alright then, spell it to me…spell it to me.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(01:02:06:00)</w:t>
      </w:r>
    </w:p>
    <w:p w:rsidR="00513ADE" w:rsidRDefault="00513ADE" w:rsidP="00DE757B">
      <w:pPr>
        <w:tabs>
          <w:tab w:val="center" w:pos="4536"/>
        </w:tabs>
        <w:rPr>
          <w:lang w:val="en-US"/>
        </w:rPr>
      </w:pPr>
      <w:r>
        <w:rPr>
          <w:lang w:val="en-US"/>
        </w:rPr>
        <w:t>Philip</w:t>
      </w:r>
      <w:r>
        <w:rPr>
          <w:lang w:val="en-US"/>
        </w:rPr>
        <w:tab/>
        <w:t>Alright I understand. But you know what? I care about our friendship a lot. Just kindly tell me who attacked you.</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(01:02:14:00)</w:t>
      </w:r>
    </w:p>
    <w:p w:rsidR="00513ADE" w:rsidRDefault="00513ADE" w:rsidP="00DE757B">
      <w:pPr>
        <w:tabs>
          <w:tab w:val="center" w:pos="4536"/>
        </w:tabs>
        <w:rPr>
          <w:lang w:val="en-US"/>
        </w:rPr>
      </w:pPr>
      <w:r>
        <w:rPr>
          <w:lang w:val="en-US"/>
        </w:rPr>
        <w:t>Desmond</w:t>
      </w:r>
      <w:r>
        <w:rPr>
          <w:lang w:val="en-US"/>
        </w:rPr>
        <w:tab/>
        <w:t>Alright, promise me one thing.</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(01:02:16:00)</w:t>
      </w:r>
    </w:p>
    <w:p w:rsidR="00513ADE" w:rsidRDefault="00513ADE" w:rsidP="00DE757B">
      <w:pPr>
        <w:tabs>
          <w:tab w:val="center" w:pos="4536"/>
        </w:tabs>
        <w:rPr>
          <w:lang w:val="en-US"/>
        </w:rPr>
      </w:pPr>
      <w:r>
        <w:rPr>
          <w:lang w:val="en-US"/>
        </w:rPr>
        <w:t>Philip</w:t>
      </w:r>
      <w:r>
        <w:rPr>
          <w:lang w:val="en-US"/>
        </w:rPr>
        <w:tab/>
        <w:t>Trust me, promise you that…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(01:02:18:00)</w:t>
      </w:r>
    </w:p>
    <w:p w:rsidR="00513ADE" w:rsidRDefault="00513ADE" w:rsidP="00DE757B">
      <w:pPr>
        <w:tabs>
          <w:tab w:val="center" w:pos="4536"/>
        </w:tabs>
        <w:rPr>
          <w:lang w:val="en-US"/>
        </w:rPr>
      </w:pPr>
      <w:r>
        <w:rPr>
          <w:lang w:val="en-US"/>
        </w:rPr>
        <w:t>Desmond</w:t>
      </w:r>
      <w:r>
        <w:rPr>
          <w:lang w:val="en-US"/>
        </w:rPr>
        <w:tab/>
        <w:t>You won’t let a word out to anyone.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(01:02:20:00)</w:t>
      </w:r>
    </w:p>
    <w:p w:rsidR="00513ADE" w:rsidRDefault="00513ADE" w:rsidP="00DE757B">
      <w:pPr>
        <w:tabs>
          <w:tab w:val="center" w:pos="4536"/>
        </w:tabs>
        <w:rPr>
          <w:lang w:val="en-US"/>
        </w:rPr>
      </w:pPr>
      <w:r>
        <w:rPr>
          <w:lang w:val="en-US"/>
        </w:rPr>
        <w:t>Philip</w:t>
      </w:r>
      <w:r>
        <w:rPr>
          <w:lang w:val="en-US"/>
        </w:rPr>
        <w:tab/>
        <w:t>I promise.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(01:02:21:00)</w:t>
      </w:r>
    </w:p>
    <w:p w:rsidR="00513ADE" w:rsidRDefault="00513ADE" w:rsidP="00DE757B">
      <w:pPr>
        <w:tabs>
          <w:tab w:val="center" w:pos="4536"/>
        </w:tabs>
        <w:rPr>
          <w:lang w:val="en-US"/>
        </w:rPr>
      </w:pPr>
      <w:r>
        <w:rPr>
          <w:lang w:val="en-US"/>
        </w:rPr>
        <w:t>Desmond</w:t>
      </w:r>
      <w:r>
        <w:rPr>
          <w:lang w:val="en-US"/>
        </w:rPr>
        <w:tab/>
        <w:t>Not a word?</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(01:02:23:00)</w:t>
      </w:r>
    </w:p>
    <w:p w:rsidR="00513ADE" w:rsidRDefault="00513ADE" w:rsidP="00DE757B">
      <w:pPr>
        <w:tabs>
          <w:tab w:val="center" w:pos="4536"/>
        </w:tabs>
        <w:rPr>
          <w:lang w:val="en-US"/>
        </w:rPr>
      </w:pPr>
      <w:r>
        <w:rPr>
          <w:lang w:val="en-US"/>
        </w:rPr>
        <w:t>Philip</w:t>
      </w:r>
      <w:r>
        <w:rPr>
          <w:lang w:val="en-US"/>
        </w:rPr>
        <w:tab/>
        <w:t>I cross my heart.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(01:02:26:00)</w:t>
      </w:r>
    </w:p>
    <w:p w:rsidR="00513ADE" w:rsidRDefault="00513ADE" w:rsidP="00DE757B">
      <w:pPr>
        <w:tabs>
          <w:tab w:val="center" w:pos="4536"/>
        </w:tabs>
        <w:rPr>
          <w:lang w:val="en-US"/>
        </w:rPr>
      </w:pPr>
      <w:r>
        <w:rPr>
          <w:lang w:val="en-US"/>
        </w:rPr>
        <w:t>Desmond</w:t>
      </w:r>
      <w:r>
        <w:rPr>
          <w:lang w:val="en-US"/>
        </w:rPr>
        <w:tab/>
        <w:t>Alright, follow me.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(01:02:25:00)</w:t>
      </w:r>
    </w:p>
    <w:p w:rsidR="00513ADE" w:rsidRDefault="00513ADE" w:rsidP="00DE757B">
      <w:pPr>
        <w:tabs>
          <w:tab w:val="center" w:pos="4536"/>
        </w:tabs>
        <w:rPr>
          <w:lang w:val="en-US"/>
        </w:rPr>
      </w:pPr>
      <w:r>
        <w:rPr>
          <w:lang w:val="en-US"/>
        </w:rPr>
        <w:t>Philip</w:t>
      </w:r>
      <w:r>
        <w:rPr>
          <w:lang w:val="en-US"/>
        </w:rPr>
        <w:tab/>
        <w:t>Ok</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(01:02:30:00)</w:t>
      </w:r>
    </w:p>
    <w:p w:rsidR="00513ADE" w:rsidRDefault="00513ADE" w:rsidP="00DE757B">
      <w:pPr>
        <w:tabs>
          <w:tab w:val="center" w:pos="4536"/>
        </w:tabs>
        <w:rPr>
          <w:lang w:val="en-US"/>
        </w:rPr>
      </w:pPr>
      <w:r>
        <w:rPr>
          <w:lang w:val="en-US"/>
        </w:rPr>
        <w:t>Scarlet</w:t>
      </w:r>
      <w:r>
        <w:rPr>
          <w:lang w:val="en-US"/>
        </w:rPr>
        <w:tab/>
        <w:t>Hmnn, I think I like it this way.</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(01:02:32:00)</w:t>
      </w:r>
    </w:p>
    <w:p w:rsidR="00513ADE" w:rsidRDefault="00513ADE" w:rsidP="00DE757B">
      <w:pPr>
        <w:tabs>
          <w:tab w:val="center" w:pos="4536"/>
        </w:tabs>
        <w:rPr>
          <w:lang w:val="en-US"/>
        </w:rPr>
      </w:pPr>
      <w:r>
        <w:rPr>
          <w:lang w:val="en-US"/>
        </w:rPr>
        <w:t>Elsie</w:t>
      </w:r>
      <w:r>
        <w:rPr>
          <w:lang w:val="en-US"/>
        </w:rPr>
        <w:tab/>
        <w:t>I guess you’ll have the prettiest hair.</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(01:02:34:00)</w:t>
      </w:r>
    </w:p>
    <w:p w:rsidR="00513ADE" w:rsidRDefault="00513ADE" w:rsidP="00DE757B">
      <w:pPr>
        <w:tabs>
          <w:tab w:val="center" w:pos="4536"/>
        </w:tabs>
        <w:rPr>
          <w:lang w:val="en-US"/>
        </w:rPr>
      </w:pPr>
      <w:r>
        <w:rPr>
          <w:lang w:val="en-US"/>
        </w:rPr>
        <w:t>Scarlet</w:t>
      </w:r>
      <w:r>
        <w:rPr>
          <w:lang w:val="en-US"/>
        </w:rPr>
        <w:tab/>
        <w:t>(kiss), thank you. Ok.</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(01:02:40:00)</w:t>
      </w:r>
    </w:p>
    <w:p w:rsidR="00513ADE" w:rsidRDefault="00513ADE" w:rsidP="00DE757B">
      <w:pPr>
        <w:tabs>
          <w:tab w:val="center" w:pos="4536"/>
        </w:tabs>
        <w:rPr>
          <w:lang w:val="en-US"/>
        </w:rPr>
      </w:pPr>
      <w:r>
        <w:rPr>
          <w:lang w:val="en-US"/>
        </w:rPr>
        <w:t>Elsie</w:t>
      </w:r>
      <w:r>
        <w:rPr>
          <w:lang w:val="en-US"/>
        </w:rPr>
        <w:tab/>
        <w:t>Hold on.</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(01:02:42:00)</w:t>
      </w:r>
    </w:p>
    <w:p w:rsidR="00513ADE" w:rsidRDefault="00513ADE" w:rsidP="00DE757B">
      <w:pPr>
        <w:tabs>
          <w:tab w:val="center" w:pos="4536"/>
        </w:tabs>
        <w:rPr>
          <w:lang w:val="en-US"/>
        </w:rPr>
      </w:pPr>
      <w:r>
        <w:rPr>
          <w:lang w:val="en-US"/>
        </w:rPr>
        <w:t>Scarlet</w:t>
      </w:r>
      <w:r>
        <w:rPr>
          <w:lang w:val="en-US"/>
        </w:rPr>
        <w:tab/>
        <w:t>Ok, thank you. How do I look?</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(01:02:47:00)</w:t>
      </w:r>
    </w:p>
    <w:p w:rsidR="00513ADE" w:rsidRDefault="00513ADE" w:rsidP="00DE757B">
      <w:pPr>
        <w:tabs>
          <w:tab w:val="center" w:pos="4536"/>
        </w:tabs>
        <w:rPr>
          <w:lang w:val="en-US"/>
        </w:rPr>
      </w:pPr>
      <w:r>
        <w:rPr>
          <w:lang w:val="en-US"/>
        </w:rPr>
        <w:t>Elsie</w:t>
      </w:r>
      <w:r>
        <w:rPr>
          <w:lang w:val="en-US"/>
        </w:rPr>
        <w:tab/>
        <w:t>Nice!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(01:02:49:00)</w:t>
      </w:r>
    </w:p>
    <w:p w:rsidR="00513ADE" w:rsidRDefault="00513ADE" w:rsidP="00DE757B">
      <w:pPr>
        <w:tabs>
          <w:tab w:val="center" w:pos="4536"/>
        </w:tabs>
        <w:rPr>
          <w:lang w:val="en-US"/>
        </w:rPr>
      </w:pPr>
      <w:r>
        <w:rPr>
          <w:lang w:val="en-US"/>
        </w:rPr>
        <w:t>Scarlet</w:t>
      </w:r>
      <w:r>
        <w:rPr>
          <w:lang w:val="en-US"/>
        </w:rPr>
        <w:tab/>
        <w:t>Huh, I can’t wait. It’s almost time, huh.</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(01:02:53:00)</w:t>
      </w:r>
    </w:p>
    <w:p w:rsidR="00513ADE" w:rsidRDefault="00513ADE" w:rsidP="00DE757B">
      <w:pPr>
        <w:tabs>
          <w:tab w:val="center" w:pos="4536"/>
        </w:tabs>
        <w:rPr>
          <w:lang w:val="en-US"/>
        </w:rPr>
      </w:pPr>
      <w:r>
        <w:rPr>
          <w:lang w:val="en-US"/>
        </w:rPr>
        <w:t>Elsie</w:t>
      </w:r>
      <w:r>
        <w:rPr>
          <w:lang w:val="en-US"/>
        </w:rPr>
        <w:tab/>
        <w:t>My dear I can imagine the experience.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(01:02:54:00)</w:t>
      </w:r>
    </w:p>
    <w:p w:rsidR="00513ADE" w:rsidRDefault="00513ADE" w:rsidP="00DE757B">
      <w:pPr>
        <w:tabs>
          <w:tab w:val="center" w:pos="4536"/>
        </w:tabs>
        <w:rPr>
          <w:lang w:val="en-US"/>
        </w:rPr>
      </w:pPr>
      <w:r>
        <w:rPr>
          <w:lang w:val="en-US"/>
        </w:rPr>
        <w:t>Scarlet</w:t>
      </w:r>
      <w:r>
        <w:rPr>
          <w:lang w:val="en-US"/>
        </w:rPr>
        <w:tab/>
        <w:t>Hmmn, ah this is my first outing with a guy, I don’t know what to do. Why not come with me?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(01:03:00:00)</w:t>
      </w:r>
    </w:p>
    <w:p w:rsidR="00513ADE" w:rsidRDefault="00513ADE" w:rsidP="00DE757B">
      <w:pPr>
        <w:tabs>
          <w:tab w:val="center" w:pos="4536"/>
        </w:tabs>
        <w:rPr>
          <w:lang w:val="en-US"/>
        </w:rPr>
      </w:pPr>
      <w:r>
        <w:rPr>
          <w:lang w:val="en-US"/>
        </w:rPr>
        <w:t>Elsie</w:t>
      </w:r>
      <w:r>
        <w:rPr>
          <w:lang w:val="en-US"/>
        </w:rPr>
        <w:tab/>
        <w:t>I wish I could, but my parents would kill me.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(01:03:04:00)</w:t>
      </w:r>
    </w:p>
    <w:p w:rsidR="00513ADE" w:rsidRDefault="00513ADE" w:rsidP="00DE757B">
      <w:pPr>
        <w:tabs>
          <w:tab w:val="center" w:pos="4536"/>
        </w:tabs>
        <w:rPr>
          <w:lang w:val="en-US"/>
        </w:rPr>
      </w:pPr>
      <w:r>
        <w:rPr>
          <w:lang w:val="en-US"/>
        </w:rPr>
        <w:t>Scarlet</w:t>
      </w:r>
      <w:r>
        <w:rPr>
          <w:lang w:val="en-US"/>
        </w:rPr>
        <w:tab/>
        <w:t>(reac), yeah I know.</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(01:03:06:00)</w:t>
      </w:r>
    </w:p>
    <w:p w:rsidR="00513ADE" w:rsidRDefault="00513ADE" w:rsidP="00DE757B">
      <w:pPr>
        <w:tabs>
          <w:tab w:val="center" w:pos="4536"/>
        </w:tabs>
        <w:rPr>
          <w:lang w:val="en-US"/>
        </w:rPr>
      </w:pPr>
      <w:r>
        <w:rPr>
          <w:lang w:val="en-US"/>
        </w:rPr>
        <w:t>Elsie</w:t>
      </w:r>
      <w:r>
        <w:rPr>
          <w:lang w:val="en-US"/>
        </w:rPr>
        <w:tab/>
        <w:t>I’m not as lucky as you. Sometimes I just search myself to see if there’s a chip that has been planted into my body.</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(01:03:09:00)</w:t>
      </w:r>
    </w:p>
    <w:p w:rsidR="00513ADE" w:rsidRDefault="00513ADE" w:rsidP="00DE757B">
      <w:pPr>
        <w:tabs>
          <w:tab w:val="center" w:pos="4536"/>
        </w:tabs>
        <w:rPr>
          <w:lang w:val="en-US"/>
        </w:rPr>
      </w:pPr>
      <w:r>
        <w:rPr>
          <w:lang w:val="en-US"/>
        </w:rPr>
        <w:t>Scarlet</w:t>
      </w:r>
      <w:r>
        <w:rPr>
          <w:lang w:val="en-US"/>
        </w:rPr>
        <w:tab/>
        <w:t>(laughs)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(01:03:13:00)</w:t>
      </w:r>
    </w:p>
    <w:p w:rsidR="00513ADE" w:rsidRDefault="00513ADE" w:rsidP="00DE757B">
      <w:pPr>
        <w:tabs>
          <w:tab w:val="center" w:pos="4536"/>
        </w:tabs>
        <w:rPr>
          <w:lang w:val="en-US"/>
        </w:rPr>
      </w:pPr>
      <w:r>
        <w:rPr>
          <w:lang w:val="en-US"/>
        </w:rPr>
        <w:t>Elsie</w:t>
      </w:r>
      <w:r>
        <w:rPr>
          <w:lang w:val="en-US"/>
        </w:rPr>
        <w:tab/>
        <w:t>I know my parents have a satellite. How I wish I did.</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(01:03:16:00)</w:t>
      </w:r>
    </w:p>
    <w:p w:rsidR="00513ADE" w:rsidRDefault="00513ADE" w:rsidP="00DE757B">
      <w:pPr>
        <w:tabs>
          <w:tab w:val="center" w:pos="4536"/>
        </w:tabs>
        <w:rPr>
          <w:lang w:val="en-US"/>
        </w:rPr>
      </w:pPr>
      <w:r>
        <w:rPr>
          <w:lang w:val="en-US"/>
        </w:rPr>
        <w:t>Scarlet</w:t>
      </w:r>
      <w:r>
        <w:rPr>
          <w:lang w:val="en-US"/>
        </w:rPr>
        <w:tab/>
        <w:t>Don’t worry; I’d gist you when I get back to school.</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(01:03:20:00)</w:t>
      </w:r>
    </w:p>
    <w:p w:rsidR="00513ADE" w:rsidRDefault="00513ADE" w:rsidP="00DE757B">
      <w:pPr>
        <w:tabs>
          <w:tab w:val="center" w:pos="4536"/>
        </w:tabs>
        <w:rPr>
          <w:lang w:val="en-US"/>
        </w:rPr>
      </w:pPr>
      <w:r>
        <w:rPr>
          <w:lang w:val="en-US"/>
        </w:rPr>
        <w:t>Elsie</w:t>
      </w:r>
      <w:r>
        <w:rPr>
          <w:lang w:val="en-US"/>
        </w:rPr>
        <w:tab/>
        <w:t>You see? Talk of the devil…</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(01:03:22:00)</w:t>
      </w:r>
    </w:p>
    <w:p w:rsidR="00513ADE" w:rsidRDefault="00513ADE" w:rsidP="00DE757B">
      <w:pPr>
        <w:tabs>
          <w:tab w:val="center" w:pos="4536"/>
        </w:tabs>
        <w:rPr>
          <w:lang w:val="en-US"/>
        </w:rPr>
      </w:pPr>
      <w:r>
        <w:rPr>
          <w:lang w:val="en-US"/>
        </w:rPr>
        <w:t>Scarlet</w:t>
      </w:r>
      <w:r>
        <w:rPr>
          <w:lang w:val="en-US"/>
        </w:rPr>
        <w:tab/>
        <w:t>Pick up let’s hear what she want to tell you.(reac)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(01:03:28:00)</w:t>
      </w:r>
    </w:p>
    <w:p w:rsidR="00513ADE" w:rsidRDefault="00513ADE" w:rsidP="00DE757B">
      <w:pPr>
        <w:tabs>
          <w:tab w:val="center" w:pos="4536"/>
        </w:tabs>
        <w:rPr>
          <w:lang w:val="en-US"/>
        </w:rPr>
      </w:pPr>
      <w:r>
        <w:rPr>
          <w:lang w:val="en-US"/>
        </w:rPr>
        <w:t>Elsie</w:t>
      </w:r>
      <w:r>
        <w:rPr>
          <w:lang w:val="en-US"/>
        </w:rPr>
        <w:tab/>
        <w:t>Hello mum, ok mum. I’m with Scarlet, yes mum I’d be there. I love you too, bye.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(01:03:43:00)</w:t>
      </w:r>
    </w:p>
    <w:p w:rsidR="00513ADE" w:rsidRDefault="00513ADE" w:rsidP="00DE757B">
      <w:pPr>
        <w:tabs>
          <w:tab w:val="center" w:pos="4536"/>
        </w:tabs>
        <w:rPr>
          <w:lang w:val="en-US"/>
        </w:rPr>
      </w:pPr>
      <w:r>
        <w:rPr>
          <w:lang w:val="en-US"/>
        </w:rPr>
        <w:t>Scarlet</w:t>
      </w:r>
      <w:r>
        <w:rPr>
          <w:lang w:val="en-US"/>
        </w:rPr>
        <w:tab/>
        <w:t>What?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(01:03:44:00)</w:t>
      </w:r>
    </w:p>
    <w:p w:rsidR="00513ADE" w:rsidRDefault="00513ADE" w:rsidP="00DE757B">
      <w:pPr>
        <w:tabs>
          <w:tab w:val="center" w:pos="4536"/>
        </w:tabs>
        <w:rPr>
          <w:lang w:val="en-US"/>
        </w:rPr>
      </w:pPr>
      <w:r>
        <w:rPr>
          <w:lang w:val="en-US"/>
        </w:rPr>
        <w:t>Elsie</w:t>
      </w:r>
      <w:r>
        <w:rPr>
          <w:lang w:val="en-US"/>
        </w:rPr>
        <w:tab/>
        <w:t>I’ll have to leave now. See you tomorrow in class.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(01:03:47:00)</w:t>
      </w:r>
    </w:p>
    <w:p w:rsidR="00513ADE" w:rsidRDefault="00513ADE" w:rsidP="00DE757B">
      <w:pPr>
        <w:tabs>
          <w:tab w:val="center" w:pos="4536"/>
        </w:tabs>
        <w:rPr>
          <w:lang w:val="en-US"/>
        </w:rPr>
      </w:pPr>
      <w:r>
        <w:rPr>
          <w:lang w:val="en-US"/>
        </w:rPr>
        <w:t>Scarlet</w:t>
      </w:r>
      <w:r>
        <w:rPr>
          <w:lang w:val="en-US"/>
        </w:rPr>
        <w:tab/>
        <w:t>Ok bye, I’ll see you in school.</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(01:03:49:00)</w:t>
      </w:r>
    </w:p>
    <w:p w:rsidR="00513ADE" w:rsidRDefault="00513ADE" w:rsidP="00DE757B">
      <w:pPr>
        <w:tabs>
          <w:tab w:val="center" w:pos="4536"/>
        </w:tabs>
        <w:rPr>
          <w:lang w:val="en-US"/>
        </w:rPr>
      </w:pPr>
      <w:r>
        <w:rPr>
          <w:lang w:val="en-US"/>
        </w:rPr>
        <w:t>Elsie</w:t>
      </w:r>
      <w:r>
        <w:rPr>
          <w:lang w:val="en-US"/>
        </w:rPr>
        <w:tab/>
        <w:t>Bye!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(01:03:50:00)</w:t>
      </w:r>
    </w:p>
    <w:p w:rsidR="00513ADE" w:rsidRDefault="00513ADE" w:rsidP="00DE757B">
      <w:pPr>
        <w:tabs>
          <w:tab w:val="center" w:pos="4536"/>
        </w:tabs>
        <w:rPr>
          <w:lang w:val="en-US"/>
        </w:rPr>
      </w:pPr>
      <w:r>
        <w:rPr>
          <w:lang w:val="en-US"/>
        </w:rPr>
        <w:t>Scarlet</w:t>
      </w:r>
      <w:r>
        <w:rPr>
          <w:lang w:val="en-US"/>
        </w:rPr>
        <w:tab/>
        <w:t>Bye!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(01:04:03:00)</w:t>
      </w:r>
    </w:p>
    <w:p w:rsidR="00513ADE" w:rsidRDefault="00513ADE" w:rsidP="00DE757B">
      <w:pPr>
        <w:tabs>
          <w:tab w:val="center" w:pos="4536"/>
        </w:tabs>
        <w:rPr>
          <w:lang w:val="en-US"/>
        </w:rPr>
      </w:pPr>
      <w:r>
        <w:rPr>
          <w:lang w:val="en-US"/>
        </w:rPr>
        <w:t>Elsie</w:t>
      </w:r>
      <w:r>
        <w:rPr>
          <w:lang w:val="en-US"/>
        </w:rPr>
        <w:tab/>
        <w:t>Scarlet…Scarlet, please don’t forget to bring my book.</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(01:04:05:00)</w:t>
      </w:r>
    </w:p>
    <w:p w:rsidR="00513ADE" w:rsidRDefault="00513ADE" w:rsidP="00DE757B">
      <w:pPr>
        <w:tabs>
          <w:tab w:val="center" w:pos="4536"/>
        </w:tabs>
        <w:rPr>
          <w:lang w:val="en-US"/>
        </w:rPr>
      </w:pPr>
      <w:r>
        <w:rPr>
          <w:lang w:val="en-US"/>
        </w:rPr>
        <w:t>Scarlet</w:t>
      </w:r>
      <w:r>
        <w:rPr>
          <w:lang w:val="en-US"/>
        </w:rPr>
        <w:tab/>
        <w:t>Don’t worry I won’t. (laughs)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(01:04:06:00)</w:t>
      </w:r>
    </w:p>
    <w:p w:rsidR="00513ADE" w:rsidRDefault="00513ADE" w:rsidP="00DE757B">
      <w:pPr>
        <w:tabs>
          <w:tab w:val="center" w:pos="4536"/>
        </w:tabs>
        <w:rPr>
          <w:lang w:val="en-US"/>
        </w:rPr>
      </w:pPr>
      <w:r>
        <w:rPr>
          <w:lang w:val="en-US"/>
        </w:rPr>
        <w:t>Elsie</w:t>
      </w:r>
      <w:r>
        <w:rPr>
          <w:lang w:val="en-US"/>
        </w:rPr>
        <w:tab/>
        <w:t>And remember, don’t follow him to anywhere that looks like…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(01:04:09:00)</w:t>
      </w:r>
    </w:p>
    <w:p w:rsidR="00513ADE" w:rsidRDefault="00513ADE" w:rsidP="00DE757B">
      <w:pPr>
        <w:tabs>
          <w:tab w:val="center" w:pos="4536"/>
        </w:tabs>
        <w:rPr>
          <w:lang w:val="en-US"/>
        </w:rPr>
      </w:pPr>
      <w:r>
        <w:rPr>
          <w:lang w:val="en-US"/>
        </w:rPr>
        <w:t>Scarlet</w:t>
      </w:r>
      <w:r>
        <w:rPr>
          <w:lang w:val="en-US"/>
        </w:rPr>
        <w:tab/>
        <w:t>…like a house. Elsie I know, I’m sure that’s what your mum told you. (laughs)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(01:04:13:00)</w:t>
      </w:r>
    </w:p>
    <w:p w:rsidR="00513ADE" w:rsidRDefault="00513ADE" w:rsidP="00DE757B">
      <w:pPr>
        <w:tabs>
          <w:tab w:val="center" w:pos="4536"/>
        </w:tabs>
        <w:rPr>
          <w:lang w:val="en-US"/>
        </w:rPr>
      </w:pPr>
      <w:r>
        <w:rPr>
          <w:lang w:val="en-US"/>
        </w:rPr>
        <w:t>Elsie</w:t>
      </w:r>
      <w:r>
        <w:rPr>
          <w:lang w:val="en-US"/>
        </w:rPr>
        <w:tab/>
        <w:t>(laughs), bye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(01:04:15:00)</w:t>
      </w:r>
    </w:p>
    <w:p w:rsidR="00513ADE" w:rsidRDefault="00513ADE" w:rsidP="00DE757B">
      <w:pPr>
        <w:tabs>
          <w:tab w:val="center" w:pos="4536"/>
        </w:tabs>
        <w:rPr>
          <w:lang w:val="en-US"/>
        </w:rPr>
      </w:pPr>
      <w:r>
        <w:rPr>
          <w:lang w:val="en-US"/>
        </w:rPr>
        <w:t>Scarlet</w:t>
      </w:r>
      <w:r>
        <w:rPr>
          <w:lang w:val="en-US"/>
        </w:rPr>
        <w:tab/>
        <w:t>Ok, bye.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(01:04:58:00)</w:t>
      </w:r>
    </w:p>
    <w:p w:rsidR="00513ADE" w:rsidRDefault="00513ADE" w:rsidP="00DE757B">
      <w:pPr>
        <w:tabs>
          <w:tab w:val="center" w:pos="4536"/>
        </w:tabs>
        <w:rPr>
          <w:lang w:val="en-US"/>
        </w:rPr>
      </w:pPr>
      <w:r>
        <w:rPr>
          <w:lang w:val="en-US"/>
        </w:rPr>
        <w:t>Morris</w:t>
      </w:r>
      <w:r>
        <w:rPr>
          <w:lang w:val="en-US"/>
        </w:rPr>
        <w:tab/>
        <w:t>(reac)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(01:05:02:00)</w:t>
      </w:r>
    </w:p>
    <w:p w:rsidR="00513ADE" w:rsidRDefault="00513ADE" w:rsidP="00DE757B">
      <w:pPr>
        <w:tabs>
          <w:tab w:val="center" w:pos="4536"/>
        </w:tabs>
        <w:rPr>
          <w:lang w:val="en-US"/>
        </w:rPr>
      </w:pPr>
      <w:r>
        <w:rPr>
          <w:lang w:val="en-US"/>
        </w:rPr>
        <w:t>Clara</w:t>
      </w:r>
      <w:r>
        <w:rPr>
          <w:lang w:val="en-US"/>
        </w:rPr>
        <w:tab/>
        <w:t>Why do you polish that thing all the time?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(01:05:10:00)</w:t>
      </w:r>
    </w:p>
    <w:p w:rsidR="00513ADE" w:rsidRDefault="00513ADE" w:rsidP="00DE757B">
      <w:pPr>
        <w:tabs>
          <w:tab w:val="center" w:pos="4536"/>
        </w:tabs>
        <w:rPr>
          <w:lang w:val="en-US"/>
        </w:rPr>
      </w:pPr>
      <w:r>
        <w:rPr>
          <w:lang w:val="en-US"/>
        </w:rPr>
        <w:t>Morris</w:t>
      </w:r>
      <w:r>
        <w:rPr>
          <w:lang w:val="en-US"/>
        </w:rPr>
        <w:tab/>
        <w:t>Are you talking to me? (reac)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(01:05:18:00)</w:t>
      </w:r>
    </w:p>
    <w:p w:rsidR="00513ADE" w:rsidRDefault="00513ADE" w:rsidP="00DE757B">
      <w:pPr>
        <w:tabs>
          <w:tab w:val="center" w:pos="4536"/>
        </w:tabs>
        <w:rPr>
          <w:lang w:val="en-US"/>
        </w:rPr>
      </w:pPr>
      <w:r>
        <w:rPr>
          <w:lang w:val="en-US"/>
        </w:rPr>
        <w:t>Clara</w:t>
      </w:r>
      <w:r>
        <w:rPr>
          <w:lang w:val="en-US"/>
        </w:rPr>
        <w:tab/>
        <w:t>Why do you always polish it?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(01:05:23:00)</w:t>
      </w:r>
    </w:p>
    <w:p w:rsidR="00513ADE" w:rsidRDefault="00513ADE" w:rsidP="00DE757B">
      <w:pPr>
        <w:tabs>
          <w:tab w:val="center" w:pos="4536"/>
        </w:tabs>
        <w:rPr>
          <w:lang w:val="en-US"/>
        </w:rPr>
      </w:pPr>
      <w:r>
        <w:rPr>
          <w:lang w:val="en-US"/>
        </w:rPr>
        <w:t>Dad</w:t>
      </w:r>
      <w:r>
        <w:rPr>
          <w:lang w:val="en-US"/>
        </w:rPr>
        <w:tab/>
        <w:t>A business Excellency Award, it’s a very prestigious thing.</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(01:05:30:00)</w:t>
      </w:r>
    </w:p>
    <w:p w:rsidR="00513ADE" w:rsidRDefault="00513ADE" w:rsidP="00DE757B">
      <w:pPr>
        <w:tabs>
          <w:tab w:val="center" w:pos="4536"/>
        </w:tabs>
        <w:rPr>
          <w:lang w:val="en-US"/>
        </w:rPr>
      </w:pPr>
      <w:r>
        <w:rPr>
          <w:lang w:val="en-US"/>
        </w:rPr>
        <w:t>Clara</w:t>
      </w:r>
      <w:r>
        <w:rPr>
          <w:lang w:val="en-US"/>
        </w:rPr>
        <w:tab/>
        <w:t>Why are you polishing it…in bed…in your pajamas…at 11:15pm? Are you going to show it to someone?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(01:05:39:00)</w:t>
      </w:r>
    </w:p>
    <w:p w:rsidR="00513ADE" w:rsidRDefault="00513ADE" w:rsidP="00DE757B">
      <w:pPr>
        <w:tabs>
          <w:tab w:val="center" w:pos="4536"/>
        </w:tabs>
        <w:rPr>
          <w:lang w:val="en-US"/>
        </w:rPr>
      </w:pPr>
      <w:r>
        <w:rPr>
          <w:lang w:val="en-US"/>
        </w:rPr>
        <w:t>Morris</w:t>
      </w:r>
      <w:r>
        <w:rPr>
          <w:lang w:val="en-US"/>
        </w:rPr>
        <w:tab/>
        <w:t>No</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(01:05:42:00)</w:t>
      </w:r>
    </w:p>
    <w:p w:rsidR="00513ADE" w:rsidRDefault="00513ADE" w:rsidP="00DE757B">
      <w:pPr>
        <w:tabs>
          <w:tab w:val="center" w:pos="4536"/>
        </w:tabs>
        <w:rPr>
          <w:lang w:val="en-US"/>
        </w:rPr>
      </w:pPr>
      <w:r>
        <w:rPr>
          <w:lang w:val="en-US"/>
        </w:rPr>
        <w:t>Clara</w:t>
      </w:r>
      <w:r>
        <w:rPr>
          <w:lang w:val="en-US"/>
        </w:rPr>
        <w:tab/>
        <w:t>Then why?</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(01:05:43:00)</w:t>
      </w:r>
    </w:p>
    <w:p w:rsidR="00513ADE" w:rsidRDefault="00513ADE" w:rsidP="00DE757B">
      <w:pPr>
        <w:tabs>
          <w:tab w:val="center" w:pos="4536"/>
        </w:tabs>
        <w:rPr>
          <w:lang w:val="en-US"/>
        </w:rPr>
      </w:pPr>
      <w:r>
        <w:rPr>
          <w:lang w:val="en-US"/>
        </w:rPr>
        <w:t>Morris</w:t>
      </w:r>
      <w:r>
        <w:rPr>
          <w:lang w:val="en-US"/>
        </w:rPr>
        <w:tab/>
        <w:t>There’s no reason to it.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(01:05:44:00)</w:t>
      </w:r>
    </w:p>
    <w:p w:rsidR="00513ADE" w:rsidRDefault="00513ADE" w:rsidP="00DE757B">
      <w:pPr>
        <w:tabs>
          <w:tab w:val="center" w:pos="4536"/>
        </w:tabs>
        <w:rPr>
          <w:lang w:val="en-US"/>
        </w:rPr>
      </w:pPr>
      <w:r>
        <w:rPr>
          <w:lang w:val="en-US"/>
        </w:rPr>
        <w:t>Clara</w:t>
      </w:r>
      <w:r>
        <w:rPr>
          <w:lang w:val="en-US"/>
        </w:rPr>
        <w:tab/>
        <w:t>Exactly Morris, no reason…no occasion. It just makes you feel so good to do something for this thing…just…just to show your pride and affection for this thing somehow. How come you do this…this…this for piece of metal rather than for me?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(01:06:02:00)</w:t>
      </w:r>
    </w:p>
    <w:p w:rsidR="00513ADE" w:rsidRDefault="00513ADE" w:rsidP="00DE757B">
      <w:pPr>
        <w:tabs>
          <w:tab w:val="center" w:pos="4536"/>
        </w:tabs>
        <w:rPr>
          <w:lang w:val="en-US"/>
        </w:rPr>
      </w:pPr>
      <w:r>
        <w:rPr>
          <w:lang w:val="en-US"/>
        </w:rPr>
        <w:t>Morris</w:t>
      </w:r>
      <w:r>
        <w:rPr>
          <w:lang w:val="en-US"/>
        </w:rPr>
        <w:tab/>
        <w:t>(laughs), come here darling, (laughs). In the first place, why would you ever want to compare yourself with an award? When you’re worth a thousand times better than that. You’re gold…you’re better…you’re everything to me. Come here, give me a smile. You know you’re Morris’ babe, believe me I love you so much…so…so much. You know I really care about you.</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(01:06:38:00)</w:t>
      </w:r>
    </w:p>
    <w:p w:rsidR="00513ADE" w:rsidRDefault="00513ADE" w:rsidP="00DE757B">
      <w:pPr>
        <w:tabs>
          <w:tab w:val="center" w:pos="4536"/>
        </w:tabs>
        <w:rPr>
          <w:lang w:val="en-US"/>
        </w:rPr>
      </w:pPr>
      <w:r>
        <w:rPr>
          <w:lang w:val="en-US"/>
        </w:rPr>
        <w:t>Clara</w:t>
      </w:r>
      <w:r>
        <w:rPr>
          <w:lang w:val="en-US"/>
        </w:rPr>
        <w:tab/>
        <w:t>You’re gonna have to show me.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(01:06:40:00)</w:t>
      </w:r>
    </w:p>
    <w:p w:rsidR="00513ADE" w:rsidRDefault="00513ADE" w:rsidP="00DE757B">
      <w:pPr>
        <w:tabs>
          <w:tab w:val="center" w:pos="4536"/>
        </w:tabs>
        <w:rPr>
          <w:lang w:val="en-US"/>
        </w:rPr>
      </w:pPr>
      <w:r>
        <w:rPr>
          <w:lang w:val="en-US"/>
        </w:rPr>
        <w:t>Morris</w:t>
      </w:r>
      <w:r>
        <w:rPr>
          <w:lang w:val="en-US"/>
        </w:rPr>
        <w:tab/>
        <w:t>Oh yeah, I’ll show you. Come here my babe.(laughs)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(01:06:44:00)</w:t>
      </w:r>
    </w:p>
    <w:p w:rsidR="00513ADE" w:rsidRDefault="00513ADE" w:rsidP="00DE757B">
      <w:pPr>
        <w:tabs>
          <w:tab w:val="center" w:pos="4536"/>
        </w:tabs>
        <w:rPr>
          <w:lang w:val="en-US"/>
        </w:rPr>
      </w:pPr>
      <w:r>
        <w:rPr>
          <w:lang w:val="en-US"/>
        </w:rPr>
        <w:t>Clara</w:t>
      </w:r>
      <w:r>
        <w:rPr>
          <w:lang w:val="en-US"/>
        </w:rPr>
        <w:tab/>
        <w:t>(laughs)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(01:06:46:00)</w:t>
      </w:r>
    </w:p>
    <w:p w:rsidR="00513ADE" w:rsidRDefault="00513ADE" w:rsidP="00DE757B">
      <w:pPr>
        <w:tabs>
          <w:tab w:val="center" w:pos="4536"/>
        </w:tabs>
        <w:rPr>
          <w:lang w:val="en-US"/>
        </w:rPr>
      </w:pPr>
      <w:r>
        <w:rPr>
          <w:lang w:val="en-US"/>
        </w:rPr>
        <w:t>Elsie</w:t>
      </w:r>
      <w:r>
        <w:rPr>
          <w:lang w:val="en-US"/>
        </w:rPr>
        <w:tab/>
        <w:t>Are you going to really make me wait?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(01:06:47:00)</w:t>
      </w:r>
    </w:p>
    <w:p w:rsidR="00513ADE" w:rsidRDefault="00513ADE" w:rsidP="00DE757B">
      <w:pPr>
        <w:tabs>
          <w:tab w:val="center" w:pos="4536"/>
        </w:tabs>
        <w:rPr>
          <w:lang w:val="en-US"/>
        </w:rPr>
      </w:pPr>
      <w:r>
        <w:rPr>
          <w:lang w:val="en-US"/>
        </w:rPr>
        <w:t>Scarlet</w:t>
      </w:r>
      <w:r>
        <w:rPr>
          <w:lang w:val="en-US"/>
        </w:rPr>
        <w:tab/>
        <w:t>Huh, my dear, if it doesn’t kill you then it makes you stronger</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(01:06:52:00)</w:t>
      </w:r>
    </w:p>
    <w:p w:rsidR="00513ADE" w:rsidRDefault="00513ADE" w:rsidP="00DE757B">
      <w:pPr>
        <w:tabs>
          <w:tab w:val="center" w:pos="4536"/>
        </w:tabs>
        <w:rPr>
          <w:lang w:val="en-US"/>
        </w:rPr>
      </w:pPr>
      <w:r>
        <w:rPr>
          <w:lang w:val="en-US"/>
        </w:rPr>
        <w:t>Elsie</w:t>
      </w:r>
      <w:r>
        <w:rPr>
          <w:lang w:val="en-US"/>
        </w:rPr>
        <w:tab/>
        <w:t>Hello, don’t change the subject. Tell me, how did it go?</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(01:06:54:00)</w:t>
      </w:r>
    </w:p>
    <w:p w:rsidR="00513ADE" w:rsidRDefault="00513ADE" w:rsidP="00DE757B">
      <w:pPr>
        <w:tabs>
          <w:tab w:val="center" w:pos="4536"/>
        </w:tabs>
        <w:rPr>
          <w:lang w:val="en-US"/>
        </w:rPr>
      </w:pPr>
      <w:r>
        <w:rPr>
          <w:lang w:val="en-US"/>
        </w:rPr>
        <w:t>Scarlet</w:t>
      </w:r>
      <w:r>
        <w:rPr>
          <w:lang w:val="en-US"/>
        </w:rPr>
        <w:tab/>
        <w:t>You really want to know?</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(01:06:56:00)</w:t>
      </w:r>
    </w:p>
    <w:p w:rsidR="00513ADE" w:rsidRDefault="00513ADE" w:rsidP="00DE757B">
      <w:pPr>
        <w:tabs>
          <w:tab w:val="center" w:pos="4536"/>
        </w:tabs>
        <w:rPr>
          <w:lang w:val="en-US"/>
        </w:rPr>
      </w:pPr>
      <w:r>
        <w:rPr>
          <w:lang w:val="en-US"/>
        </w:rPr>
        <w:t>Elsie</w:t>
      </w:r>
      <w:r>
        <w:rPr>
          <w:lang w:val="en-US"/>
        </w:rPr>
        <w:tab/>
        <w:t>Come on; don’t keep me in the dark.</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(01:07:00:00)</w:t>
      </w:r>
    </w:p>
    <w:p w:rsidR="00513ADE" w:rsidRDefault="00513ADE" w:rsidP="00DE757B">
      <w:pPr>
        <w:tabs>
          <w:tab w:val="center" w:pos="4536"/>
        </w:tabs>
        <w:rPr>
          <w:lang w:val="en-US"/>
        </w:rPr>
      </w:pPr>
      <w:r>
        <w:rPr>
          <w:lang w:val="en-US"/>
        </w:rPr>
        <w:t>Scarlet</w:t>
      </w:r>
      <w:r>
        <w:rPr>
          <w:lang w:val="en-US"/>
        </w:rPr>
        <w:tab/>
        <w:t>He kissed me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(01:07:02:00)</w:t>
      </w:r>
    </w:p>
    <w:p w:rsidR="00513ADE" w:rsidRDefault="00513ADE" w:rsidP="00DE757B">
      <w:pPr>
        <w:tabs>
          <w:tab w:val="center" w:pos="4536"/>
        </w:tabs>
        <w:rPr>
          <w:lang w:val="en-US"/>
        </w:rPr>
      </w:pPr>
      <w:r>
        <w:rPr>
          <w:lang w:val="en-US"/>
        </w:rPr>
        <w:t>Elsie</w:t>
      </w:r>
      <w:r>
        <w:rPr>
          <w:lang w:val="en-US"/>
        </w:rPr>
        <w:tab/>
        <w:t>Come here, he did what?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(01:07:04:00)</w:t>
      </w:r>
    </w:p>
    <w:p w:rsidR="00513ADE" w:rsidRDefault="00513ADE" w:rsidP="00DE757B">
      <w:pPr>
        <w:tabs>
          <w:tab w:val="center" w:pos="4536"/>
        </w:tabs>
        <w:rPr>
          <w:lang w:val="en-US"/>
        </w:rPr>
      </w:pPr>
      <w:r>
        <w:rPr>
          <w:lang w:val="en-US"/>
        </w:rPr>
        <w:t>Scarlet</w:t>
      </w:r>
      <w:r>
        <w:rPr>
          <w:lang w:val="en-US"/>
        </w:rPr>
        <w:tab/>
        <w:t>(reac) He kissed me.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(01:07:07:00)</w:t>
      </w:r>
    </w:p>
    <w:p w:rsidR="00513ADE" w:rsidRDefault="00513ADE" w:rsidP="00DE757B">
      <w:pPr>
        <w:tabs>
          <w:tab w:val="center" w:pos="4536"/>
        </w:tabs>
        <w:rPr>
          <w:lang w:val="en-US"/>
        </w:rPr>
      </w:pPr>
      <w:r>
        <w:rPr>
          <w:lang w:val="en-US"/>
        </w:rPr>
        <w:t>Elsie</w:t>
      </w:r>
      <w:r>
        <w:rPr>
          <w:lang w:val="en-US"/>
        </w:rPr>
        <w:tab/>
        <w:t>Oh why?</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(01:07:09:00)</w:t>
      </w:r>
    </w:p>
    <w:p w:rsidR="00513ADE" w:rsidRDefault="00513ADE" w:rsidP="00DE757B">
      <w:pPr>
        <w:tabs>
          <w:tab w:val="center" w:pos="4536"/>
        </w:tabs>
        <w:rPr>
          <w:lang w:val="en-US"/>
        </w:rPr>
      </w:pPr>
      <w:r>
        <w:rPr>
          <w:lang w:val="en-US"/>
        </w:rPr>
        <w:t>Scarlet</w:t>
      </w:r>
      <w:r>
        <w:rPr>
          <w:lang w:val="en-US"/>
        </w:rPr>
        <w:tab/>
        <w:t>I don’t know, he drew me close, ah.</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(01:07:11:00)</w:t>
      </w:r>
    </w:p>
    <w:p w:rsidR="00513ADE" w:rsidRDefault="00513ADE" w:rsidP="00DE757B">
      <w:pPr>
        <w:tabs>
          <w:tab w:val="center" w:pos="4536"/>
        </w:tabs>
        <w:rPr>
          <w:lang w:val="en-US"/>
        </w:rPr>
      </w:pPr>
      <w:r>
        <w:rPr>
          <w:lang w:val="en-US"/>
        </w:rPr>
        <w:t>Elsie</w:t>
      </w:r>
      <w:r>
        <w:rPr>
          <w:lang w:val="en-US"/>
        </w:rPr>
        <w:tab/>
        <w:t>(reac)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(01:07:13:00)</w:t>
      </w:r>
    </w:p>
    <w:p w:rsidR="00513ADE" w:rsidRDefault="00513ADE" w:rsidP="00DE757B">
      <w:pPr>
        <w:tabs>
          <w:tab w:val="center" w:pos="4536"/>
        </w:tabs>
        <w:rPr>
          <w:lang w:val="en-US"/>
        </w:rPr>
      </w:pPr>
      <w:r>
        <w:rPr>
          <w:lang w:val="en-US"/>
        </w:rPr>
        <w:t>Scarlet</w:t>
      </w:r>
      <w:r>
        <w:rPr>
          <w:lang w:val="en-US"/>
        </w:rPr>
        <w:tab/>
        <w:t>And all I could remember was, ah…my eyes were closed</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(01:07:19:00)</w:t>
      </w:r>
    </w:p>
    <w:p w:rsidR="00513ADE" w:rsidRDefault="00513ADE" w:rsidP="00DE757B">
      <w:pPr>
        <w:tabs>
          <w:tab w:val="center" w:pos="4536"/>
        </w:tabs>
        <w:rPr>
          <w:lang w:val="en-US"/>
        </w:rPr>
      </w:pPr>
      <w:r>
        <w:rPr>
          <w:lang w:val="en-US"/>
        </w:rPr>
        <w:t>Elsie</w:t>
      </w:r>
      <w:r>
        <w:rPr>
          <w:lang w:val="en-US"/>
        </w:rPr>
        <w:tab/>
        <w:t>(laughs), and how come you know he kissed you since your eyes were closed?</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(01:07:23:00)</w:t>
      </w:r>
    </w:p>
    <w:p w:rsidR="00513ADE" w:rsidRDefault="00513ADE" w:rsidP="00DE757B">
      <w:pPr>
        <w:tabs>
          <w:tab w:val="center" w:pos="4536"/>
        </w:tabs>
        <w:rPr>
          <w:lang w:val="en-US"/>
        </w:rPr>
      </w:pPr>
      <w:r>
        <w:rPr>
          <w:lang w:val="en-US"/>
        </w:rPr>
        <w:t>Scarlet</w:t>
      </w:r>
      <w:r>
        <w:rPr>
          <w:lang w:val="en-US"/>
        </w:rPr>
        <w:tab/>
        <w:t>I felt his cold lips and I was out of this world, ah. I could...I saw myself flying up in the air.</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(01:07:32:00)</w:t>
      </w:r>
    </w:p>
    <w:p w:rsidR="00513ADE" w:rsidRDefault="00513ADE" w:rsidP="00DE757B">
      <w:pPr>
        <w:tabs>
          <w:tab w:val="center" w:pos="4536"/>
        </w:tabs>
        <w:rPr>
          <w:lang w:val="en-US"/>
        </w:rPr>
      </w:pPr>
      <w:r>
        <w:rPr>
          <w:lang w:val="en-US"/>
        </w:rPr>
        <w:t>Elsie</w:t>
      </w:r>
      <w:r>
        <w:rPr>
          <w:lang w:val="en-US"/>
        </w:rPr>
        <w:tab/>
        <w:t>(laughs), I missed all the actions oh.</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(01:07:36:00)</w:t>
      </w:r>
    </w:p>
    <w:p w:rsidR="00513ADE" w:rsidRDefault="00513ADE" w:rsidP="00DE757B">
      <w:pPr>
        <w:tabs>
          <w:tab w:val="center" w:pos="4536"/>
        </w:tabs>
        <w:rPr>
          <w:lang w:val="en-US"/>
        </w:rPr>
      </w:pPr>
      <w:r>
        <w:rPr>
          <w:lang w:val="en-US"/>
        </w:rPr>
        <w:t>Scarlet</w:t>
      </w:r>
      <w:r>
        <w:rPr>
          <w:lang w:val="en-US"/>
        </w:rPr>
        <w:tab/>
        <w:t>Don’t worry. I’ll be seeing him tomorrow, maybe we could go together.</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(01:07:39:00)</w:t>
      </w:r>
    </w:p>
    <w:p w:rsidR="00513ADE" w:rsidRDefault="00513ADE" w:rsidP="00DE757B">
      <w:pPr>
        <w:tabs>
          <w:tab w:val="center" w:pos="4536"/>
        </w:tabs>
        <w:rPr>
          <w:lang w:val="en-US"/>
        </w:rPr>
      </w:pPr>
      <w:r>
        <w:rPr>
          <w:lang w:val="en-US"/>
        </w:rPr>
        <w:t>Elsie</w:t>
      </w:r>
      <w:r>
        <w:rPr>
          <w:lang w:val="en-US"/>
        </w:rPr>
        <w:tab/>
        <w:t>I can’t wait to see you, and I hope it’d be as awesome as you say.</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(01:07:43:00)</w:t>
      </w:r>
    </w:p>
    <w:p w:rsidR="00513ADE" w:rsidRDefault="00513ADE" w:rsidP="00DE757B">
      <w:pPr>
        <w:tabs>
          <w:tab w:val="center" w:pos="4536"/>
        </w:tabs>
        <w:rPr>
          <w:lang w:val="en-US"/>
        </w:rPr>
      </w:pPr>
      <w:r>
        <w:rPr>
          <w:lang w:val="en-US"/>
        </w:rPr>
        <w:t>Scarlet</w:t>
      </w:r>
      <w:r>
        <w:rPr>
          <w:lang w:val="en-US"/>
        </w:rPr>
        <w:tab/>
        <w:t>My girl don’t you trust me? He’s more handsome than Desmond, and a university student. Just keep your fingers crossed.</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(01:07:49:00)</w:t>
      </w:r>
    </w:p>
    <w:p w:rsidR="00513ADE" w:rsidRDefault="00513ADE" w:rsidP="00DE757B">
      <w:pPr>
        <w:tabs>
          <w:tab w:val="center" w:pos="4536"/>
        </w:tabs>
        <w:rPr>
          <w:lang w:val="en-US"/>
        </w:rPr>
      </w:pPr>
      <w:r>
        <w:rPr>
          <w:lang w:val="en-US"/>
        </w:rPr>
        <w:t>Elsie</w:t>
      </w:r>
      <w:r>
        <w:rPr>
          <w:lang w:val="en-US"/>
        </w:rPr>
        <w:tab/>
        <w:t>Oh my God, and I hope he has friends?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(01:07:52:00)</w:t>
      </w:r>
    </w:p>
    <w:p w:rsidR="00513ADE" w:rsidRDefault="00513ADE" w:rsidP="00DE757B">
      <w:pPr>
        <w:tabs>
          <w:tab w:val="center" w:pos="4536"/>
        </w:tabs>
        <w:rPr>
          <w:lang w:val="en-US"/>
        </w:rPr>
      </w:pPr>
      <w:r>
        <w:rPr>
          <w:lang w:val="en-US"/>
        </w:rPr>
        <w:t>Scarlet</w:t>
      </w:r>
      <w:r>
        <w:rPr>
          <w:lang w:val="en-US"/>
        </w:rPr>
        <w:tab/>
        <w:t>Of course yes.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(01:07:53:00)</w:t>
      </w:r>
    </w:p>
    <w:p w:rsidR="00513ADE" w:rsidRDefault="00513ADE" w:rsidP="00DE757B">
      <w:pPr>
        <w:tabs>
          <w:tab w:val="center" w:pos="4536"/>
        </w:tabs>
        <w:rPr>
          <w:lang w:val="en-US"/>
        </w:rPr>
      </w:pPr>
      <w:r>
        <w:rPr>
          <w:lang w:val="en-US"/>
        </w:rPr>
        <w:t>Elsie</w:t>
      </w:r>
      <w:r>
        <w:rPr>
          <w:lang w:val="en-US"/>
        </w:rPr>
        <w:tab/>
        <w:t>So what time tomorrow?</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(01:07:54:00)</w:t>
      </w:r>
    </w:p>
    <w:p w:rsidR="00513ADE" w:rsidRDefault="00513ADE" w:rsidP="00DE757B">
      <w:pPr>
        <w:tabs>
          <w:tab w:val="center" w:pos="4536"/>
        </w:tabs>
        <w:rPr>
          <w:lang w:val="en-US"/>
        </w:rPr>
      </w:pPr>
      <w:r>
        <w:rPr>
          <w:lang w:val="en-US"/>
        </w:rPr>
        <w:t>Scarlet</w:t>
      </w:r>
      <w:r>
        <w:rPr>
          <w:lang w:val="en-US"/>
        </w:rPr>
        <w:tab/>
        <w:t>I’ll call you.</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(01:07:55:00)</w:t>
      </w:r>
    </w:p>
    <w:p w:rsidR="00513ADE" w:rsidRDefault="00513ADE" w:rsidP="00DE757B">
      <w:pPr>
        <w:tabs>
          <w:tab w:val="center" w:pos="4536"/>
        </w:tabs>
        <w:rPr>
          <w:lang w:val="en-US"/>
        </w:rPr>
      </w:pPr>
      <w:r>
        <w:rPr>
          <w:lang w:val="en-US"/>
        </w:rPr>
        <w:t>Elsie</w:t>
      </w:r>
      <w:r>
        <w:rPr>
          <w:lang w:val="en-US"/>
        </w:rPr>
        <w:tab/>
        <w:t>Don’t forget.(laughs)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(01:07:56:00)</w:t>
      </w:r>
    </w:p>
    <w:p w:rsidR="00513ADE" w:rsidRDefault="00513ADE" w:rsidP="00DE757B">
      <w:pPr>
        <w:tabs>
          <w:tab w:val="center" w:pos="4536"/>
        </w:tabs>
        <w:rPr>
          <w:lang w:val="en-US"/>
        </w:rPr>
      </w:pPr>
      <w:r>
        <w:rPr>
          <w:lang w:val="en-US"/>
        </w:rPr>
        <w:t>Scarlet</w:t>
      </w:r>
      <w:r>
        <w:rPr>
          <w:lang w:val="en-US"/>
        </w:rPr>
        <w:tab/>
        <w:t>Oh, please inform me on time. Let’s go</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(01:08:09:00)</w:t>
      </w:r>
    </w:p>
    <w:p w:rsidR="00513ADE" w:rsidRDefault="00513ADE" w:rsidP="00DE757B">
      <w:pPr>
        <w:tabs>
          <w:tab w:val="center" w:pos="4536"/>
        </w:tabs>
        <w:rPr>
          <w:lang w:val="en-US"/>
        </w:rPr>
      </w:pPr>
      <w:r>
        <w:rPr>
          <w:lang w:val="en-US"/>
        </w:rPr>
        <w:t>Monica</w:t>
      </w:r>
      <w:r>
        <w:rPr>
          <w:lang w:val="en-US"/>
        </w:rPr>
        <w:tab/>
        <w:t>Desmond</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(01:08:10:00)</w:t>
      </w:r>
    </w:p>
    <w:p w:rsidR="00513ADE" w:rsidRDefault="00513ADE" w:rsidP="00DE757B">
      <w:pPr>
        <w:tabs>
          <w:tab w:val="center" w:pos="4536"/>
        </w:tabs>
        <w:rPr>
          <w:lang w:val="en-US"/>
        </w:rPr>
      </w:pPr>
      <w:r>
        <w:rPr>
          <w:lang w:val="en-US"/>
        </w:rPr>
        <w:t>Philip</w:t>
      </w:r>
      <w:r>
        <w:rPr>
          <w:lang w:val="en-US"/>
        </w:rPr>
        <w:tab/>
        <w:t>Isn’t that Monica?</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(01:08:11:00)</w:t>
      </w:r>
    </w:p>
    <w:p w:rsidR="00513ADE" w:rsidRDefault="00513ADE" w:rsidP="00DE757B">
      <w:pPr>
        <w:tabs>
          <w:tab w:val="center" w:pos="4536"/>
        </w:tabs>
        <w:rPr>
          <w:lang w:val="en-US"/>
        </w:rPr>
      </w:pPr>
      <w:r>
        <w:rPr>
          <w:lang w:val="en-US"/>
        </w:rPr>
        <w:t>Desmond</w:t>
      </w:r>
      <w:r>
        <w:rPr>
          <w:lang w:val="en-US"/>
        </w:rPr>
        <w:tab/>
        <w:t>Yes, she is.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(01:08:12:00)</w:t>
      </w:r>
    </w:p>
    <w:p w:rsidR="00513ADE" w:rsidRDefault="00513ADE" w:rsidP="00DE757B">
      <w:pPr>
        <w:tabs>
          <w:tab w:val="center" w:pos="4536"/>
        </w:tabs>
        <w:rPr>
          <w:lang w:val="en-US"/>
        </w:rPr>
      </w:pPr>
      <w:r>
        <w:rPr>
          <w:lang w:val="en-US"/>
        </w:rPr>
        <w:t>Philip</w:t>
      </w:r>
      <w:r>
        <w:rPr>
          <w:lang w:val="en-US"/>
        </w:rPr>
        <w:tab/>
        <w:t>What does she want?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(01:08:14:00)</w:t>
      </w:r>
    </w:p>
    <w:p w:rsidR="00513ADE" w:rsidRDefault="00513ADE" w:rsidP="00DE757B">
      <w:pPr>
        <w:tabs>
          <w:tab w:val="center" w:pos="4536"/>
        </w:tabs>
        <w:rPr>
          <w:lang w:val="en-US"/>
        </w:rPr>
      </w:pPr>
      <w:r>
        <w:rPr>
          <w:lang w:val="en-US"/>
        </w:rPr>
        <w:t>Desmond</w:t>
      </w:r>
      <w:r>
        <w:rPr>
          <w:lang w:val="en-US"/>
        </w:rPr>
        <w:tab/>
        <w:t>That, we’re about to find out.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(01:08:16:00)</w:t>
      </w:r>
    </w:p>
    <w:p w:rsidR="00513ADE" w:rsidRDefault="00513ADE" w:rsidP="00DE757B">
      <w:pPr>
        <w:tabs>
          <w:tab w:val="center" w:pos="4536"/>
        </w:tabs>
        <w:rPr>
          <w:lang w:val="en-US"/>
        </w:rPr>
      </w:pPr>
      <w:r>
        <w:rPr>
          <w:lang w:val="en-US"/>
        </w:rPr>
        <w:t>Monica</w:t>
      </w:r>
      <w:r>
        <w:rPr>
          <w:lang w:val="en-US"/>
        </w:rPr>
        <w:tab/>
        <w:t>Hmn Desmond. Hello! Desmond I am very…very sorry. I…it was my entire fault, but I didn’t mean to…</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(01:08:26:00)</w:t>
      </w:r>
    </w:p>
    <w:p w:rsidR="00513ADE" w:rsidRDefault="00513ADE" w:rsidP="00DE757B">
      <w:pPr>
        <w:tabs>
          <w:tab w:val="center" w:pos="4536"/>
        </w:tabs>
        <w:rPr>
          <w:lang w:val="en-US"/>
        </w:rPr>
      </w:pPr>
      <w:r>
        <w:rPr>
          <w:lang w:val="en-US"/>
        </w:rPr>
        <w:t>Desmond</w:t>
      </w:r>
      <w:r>
        <w:rPr>
          <w:lang w:val="en-US"/>
        </w:rPr>
        <w:tab/>
        <w:t>…create a scene?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(01:08:27:00)</w:t>
      </w:r>
    </w:p>
    <w:p w:rsidR="00513ADE" w:rsidRDefault="00513ADE" w:rsidP="00DE757B">
      <w:pPr>
        <w:tabs>
          <w:tab w:val="center" w:pos="4536"/>
        </w:tabs>
        <w:rPr>
          <w:lang w:val="en-US"/>
        </w:rPr>
      </w:pPr>
      <w:r>
        <w:rPr>
          <w:lang w:val="en-US"/>
        </w:rPr>
        <w:t>Monica</w:t>
      </w:r>
      <w:r>
        <w:rPr>
          <w:lang w:val="en-US"/>
        </w:rPr>
        <w:tab/>
        <w:t>Yes, I only told him I wasn’t interested and he went crazy.</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(01:08:33:00)</w:t>
      </w:r>
    </w:p>
    <w:p w:rsidR="00513ADE" w:rsidRDefault="00513ADE" w:rsidP="00DE757B">
      <w:pPr>
        <w:tabs>
          <w:tab w:val="center" w:pos="4536"/>
        </w:tabs>
        <w:rPr>
          <w:lang w:val="en-US"/>
        </w:rPr>
      </w:pPr>
      <w:r>
        <w:rPr>
          <w:lang w:val="en-US"/>
        </w:rPr>
        <w:t>Desmond</w:t>
      </w:r>
      <w:r>
        <w:rPr>
          <w:lang w:val="en-US"/>
        </w:rPr>
        <w:tab/>
        <w:t>I never said it was your fault. It’s just that I can’t stand seeing a guy beat a woman.</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(01:08:38:00)</w:t>
      </w:r>
    </w:p>
    <w:p w:rsidR="00513ADE" w:rsidRDefault="00513ADE" w:rsidP="00DE757B">
      <w:pPr>
        <w:tabs>
          <w:tab w:val="center" w:pos="4536"/>
        </w:tabs>
        <w:rPr>
          <w:lang w:val="en-US"/>
        </w:rPr>
      </w:pPr>
      <w:r>
        <w:rPr>
          <w:lang w:val="en-US"/>
        </w:rPr>
        <w:t>Philip</w:t>
      </w:r>
      <w:r>
        <w:rPr>
          <w:lang w:val="en-US"/>
        </w:rPr>
        <w:tab/>
        <w:t>So now you’re the commander? And this is the result. My friend, mind your business.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(01:08:44:00)</w:t>
      </w:r>
    </w:p>
    <w:p w:rsidR="00513ADE" w:rsidRDefault="00513ADE" w:rsidP="00DE757B">
      <w:pPr>
        <w:tabs>
          <w:tab w:val="center" w:pos="4536"/>
        </w:tabs>
        <w:rPr>
          <w:lang w:val="en-US"/>
        </w:rPr>
      </w:pPr>
      <w:r>
        <w:rPr>
          <w:lang w:val="en-US"/>
        </w:rPr>
        <w:t>Monica</w:t>
      </w:r>
      <w:r>
        <w:rPr>
          <w:lang w:val="en-US"/>
        </w:rPr>
        <w:tab/>
        <w:t>(laughs), so Desmond like I said, I am very…very sorry from the bottom of my heart. If there’s anything I can do to help…</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(01:08:51:00)</w:t>
      </w:r>
    </w:p>
    <w:p w:rsidR="00513ADE" w:rsidRDefault="00513ADE" w:rsidP="00DE757B">
      <w:pPr>
        <w:tabs>
          <w:tab w:val="center" w:pos="4536"/>
        </w:tabs>
        <w:rPr>
          <w:lang w:val="en-US"/>
        </w:rPr>
      </w:pPr>
      <w:r>
        <w:rPr>
          <w:lang w:val="en-US"/>
        </w:rPr>
        <w:t>Desmond</w:t>
      </w:r>
      <w:r>
        <w:rPr>
          <w:lang w:val="en-US"/>
        </w:rPr>
        <w:tab/>
        <w:t>Don’t bother I’m fine…I’m fine. (reac)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(01:09:01:00)</w:t>
      </w:r>
    </w:p>
    <w:p w:rsidR="00513ADE" w:rsidRDefault="00513ADE" w:rsidP="00DE757B">
      <w:pPr>
        <w:tabs>
          <w:tab w:val="center" w:pos="4536"/>
        </w:tabs>
        <w:rPr>
          <w:lang w:val="en-US"/>
        </w:rPr>
      </w:pPr>
      <w:r>
        <w:rPr>
          <w:lang w:val="en-US"/>
        </w:rPr>
        <w:t>Monica</w:t>
      </w:r>
      <w:r>
        <w:rPr>
          <w:lang w:val="en-US"/>
        </w:rPr>
        <w:tab/>
        <w:t>Desmond, excuse me.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(01:09:12:00)</w:t>
      </w:r>
    </w:p>
    <w:p w:rsidR="00513ADE" w:rsidRDefault="00513ADE" w:rsidP="00DE757B">
      <w:pPr>
        <w:tabs>
          <w:tab w:val="center" w:pos="4536"/>
        </w:tabs>
        <w:rPr>
          <w:lang w:val="en-US"/>
        </w:rPr>
      </w:pPr>
      <w:r>
        <w:rPr>
          <w:lang w:val="en-US"/>
        </w:rPr>
        <w:t>Desmond</w:t>
      </w:r>
      <w:r>
        <w:rPr>
          <w:lang w:val="en-US"/>
        </w:rPr>
        <w:tab/>
        <w:t>(reac)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(01:06:20:00)</w:t>
      </w:r>
    </w:p>
    <w:p w:rsidR="00513ADE" w:rsidRDefault="00513ADE" w:rsidP="00DE757B">
      <w:pPr>
        <w:tabs>
          <w:tab w:val="center" w:pos="4536"/>
        </w:tabs>
        <w:rPr>
          <w:lang w:val="en-US"/>
        </w:rPr>
      </w:pPr>
      <w:r>
        <w:rPr>
          <w:lang w:val="en-US"/>
        </w:rPr>
        <w:t>Monica</w:t>
      </w:r>
      <w:r>
        <w:rPr>
          <w:lang w:val="en-US"/>
        </w:rPr>
        <w:tab/>
        <w:t>Call me.</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(01:09:31:00)</w:t>
      </w:r>
    </w:p>
    <w:p w:rsidR="00513ADE" w:rsidRDefault="00513ADE" w:rsidP="00DE757B">
      <w:pPr>
        <w:tabs>
          <w:tab w:val="center" w:pos="4536"/>
        </w:tabs>
        <w:rPr>
          <w:lang w:val="en-US"/>
        </w:rPr>
      </w:pPr>
      <w:r>
        <w:rPr>
          <w:lang w:val="en-US"/>
        </w:rPr>
        <w:t>Philip</w:t>
      </w:r>
      <w:r>
        <w:rPr>
          <w:lang w:val="en-US"/>
        </w:rPr>
        <w:tab/>
        <w:t>(laughs), so what would you do about the number?</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(01:09:33:00)</w:t>
      </w:r>
    </w:p>
    <w:p w:rsidR="00513ADE" w:rsidRDefault="00513ADE" w:rsidP="00DE757B">
      <w:pPr>
        <w:tabs>
          <w:tab w:val="center" w:pos="4536"/>
        </w:tabs>
        <w:rPr>
          <w:lang w:val="en-US"/>
        </w:rPr>
      </w:pPr>
      <w:r>
        <w:rPr>
          <w:lang w:val="en-US"/>
        </w:rPr>
        <w:t>Desmond</w:t>
      </w:r>
      <w:r>
        <w:rPr>
          <w:lang w:val="en-US"/>
        </w:rPr>
        <w:tab/>
        <w:t>Do I need to call it?</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(01:09:37:00)</w:t>
      </w:r>
    </w:p>
    <w:p w:rsidR="00513ADE" w:rsidRDefault="00513ADE" w:rsidP="00DE757B">
      <w:pPr>
        <w:tabs>
          <w:tab w:val="center" w:pos="4536"/>
        </w:tabs>
        <w:rPr>
          <w:lang w:val="en-US"/>
        </w:rPr>
      </w:pPr>
      <w:r>
        <w:rPr>
          <w:lang w:val="en-US"/>
        </w:rPr>
        <w:t>Philip</w:t>
      </w:r>
      <w:r>
        <w:rPr>
          <w:lang w:val="en-US"/>
        </w:rPr>
        <w:tab/>
        <w:t>Of course, considering the way she apologized. Won’t these guys harm us?</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(01:09:44:00)</w:t>
      </w:r>
    </w:p>
    <w:p w:rsidR="00513ADE" w:rsidRDefault="00513ADE" w:rsidP="00DE757B">
      <w:pPr>
        <w:tabs>
          <w:tab w:val="center" w:pos="4536"/>
        </w:tabs>
        <w:rPr>
          <w:lang w:val="en-US"/>
        </w:rPr>
      </w:pPr>
      <w:r>
        <w:rPr>
          <w:lang w:val="en-US"/>
        </w:rPr>
        <w:t>Desmond</w:t>
      </w:r>
      <w:r>
        <w:rPr>
          <w:lang w:val="en-US"/>
        </w:rPr>
        <w:tab/>
        <w:t>Don’t worry, let’s go.</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(01:09:56:00)</w:t>
      </w:r>
    </w:p>
    <w:p w:rsidR="00513ADE" w:rsidRDefault="00513ADE" w:rsidP="00DE757B">
      <w:pPr>
        <w:tabs>
          <w:tab w:val="center" w:pos="4536"/>
        </w:tabs>
        <w:rPr>
          <w:lang w:val="en-US"/>
        </w:rPr>
      </w:pPr>
      <w:r>
        <w:rPr>
          <w:lang w:val="en-US"/>
        </w:rPr>
        <w:t>Boy</w:t>
      </w:r>
      <w:r>
        <w:rPr>
          <w:lang w:val="en-US"/>
        </w:rPr>
        <w:tab/>
        <w:t>(reac)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(01:09:59:00)</w:t>
      </w:r>
    </w:p>
    <w:p w:rsidR="00513ADE" w:rsidRDefault="00513ADE" w:rsidP="00DE757B">
      <w:pPr>
        <w:tabs>
          <w:tab w:val="center" w:pos="4536"/>
        </w:tabs>
        <w:rPr>
          <w:lang w:val="en-US"/>
        </w:rPr>
      </w:pPr>
      <w:r>
        <w:rPr>
          <w:lang w:val="en-US"/>
        </w:rPr>
        <w:t>Philip</w:t>
      </w:r>
      <w:r>
        <w:rPr>
          <w:lang w:val="en-US"/>
        </w:rPr>
        <w:tab/>
        <w:t>Desmond…Desmond…Desmond.</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(01:10:05:00)</w:t>
      </w:r>
    </w:p>
    <w:p w:rsidR="00513ADE" w:rsidRDefault="00513ADE" w:rsidP="00DE757B">
      <w:pPr>
        <w:tabs>
          <w:tab w:val="center" w:pos="4536"/>
        </w:tabs>
        <w:rPr>
          <w:lang w:val="en-US"/>
        </w:rPr>
      </w:pPr>
      <w:r>
        <w:rPr>
          <w:lang w:val="en-US"/>
        </w:rPr>
        <w:t>Boy</w:t>
      </w:r>
      <w:r>
        <w:rPr>
          <w:lang w:val="en-US"/>
        </w:rPr>
        <w:tab/>
        <w:t>Desmond…Desmond.</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(01:10:08:00)</w:t>
      </w:r>
    </w:p>
    <w:p w:rsidR="00513ADE" w:rsidRDefault="00513ADE" w:rsidP="00DE757B">
      <w:pPr>
        <w:tabs>
          <w:tab w:val="center" w:pos="4536"/>
        </w:tabs>
        <w:rPr>
          <w:lang w:val="en-US"/>
        </w:rPr>
      </w:pPr>
      <w:r>
        <w:rPr>
          <w:lang w:val="en-US"/>
        </w:rPr>
        <w:t>Desmond</w:t>
      </w:r>
      <w:r>
        <w:rPr>
          <w:lang w:val="en-US"/>
        </w:rPr>
        <w:tab/>
        <w:t>You guys should get out of my way if you don’t want to get hurt. I give you guys only a count of five. Five…four…three…two.(reac)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(01:10:58:00)</w:t>
      </w:r>
    </w:p>
    <w:p w:rsidR="00513ADE" w:rsidRDefault="00513ADE" w:rsidP="00DE757B">
      <w:pPr>
        <w:tabs>
          <w:tab w:val="center" w:pos="4536"/>
        </w:tabs>
        <w:rPr>
          <w:lang w:val="en-US"/>
        </w:rPr>
      </w:pPr>
      <w:r>
        <w:rPr>
          <w:lang w:val="en-US"/>
        </w:rPr>
        <w:t>Boy</w:t>
      </w:r>
      <w:r>
        <w:rPr>
          <w:lang w:val="en-US"/>
        </w:rPr>
        <w:tab/>
        <w:t>(reac)</w:t>
      </w:r>
    </w:p>
    <w:p w:rsidR="00513ADE" w:rsidRDefault="00513ADE" w:rsidP="00DE757B">
      <w:pPr>
        <w:tabs>
          <w:tab w:val="center" w:pos="4536"/>
        </w:tabs>
        <w:rPr>
          <w:lang w:val="en-US"/>
        </w:rPr>
      </w:pPr>
    </w:p>
    <w:p w:rsidR="00513ADE" w:rsidRDefault="00513ADE" w:rsidP="00DE757B">
      <w:pPr>
        <w:tabs>
          <w:tab w:val="center" w:pos="4536"/>
        </w:tabs>
        <w:rPr>
          <w:lang w:val="en-US"/>
        </w:rPr>
      </w:pPr>
      <w:r>
        <w:rPr>
          <w:lang w:val="en-US"/>
        </w:rPr>
        <w:t>(01:11:02:00)</w:t>
      </w:r>
    </w:p>
    <w:p w:rsidR="00513ADE" w:rsidRDefault="00513ADE" w:rsidP="00DE757B">
      <w:pPr>
        <w:tabs>
          <w:tab w:val="center" w:pos="4536"/>
        </w:tabs>
        <w:rPr>
          <w:lang w:val="en-US"/>
        </w:rPr>
      </w:pPr>
      <w:r>
        <w:rPr>
          <w:lang w:val="en-US"/>
        </w:rPr>
        <w:t>Winnie</w:t>
      </w:r>
      <w:r>
        <w:rPr>
          <w:lang w:val="en-US"/>
        </w:rPr>
        <w:tab/>
        <w:t>But you’ve not eaten anything since morning.</w:t>
      </w:r>
    </w:p>
    <w:p w:rsidR="00513ADE" w:rsidRDefault="00513ADE" w:rsidP="00DE757B">
      <w:pPr>
        <w:tabs>
          <w:tab w:val="center" w:pos="4536"/>
        </w:tabs>
        <w:rPr>
          <w:lang w:val="en-US"/>
        </w:rPr>
      </w:pPr>
    </w:p>
    <w:p w:rsidR="00513ADE" w:rsidRDefault="00513ADE" w:rsidP="00866181">
      <w:pPr>
        <w:tabs>
          <w:tab w:val="center" w:pos="4536"/>
        </w:tabs>
        <w:rPr>
          <w:lang w:val="en-US"/>
        </w:rPr>
      </w:pPr>
      <w:r>
        <w:rPr>
          <w:lang w:val="en-US"/>
        </w:rPr>
        <w:t>(01:11:05:00)</w:t>
      </w:r>
    </w:p>
    <w:p w:rsidR="00513ADE" w:rsidRDefault="00513ADE" w:rsidP="00866181">
      <w:pPr>
        <w:tabs>
          <w:tab w:val="center" w:pos="4536"/>
        </w:tabs>
        <w:rPr>
          <w:lang w:val="en-US"/>
        </w:rPr>
      </w:pPr>
      <w:r>
        <w:rPr>
          <w:lang w:val="en-US"/>
        </w:rPr>
        <w:t>Monica</w:t>
      </w:r>
      <w:r>
        <w:rPr>
          <w:lang w:val="en-US"/>
        </w:rPr>
        <w:tab/>
        <w:t>Winnie you need to know that it’s getting into my head that he hasn’t called till now.</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(01:11:08:00)</w:t>
      </w:r>
    </w:p>
    <w:p w:rsidR="00513ADE" w:rsidRDefault="00513ADE" w:rsidP="00866181">
      <w:pPr>
        <w:tabs>
          <w:tab w:val="center" w:pos="4536"/>
        </w:tabs>
        <w:rPr>
          <w:lang w:val="en-US"/>
        </w:rPr>
      </w:pPr>
      <w:r>
        <w:rPr>
          <w:lang w:val="en-US"/>
        </w:rPr>
        <w:t>Students</w:t>
      </w:r>
      <w:r>
        <w:rPr>
          <w:lang w:val="en-US"/>
        </w:rPr>
        <w:tab/>
        <w:t>(laughs)</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(01:11:26:00)</w:t>
      </w:r>
    </w:p>
    <w:p w:rsidR="00513ADE" w:rsidRDefault="00513ADE" w:rsidP="00866181">
      <w:pPr>
        <w:tabs>
          <w:tab w:val="center" w:pos="4536"/>
        </w:tabs>
        <w:rPr>
          <w:lang w:val="en-US"/>
        </w:rPr>
      </w:pPr>
      <w:r>
        <w:rPr>
          <w:lang w:val="en-US"/>
        </w:rPr>
        <w:t>Monica</w:t>
      </w:r>
      <w:r>
        <w:rPr>
          <w:lang w:val="en-US"/>
        </w:rPr>
        <w:tab/>
        <w:t>What is it? The guy is seriously worried.</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(01:11:29:00)</w:t>
      </w:r>
    </w:p>
    <w:p w:rsidR="00513ADE" w:rsidRDefault="00513ADE" w:rsidP="00866181">
      <w:pPr>
        <w:tabs>
          <w:tab w:val="center" w:pos="4536"/>
        </w:tabs>
        <w:rPr>
          <w:lang w:val="en-US"/>
        </w:rPr>
      </w:pPr>
      <w:r>
        <w:rPr>
          <w:lang w:val="en-US"/>
        </w:rPr>
        <w:t>Winnie</w:t>
      </w:r>
      <w:r>
        <w:rPr>
          <w:lang w:val="en-US"/>
        </w:rPr>
        <w:tab/>
        <w:t>True, oh my God.</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(01:11:34:00)</w:t>
      </w:r>
    </w:p>
    <w:p w:rsidR="00513ADE" w:rsidRDefault="00513ADE" w:rsidP="00866181">
      <w:pPr>
        <w:tabs>
          <w:tab w:val="center" w:pos="4536"/>
        </w:tabs>
        <w:rPr>
          <w:lang w:val="en-US"/>
        </w:rPr>
      </w:pPr>
      <w:r>
        <w:rPr>
          <w:lang w:val="en-US"/>
        </w:rPr>
        <w:t>Monica</w:t>
      </w:r>
      <w:r>
        <w:rPr>
          <w:lang w:val="en-US"/>
        </w:rPr>
        <w:tab/>
        <w:t>Sorry, (laughs, reac)</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(01:11:44:00)</w:t>
      </w:r>
    </w:p>
    <w:p w:rsidR="00513ADE" w:rsidRDefault="00513ADE" w:rsidP="00866181">
      <w:pPr>
        <w:tabs>
          <w:tab w:val="center" w:pos="4536"/>
        </w:tabs>
        <w:rPr>
          <w:lang w:val="en-US"/>
        </w:rPr>
      </w:pPr>
      <w:r>
        <w:rPr>
          <w:lang w:val="en-US"/>
        </w:rPr>
        <w:t>Winnie</w:t>
      </w:r>
      <w:r>
        <w:rPr>
          <w:lang w:val="en-US"/>
        </w:rPr>
        <w:tab/>
        <w:t>At least, the whole school can breathe again.</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(01:11:47:00)</w:t>
      </w:r>
    </w:p>
    <w:p w:rsidR="00513ADE" w:rsidRDefault="00513ADE" w:rsidP="00866181">
      <w:pPr>
        <w:tabs>
          <w:tab w:val="center" w:pos="4536"/>
        </w:tabs>
        <w:rPr>
          <w:lang w:val="en-US"/>
        </w:rPr>
      </w:pPr>
      <w:r>
        <w:rPr>
          <w:lang w:val="en-US"/>
        </w:rPr>
        <w:t>Monica</w:t>
      </w:r>
      <w:r>
        <w:rPr>
          <w:lang w:val="en-US"/>
        </w:rPr>
        <w:tab/>
        <w:t>Oh my dear</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(01:11:48:00)</w:t>
      </w:r>
    </w:p>
    <w:p w:rsidR="00513ADE" w:rsidRDefault="00513ADE" w:rsidP="00866181">
      <w:pPr>
        <w:tabs>
          <w:tab w:val="center" w:pos="4536"/>
        </w:tabs>
        <w:rPr>
          <w:lang w:val="en-US"/>
        </w:rPr>
      </w:pPr>
      <w:r>
        <w:rPr>
          <w:lang w:val="en-US"/>
        </w:rPr>
        <w:t>Winnie</w:t>
      </w:r>
      <w:r>
        <w:rPr>
          <w:lang w:val="en-US"/>
        </w:rPr>
        <w:tab/>
        <w:t>I never knew Desmond was even a fighter.</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(01:11:50:00)</w:t>
      </w:r>
    </w:p>
    <w:p w:rsidR="00513ADE" w:rsidRDefault="00513ADE" w:rsidP="00866181">
      <w:pPr>
        <w:tabs>
          <w:tab w:val="center" w:pos="4536"/>
        </w:tabs>
        <w:rPr>
          <w:lang w:val="en-US"/>
        </w:rPr>
      </w:pPr>
      <w:r>
        <w:rPr>
          <w:lang w:val="en-US"/>
        </w:rPr>
        <w:t>Monica</w:t>
      </w:r>
      <w:r>
        <w:rPr>
          <w:lang w:val="en-US"/>
        </w:rPr>
        <w:tab/>
        <w:t>A karate kid you mean?</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(01:11:51:00)</w:t>
      </w:r>
    </w:p>
    <w:p w:rsidR="00513ADE" w:rsidRDefault="00513ADE" w:rsidP="00866181">
      <w:pPr>
        <w:tabs>
          <w:tab w:val="center" w:pos="4536"/>
        </w:tabs>
        <w:rPr>
          <w:lang w:val="en-US"/>
        </w:rPr>
      </w:pPr>
      <w:r>
        <w:rPr>
          <w:lang w:val="en-US"/>
        </w:rPr>
        <w:t>Winnie</w:t>
      </w:r>
      <w:r>
        <w:rPr>
          <w:lang w:val="en-US"/>
        </w:rPr>
        <w:tab/>
        <w:t>(laughs), and he’s full of talents</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(01:11:54:00)</w:t>
      </w:r>
    </w:p>
    <w:p w:rsidR="00513ADE" w:rsidRDefault="00513ADE" w:rsidP="00866181">
      <w:pPr>
        <w:tabs>
          <w:tab w:val="center" w:pos="4536"/>
        </w:tabs>
        <w:rPr>
          <w:lang w:val="en-US"/>
        </w:rPr>
      </w:pPr>
      <w:r>
        <w:rPr>
          <w:lang w:val="en-US"/>
        </w:rPr>
        <w:t>Monica</w:t>
      </w:r>
      <w:r>
        <w:rPr>
          <w:lang w:val="en-US"/>
        </w:rPr>
        <w:tab/>
        <w:t>You see, I mean that’s the kind of guy I want to be with.</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(01:11:58:00)</w:t>
      </w:r>
    </w:p>
    <w:p w:rsidR="00513ADE" w:rsidRDefault="00513ADE" w:rsidP="00866181">
      <w:pPr>
        <w:tabs>
          <w:tab w:val="center" w:pos="4536"/>
        </w:tabs>
        <w:rPr>
          <w:lang w:val="en-US"/>
        </w:rPr>
      </w:pPr>
      <w:r>
        <w:rPr>
          <w:lang w:val="en-US"/>
        </w:rPr>
        <w:t>Winnie</w:t>
      </w:r>
      <w:r>
        <w:rPr>
          <w:lang w:val="en-US"/>
        </w:rPr>
        <w:tab/>
        <w:t>You can say that again. (laughs)</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(01:11:59:00)</w:t>
      </w:r>
    </w:p>
    <w:p w:rsidR="00513ADE" w:rsidRDefault="00513ADE" w:rsidP="00866181">
      <w:pPr>
        <w:tabs>
          <w:tab w:val="center" w:pos="4536"/>
        </w:tabs>
        <w:rPr>
          <w:lang w:val="en-US"/>
        </w:rPr>
      </w:pPr>
      <w:r>
        <w:rPr>
          <w:lang w:val="en-US"/>
        </w:rPr>
        <w:t>Monica</w:t>
      </w:r>
      <w:r>
        <w:rPr>
          <w:lang w:val="en-US"/>
        </w:rPr>
        <w:tab/>
        <w:t>(laughs)</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(01:12:02:00)</w:t>
      </w:r>
    </w:p>
    <w:p w:rsidR="00513ADE" w:rsidRDefault="00513ADE" w:rsidP="00866181">
      <w:pPr>
        <w:tabs>
          <w:tab w:val="center" w:pos="4536"/>
        </w:tabs>
        <w:rPr>
          <w:lang w:val="en-US"/>
        </w:rPr>
      </w:pPr>
      <w:r>
        <w:rPr>
          <w:lang w:val="en-US"/>
        </w:rPr>
        <w:t>Sophie</w:t>
      </w:r>
      <w:r>
        <w:rPr>
          <w:lang w:val="en-US"/>
        </w:rPr>
        <w:tab/>
        <w:t>I think so, but I’m not really sure about that.</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(01:12:03:00)</w:t>
      </w:r>
    </w:p>
    <w:p w:rsidR="00513ADE" w:rsidRDefault="00513ADE" w:rsidP="00866181">
      <w:pPr>
        <w:tabs>
          <w:tab w:val="center" w:pos="4536"/>
        </w:tabs>
        <w:rPr>
          <w:lang w:val="en-US"/>
        </w:rPr>
      </w:pPr>
      <w:r>
        <w:rPr>
          <w:lang w:val="en-US"/>
        </w:rPr>
        <w:t>Desmond</w:t>
      </w:r>
      <w:r>
        <w:rPr>
          <w:lang w:val="en-US"/>
        </w:rPr>
        <w:tab/>
        <w:t>(reac)</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(01:12:05:00)</w:t>
      </w:r>
    </w:p>
    <w:p w:rsidR="00513ADE" w:rsidRDefault="00513ADE" w:rsidP="00866181">
      <w:pPr>
        <w:tabs>
          <w:tab w:val="center" w:pos="4536"/>
        </w:tabs>
        <w:rPr>
          <w:lang w:val="en-US"/>
        </w:rPr>
      </w:pPr>
      <w:r>
        <w:rPr>
          <w:lang w:val="en-US"/>
        </w:rPr>
        <w:t>Philip</w:t>
      </w:r>
      <w:r>
        <w:rPr>
          <w:lang w:val="en-US"/>
        </w:rPr>
        <w:tab/>
        <w:t>Oh, there you are. Hello Sophie, how are you doing?</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(01:12:10:00)</w:t>
      </w:r>
    </w:p>
    <w:p w:rsidR="00513ADE" w:rsidRDefault="00513ADE" w:rsidP="00866181">
      <w:pPr>
        <w:tabs>
          <w:tab w:val="center" w:pos="4536"/>
        </w:tabs>
        <w:rPr>
          <w:lang w:val="en-US"/>
        </w:rPr>
      </w:pPr>
      <w:r>
        <w:rPr>
          <w:lang w:val="en-US"/>
        </w:rPr>
        <w:t>Sophie</w:t>
      </w:r>
      <w:r>
        <w:rPr>
          <w:lang w:val="en-US"/>
        </w:rPr>
        <w:tab/>
        <w:t>Doing great. Desmond don’t forget those questions tomorrow. We’ll discuss it tomorrow’s meeting.</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(01:12:13:00)</w:t>
      </w:r>
    </w:p>
    <w:p w:rsidR="00513ADE" w:rsidRDefault="00513ADE" w:rsidP="00866181">
      <w:pPr>
        <w:tabs>
          <w:tab w:val="center" w:pos="4536"/>
        </w:tabs>
        <w:rPr>
          <w:lang w:val="en-US"/>
        </w:rPr>
      </w:pPr>
      <w:r>
        <w:rPr>
          <w:lang w:val="en-US"/>
        </w:rPr>
        <w:t>Desmond</w:t>
      </w:r>
      <w:r>
        <w:rPr>
          <w:lang w:val="en-US"/>
        </w:rPr>
        <w:tab/>
        <w:t>Alright ma.</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(01:12:16:00)</w:t>
      </w:r>
    </w:p>
    <w:p w:rsidR="00513ADE" w:rsidRDefault="00513ADE" w:rsidP="00866181">
      <w:pPr>
        <w:tabs>
          <w:tab w:val="center" w:pos="4536"/>
        </w:tabs>
        <w:rPr>
          <w:lang w:val="en-US"/>
        </w:rPr>
      </w:pPr>
      <w:r>
        <w:rPr>
          <w:lang w:val="en-US"/>
        </w:rPr>
        <w:t>Sophie</w:t>
      </w:r>
      <w:r>
        <w:rPr>
          <w:lang w:val="en-US"/>
        </w:rPr>
        <w:tab/>
        <w:t>I’ll leave you two to yourselves.</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(01:12:17:00)</w:t>
      </w:r>
    </w:p>
    <w:p w:rsidR="00513ADE" w:rsidRDefault="00513ADE" w:rsidP="00866181">
      <w:pPr>
        <w:tabs>
          <w:tab w:val="center" w:pos="4536"/>
        </w:tabs>
        <w:rPr>
          <w:lang w:val="en-US"/>
        </w:rPr>
      </w:pPr>
      <w:r>
        <w:rPr>
          <w:lang w:val="en-US"/>
        </w:rPr>
        <w:t>Desmond</w:t>
      </w:r>
      <w:r>
        <w:rPr>
          <w:lang w:val="en-US"/>
        </w:rPr>
        <w:tab/>
        <w:t>Ok.</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(01:12:17:00)</w:t>
      </w:r>
    </w:p>
    <w:p w:rsidR="00513ADE" w:rsidRDefault="00513ADE" w:rsidP="00866181">
      <w:pPr>
        <w:tabs>
          <w:tab w:val="center" w:pos="4536"/>
        </w:tabs>
        <w:rPr>
          <w:lang w:val="en-US"/>
        </w:rPr>
      </w:pPr>
      <w:r>
        <w:rPr>
          <w:lang w:val="en-US"/>
        </w:rPr>
        <w:t>Philip</w:t>
      </w:r>
      <w:r>
        <w:rPr>
          <w:lang w:val="en-US"/>
        </w:rPr>
        <w:tab/>
        <w:t>Alright, see you later. Mehn, you’re full of surprises, I didn’t even know you do all those stuffs. You were like, oh…oh.</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(01:12:24:00)</w:t>
      </w:r>
    </w:p>
    <w:p w:rsidR="00513ADE" w:rsidRDefault="00513ADE" w:rsidP="00866181">
      <w:pPr>
        <w:tabs>
          <w:tab w:val="center" w:pos="4536"/>
        </w:tabs>
        <w:rPr>
          <w:lang w:val="en-US"/>
        </w:rPr>
      </w:pPr>
      <w:r>
        <w:rPr>
          <w:lang w:val="en-US"/>
        </w:rPr>
        <w:t>Desmond</w:t>
      </w:r>
      <w:r>
        <w:rPr>
          <w:lang w:val="en-US"/>
        </w:rPr>
        <w:tab/>
        <w:t>(laughs), oh now I see why the whole students are staring at me.</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(01:12:29:00)</w:t>
      </w:r>
    </w:p>
    <w:p w:rsidR="00513ADE" w:rsidRDefault="00513ADE" w:rsidP="00866181">
      <w:pPr>
        <w:tabs>
          <w:tab w:val="center" w:pos="4536"/>
        </w:tabs>
        <w:rPr>
          <w:lang w:val="en-US"/>
        </w:rPr>
      </w:pPr>
      <w:r>
        <w:rPr>
          <w:lang w:val="en-US"/>
        </w:rPr>
        <w:t>Philip</w:t>
      </w:r>
      <w:r>
        <w:rPr>
          <w:lang w:val="en-US"/>
        </w:rPr>
        <w:tab/>
        <w:t>Of course, you’re totally amazing. You surprised me.</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(01:12:32:00)</w:t>
      </w:r>
    </w:p>
    <w:p w:rsidR="00513ADE" w:rsidRDefault="00513ADE" w:rsidP="00866181">
      <w:pPr>
        <w:tabs>
          <w:tab w:val="center" w:pos="4536"/>
        </w:tabs>
        <w:rPr>
          <w:lang w:val="en-US"/>
        </w:rPr>
      </w:pPr>
      <w:r>
        <w:rPr>
          <w:lang w:val="en-US"/>
        </w:rPr>
        <w:t>Desmond</w:t>
      </w:r>
      <w:r>
        <w:rPr>
          <w:lang w:val="en-US"/>
        </w:rPr>
        <w:tab/>
        <w:t>Surprised? How?</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(01:12:34:00)</w:t>
      </w:r>
    </w:p>
    <w:p w:rsidR="00513ADE" w:rsidRDefault="00513ADE" w:rsidP="00866181">
      <w:pPr>
        <w:tabs>
          <w:tab w:val="center" w:pos="4536"/>
        </w:tabs>
        <w:rPr>
          <w:lang w:val="en-US"/>
        </w:rPr>
      </w:pPr>
      <w:r>
        <w:rPr>
          <w:lang w:val="en-US"/>
        </w:rPr>
        <w:t>Philip</w:t>
      </w:r>
      <w:r>
        <w:rPr>
          <w:lang w:val="en-US"/>
        </w:rPr>
        <w:tab/>
        <w:t>Come on, what you did back there...you didn’t even flip the switch. You became a totally different person, like…mehn.</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(01:12:41:00)</w:t>
      </w:r>
    </w:p>
    <w:p w:rsidR="00513ADE" w:rsidRDefault="00513ADE" w:rsidP="00866181">
      <w:pPr>
        <w:tabs>
          <w:tab w:val="center" w:pos="4536"/>
        </w:tabs>
        <w:rPr>
          <w:lang w:val="en-US"/>
        </w:rPr>
      </w:pPr>
      <w:r>
        <w:rPr>
          <w:lang w:val="en-US"/>
        </w:rPr>
        <w:t>Desmond</w:t>
      </w:r>
      <w:r>
        <w:rPr>
          <w:lang w:val="en-US"/>
        </w:rPr>
        <w:tab/>
        <w:t>Then you filmed it? Now I’m pissed.</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(01:12:44:00)</w:t>
      </w:r>
    </w:p>
    <w:p w:rsidR="00513ADE" w:rsidRDefault="00513ADE" w:rsidP="00866181">
      <w:pPr>
        <w:tabs>
          <w:tab w:val="center" w:pos="4536"/>
        </w:tabs>
        <w:rPr>
          <w:lang w:val="en-US"/>
        </w:rPr>
      </w:pPr>
      <w:r>
        <w:rPr>
          <w:lang w:val="en-US"/>
        </w:rPr>
        <w:t>Philip</w:t>
      </w:r>
      <w:r>
        <w:rPr>
          <w:lang w:val="en-US"/>
        </w:rPr>
        <w:tab/>
        <w:t>Desmond, come on. What are you saying? About what?</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(01:12:47:00)</w:t>
      </w:r>
    </w:p>
    <w:p w:rsidR="00513ADE" w:rsidRDefault="00513ADE" w:rsidP="00866181">
      <w:pPr>
        <w:tabs>
          <w:tab w:val="center" w:pos="4536"/>
        </w:tabs>
        <w:rPr>
          <w:lang w:val="en-US"/>
        </w:rPr>
      </w:pPr>
      <w:r>
        <w:rPr>
          <w:lang w:val="en-US"/>
        </w:rPr>
        <w:t>Desmond</w:t>
      </w:r>
      <w:r>
        <w:rPr>
          <w:lang w:val="en-US"/>
        </w:rPr>
        <w:tab/>
        <w:t>The whole school, they’ll now know that I do karate.</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(01:12:50:00)</w:t>
      </w:r>
    </w:p>
    <w:p w:rsidR="00513ADE" w:rsidRDefault="00513ADE" w:rsidP="00866181">
      <w:pPr>
        <w:tabs>
          <w:tab w:val="center" w:pos="4536"/>
        </w:tabs>
        <w:rPr>
          <w:lang w:val="en-US"/>
        </w:rPr>
      </w:pPr>
      <w:r>
        <w:rPr>
          <w:lang w:val="en-US"/>
        </w:rPr>
        <w:t>Philip</w:t>
      </w:r>
      <w:r>
        <w:rPr>
          <w:lang w:val="en-US"/>
        </w:rPr>
        <w:tab/>
        <w:t>Come on, you should be happy about that. You just saved us from bondage.</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(01:12:54:00)</w:t>
      </w:r>
    </w:p>
    <w:p w:rsidR="00513ADE" w:rsidRDefault="00513ADE" w:rsidP="00866181">
      <w:pPr>
        <w:tabs>
          <w:tab w:val="center" w:pos="4536"/>
        </w:tabs>
        <w:rPr>
          <w:lang w:val="en-US"/>
        </w:rPr>
      </w:pPr>
      <w:r>
        <w:rPr>
          <w:lang w:val="en-US"/>
        </w:rPr>
        <w:t>Desmond</w:t>
      </w:r>
      <w:r>
        <w:rPr>
          <w:lang w:val="en-US"/>
        </w:rPr>
        <w:tab/>
        <w:t>How?</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(01:12:56:00)</w:t>
      </w:r>
    </w:p>
    <w:p w:rsidR="00513ADE" w:rsidRDefault="00513ADE" w:rsidP="00866181">
      <w:pPr>
        <w:tabs>
          <w:tab w:val="center" w:pos="4536"/>
        </w:tabs>
        <w:rPr>
          <w:lang w:val="en-US"/>
        </w:rPr>
      </w:pPr>
      <w:r>
        <w:rPr>
          <w:lang w:val="en-US"/>
        </w:rPr>
        <w:t>Philip</w:t>
      </w:r>
      <w:r>
        <w:rPr>
          <w:lang w:val="en-US"/>
        </w:rPr>
        <w:tab/>
        <w:t>(reac), before now the entire school was scared of those boys. But now we are free, we can breathe.</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(01:13:02:00)</w:t>
      </w:r>
    </w:p>
    <w:p w:rsidR="00513ADE" w:rsidRDefault="00513ADE" w:rsidP="00866181">
      <w:pPr>
        <w:tabs>
          <w:tab w:val="center" w:pos="4536"/>
        </w:tabs>
        <w:rPr>
          <w:lang w:val="en-US"/>
        </w:rPr>
      </w:pPr>
      <w:r>
        <w:rPr>
          <w:lang w:val="en-US"/>
        </w:rPr>
        <w:t>Desmond</w:t>
      </w:r>
      <w:r>
        <w:rPr>
          <w:lang w:val="en-US"/>
        </w:rPr>
        <w:tab/>
        <w:t>I hate you man. Come on, let’s get out of here.</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(01:13:04:00)</w:t>
      </w:r>
    </w:p>
    <w:p w:rsidR="00513ADE" w:rsidRDefault="00513ADE" w:rsidP="00866181">
      <w:pPr>
        <w:tabs>
          <w:tab w:val="center" w:pos="4536"/>
        </w:tabs>
        <w:rPr>
          <w:lang w:val="en-US"/>
        </w:rPr>
      </w:pPr>
      <w:r>
        <w:rPr>
          <w:lang w:val="en-US"/>
        </w:rPr>
        <w:t>Philip</w:t>
      </w:r>
      <w:r>
        <w:rPr>
          <w:lang w:val="en-US"/>
        </w:rPr>
        <w:tab/>
        <w:t>(laughs), I’m just happy to be your friend.</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(01:13:19:00)</w:t>
      </w:r>
    </w:p>
    <w:p w:rsidR="00513ADE" w:rsidRDefault="00513ADE" w:rsidP="00866181">
      <w:pPr>
        <w:tabs>
          <w:tab w:val="center" w:pos="4536"/>
        </w:tabs>
        <w:rPr>
          <w:lang w:val="en-US"/>
        </w:rPr>
      </w:pPr>
      <w:r>
        <w:rPr>
          <w:lang w:val="en-US"/>
        </w:rPr>
        <w:t>Monica</w:t>
      </w:r>
      <w:r>
        <w:rPr>
          <w:lang w:val="en-US"/>
        </w:rPr>
        <w:tab/>
        <w:t>He’s not here.</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(01:13:23:00)</w:t>
      </w:r>
    </w:p>
    <w:p w:rsidR="00513ADE" w:rsidRDefault="00513ADE" w:rsidP="00866181">
      <w:pPr>
        <w:tabs>
          <w:tab w:val="center" w:pos="4536"/>
        </w:tabs>
        <w:rPr>
          <w:lang w:val="en-US"/>
        </w:rPr>
      </w:pPr>
      <w:r>
        <w:rPr>
          <w:lang w:val="en-US"/>
        </w:rPr>
        <w:t>Winnie</w:t>
      </w:r>
      <w:r>
        <w:rPr>
          <w:lang w:val="en-US"/>
        </w:rPr>
        <w:tab/>
        <w:t>I said it, you’ll hardly find him playing around. But I’m sure he might be somewhere studying.</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(01:13:26:00)</w:t>
      </w:r>
    </w:p>
    <w:p w:rsidR="00513ADE" w:rsidRDefault="00513ADE" w:rsidP="00866181">
      <w:pPr>
        <w:tabs>
          <w:tab w:val="center" w:pos="4536"/>
        </w:tabs>
        <w:rPr>
          <w:lang w:val="en-US"/>
        </w:rPr>
      </w:pPr>
      <w:r>
        <w:rPr>
          <w:lang w:val="en-US"/>
        </w:rPr>
        <w:t>Tricia</w:t>
      </w:r>
      <w:r>
        <w:rPr>
          <w:lang w:val="en-US"/>
        </w:rPr>
        <w:tab/>
        <w:t>That guy must be a book ram.</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(01:13:28:00)</w:t>
      </w:r>
    </w:p>
    <w:p w:rsidR="00513ADE" w:rsidRDefault="00513ADE" w:rsidP="00866181">
      <w:pPr>
        <w:tabs>
          <w:tab w:val="center" w:pos="4536"/>
        </w:tabs>
        <w:rPr>
          <w:lang w:val="en-US"/>
        </w:rPr>
      </w:pPr>
      <w:r>
        <w:rPr>
          <w:lang w:val="en-US"/>
        </w:rPr>
        <w:t>Monica</w:t>
      </w:r>
      <w:r>
        <w:rPr>
          <w:lang w:val="en-US"/>
        </w:rPr>
        <w:tab/>
        <w:t>And you know I heard he’s the best science student we have in this school</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(01:13:31:00)</w:t>
      </w:r>
    </w:p>
    <w:p w:rsidR="00513ADE" w:rsidRDefault="00513ADE" w:rsidP="00866181">
      <w:pPr>
        <w:tabs>
          <w:tab w:val="center" w:pos="4536"/>
        </w:tabs>
        <w:rPr>
          <w:lang w:val="en-US"/>
        </w:rPr>
      </w:pPr>
      <w:r>
        <w:rPr>
          <w:lang w:val="en-US"/>
        </w:rPr>
        <w:t>Tricia</w:t>
      </w:r>
      <w:r>
        <w:rPr>
          <w:lang w:val="en-US"/>
        </w:rPr>
        <w:tab/>
        <w:t>(reac)</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(01:13:32:00)</w:t>
      </w:r>
    </w:p>
    <w:p w:rsidR="00513ADE" w:rsidRDefault="00513ADE" w:rsidP="00866181">
      <w:pPr>
        <w:tabs>
          <w:tab w:val="center" w:pos="4536"/>
        </w:tabs>
        <w:rPr>
          <w:lang w:val="en-US"/>
        </w:rPr>
      </w:pPr>
      <w:r>
        <w:rPr>
          <w:lang w:val="en-US"/>
        </w:rPr>
        <w:t>Monica</w:t>
      </w:r>
      <w:r>
        <w:rPr>
          <w:lang w:val="en-US"/>
        </w:rPr>
        <w:tab/>
        <w:t>Yeah.</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(01:13:33:00)</w:t>
      </w:r>
    </w:p>
    <w:p w:rsidR="00513ADE" w:rsidRDefault="00513ADE" w:rsidP="00866181">
      <w:pPr>
        <w:tabs>
          <w:tab w:val="center" w:pos="4536"/>
        </w:tabs>
        <w:rPr>
          <w:lang w:val="en-US"/>
        </w:rPr>
      </w:pPr>
      <w:r>
        <w:rPr>
          <w:lang w:val="en-US"/>
        </w:rPr>
        <w:t>Winnie</w:t>
      </w:r>
      <w:r>
        <w:rPr>
          <w:lang w:val="en-US"/>
        </w:rPr>
        <w:tab/>
        <w:t>Just wait for a minuit.</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(01:13:35:00)</w:t>
      </w:r>
    </w:p>
    <w:p w:rsidR="00513ADE" w:rsidRDefault="00513ADE" w:rsidP="00866181">
      <w:pPr>
        <w:tabs>
          <w:tab w:val="center" w:pos="4536"/>
        </w:tabs>
        <w:rPr>
          <w:lang w:val="en-US"/>
        </w:rPr>
      </w:pPr>
      <w:r>
        <w:rPr>
          <w:lang w:val="en-US"/>
        </w:rPr>
        <w:t>Monica</w:t>
      </w:r>
      <w:r>
        <w:rPr>
          <w:lang w:val="en-US"/>
        </w:rPr>
        <w:tab/>
        <w:t>(reac)</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(01:13:42:00)</w:t>
      </w:r>
    </w:p>
    <w:p w:rsidR="00513ADE" w:rsidRDefault="00513ADE" w:rsidP="00866181">
      <w:pPr>
        <w:tabs>
          <w:tab w:val="center" w:pos="4536"/>
        </w:tabs>
        <w:rPr>
          <w:lang w:val="en-US"/>
        </w:rPr>
      </w:pPr>
      <w:r>
        <w:rPr>
          <w:lang w:val="en-US"/>
        </w:rPr>
        <w:t>Winnie</w:t>
      </w:r>
      <w:r>
        <w:rPr>
          <w:lang w:val="en-US"/>
        </w:rPr>
        <w:tab/>
        <w:t>What? (reac), isn’t that Sophie? And what is she doing with Desmond?</w:t>
      </w:r>
    </w:p>
    <w:p w:rsidR="00513ADE" w:rsidRDefault="00513ADE" w:rsidP="00866181">
      <w:pPr>
        <w:tabs>
          <w:tab w:val="center" w:pos="4536"/>
        </w:tabs>
        <w:rPr>
          <w:lang w:val="en-US"/>
        </w:rPr>
      </w:pPr>
    </w:p>
    <w:p w:rsidR="00513ADE" w:rsidRDefault="00513ADE" w:rsidP="00866181">
      <w:pPr>
        <w:tabs>
          <w:tab w:val="center" w:pos="4536"/>
        </w:tabs>
        <w:rPr>
          <w:lang w:val="en-US"/>
        </w:rPr>
      </w:pPr>
      <w:r>
        <w:rPr>
          <w:lang w:val="en-US"/>
        </w:rPr>
        <w:t>(01:13:56:00)</w:t>
      </w:r>
    </w:p>
    <w:p w:rsidR="00513ADE" w:rsidRDefault="00513ADE" w:rsidP="00866181">
      <w:pPr>
        <w:tabs>
          <w:tab w:val="center" w:pos="4536"/>
        </w:tabs>
        <w:rPr>
          <w:lang w:val="en-US"/>
        </w:rPr>
      </w:pPr>
      <w:r>
        <w:rPr>
          <w:lang w:val="en-US"/>
        </w:rPr>
        <w:t>Monica</w:t>
      </w:r>
      <w:r>
        <w:rPr>
          <w:lang w:val="en-US"/>
        </w:rPr>
        <w:tab/>
        <w:t>Yes, that’s…that’s Sophie. What would she possibly be doing with Desmond?</w:t>
      </w:r>
    </w:p>
    <w:p w:rsidR="00513ADE" w:rsidRDefault="00513ADE" w:rsidP="00866181">
      <w:pPr>
        <w:tabs>
          <w:tab w:val="center" w:pos="4536"/>
        </w:tabs>
        <w:rPr>
          <w:lang w:val="en-US"/>
        </w:rPr>
      </w:pPr>
    </w:p>
    <w:p w:rsidR="00513ADE" w:rsidRDefault="00513ADE" w:rsidP="008F6D62">
      <w:pPr>
        <w:tabs>
          <w:tab w:val="center" w:pos="4536"/>
        </w:tabs>
        <w:rPr>
          <w:lang w:val="en-US"/>
        </w:rPr>
      </w:pPr>
      <w:r>
        <w:rPr>
          <w:lang w:val="en-US"/>
        </w:rPr>
        <w:t>(01:14:00:00)</w:t>
      </w:r>
    </w:p>
    <w:p w:rsidR="00513ADE" w:rsidRDefault="00513ADE" w:rsidP="008F6D62">
      <w:pPr>
        <w:tabs>
          <w:tab w:val="center" w:pos="4536"/>
        </w:tabs>
        <w:rPr>
          <w:lang w:val="en-US"/>
        </w:rPr>
      </w:pPr>
      <w:r>
        <w:rPr>
          <w:lang w:val="en-US"/>
        </w:rPr>
        <w:t>Sophie</w:t>
      </w:r>
      <w:r>
        <w:rPr>
          <w:lang w:val="en-US"/>
        </w:rPr>
        <w:tab/>
        <w:t>It’s simple, there are three methods of solving the quadratic equation.</w:t>
      </w:r>
    </w:p>
    <w:p w:rsidR="00513ADE" w:rsidRDefault="00513ADE" w:rsidP="008F6D62">
      <w:pPr>
        <w:tabs>
          <w:tab w:val="center" w:pos="4536"/>
        </w:tabs>
        <w:rPr>
          <w:lang w:val="en-US"/>
        </w:rPr>
      </w:pPr>
    </w:p>
    <w:p w:rsidR="00513ADE" w:rsidRDefault="00513ADE" w:rsidP="008F6D62">
      <w:pPr>
        <w:tabs>
          <w:tab w:val="center" w:pos="4536"/>
        </w:tabs>
        <w:rPr>
          <w:lang w:val="en-US"/>
        </w:rPr>
      </w:pPr>
      <w:r>
        <w:rPr>
          <w:lang w:val="en-US"/>
        </w:rPr>
        <w:t>(01:14:03:00)</w:t>
      </w:r>
    </w:p>
    <w:p w:rsidR="00513ADE" w:rsidRDefault="00513ADE" w:rsidP="008F6D62">
      <w:pPr>
        <w:tabs>
          <w:tab w:val="center" w:pos="4536"/>
        </w:tabs>
        <w:rPr>
          <w:lang w:val="en-US"/>
        </w:rPr>
      </w:pPr>
      <w:r>
        <w:rPr>
          <w:lang w:val="en-US"/>
        </w:rPr>
        <w:t>Desmond</w:t>
      </w:r>
      <w:r>
        <w:rPr>
          <w:lang w:val="en-US"/>
        </w:rPr>
        <w:tab/>
        <w:t>Yeah…</w:t>
      </w:r>
    </w:p>
    <w:p w:rsidR="00513ADE" w:rsidRDefault="00513ADE" w:rsidP="008F6D62">
      <w:pPr>
        <w:tabs>
          <w:tab w:val="center" w:pos="4536"/>
        </w:tabs>
        <w:rPr>
          <w:lang w:val="en-US"/>
        </w:rPr>
      </w:pPr>
    </w:p>
    <w:p w:rsidR="00513ADE" w:rsidRDefault="00513ADE" w:rsidP="008F6D62">
      <w:pPr>
        <w:tabs>
          <w:tab w:val="center" w:pos="4536"/>
        </w:tabs>
        <w:rPr>
          <w:lang w:val="en-US"/>
        </w:rPr>
      </w:pPr>
      <w:r>
        <w:rPr>
          <w:lang w:val="en-US"/>
        </w:rPr>
        <w:t>(01:14:04:00)</w:t>
      </w:r>
    </w:p>
    <w:p w:rsidR="00513ADE" w:rsidRDefault="00513ADE" w:rsidP="008F6D62">
      <w:pPr>
        <w:tabs>
          <w:tab w:val="center" w:pos="4536"/>
        </w:tabs>
        <w:rPr>
          <w:lang w:val="en-US"/>
        </w:rPr>
      </w:pPr>
      <w:r>
        <w:rPr>
          <w:lang w:val="en-US"/>
        </w:rPr>
        <w:t>Tricia</w:t>
      </w:r>
      <w:r>
        <w:rPr>
          <w:lang w:val="en-US"/>
        </w:rPr>
        <w:tab/>
        <w:t>And they’re looking so happy. She’s even smiling.</w:t>
      </w:r>
    </w:p>
    <w:p w:rsidR="00513ADE" w:rsidRDefault="00513ADE" w:rsidP="008F6D62">
      <w:pPr>
        <w:tabs>
          <w:tab w:val="center" w:pos="4536"/>
        </w:tabs>
        <w:rPr>
          <w:lang w:val="en-US"/>
        </w:rPr>
      </w:pPr>
    </w:p>
    <w:p w:rsidR="00513ADE" w:rsidRDefault="00513ADE" w:rsidP="008F6D62">
      <w:pPr>
        <w:tabs>
          <w:tab w:val="center" w:pos="4536"/>
        </w:tabs>
        <w:rPr>
          <w:lang w:val="en-US"/>
        </w:rPr>
      </w:pPr>
      <w:r>
        <w:rPr>
          <w:lang w:val="en-US"/>
        </w:rPr>
        <w:t>(01:14:07:00)</w:t>
      </w:r>
    </w:p>
    <w:p w:rsidR="00513ADE" w:rsidRDefault="00513ADE" w:rsidP="008F6D62">
      <w:pPr>
        <w:tabs>
          <w:tab w:val="center" w:pos="4536"/>
        </w:tabs>
        <w:rPr>
          <w:lang w:val="en-US"/>
        </w:rPr>
      </w:pPr>
      <w:r>
        <w:rPr>
          <w:lang w:val="en-US"/>
        </w:rPr>
        <w:t>Monica</w:t>
      </w:r>
      <w:r>
        <w:rPr>
          <w:lang w:val="en-US"/>
        </w:rPr>
        <w:tab/>
        <w:t>(reac)</w:t>
      </w:r>
    </w:p>
    <w:p w:rsidR="00513ADE" w:rsidRDefault="00513ADE" w:rsidP="008F6D62">
      <w:pPr>
        <w:tabs>
          <w:tab w:val="center" w:pos="4536"/>
        </w:tabs>
        <w:rPr>
          <w:lang w:val="en-US"/>
        </w:rPr>
      </w:pPr>
    </w:p>
    <w:p w:rsidR="00513ADE" w:rsidRDefault="00513ADE" w:rsidP="008F6D62">
      <w:pPr>
        <w:tabs>
          <w:tab w:val="center" w:pos="4536"/>
        </w:tabs>
        <w:rPr>
          <w:lang w:val="en-US"/>
        </w:rPr>
      </w:pPr>
      <w:r>
        <w:rPr>
          <w:lang w:val="en-US"/>
        </w:rPr>
        <w:t>(01:14:09:00)</w:t>
      </w:r>
    </w:p>
    <w:p w:rsidR="00513ADE" w:rsidRDefault="00513ADE" w:rsidP="008F6D62">
      <w:pPr>
        <w:tabs>
          <w:tab w:val="center" w:pos="4536"/>
        </w:tabs>
        <w:rPr>
          <w:lang w:val="en-US"/>
        </w:rPr>
      </w:pPr>
      <w:r>
        <w:rPr>
          <w:lang w:val="en-US"/>
        </w:rPr>
        <w:t>Winnie</w:t>
      </w:r>
      <w:r>
        <w:rPr>
          <w:lang w:val="en-US"/>
        </w:rPr>
        <w:tab/>
        <w:t>Monica!</w:t>
      </w:r>
    </w:p>
    <w:p w:rsidR="00513ADE" w:rsidRDefault="00513ADE" w:rsidP="008F6D62">
      <w:pPr>
        <w:tabs>
          <w:tab w:val="center" w:pos="4536"/>
        </w:tabs>
        <w:rPr>
          <w:lang w:val="en-US"/>
        </w:rPr>
      </w:pPr>
    </w:p>
    <w:p w:rsidR="00513ADE" w:rsidRDefault="00513ADE" w:rsidP="008F6D62">
      <w:pPr>
        <w:tabs>
          <w:tab w:val="center" w:pos="4536"/>
        </w:tabs>
        <w:rPr>
          <w:lang w:val="en-US"/>
        </w:rPr>
      </w:pPr>
      <w:r>
        <w:rPr>
          <w:lang w:val="en-US"/>
        </w:rPr>
        <w:t>(01:14:09:00)</w:t>
      </w:r>
    </w:p>
    <w:p w:rsidR="00513ADE" w:rsidRDefault="00513ADE" w:rsidP="008F6D62">
      <w:pPr>
        <w:tabs>
          <w:tab w:val="center" w:pos="4536"/>
        </w:tabs>
        <w:rPr>
          <w:lang w:val="en-US"/>
        </w:rPr>
      </w:pPr>
      <w:r>
        <w:rPr>
          <w:lang w:val="en-US"/>
        </w:rPr>
        <w:t>Tricia</w:t>
      </w:r>
      <w:r>
        <w:rPr>
          <w:lang w:val="en-US"/>
        </w:rPr>
        <w:tab/>
        <w:t>Monica!</w:t>
      </w:r>
    </w:p>
    <w:p w:rsidR="00513ADE" w:rsidRDefault="00513ADE" w:rsidP="008F6D62">
      <w:pPr>
        <w:tabs>
          <w:tab w:val="center" w:pos="4536"/>
        </w:tabs>
        <w:rPr>
          <w:lang w:val="en-US"/>
        </w:rPr>
      </w:pPr>
    </w:p>
    <w:p w:rsidR="00513ADE" w:rsidRDefault="00513ADE" w:rsidP="008F6D62">
      <w:pPr>
        <w:tabs>
          <w:tab w:val="center" w:pos="4536"/>
        </w:tabs>
        <w:rPr>
          <w:lang w:val="en-US"/>
        </w:rPr>
      </w:pPr>
      <w:r>
        <w:rPr>
          <w:lang w:val="en-US"/>
        </w:rPr>
        <w:t>(01:14:14:00)</w:t>
      </w:r>
    </w:p>
    <w:p w:rsidR="00513ADE" w:rsidRDefault="00513ADE" w:rsidP="008F6D62">
      <w:pPr>
        <w:tabs>
          <w:tab w:val="center" w:pos="4536"/>
        </w:tabs>
        <w:rPr>
          <w:lang w:val="en-US"/>
        </w:rPr>
      </w:pPr>
      <w:r>
        <w:rPr>
          <w:lang w:val="en-US"/>
        </w:rPr>
        <w:t>Desmond</w:t>
      </w:r>
      <w:r>
        <w:rPr>
          <w:lang w:val="en-US"/>
        </w:rPr>
        <w:tab/>
        <w:t>…completing the square method and the almighty formula.</w:t>
      </w:r>
    </w:p>
    <w:p w:rsidR="00513ADE" w:rsidRDefault="00513ADE" w:rsidP="008F6D62">
      <w:pPr>
        <w:tabs>
          <w:tab w:val="center" w:pos="4536"/>
        </w:tabs>
        <w:rPr>
          <w:lang w:val="en-US"/>
        </w:rPr>
      </w:pPr>
    </w:p>
    <w:p w:rsidR="00513ADE" w:rsidRDefault="00513ADE" w:rsidP="008F6D62">
      <w:pPr>
        <w:tabs>
          <w:tab w:val="center" w:pos="4536"/>
        </w:tabs>
        <w:rPr>
          <w:lang w:val="en-US"/>
        </w:rPr>
      </w:pPr>
      <w:r>
        <w:rPr>
          <w:lang w:val="en-US"/>
        </w:rPr>
        <w:t>(01:14:16:00)</w:t>
      </w:r>
    </w:p>
    <w:p w:rsidR="00513ADE" w:rsidRDefault="00513ADE" w:rsidP="008F6D62">
      <w:pPr>
        <w:tabs>
          <w:tab w:val="center" w:pos="4536"/>
        </w:tabs>
        <w:rPr>
          <w:lang w:val="en-US"/>
        </w:rPr>
      </w:pPr>
      <w:r>
        <w:rPr>
          <w:lang w:val="en-US"/>
        </w:rPr>
        <w:t>Sophie</w:t>
      </w:r>
      <w:r>
        <w:rPr>
          <w:lang w:val="en-US"/>
        </w:rPr>
        <w:tab/>
        <w:t xml:space="preserve">Almighty formula? Is that what it’s called? It’s actually called the general formula, which is: x is equal to minus b plus the square root of b square minus 4ac all over 2a. </w:t>
      </w:r>
    </w:p>
    <w:p w:rsidR="00513ADE" w:rsidRDefault="00513ADE" w:rsidP="008F6D62">
      <w:pPr>
        <w:tabs>
          <w:tab w:val="center" w:pos="4536"/>
        </w:tabs>
        <w:rPr>
          <w:lang w:val="en-US"/>
        </w:rPr>
      </w:pPr>
    </w:p>
    <w:p w:rsidR="00513ADE" w:rsidRDefault="00513ADE" w:rsidP="008F6D62">
      <w:pPr>
        <w:tabs>
          <w:tab w:val="center" w:pos="4536"/>
        </w:tabs>
        <w:rPr>
          <w:lang w:val="en-US"/>
        </w:rPr>
      </w:pPr>
      <w:r>
        <w:rPr>
          <w:lang w:val="en-US"/>
        </w:rPr>
        <w:t>(01:14:27:00)</w:t>
      </w:r>
    </w:p>
    <w:p w:rsidR="00513ADE" w:rsidRDefault="00513ADE" w:rsidP="008F6D62">
      <w:pPr>
        <w:tabs>
          <w:tab w:val="center" w:pos="4536"/>
        </w:tabs>
        <w:rPr>
          <w:lang w:val="en-US"/>
        </w:rPr>
      </w:pPr>
      <w:r>
        <w:rPr>
          <w:lang w:val="en-US"/>
        </w:rPr>
        <w:t>Desmond</w:t>
      </w:r>
      <w:r>
        <w:rPr>
          <w:lang w:val="en-US"/>
        </w:rPr>
        <w:tab/>
        <w:t>That was brilliant. You see, I’ve never seen a girl quite as brilliant as you.</w:t>
      </w:r>
    </w:p>
    <w:p w:rsidR="00513ADE" w:rsidRDefault="00513ADE" w:rsidP="008F6D62">
      <w:pPr>
        <w:tabs>
          <w:tab w:val="center" w:pos="4536"/>
        </w:tabs>
        <w:rPr>
          <w:lang w:val="en-US"/>
        </w:rPr>
      </w:pPr>
    </w:p>
    <w:p w:rsidR="00513ADE" w:rsidRDefault="00513ADE" w:rsidP="008F6D62">
      <w:pPr>
        <w:tabs>
          <w:tab w:val="center" w:pos="4536"/>
        </w:tabs>
        <w:rPr>
          <w:lang w:val="en-US"/>
        </w:rPr>
      </w:pPr>
      <w:r>
        <w:rPr>
          <w:lang w:val="en-US"/>
        </w:rPr>
        <w:t>(01:14:32:00)</w:t>
      </w:r>
    </w:p>
    <w:p w:rsidR="00513ADE" w:rsidRDefault="00513ADE" w:rsidP="008F6D62">
      <w:pPr>
        <w:tabs>
          <w:tab w:val="center" w:pos="4536"/>
        </w:tabs>
        <w:rPr>
          <w:lang w:val="en-US"/>
        </w:rPr>
      </w:pPr>
      <w:r>
        <w:rPr>
          <w:lang w:val="en-US"/>
        </w:rPr>
        <w:t>Sophie</w:t>
      </w:r>
      <w:r>
        <w:rPr>
          <w:lang w:val="en-US"/>
        </w:rPr>
        <w:tab/>
        <w:t>Stop flattering me.</w:t>
      </w:r>
    </w:p>
    <w:p w:rsidR="00513ADE" w:rsidRDefault="00513ADE" w:rsidP="008F6D62">
      <w:pPr>
        <w:tabs>
          <w:tab w:val="center" w:pos="4536"/>
        </w:tabs>
        <w:rPr>
          <w:lang w:val="en-US"/>
        </w:rPr>
      </w:pPr>
    </w:p>
    <w:p w:rsidR="00513ADE" w:rsidRDefault="00513ADE" w:rsidP="008F6D62">
      <w:pPr>
        <w:tabs>
          <w:tab w:val="center" w:pos="4536"/>
        </w:tabs>
        <w:rPr>
          <w:lang w:val="en-US"/>
        </w:rPr>
      </w:pPr>
      <w:r>
        <w:rPr>
          <w:lang w:val="en-US"/>
        </w:rPr>
        <w:t>(01:14:34:00)</w:t>
      </w:r>
    </w:p>
    <w:p w:rsidR="00513ADE" w:rsidRDefault="00513ADE" w:rsidP="008F6D62">
      <w:pPr>
        <w:tabs>
          <w:tab w:val="center" w:pos="4536"/>
        </w:tabs>
        <w:rPr>
          <w:lang w:val="en-US"/>
        </w:rPr>
      </w:pPr>
      <w:r>
        <w:rPr>
          <w:lang w:val="en-US"/>
        </w:rPr>
        <w:t>Desmond</w:t>
      </w:r>
      <w:r>
        <w:rPr>
          <w:lang w:val="en-US"/>
        </w:rPr>
        <w:tab/>
        <w:t>Seriously.</w:t>
      </w:r>
    </w:p>
    <w:p w:rsidR="00513ADE" w:rsidRDefault="00513ADE" w:rsidP="008F6D62">
      <w:pPr>
        <w:tabs>
          <w:tab w:val="center" w:pos="4536"/>
        </w:tabs>
        <w:rPr>
          <w:lang w:val="en-US"/>
        </w:rPr>
      </w:pPr>
    </w:p>
    <w:p w:rsidR="00513ADE" w:rsidRDefault="00513ADE" w:rsidP="008F6D62">
      <w:pPr>
        <w:tabs>
          <w:tab w:val="center" w:pos="4536"/>
        </w:tabs>
        <w:rPr>
          <w:lang w:val="en-US"/>
        </w:rPr>
      </w:pPr>
      <w:r>
        <w:rPr>
          <w:lang w:val="en-US"/>
        </w:rPr>
        <w:t>(01:14:37:00)</w:t>
      </w:r>
    </w:p>
    <w:p w:rsidR="00513ADE" w:rsidRDefault="00513ADE" w:rsidP="008F6D62">
      <w:pPr>
        <w:tabs>
          <w:tab w:val="center" w:pos="4536"/>
        </w:tabs>
        <w:rPr>
          <w:lang w:val="en-US"/>
        </w:rPr>
      </w:pPr>
      <w:r>
        <w:rPr>
          <w:lang w:val="en-US"/>
        </w:rPr>
        <w:t>Sophie</w:t>
      </w:r>
      <w:r>
        <w:rPr>
          <w:lang w:val="en-US"/>
        </w:rPr>
        <w:tab/>
        <w:t>Oh my God! I’m late for English class.</w:t>
      </w:r>
    </w:p>
    <w:p w:rsidR="00513ADE" w:rsidRDefault="00513ADE" w:rsidP="008F6D62">
      <w:pPr>
        <w:tabs>
          <w:tab w:val="center" w:pos="4536"/>
        </w:tabs>
        <w:rPr>
          <w:lang w:val="en-US"/>
        </w:rPr>
      </w:pPr>
    </w:p>
    <w:p w:rsidR="00513ADE" w:rsidRDefault="00513ADE" w:rsidP="00433BD9">
      <w:pPr>
        <w:tabs>
          <w:tab w:val="center" w:pos="4536"/>
        </w:tabs>
        <w:rPr>
          <w:lang w:val="en-US"/>
        </w:rPr>
      </w:pPr>
      <w:r>
        <w:rPr>
          <w:lang w:val="en-US"/>
        </w:rPr>
        <w:t>(01:14:55:00)</w:t>
      </w:r>
    </w:p>
    <w:p w:rsidR="00513ADE" w:rsidRDefault="00513ADE" w:rsidP="00433BD9">
      <w:pPr>
        <w:tabs>
          <w:tab w:val="center" w:pos="4536"/>
        </w:tabs>
        <w:rPr>
          <w:lang w:val="en-US"/>
        </w:rPr>
      </w:pPr>
      <w:r>
        <w:rPr>
          <w:lang w:val="en-US"/>
        </w:rPr>
        <w:t>Barbara</w:t>
      </w:r>
      <w:r>
        <w:rPr>
          <w:lang w:val="en-US"/>
        </w:rPr>
        <w:tab/>
        <w:t>This novel is a very interesting one.</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(01:14:58:00)</w:t>
      </w:r>
    </w:p>
    <w:p w:rsidR="00513ADE" w:rsidRDefault="00513ADE" w:rsidP="00433BD9">
      <w:pPr>
        <w:tabs>
          <w:tab w:val="center" w:pos="4536"/>
        </w:tabs>
        <w:rPr>
          <w:lang w:val="en-US"/>
        </w:rPr>
      </w:pPr>
      <w:r>
        <w:rPr>
          <w:lang w:val="en-US"/>
        </w:rPr>
        <w:t>Kerry</w:t>
      </w:r>
      <w:r>
        <w:rPr>
          <w:lang w:val="en-US"/>
        </w:rPr>
        <w:tab/>
        <w:t>Yeah, I told you. I’m getting more novels than you are.</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(01:14:59:00)</w:t>
      </w:r>
    </w:p>
    <w:p w:rsidR="00513ADE" w:rsidRDefault="00513ADE" w:rsidP="00433BD9">
      <w:pPr>
        <w:tabs>
          <w:tab w:val="center" w:pos="4536"/>
        </w:tabs>
        <w:rPr>
          <w:lang w:val="en-US"/>
        </w:rPr>
      </w:pPr>
      <w:r>
        <w:rPr>
          <w:lang w:val="en-US"/>
        </w:rPr>
        <w:t>Barbara</w:t>
      </w:r>
      <w:r>
        <w:rPr>
          <w:lang w:val="en-US"/>
        </w:rPr>
        <w:tab/>
        <w:t>Girl, let me just can’t to finish this novel. It’s very interesting you know…</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(01:15:00:00)</w:t>
      </w:r>
    </w:p>
    <w:p w:rsidR="00513ADE" w:rsidRDefault="00513ADE" w:rsidP="00433BD9">
      <w:pPr>
        <w:tabs>
          <w:tab w:val="center" w:pos="4536"/>
        </w:tabs>
        <w:rPr>
          <w:lang w:val="en-US"/>
        </w:rPr>
      </w:pPr>
      <w:r>
        <w:rPr>
          <w:lang w:val="en-US"/>
        </w:rPr>
        <w:t>Kerry</w:t>
      </w:r>
      <w:r>
        <w:rPr>
          <w:lang w:val="en-US"/>
        </w:rPr>
        <w:tab/>
        <w:t>(reac)</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(01:15:02:00)</w:t>
      </w:r>
    </w:p>
    <w:p w:rsidR="00513ADE" w:rsidRDefault="00513ADE" w:rsidP="00CD36BE">
      <w:pPr>
        <w:tabs>
          <w:tab w:val="center" w:pos="4536"/>
        </w:tabs>
        <w:rPr>
          <w:lang w:val="en-US"/>
        </w:rPr>
      </w:pPr>
      <w:r>
        <w:rPr>
          <w:lang w:val="en-US"/>
        </w:rPr>
        <w:t>Daniella</w:t>
      </w:r>
      <w:r>
        <w:rPr>
          <w:lang w:val="en-US"/>
        </w:rPr>
        <w:tab/>
        <w:t>(panting)</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(01:15:06:00)</w:t>
      </w:r>
    </w:p>
    <w:p w:rsidR="00513ADE" w:rsidRDefault="00513ADE" w:rsidP="00433BD9">
      <w:pPr>
        <w:tabs>
          <w:tab w:val="center" w:pos="4536"/>
        </w:tabs>
        <w:rPr>
          <w:lang w:val="en-US"/>
        </w:rPr>
      </w:pPr>
      <w:r>
        <w:rPr>
          <w:lang w:val="en-US"/>
        </w:rPr>
        <w:t>Barbara</w:t>
      </w:r>
      <w:r>
        <w:rPr>
          <w:lang w:val="en-US"/>
        </w:rPr>
        <w:tab/>
        <w:t>Daniella, what’s chasing you?</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(01:15:08:00)</w:t>
      </w:r>
    </w:p>
    <w:p w:rsidR="00513ADE" w:rsidRDefault="00513ADE" w:rsidP="00433BD9">
      <w:pPr>
        <w:tabs>
          <w:tab w:val="center" w:pos="4536"/>
        </w:tabs>
        <w:rPr>
          <w:lang w:val="en-US"/>
        </w:rPr>
      </w:pPr>
      <w:r>
        <w:rPr>
          <w:lang w:val="en-US"/>
        </w:rPr>
        <w:t>Daniella</w:t>
      </w:r>
      <w:r>
        <w:rPr>
          <w:lang w:val="en-US"/>
        </w:rPr>
        <w:tab/>
        <w:t>Guess what I just saw.</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(01:15:10:00)</w:t>
      </w:r>
    </w:p>
    <w:p w:rsidR="00513ADE" w:rsidRDefault="00513ADE" w:rsidP="00433BD9">
      <w:pPr>
        <w:tabs>
          <w:tab w:val="center" w:pos="4536"/>
        </w:tabs>
        <w:rPr>
          <w:lang w:val="en-US"/>
        </w:rPr>
      </w:pPr>
      <w:r>
        <w:rPr>
          <w:lang w:val="en-US"/>
        </w:rPr>
        <w:t>Kerry</w:t>
      </w:r>
      <w:r>
        <w:rPr>
          <w:lang w:val="en-US"/>
        </w:rPr>
        <w:tab/>
        <w:t>Did you see a ghost?</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(01:15:11:00)</w:t>
      </w:r>
    </w:p>
    <w:p w:rsidR="00513ADE" w:rsidRDefault="00513ADE" w:rsidP="00433BD9">
      <w:pPr>
        <w:tabs>
          <w:tab w:val="center" w:pos="4536"/>
        </w:tabs>
        <w:rPr>
          <w:lang w:val="en-US"/>
        </w:rPr>
      </w:pPr>
      <w:r>
        <w:rPr>
          <w:lang w:val="en-US"/>
        </w:rPr>
        <w:t>Daniella</w:t>
      </w:r>
      <w:r>
        <w:rPr>
          <w:lang w:val="en-US"/>
        </w:rPr>
        <w:tab/>
        <w:t>That would have been better. I just Desmond.</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(01:15:15:00)</w:t>
      </w:r>
    </w:p>
    <w:p w:rsidR="00513ADE" w:rsidRDefault="00513ADE" w:rsidP="00433BD9">
      <w:pPr>
        <w:tabs>
          <w:tab w:val="center" w:pos="4536"/>
        </w:tabs>
        <w:rPr>
          <w:lang w:val="en-US"/>
        </w:rPr>
      </w:pPr>
      <w:r>
        <w:rPr>
          <w:lang w:val="en-US"/>
        </w:rPr>
        <w:t>Barbara</w:t>
      </w:r>
      <w:r>
        <w:rPr>
          <w:lang w:val="en-US"/>
        </w:rPr>
        <w:tab/>
        <w:t>Des what? Where’s he? Is he coming here?</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(01:15:17:00)</w:t>
      </w:r>
    </w:p>
    <w:p w:rsidR="00513ADE" w:rsidRDefault="00513ADE" w:rsidP="00433BD9">
      <w:pPr>
        <w:tabs>
          <w:tab w:val="center" w:pos="4536"/>
        </w:tabs>
        <w:rPr>
          <w:lang w:val="en-US"/>
        </w:rPr>
      </w:pPr>
      <w:r>
        <w:rPr>
          <w:lang w:val="en-US"/>
        </w:rPr>
        <w:t>Daniella</w:t>
      </w:r>
      <w:r>
        <w:rPr>
          <w:lang w:val="en-US"/>
        </w:rPr>
        <w:tab/>
        <w:t>No, I just saw Desmond with Sophie.</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(01:15:20:00)</w:t>
      </w:r>
    </w:p>
    <w:p w:rsidR="00513ADE" w:rsidRDefault="00513ADE" w:rsidP="00433BD9">
      <w:pPr>
        <w:tabs>
          <w:tab w:val="center" w:pos="4536"/>
        </w:tabs>
        <w:rPr>
          <w:lang w:val="en-US"/>
        </w:rPr>
      </w:pPr>
      <w:r>
        <w:rPr>
          <w:lang w:val="en-US"/>
        </w:rPr>
        <w:t>Kerry</w:t>
      </w:r>
      <w:r>
        <w:rPr>
          <w:lang w:val="en-US"/>
        </w:rPr>
        <w:tab/>
        <w:t>Sophie?</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(01:15:20:00)</w:t>
      </w:r>
    </w:p>
    <w:p w:rsidR="00513ADE" w:rsidRDefault="00513ADE" w:rsidP="00433BD9">
      <w:pPr>
        <w:tabs>
          <w:tab w:val="center" w:pos="4536"/>
        </w:tabs>
        <w:rPr>
          <w:lang w:val="en-US"/>
        </w:rPr>
      </w:pPr>
      <w:r>
        <w:rPr>
          <w:lang w:val="en-US"/>
        </w:rPr>
        <w:t>Barbara</w:t>
      </w:r>
      <w:r>
        <w:rPr>
          <w:lang w:val="en-US"/>
        </w:rPr>
        <w:tab/>
        <w:t>Sophie? (laughs), wait, what would Desmond be doing with someone like Sophie when there’re more beautiful girls like us?</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(01:15:26:00)</w:t>
      </w:r>
    </w:p>
    <w:p w:rsidR="00513ADE" w:rsidRDefault="00513ADE" w:rsidP="00433BD9">
      <w:pPr>
        <w:tabs>
          <w:tab w:val="center" w:pos="4536"/>
        </w:tabs>
        <w:rPr>
          <w:lang w:val="en-US"/>
        </w:rPr>
      </w:pPr>
      <w:r>
        <w:rPr>
          <w:lang w:val="en-US"/>
        </w:rPr>
        <w:t>Daniella</w:t>
      </w:r>
      <w:r>
        <w:rPr>
          <w:lang w:val="en-US"/>
        </w:rPr>
        <w:tab/>
        <w:t>That I don’t know, but from what I saw, they are getting along quite well.</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(01:15:31:00)</w:t>
      </w:r>
    </w:p>
    <w:p w:rsidR="00513ADE" w:rsidRDefault="00513ADE" w:rsidP="00433BD9">
      <w:pPr>
        <w:tabs>
          <w:tab w:val="center" w:pos="4536"/>
        </w:tabs>
        <w:rPr>
          <w:lang w:val="en-US"/>
        </w:rPr>
      </w:pPr>
      <w:r>
        <w:rPr>
          <w:lang w:val="en-US"/>
        </w:rPr>
        <w:t>Kerry</w:t>
      </w:r>
      <w:r>
        <w:rPr>
          <w:lang w:val="en-US"/>
        </w:rPr>
        <w:tab/>
        <w:t>Are you kidding me or what?</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(01:15:32:00)</w:t>
      </w:r>
    </w:p>
    <w:p w:rsidR="00513ADE" w:rsidRDefault="00513ADE" w:rsidP="00000CC6">
      <w:pPr>
        <w:tabs>
          <w:tab w:val="center" w:pos="4536"/>
        </w:tabs>
        <w:rPr>
          <w:lang w:val="en-US"/>
        </w:rPr>
      </w:pPr>
      <w:r>
        <w:rPr>
          <w:lang w:val="en-US"/>
        </w:rPr>
        <w:t>Daniella</w:t>
      </w:r>
      <w:r>
        <w:rPr>
          <w:lang w:val="en-US"/>
        </w:rPr>
        <w:tab/>
        <w:t>I’m serious. You needed to have seen then for yourself. Something like a married couple…</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(01:15:36:00)</w:t>
      </w:r>
    </w:p>
    <w:p w:rsidR="00513ADE" w:rsidRDefault="00513ADE" w:rsidP="00433BD9">
      <w:pPr>
        <w:tabs>
          <w:tab w:val="center" w:pos="4536"/>
        </w:tabs>
        <w:rPr>
          <w:lang w:val="en-US"/>
        </w:rPr>
      </w:pPr>
      <w:r>
        <w:rPr>
          <w:lang w:val="en-US"/>
        </w:rPr>
        <w:t>Barbara</w:t>
      </w:r>
      <w:r>
        <w:rPr>
          <w:lang w:val="en-US"/>
        </w:rPr>
        <w:tab/>
        <w:t>Hey please…please.</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(01:15:38:00)</w:t>
      </w:r>
    </w:p>
    <w:p w:rsidR="00513ADE" w:rsidRDefault="00513ADE" w:rsidP="00433BD9">
      <w:pPr>
        <w:tabs>
          <w:tab w:val="center" w:pos="4536"/>
        </w:tabs>
        <w:rPr>
          <w:lang w:val="en-US"/>
        </w:rPr>
      </w:pPr>
      <w:r>
        <w:rPr>
          <w:lang w:val="en-US"/>
        </w:rPr>
        <w:t>Kerry</w:t>
      </w:r>
      <w:r>
        <w:rPr>
          <w:lang w:val="en-US"/>
        </w:rPr>
        <w:tab/>
        <w:t>Not even Monica, Sophie?</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(01:15:39:00)</w:t>
      </w:r>
    </w:p>
    <w:p w:rsidR="00513ADE" w:rsidRDefault="00513ADE" w:rsidP="00433BD9">
      <w:pPr>
        <w:tabs>
          <w:tab w:val="center" w:pos="4536"/>
        </w:tabs>
        <w:rPr>
          <w:lang w:val="en-US"/>
        </w:rPr>
      </w:pPr>
      <w:r>
        <w:rPr>
          <w:lang w:val="en-US"/>
        </w:rPr>
        <w:t>Barbara</w:t>
      </w:r>
      <w:r>
        <w:rPr>
          <w:lang w:val="en-US"/>
        </w:rPr>
        <w:tab/>
        <w:t>Please, that name sounds so disgusting.</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(01:15:42:00)</w:t>
      </w:r>
    </w:p>
    <w:p w:rsidR="00513ADE" w:rsidRDefault="00513ADE" w:rsidP="00433BD9">
      <w:pPr>
        <w:tabs>
          <w:tab w:val="center" w:pos="4536"/>
        </w:tabs>
        <w:rPr>
          <w:lang w:val="en-US"/>
        </w:rPr>
      </w:pPr>
      <w:r>
        <w:rPr>
          <w:lang w:val="en-US"/>
        </w:rPr>
        <w:t>Daniella</w:t>
      </w:r>
      <w:r>
        <w:rPr>
          <w:lang w:val="en-US"/>
        </w:rPr>
        <w:tab/>
        <w:t>So you guys won’t take this seriously?</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(01:15:43:00)</w:t>
      </w:r>
    </w:p>
    <w:p w:rsidR="00513ADE" w:rsidRDefault="00513ADE" w:rsidP="00433BD9">
      <w:pPr>
        <w:tabs>
          <w:tab w:val="center" w:pos="4536"/>
        </w:tabs>
        <w:rPr>
          <w:lang w:val="en-US"/>
        </w:rPr>
      </w:pPr>
      <w:r>
        <w:rPr>
          <w:lang w:val="en-US"/>
        </w:rPr>
        <w:t>Kerry</w:t>
      </w:r>
      <w:r>
        <w:rPr>
          <w:lang w:val="en-US"/>
        </w:rPr>
        <w:tab/>
        <w:t>Are you guys still believing it?</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(01:15:46:00)</w:t>
      </w:r>
    </w:p>
    <w:p w:rsidR="00513ADE" w:rsidRDefault="00513ADE" w:rsidP="00433BD9">
      <w:pPr>
        <w:tabs>
          <w:tab w:val="center" w:pos="4536"/>
        </w:tabs>
        <w:rPr>
          <w:lang w:val="en-US"/>
        </w:rPr>
      </w:pPr>
      <w:r>
        <w:rPr>
          <w:lang w:val="en-US"/>
        </w:rPr>
        <w:t>Barbara</w:t>
      </w:r>
      <w:r>
        <w:rPr>
          <w:lang w:val="en-US"/>
        </w:rPr>
        <w:tab/>
        <w:t>(reac)</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(01:15:47:00)</w:t>
      </w:r>
    </w:p>
    <w:p w:rsidR="00513ADE" w:rsidRDefault="00513ADE" w:rsidP="00433BD9">
      <w:pPr>
        <w:tabs>
          <w:tab w:val="center" w:pos="4536"/>
        </w:tabs>
        <w:rPr>
          <w:lang w:val="en-US"/>
        </w:rPr>
      </w:pPr>
      <w:r>
        <w:rPr>
          <w:lang w:val="en-US"/>
        </w:rPr>
        <w:t>Daniella</w:t>
      </w:r>
      <w:r>
        <w:rPr>
          <w:lang w:val="en-US"/>
        </w:rPr>
        <w:tab/>
        <w:t>Alright…alright…alright. Who’s up for lunch?</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(01:15:49:00)</w:t>
      </w:r>
    </w:p>
    <w:p w:rsidR="00513ADE" w:rsidRDefault="00513ADE" w:rsidP="00433BD9">
      <w:pPr>
        <w:tabs>
          <w:tab w:val="center" w:pos="4536"/>
        </w:tabs>
        <w:rPr>
          <w:lang w:val="en-US"/>
        </w:rPr>
      </w:pPr>
      <w:r>
        <w:rPr>
          <w:lang w:val="en-US"/>
        </w:rPr>
        <w:t>Kerry</w:t>
      </w:r>
      <w:r>
        <w:rPr>
          <w:lang w:val="en-US"/>
        </w:rPr>
        <w:tab/>
        <w:t>I.</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(01:15:50:00)</w:t>
      </w:r>
    </w:p>
    <w:p w:rsidR="00513ADE" w:rsidRDefault="00513ADE" w:rsidP="00433BD9">
      <w:pPr>
        <w:tabs>
          <w:tab w:val="center" w:pos="4536"/>
        </w:tabs>
        <w:rPr>
          <w:lang w:val="en-US"/>
        </w:rPr>
      </w:pPr>
      <w:r>
        <w:rPr>
          <w:lang w:val="en-US"/>
        </w:rPr>
        <w:t>Daniella</w:t>
      </w:r>
      <w:r>
        <w:rPr>
          <w:lang w:val="en-US"/>
        </w:rPr>
        <w:tab/>
        <w:t>You?</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(01:15:51:00)</w:t>
      </w:r>
    </w:p>
    <w:p w:rsidR="00513ADE" w:rsidRDefault="00513ADE" w:rsidP="00433BD9">
      <w:pPr>
        <w:tabs>
          <w:tab w:val="center" w:pos="4536"/>
        </w:tabs>
        <w:rPr>
          <w:lang w:val="en-US"/>
        </w:rPr>
      </w:pPr>
      <w:r>
        <w:rPr>
          <w:lang w:val="en-US"/>
        </w:rPr>
        <w:t>Barbara</w:t>
      </w:r>
      <w:r>
        <w:rPr>
          <w:lang w:val="en-US"/>
        </w:rPr>
        <w:tab/>
        <w:t>I’m not going.</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(01:15:52:00)</w:t>
      </w:r>
    </w:p>
    <w:p w:rsidR="00513ADE" w:rsidRDefault="00513ADE" w:rsidP="00433BD9">
      <w:pPr>
        <w:tabs>
          <w:tab w:val="center" w:pos="4536"/>
        </w:tabs>
        <w:rPr>
          <w:lang w:val="en-US"/>
        </w:rPr>
      </w:pPr>
      <w:r>
        <w:rPr>
          <w:lang w:val="en-US"/>
        </w:rPr>
        <w:t>Daniella</w:t>
      </w:r>
      <w:r>
        <w:rPr>
          <w:lang w:val="en-US"/>
        </w:rPr>
        <w:tab/>
        <w:t>Why?</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(01:15:53:00)</w:t>
      </w:r>
    </w:p>
    <w:p w:rsidR="00513ADE" w:rsidRDefault="00513ADE" w:rsidP="00433BD9">
      <w:pPr>
        <w:tabs>
          <w:tab w:val="center" w:pos="4536"/>
        </w:tabs>
        <w:rPr>
          <w:lang w:val="en-US"/>
        </w:rPr>
      </w:pPr>
      <w:r>
        <w:rPr>
          <w:lang w:val="en-US"/>
        </w:rPr>
        <w:t>Barbara</w:t>
      </w:r>
      <w:r>
        <w:rPr>
          <w:lang w:val="en-US"/>
        </w:rPr>
        <w:tab/>
        <w:t>You spoilt my mood.</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(01:15:54:00)</w:t>
      </w:r>
    </w:p>
    <w:p w:rsidR="00513ADE" w:rsidRDefault="00513ADE" w:rsidP="00433BD9">
      <w:pPr>
        <w:tabs>
          <w:tab w:val="center" w:pos="4536"/>
        </w:tabs>
        <w:rPr>
          <w:lang w:val="en-US"/>
        </w:rPr>
      </w:pPr>
      <w:r>
        <w:rPr>
          <w:lang w:val="en-US"/>
        </w:rPr>
        <w:t>Kerry</w:t>
      </w:r>
      <w:r>
        <w:rPr>
          <w:lang w:val="en-US"/>
        </w:rPr>
        <w:tab/>
        <w:t>See?</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(01:15:55:00)</w:t>
      </w:r>
    </w:p>
    <w:p w:rsidR="00513ADE" w:rsidRDefault="00513ADE" w:rsidP="00433BD9">
      <w:pPr>
        <w:tabs>
          <w:tab w:val="center" w:pos="4536"/>
        </w:tabs>
        <w:rPr>
          <w:lang w:val="en-US"/>
        </w:rPr>
      </w:pPr>
      <w:r>
        <w:rPr>
          <w:lang w:val="en-US"/>
        </w:rPr>
        <w:t>Daniella</w:t>
      </w:r>
      <w:r>
        <w:rPr>
          <w:lang w:val="en-US"/>
        </w:rPr>
        <w:tab/>
        <w:t>Ok, I’m sorry. I’m starving, please.</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(01:16:01:00)</w:t>
      </w:r>
    </w:p>
    <w:p w:rsidR="00513ADE" w:rsidRDefault="00513ADE" w:rsidP="00433BD9">
      <w:pPr>
        <w:tabs>
          <w:tab w:val="center" w:pos="4536"/>
        </w:tabs>
        <w:rPr>
          <w:lang w:val="en-US"/>
        </w:rPr>
      </w:pPr>
      <w:r>
        <w:rPr>
          <w:lang w:val="en-US"/>
        </w:rPr>
        <w:t>Kerry</w:t>
      </w:r>
      <w:r>
        <w:rPr>
          <w:lang w:val="en-US"/>
        </w:rPr>
        <w:tab/>
        <w:t>(reac)</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(01:16:03:00)</w:t>
      </w:r>
    </w:p>
    <w:p w:rsidR="00513ADE" w:rsidRDefault="00513ADE" w:rsidP="00433BD9">
      <w:pPr>
        <w:tabs>
          <w:tab w:val="center" w:pos="4536"/>
        </w:tabs>
        <w:rPr>
          <w:lang w:val="en-US"/>
        </w:rPr>
      </w:pPr>
      <w:r>
        <w:rPr>
          <w:lang w:val="en-US"/>
        </w:rPr>
        <w:t>Barbara</w:t>
      </w:r>
      <w:r>
        <w:rPr>
          <w:lang w:val="en-US"/>
        </w:rPr>
        <w:tab/>
        <w:t>Alright?</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(01:16:13:00)</w:t>
      </w:r>
    </w:p>
    <w:p w:rsidR="00513ADE" w:rsidRDefault="00513ADE" w:rsidP="00433BD9">
      <w:pPr>
        <w:tabs>
          <w:tab w:val="center" w:pos="4536"/>
        </w:tabs>
        <w:rPr>
          <w:lang w:val="en-US"/>
        </w:rPr>
      </w:pPr>
      <w:r>
        <w:rPr>
          <w:lang w:val="en-US"/>
        </w:rPr>
        <w:t>Kerry</w:t>
      </w:r>
      <w:r>
        <w:rPr>
          <w:lang w:val="en-US"/>
        </w:rPr>
        <w:tab/>
        <w:t>It’s so confusing. Why would Desmond be doing that? What’s he doing with Sophie?</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(01:17:41:00)</w:t>
      </w:r>
    </w:p>
    <w:p w:rsidR="00513ADE" w:rsidRDefault="00513ADE" w:rsidP="00433BD9">
      <w:pPr>
        <w:tabs>
          <w:tab w:val="center" w:pos="4536"/>
        </w:tabs>
        <w:rPr>
          <w:lang w:val="en-US"/>
        </w:rPr>
      </w:pPr>
      <w:r>
        <w:rPr>
          <w:lang w:val="en-US"/>
        </w:rPr>
        <w:t>Monica</w:t>
      </w:r>
      <w:r>
        <w:rPr>
          <w:lang w:val="en-US"/>
        </w:rPr>
        <w:tab/>
        <w:t>(reac)</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(01:17:43:00)</w:t>
      </w:r>
    </w:p>
    <w:p w:rsidR="00513ADE" w:rsidRDefault="00513ADE" w:rsidP="00433BD9">
      <w:pPr>
        <w:tabs>
          <w:tab w:val="center" w:pos="4536"/>
        </w:tabs>
        <w:rPr>
          <w:lang w:val="en-US"/>
        </w:rPr>
      </w:pPr>
      <w:r>
        <w:rPr>
          <w:lang w:val="en-US"/>
        </w:rPr>
        <w:t>Winnie</w:t>
      </w:r>
      <w:r>
        <w:rPr>
          <w:lang w:val="en-US"/>
        </w:rPr>
        <w:tab/>
        <w:t>Hmn, there she is. Wow…wow…wow!</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(01:17:48:00)</w:t>
      </w:r>
    </w:p>
    <w:p w:rsidR="00513ADE" w:rsidRDefault="00513ADE" w:rsidP="00433BD9">
      <w:pPr>
        <w:tabs>
          <w:tab w:val="center" w:pos="4536"/>
        </w:tabs>
        <w:rPr>
          <w:lang w:val="en-US"/>
        </w:rPr>
      </w:pPr>
      <w:r>
        <w:rPr>
          <w:lang w:val="en-US"/>
        </w:rPr>
        <w:t>Tricia</w:t>
      </w:r>
      <w:r>
        <w:rPr>
          <w:lang w:val="en-US"/>
        </w:rPr>
        <w:tab/>
        <w:t>Wow! It’s “In the Shadow”.</w:t>
      </w:r>
    </w:p>
    <w:p w:rsidR="00513ADE" w:rsidRDefault="00513ADE" w:rsidP="00433BD9">
      <w:pPr>
        <w:tabs>
          <w:tab w:val="center" w:pos="4536"/>
        </w:tabs>
        <w:rPr>
          <w:lang w:val="en-US"/>
        </w:rPr>
      </w:pPr>
    </w:p>
    <w:p w:rsidR="00513ADE" w:rsidRDefault="00513ADE" w:rsidP="00433BD9">
      <w:pPr>
        <w:tabs>
          <w:tab w:val="center" w:pos="4536"/>
        </w:tabs>
        <w:rPr>
          <w:lang w:val="en-US"/>
        </w:rPr>
      </w:pPr>
      <w:r>
        <w:rPr>
          <w:lang w:val="en-US"/>
        </w:rPr>
        <w:t>(01:17:50:00)</w:t>
      </w:r>
    </w:p>
    <w:p w:rsidR="00513ADE" w:rsidRDefault="00513ADE" w:rsidP="00433BD9">
      <w:pPr>
        <w:tabs>
          <w:tab w:val="center" w:pos="4536"/>
        </w:tabs>
        <w:rPr>
          <w:lang w:val="en-US"/>
        </w:rPr>
      </w:pPr>
      <w:r>
        <w:rPr>
          <w:lang w:val="en-US"/>
        </w:rPr>
        <w:t>Monica</w:t>
      </w:r>
      <w:r>
        <w:rPr>
          <w:lang w:val="en-US"/>
        </w:rPr>
        <w:tab/>
        <w:t>You bet, it is.</w:t>
      </w:r>
    </w:p>
    <w:p w:rsidR="00513ADE" w:rsidRDefault="00513ADE" w:rsidP="00433BD9">
      <w:pPr>
        <w:tabs>
          <w:tab w:val="center" w:pos="4536"/>
        </w:tabs>
        <w:rPr>
          <w:lang w:val="en-US"/>
        </w:rPr>
      </w:pPr>
    </w:p>
    <w:p w:rsidR="00513ADE" w:rsidRDefault="00513ADE" w:rsidP="003400F3">
      <w:pPr>
        <w:tabs>
          <w:tab w:val="center" w:pos="4536"/>
        </w:tabs>
        <w:rPr>
          <w:lang w:val="en-US"/>
        </w:rPr>
      </w:pPr>
      <w:r>
        <w:rPr>
          <w:lang w:val="en-US"/>
        </w:rPr>
        <w:t>(01:17:52:00)</w:t>
      </w:r>
    </w:p>
    <w:p w:rsidR="00513ADE" w:rsidRDefault="00513ADE" w:rsidP="003400F3">
      <w:pPr>
        <w:tabs>
          <w:tab w:val="center" w:pos="4536"/>
        </w:tabs>
        <w:rPr>
          <w:lang w:val="en-US"/>
        </w:rPr>
      </w:pPr>
      <w:r>
        <w:rPr>
          <w:lang w:val="en-US"/>
        </w:rPr>
        <w:t>Winnie</w:t>
      </w:r>
      <w:r>
        <w:rPr>
          <w:lang w:val="en-US"/>
        </w:rPr>
        <w:tab/>
        <w:t>Girl I envy you.</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(01:17:54:00)</w:t>
      </w:r>
    </w:p>
    <w:p w:rsidR="00513ADE" w:rsidRDefault="00513ADE" w:rsidP="003400F3">
      <w:pPr>
        <w:tabs>
          <w:tab w:val="center" w:pos="4536"/>
        </w:tabs>
        <w:rPr>
          <w:lang w:val="en-US"/>
        </w:rPr>
      </w:pPr>
      <w:r>
        <w:rPr>
          <w:lang w:val="en-US"/>
        </w:rPr>
        <w:t>Tricia</w:t>
      </w:r>
      <w:r>
        <w:rPr>
          <w:lang w:val="en-US"/>
        </w:rPr>
        <w:tab/>
        <w:t>Seriously.</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(01:17:55:00)</w:t>
      </w:r>
    </w:p>
    <w:p w:rsidR="00513ADE" w:rsidRDefault="00513ADE" w:rsidP="003400F3">
      <w:pPr>
        <w:tabs>
          <w:tab w:val="center" w:pos="4536"/>
        </w:tabs>
        <w:rPr>
          <w:lang w:val="en-US"/>
        </w:rPr>
      </w:pPr>
      <w:r>
        <w:rPr>
          <w:lang w:val="en-US"/>
        </w:rPr>
        <w:t>Monica</w:t>
      </w:r>
      <w:r>
        <w:rPr>
          <w:lang w:val="en-US"/>
        </w:rPr>
        <w:tab/>
        <w:t>I’m so happy I finally got it.</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(01:17:56:00)</w:t>
      </w:r>
    </w:p>
    <w:p w:rsidR="00513ADE" w:rsidRDefault="00513ADE" w:rsidP="003400F3">
      <w:pPr>
        <w:tabs>
          <w:tab w:val="center" w:pos="4536"/>
        </w:tabs>
        <w:rPr>
          <w:lang w:val="en-US"/>
        </w:rPr>
      </w:pPr>
      <w:r>
        <w:rPr>
          <w:lang w:val="en-US"/>
        </w:rPr>
        <w:t>Winnie</w:t>
      </w:r>
      <w:r>
        <w:rPr>
          <w:lang w:val="en-US"/>
        </w:rPr>
        <w:tab/>
        <w:t>So how did you get it?</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(01:17:58:00)</w:t>
      </w:r>
    </w:p>
    <w:p w:rsidR="00513ADE" w:rsidRDefault="00513ADE" w:rsidP="003400F3">
      <w:pPr>
        <w:tabs>
          <w:tab w:val="center" w:pos="4536"/>
        </w:tabs>
        <w:rPr>
          <w:lang w:val="en-US"/>
        </w:rPr>
      </w:pPr>
      <w:r>
        <w:rPr>
          <w:lang w:val="en-US"/>
        </w:rPr>
        <w:t>Monica</w:t>
      </w:r>
      <w:r>
        <w:rPr>
          <w:lang w:val="en-US"/>
        </w:rPr>
        <w:tab/>
        <w:t>It was given to me by aunt, I just love her.</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(01:18:00:00)</w:t>
      </w:r>
    </w:p>
    <w:p w:rsidR="00513ADE" w:rsidRDefault="00513ADE" w:rsidP="003400F3">
      <w:pPr>
        <w:tabs>
          <w:tab w:val="center" w:pos="4536"/>
        </w:tabs>
        <w:rPr>
          <w:lang w:val="en-US"/>
        </w:rPr>
      </w:pPr>
      <w:r>
        <w:rPr>
          <w:lang w:val="en-US"/>
        </w:rPr>
        <w:t>Tricia</w:t>
      </w:r>
      <w:r>
        <w:rPr>
          <w:lang w:val="en-US"/>
        </w:rPr>
        <w:tab/>
        <w:t>She really loves novel too, doesn’t she?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(01:18:02:00)</w:t>
      </w:r>
    </w:p>
    <w:p w:rsidR="00513ADE" w:rsidRDefault="00513ADE" w:rsidP="003400F3">
      <w:pPr>
        <w:tabs>
          <w:tab w:val="center" w:pos="4536"/>
        </w:tabs>
        <w:rPr>
          <w:lang w:val="en-US"/>
        </w:rPr>
      </w:pPr>
      <w:r>
        <w:rPr>
          <w:lang w:val="en-US"/>
        </w:rPr>
        <w:t>Monica</w:t>
      </w:r>
      <w:r>
        <w:rPr>
          <w:lang w:val="en-US"/>
        </w:rPr>
        <w:tab/>
        <w:t>Tricia, that’s an understatement, she’ll die for them. (laughs)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(01:18:05:00)</w:t>
      </w:r>
    </w:p>
    <w:p w:rsidR="00513ADE" w:rsidRDefault="00513ADE" w:rsidP="003400F3">
      <w:pPr>
        <w:tabs>
          <w:tab w:val="center" w:pos="4536"/>
        </w:tabs>
        <w:rPr>
          <w:lang w:val="en-US"/>
        </w:rPr>
      </w:pPr>
      <w:r>
        <w:rPr>
          <w:lang w:val="en-US"/>
        </w:rPr>
        <w:t>Tricia</w:t>
      </w:r>
      <w:r>
        <w:rPr>
          <w:lang w:val="en-US"/>
        </w:rPr>
        <w:tab/>
        <w:t>(laughs)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(01:18:05:00)</w:t>
      </w:r>
    </w:p>
    <w:p w:rsidR="00513ADE" w:rsidRDefault="00513ADE" w:rsidP="003400F3">
      <w:pPr>
        <w:tabs>
          <w:tab w:val="center" w:pos="4536"/>
        </w:tabs>
        <w:rPr>
          <w:lang w:val="en-US"/>
        </w:rPr>
      </w:pPr>
      <w:r>
        <w:rPr>
          <w:lang w:val="en-US"/>
        </w:rPr>
        <w:t>Winnie</w:t>
      </w:r>
      <w:r>
        <w:rPr>
          <w:lang w:val="en-US"/>
        </w:rPr>
        <w:tab/>
        <w:t>(laughs), wow! This is really…</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(01:18:09:00)</w:t>
      </w:r>
    </w:p>
    <w:p w:rsidR="00513ADE" w:rsidRDefault="00513ADE" w:rsidP="003400F3">
      <w:pPr>
        <w:tabs>
          <w:tab w:val="center" w:pos="4536"/>
        </w:tabs>
        <w:rPr>
          <w:lang w:val="en-US"/>
        </w:rPr>
      </w:pPr>
      <w:r>
        <w:rPr>
          <w:lang w:val="en-US"/>
        </w:rPr>
        <w:t>Monica</w:t>
      </w:r>
      <w:r>
        <w:rPr>
          <w:lang w:val="en-US"/>
        </w:rPr>
        <w:tab/>
        <w:t>I’m planning on getting the next edition…</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(01:18:12:00)</w:t>
      </w:r>
    </w:p>
    <w:p w:rsidR="00513ADE" w:rsidRDefault="00513ADE" w:rsidP="003400F3">
      <w:pPr>
        <w:tabs>
          <w:tab w:val="center" w:pos="4536"/>
        </w:tabs>
        <w:rPr>
          <w:lang w:val="en-US"/>
        </w:rPr>
      </w:pPr>
      <w:r>
        <w:rPr>
          <w:lang w:val="en-US"/>
        </w:rPr>
        <w:t>Winnie</w:t>
      </w:r>
      <w:r>
        <w:rPr>
          <w:lang w:val="en-US"/>
        </w:rPr>
        <w:tab/>
        <w:t>Wow!</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(01:18:13:00)</w:t>
      </w:r>
    </w:p>
    <w:p w:rsidR="00513ADE" w:rsidRDefault="00513ADE" w:rsidP="003400F3">
      <w:pPr>
        <w:tabs>
          <w:tab w:val="center" w:pos="4536"/>
        </w:tabs>
        <w:rPr>
          <w:lang w:val="en-US"/>
        </w:rPr>
      </w:pPr>
      <w:r>
        <w:rPr>
          <w:lang w:val="en-US"/>
        </w:rPr>
        <w:t>Monica</w:t>
      </w:r>
      <w:r>
        <w:rPr>
          <w:lang w:val="en-US"/>
        </w:rPr>
        <w:tab/>
        <w:t>My aunt also promised to get that for me before next Saturday.</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(01:18:15:00)</w:t>
      </w:r>
    </w:p>
    <w:p w:rsidR="00513ADE" w:rsidRDefault="00513ADE" w:rsidP="003400F3">
      <w:pPr>
        <w:tabs>
          <w:tab w:val="center" w:pos="4536"/>
        </w:tabs>
        <w:rPr>
          <w:lang w:val="en-US"/>
        </w:rPr>
      </w:pPr>
      <w:r>
        <w:rPr>
          <w:lang w:val="en-US"/>
        </w:rPr>
        <w:t>Tricia</w:t>
      </w:r>
      <w:r>
        <w:rPr>
          <w:lang w:val="en-US"/>
        </w:rPr>
        <w:tab/>
        <w:t>Alright, that’s better.</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(01:18:16:00)</w:t>
      </w:r>
    </w:p>
    <w:p w:rsidR="00513ADE" w:rsidRDefault="00513ADE" w:rsidP="003400F3">
      <w:pPr>
        <w:tabs>
          <w:tab w:val="center" w:pos="4536"/>
        </w:tabs>
        <w:rPr>
          <w:lang w:val="en-US"/>
        </w:rPr>
      </w:pPr>
      <w:r>
        <w:rPr>
          <w:lang w:val="en-US"/>
        </w:rPr>
        <w:t>Monica</w:t>
      </w:r>
      <w:r>
        <w:rPr>
          <w:lang w:val="en-US"/>
        </w:rPr>
        <w:tab/>
        <w:t>Don’t worry, trust me.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(01:18:17:00)</w:t>
      </w:r>
    </w:p>
    <w:p w:rsidR="00513ADE" w:rsidRDefault="00513ADE" w:rsidP="003400F3">
      <w:pPr>
        <w:tabs>
          <w:tab w:val="center" w:pos="4536"/>
        </w:tabs>
        <w:rPr>
          <w:lang w:val="en-US"/>
        </w:rPr>
      </w:pPr>
      <w:r>
        <w:rPr>
          <w:lang w:val="en-US"/>
        </w:rPr>
        <w:t>Winnie</w:t>
      </w:r>
      <w:r>
        <w:rPr>
          <w:lang w:val="en-US"/>
        </w:rPr>
        <w:tab/>
        <w:t>Oh my goodness!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(01:18:18:00)</w:t>
      </w:r>
    </w:p>
    <w:p w:rsidR="00513ADE" w:rsidRDefault="00513ADE" w:rsidP="003400F3">
      <w:pPr>
        <w:tabs>
          <w:tab w:val="center" w:pos="4536"/>
        </w:tabs>
        <w:rPr>
          <w:lang w:val="en-US"/>
        </w:rPr>
      </w:pPr>
      <w:r>
        <w:rPr>
          <w:lang w:val="en-US"/>
        </w:rPr>
        <w:t>Tricia</w:t>
      </w:r>
      <w:r>
        <w:rPr>
          <w:lang w:val="en-US"/>
        </w:rPr>
        <w:tab/>
        <w:t>(reac)</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(01:18:19:00)</w:t>
      </w:r>
    </w:p>
    <w:p w:rsidR="00513ADE" w:rsidRDefault="00513ADE" w:rsidP="003400F3">
      <w:pPr>
        <w:tabs>
          <w:tab w:val="center" w:pos="4536"/>
        </w:tabs>
        <w:rPr>
          <w:lang w:val="en-US"/>
        </w:rPr>
      </w:pPr>
      <w:r>
        <w:rPr>
          <w:lang w:val="en-US"/>
        </w:rPr>
        <w:t>Monica</w:t>
      </w:r>
      <w:r>
        <w:rPr>
          <w:lang w:val="en-US"/>
        </w:rPr>
        <w:tab/>
        <w:t>Winnie, look behind you.</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(01:18:26:00)</w:t>
      </w:r>
    </w:p>
    <w:p w:rsidR="00513ADE" w:rsidRDefault="00513ADE" w:rsidP="003400F3">
      <w:pPr>
        <w:tabs>
          <w:tab w:val="center" w:pos="4536"/>
        </w:tabs>
        <w:rPr>
          <w:lang w:val="en-US"/>
        </w:rPr>
      </w:pPr>
      <w:r>
        <w:rPr>
          <w:lang w:val="en-US"/>
        </w:rPr>
        <w:t>Winnie</w:t>
      </w:r>
      <w:r>
        <w:rPr>
          <w:lang w:val="en-US"/>
        </w:rPr>
        <w:tab/>
        <w:t>(sighs), who does this girl thinks she is?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(01:18:30:00)</w:t>
      </w:r>
    </w:p>
    <w:p w:rsidR="00513ADE" w:rsidRDefault="00513ADE" w:rsidP="003400F3">
      <w:pPr>
        <w:tabs>
          <w:tab w:val="center" w:pos="4536"/>
        </w:tabs>
        <w:rPr>
          <w:lang w:val="en-US"/>
        </w:rPr>
      </w:pPr>
      <w:r>
        <w:rPr>
          <w:lang w:val="en-US"/>
        </w:rPr>
        <w:t>Monica</w:t>
      </w:r>
      <w:r>
        <w:rPr>
          <w:lang w:val="en-US"/>
        </w:rPr>
        <w:tab/>
        <w:t>(hisses), she’s a new student and she’s pulling so much attention to herself. My God, I hate her. (reac)</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(01:18:36:00)</w:t>
      </w:r>
    </w:p>
    <w:p w:rsidR="00513ADE" w:rsidRDefault="00513ADE" w:rsidP="003400F3">
      <w:pPr>
        <w:tabs>
          <w:tab w:val="center" w:pos="4536"/>
        </w:tabs>
        <w:rPr>
          <w:lang w:val="en-US"/>
        </w:rPr>
      </w:pPr>
      <w:r>
        <w:rPr>
          <w:lang w:val="en-US"/>
        </w:rPr>
        <w:t>Tricia</w:t>
      </w:r>
      <w:r>
        <w:rPr>
          <w:lang w:val="en-US"/>
        </w:rPr>
        <w:tab/>
        <w:t>A new student who doesn’t even know that two students are locked up in a corner, watching her with evil eyes?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(01:18:41:00)</w:t>
      </w:r>
    </w:p>
    <w:p w:rsidR="00513ADE" w:rsidRDefault="00513ADE" w:rsidP="003400F3">
      <w:pPr>
        <w:tabs>
          <w:tab w:val="center" w:pos="4536"/>
        </w:tabs>
        <w:rPr>
          <w:lang w:val="en-US"/>
        </w:rPr>
      </w:pPr>
      <w:r>
        <w:rPr>
          <w:lang w:val="en-US"/>
        </w:rPr>
        <w:t>Winnie</w:t>
      </w:r>
      <w:r>
        <w:rPr>
          <w:lang w:val="en-US"/>
        </w:rPr>
        <w:tab/>
        <w:t>What?</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(01:18:41:00)</w:t>
      </w:r>
    </w:p>
    <w:p w:rsidR="00513ADE" w:rsidRDefault="00513ADE" w:rsidP="003400F3">
      <w:pPr>
        <w:tabs>
          <w:tab w:val="center" w:pos="4536"/>
        </w:tabs>
        <w:rPr>
          <w:lang w:val="en-US"/>
        </w:rPr>
      </w:pPr>
      <w:r>
        <w:rPr>
          <w:lang w:val="en-US"/>
        </w:rPr>
        <w:t>Monica</w:t>
      </w:r>
      <w:r>
        <w:rPr>
          <w:lang w:val="en-US"/>
        </w:rPr>
        <w:tab/>
        <w:t>And what is that supposed to mean? The last time I checked we were on same sides, weren’t we?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(01:18:44:00)</w:t>
      </w:r>
    </w:p>
    <w:p w:rsidR="00513ADE" w:rsidRDefault="00513ADE" w:rsidP="003400F3">
      <w:pPr>
        <w:tabs>
          <w:tab w:val="center" w:pos="4536"/>
        </w:tabs>
        <w:rPr>
          <w:lang w:val="en-US"/>
        </w:rPr>
      </w:pPr>
      <w:r>
        <w:rPr>
          <w:lang w:val="en-US"/>
        </w:rPr>
        <w:t>Tricia</w:t>
      </w:r>
      <w:r>
        <w:rPr>
          <w:lang w:val="en-US"/>
        </w:rPr>
        <w:tab/>
        <w:t>Maybe.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(01:18:45:00)</w:t>
      </w:r>
    </w:p>
    <w:p w:rsidR="00513ADE" w:rsidRDefault="00513ADE" w:rsidP="003400F3">
      <w:pPr>
        <w:tabs>
          <w:tab w:val="center" w:pos="4536"/>
        </w:tabs>
        <w:rPr>
          <w:lang w:val="en-US"/>
        </w:rPr>
      </w:pPr>
      <w:r>
        <w:rPr>
          <w:lang w:val="en-US"/>
        </w:rPr>
        <w:t>Winnie</w:t>
      </w:r>
      <w:r>
        <w:rPr>
          <w:lang w:val="en-US"/>
        </w:rPr>
        <w:tab/>
        <w:t>Can’t you see? Look at her walking as if she owns the whole school.</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(01:18:49:00)</w:t>
      </w:r>
    </w:p>
    <w:p w:rsidR="00513ADE" w:rsidRDefault="00513ADE" w:rsidP="003400F3">
      <w:pPr>
        <w:tabs>
          <w:tab w:val="center" w:pos="4536"/>
        </w:tabs>
        <w:rPr>
          <w:lang w:val="en-US"/>
        </w:rPr>
      </w:pPr>
      <w:r>
        <w:rPr>
          <w:lang w:val="en-US"/>
        </w:rPr>
        <w:t>Tricia</w:t>
      </w:r>
      <w:r>
        <w:rPr>
          <w:lang w:val="en-US"/>
        </w:rPr>
        <w:tab/>
        <w:t>She’s as normal as she can be. I don’t really think anything is wrong with her.</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(01:18:53:00)</w:t>
      </w:r>
    </w:p>
    <w:p w:rsidR="00513ADE" w:rsidRDefault="00513ADE" w:rsidP="003400F3">
      <w:pPr>
        <w:tabs>
          <w:tab w:val="center" w:pos="4536"/>
        </w:tabs>
        <w:rPr>
          <w:lang w:val="en-US"/>
        </w:rPr>
      </w:pPr>
      <w:r>
        <w:rPr>
          <w:lang w:val="en-US"/>
        </w:rPr>
        <w:t>Monica</w:t>
      </w:r>
      <w:r>
        <w:rPr>
          <w:lang w:val="en-US"/>
        </w:rPr>
        <w:tab/>
        <w:t>The moment will come, she’ll see. (laughs).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(01:18:55:00)</w:t>
      </w:r>
    </w:p>
    <w:p w:rsidR="00513ADE" w:rsidRDefault="00513ADE" w:rsidP="003400F3">
      <w:pPr>
        <w:tabs>
          <w:tab w:val="center" w:pos="4536"/>
        </w:tabs>
        <w:rPr>
          <w:lang w:val="en-US"/>
        </w:rPr>
      </w:pPr>
      <w:r>
        <w:rPr>
          <w:lang w:val="en-US"/>
        </w:rPr>
        <w:t>Winnie</w:t>
      </w:r>
      <w:r>
        <w:rPr>
          <w:lang w:val="en-US"/>
        </w:rPr>
        <w:tab/>
        <w:t>Sure, she’ll see.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(01:18:57:00)</w:t>
      </w:r>
    </w:p>
    <w:p w:rsidR="00513ADE" w:rsidRDefault="00513ADE" w:rsidP="003400F3">
      <w:pPr>
        <w:tabs>
          <w:tab w:val="center" w:pos="4536"/>
        </w:tabs>
        <w:rPr>
          <w:lang w:val="en-US"/>
        </w:rPr>
      </w:pPr>
      <w:r>
        <w:rPr>
          <w:lang w:val="en-US"/>
        </w:rPr>
        <w:t>Monica</w:t>
      </w:r>
      <w:r>
        <w:rPr>
          <w:lang w:val="en-US"/>
        </w:rPr>
        <w:tab/>
        <w:t>Give me back my novel.(reac)</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(01:18:58:00)</w:t>
      </w:r>
    </w:p>
    <w:p w:rsidR="00513ADE" w:rsidRDefault="00513ADE" w:rsidP="003400F3">
      <w:pPr>
        <w:tabs>
          <w:tab w:val="center" w:pos="4536"/>
        </w:tabs>
        <w:rPr>
          <w:lang w:val="en-US"/>
        </w:rPr>
      </w:pPr>
      <w:r>
        <w:rPr>
          <w:lang w:val="en-US"/>
        </w:rPr>
        <w:t>Winnie</w:t>
      </w:r>
      <w:r>
        <w:rPr>
          <w:lang w:val="en-US"/>
        </w:rPr>
        <w:tab/>
        <w:t>(laughs), but you’re giving me next.</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(01:19:01:00)</w:t>
      </w:r>
    </w:p>
    <w:p w:rsidR="00513ADE" w:rsidRDefault="00513ADE" w:rsidP="003400F3">
      <w:pPr>
        <w:tabs>
          <w:tab w:val="center" w:pos="4536"/>
        </w:tabs>
        <w:rPr>
          <w:lang w:val="en-US"/>
        </w:rPr>
      </w:pPr>
      <w:r>
        <w:rPr>
          <w:lang w:val="en-US"/>
        </w:rPr>
        <w:t>Tricia</w:t>
      </w:r>
      <w:r>
        <w:rPr>
          <w:lang w:val="en-US"/>
        </w:rPr>
        <w:tab/>
        <w:t>Girls, let’s go.</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(01:19:02:00)</w:t>
      </w:r>
    </w:p>
    <w:p w:rsidR="00513ADE" w:rsidRDefault="00513ADE" w:rsidP="003400F3">
      <w:pPr>
        <w:tabs>
          <w:tab w:val="center" w:pos="4536"/>
        </w:tabs>
        <w:rPr>
          <w:lang w:val="en-US"/>
        </w:rPr>
      </w:pPr>
      <w:r>
        <w:rPr>
          <w:lang w:val="en-US"/>
        </w:rPr>
        <w:t>Winnie</w:t>
      </w:r>
      <w:r>
        <w:rPr>
          <w:lang w:val="en-US"/>
        </w:rPr>
        <w:tab/>
        <w:t>Let’s go to the class. (laughs)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(01:19:02:00)</w:t>
      </w:r>
    </w:p>
    <w:p w:rsidR="00513ADE" w:rsidRDefault="00513ADE" w:rsidP="003400F3">
      <w:pPr>
        <w:tabs>
          <w:tab w:val="center" w:pos="4536"/>
        </w:tabs>
        <w:rPr>
          <w:lang w:val="en-US"/>
        </w:rPr>
      </w:pPr>
      <w:r>
        <w:rPr>
          <w:lang w:val="en-US"/>
        </w:rPr>
        <w:t>Monica</w:t>
      </w:r>
      <w:r>
        <w:rPr>
          <w:lang w:val="en-US"/>
        </w:rPr>
        <w:tab/>
        <w:t>(laughs)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(01:19:05:00)</w:t>
      </w:r>
    </w:p>
    <w:p w:rsidR="00513ADE" w:rsidRDefault="00513ADE" w:rsidP="003400F3">
      <w:pPr>
        <w:tabs>
          <w:tab w:val="center" w:pos="4536"/>
        </w:tabs>
        <w:rPr>
          <w:lang w:val="en-US"/>
        </w:rPr>
      </w:pPr>
      <w:r>
        <w:rPr>
          <w:lang w:val="en-US"/>
        </w:rPr>
        <w:t>Scarlet</w:t>
      </w:r>
      <w:r>
        <w:rPr>
          <w:lang w:val="en-US"/>
        </w:rPr>
        <w:tab/>
        <w:t>I’m very sure I’m pregnant.</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(01:19:07:00)</w:t>
      </w:r>
    </w:p>
    <w:p w:rsidR="00513ADE" w:rsidRDefault="00513ADE" w:rsidP="003400F3">
      <w:pPr>
        <w:tabs>
          <w:tab w:val="center" w:pos="4536"/>
        </w:tabs>
        <w:rPr>
          <w:lang w:val="en-US"/>
        </w:rPr>
      </w:pPr>
      <w:r>
        <w:rPr>
          <w:lang w:val="en-US"/>
        </w:rPr>
        <w:t>Melvin</w:t>
      </w:r>
      <w:r>
        <w:rPr>
          <w:lang w:val="en-US"/>
        </w:rPr>
        <w:tab/>
        <w:t>How can you say that?</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(01:19:08:00)</w:t>
      </w:r>
    </w:p>
    <w:p w:rsidR="00513ADE" w:rsidRDefault="00513ADE" w:rsidP="003400F3">
      <w:pPr>
        <w:tabs>
          <w:tab w:val="center" w:pos="4536"/>
        </w:tabs>
        <w:rPr>
          <w:lang w:val="en-US"/>
        </w:rPr>
      </w:pPr>
      <w:r>
        <w:rPr>
          <w:lang w:val="en-US"/>
        </w:rPr>
        <w:t>Scarlet</w:t>
      </w:r>
      <w:r>
        <w:rPr>
          <w:lang w:val="en-US"/>
        </w:rPr>
        <w:tab/>
        <w:t>I’m very…very sure. Oh, what am I going to do now?</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(01:19:12:00)</w:t>
      </w:r>
    </w:p>
    <w:p w:rsidR="00513ADE" w:rsidRDefault="00513ADE" w:rsidP="003400F3">
      <w:pPr>
        <w:tabs>
          <w:tab w:val="center" w:pos="4536"/>
        </w:tabs>
        <w:rPr>
          <w:lang w:val="en-US"/>
        </w:rPr>
      </w:pPr>
      <w:r>
        <w:rPr>
          <w:lang w:val="en-US"/>
        </w:rPr>
        <w:t>Melvin</w:t>
      </w:r>
      <w:r>
        <w:rPr>
          <w:lang w:val="en-US"/>
        </w:rPr>
        <w:tab/>
        <w:t>How…how did that happen?</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(01:19:13:00)</w:t>
      </w:r>
    </w:p>
    <w:p w:rsidR="00513ADE" w:rsidRDefault="00513ADE" w:rsidP="003400F3">
      <w:pPr>
        <w:tabs>
          <w:tab w:val="center" w:pos="4536"/>
        </w:tabs>
        <w:rPr>
          <w:lang w:val="en-US"/>
        </w:rPr>
      </w:pPr>
      <w:r>
        <w:rPr>
          <w:lang w:val="en-US"/>
        </w:rPr>
        <w:t>Scarlet</w:t>
      </w:r>
      <w:r>
        <w:rPr>
          <w:lang w:val="en-US"/>
        </w:rPr>
        <w:tab/>
        <w:t>You’re asking too many questions, how am I supposed to know?</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(01:19:16:00)</w:t>
      </w:r>
    </w:p>
    <w:p w:rsidR="00513ADE" w:rsidRDefault="00513ADE" w:rsidP="003400F3">
      <w:pPr>
        <w:tabs>
          <w:tab w:val="center" w:pos="4536"/>
        </w:tabs>
        <w:rPr>
          <w:lang w:val="en-US"/>
        </w:rPr>
      </w:pPr>
      <w:r>
        <w:rPr>
          <w:lang w:val="en-US"/>
        </w:rPr>
        <w:t>Melvin</w:t>
      </w:r>
      <w:r>
        <w:rPr>
          <w:lang w:val="en-US"/>
        </w:rPr>
        <w:tab/>
        <w:t>But it was just only once.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(01:19:17:00)</w:t>
      </w:r>
    </w:p>
    <w:p w:rsidR="00513ADE" w:rsidRDefault="00513ADE" w:rsidP="003400F3">
      <w:pPr>
        <w:tabs>
          <w:tab w:val="center" w:pos="4536"/>
        </w:tabs>
        <w:rPr>
          <w:lang w:val="en-US"/>
        </w:rPr>
      </w:pPr>
      <w:r>
        <w:rPr>
          <w:lang w:val="en-US"/>
        </w:rPr>
        <w:t>Scarlet</w:t>
      </w:r>
      <w:r>
        <w:rPr>
          <w:lang w:val="en-US"/>
        </w:rPr>
        <w:tab/>
        <w:t>I did a lot of research, and it seems like I am pregnant. (reac, crying)</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(01:19:25:00)</w:t>
      </w:r>
    </w:p>
    <w:p w:rsidR="00513ADE" w:rsidRDefault="00513ADE" w:rsidP="003400F3">
      <w:pPr>
        <w:tabs>
          <w:tab w:val="center" w:pos="4536"/>
        </w:tabs>
        <w:rPr>
          <w:lang w:val="en-US"/>
        </w:rPr>
      </w:pPr>
      <w:r>
        <w:rPr>
          <w:lang w:val="en-US"/>
        </w:rPr>
        <w:t>Melvin</w:t>
      </w:r>
      <w:r>
        <w:rPr>
          <w:lang w:val="en-US"/>
        </w:rPr>
        <w:tab/>
        <w:t>Ok…ok, just calm down, ok? Calm down, wipe your tears, ok. Just calm down, I’ll be back with a solution.</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(01:19:30:00)</w:t>
      </w:r>
    </w:p>
    <w:p w:rsidR="00513ADE" w:rsidRDefault="00513ADE" w:rsidP="003400F3">
      <w:pPr>
        <w:tabs>
          <w:tab w:val="center" w:pos="4536"/>
        </w:tabs>
        <w:rPr>
          <w:lang w:val="en-US"/>
        </w:rPr>
      </w:pPr>
      <w:r>
        <w:rPr>
          <w:lang w:val="en-US"/>
        </w:rPr>
        <w:t>Scarlet</w:t>
      </w:r>
      <w:r>
        <w:rPr>
          <w:lang w:val="en-US"/>
        </w:rPr>
        <w:tab/>
        <w:t>I don’t…</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(01:19:34:00)</w:t>
      </w:r>
    </w:p>
    <w:p w:rsidR="00513ADE" w:rsidRDefault="00513ADE" w:rsidP="003400F3">
      <w:pPr>
        <w:tabs>
          <w:tab w:val="center" w:pos="4536"/>
        </w:tabs>
        <w:rPr>
          <w:lang w:val="en-US"/>
        </w:rPr>
      </w:pPr>
      <w:r>
        <w:rPr>
          <w:lang w:val="en-US"/>
        </w:rPr>
        <w:t>Melvin</w:t>
      </w:r>
      <w:r>
        <w:rPr>
          <w:lang w:val="en-US"/>
        </w:rPr>
        <w:tab/>
        <w:t>Just go home. You just go home…I promise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(01:19:38:00)</w:t>
      </w:r>
    </w:p>
    <w:p w:rsidR="00513ADE" w:rsidRDefault="00513ADE" w:rsidP="003400F3">
      <w:pPr>
        <w:tabs>
          <w:tab w:val="center" w:pos="4536"/>
        </w:tabs>
        <w:rPr>
          <w:lang w:val="en-US"/>
        </w:rPr>
      </w:pPr>
      <w:r>
        <w:rPr>
          <w:lang w:val="en-US"/>
        </w:rPr>
        <w:t>Scarlet</w:t>
      </w:r>
      <w:r>
        <w:rPr>
          <w:lang w:val="en-US"/>
        </w:rPr>
        <w:tab/>
        <w:t>You better get a solution…you better.</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(01:19:40:00)</w:t>
      </w:r>
    </w:p>
    <w:p w:rsidR="00513ADE" w:rsidRDefault="00513ADE" w:rsidP="003400F3">
      <w:pPr>
        <w:tabs>
          <w:tab w:val="center" w:pos="4536"/>
        </w:tabs>
        <w:rPr>
          <w:lang w:val="en-US"/>
        </w:rPr>
      </w:pPr>
      <w:r>
        <w:rPr>
          <w:lang w:val="en-US"/>
        </w:rPr>
        <w:t>Melvin</w:t>
      </w:r>
      <w:r>
        <w:rPr>
          <w:lang w:val="en-US"/>
        </w:rPr>
        <w:tab/>
        <w:t>I will…I will, I promise. Just go home, relax and chill and I’ll be back as soon as possible ok? Just go home…just go home.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(01:19:48:00)</w:t>
      </w:r>
    </w:p>
    <w:p w:rsidR="00513ADE" w:rsidRDefault="00513ADE" w:rsidP="003400F3">
      <w:pPr>
        <w:tabs>
          <w:tab w:val="center" w:pos="4536"/>
        </w:tabs>
        <w:rPr>
          <w:lang w:val="en-US"/>
        </w:rPr>
      </w:pPr>
      <w:r>
        <w:rPr>
          <w:lang w:val="en-US"/>
        </w:rPr>
        <w:t>Scarlet</w:t>
      </w:r>
      <w:r>
        <w:rPr>
          <w:lang w:val="en-US"/>
        </w:rPr>
        <w:tab/>
        <w:t>(crying), promise you’ll get a solution.</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(01:19:55:00)</w:t>
      </w:r>
    </w:p>
    <w:p w:rsidR="00513ADE" w:rsidRDefault="00513ADE" w:rsidP="003400F3">
      <w:pPr>
        <w:tabs>
          <w:tab w:val="center" w:pos="4536"/>
        </w:tabs>
        <w:rPr>
          <w:lang w:val="en-US"/>
        </w:rPr>
      </w:pPr>
      <w:r>
        <w:rPr>
          <w:lang w:val="en-US"/>
        </w:rPr>
        <w:t>Melvin</w:t>
      </w:r>
      <w:r>
        <w:rPr>
          <w:lang w:val="en-US"/>
        </w:rPr>
        <w:tab/>
        <w:t>I promise. I’ll be back ok? Just take care of yourself.</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(01:20:01:00)</w:t>
      </w:r>
    </w:p>
    <w:p w:rsidR="00513ADE" w:rsidRDefault="00513ADE" w:rsidP="003400F3">
      <w:pPr>
        <w:tabs>
          <w:tab w:val="center" w:pos="4536"/>
        </w:tabs>
        <w:rPr>
          <w:lang w:val="en-US"/>
        </w:rPr>
      </w:pPr>
      <w:r>
        <w:rPr>
          <w:lang w:val="en-US"/>
        </w:rPr>
        <w:t>Guy</w:t>
      </w:r>
      <w:r>
        <w:rPr>
          <w:lang w:val="en-US"/>
        </w:rPr>
        <w:tab/>
        <w:t>(reac, laughs)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(01:20:07:00)</w:t>
      </w:r>
    </w:p>
    <w:p w:rsidR="00513ADE" w:rsidRDefault="00513ADE" w:rsidP="003400F3">
      <w:pPr>
        <w:tabs>
          <w:tab w:val="center" w:pos="4536"/>
        </w:tabs>
        <w:rPr>
          <w:lang w:val="en-US"/>
        </w:rPr>
      </w:pPr>
      <w:r>
        <w:rPr>
          <w:lang w:val="en-US"/>
        </w:rPr>
        <w:t>Girlfriend</w:t>
      </w:r>
      <w:r>
        <w:rPr>
          <w:lang w:val="en-US"/>
        </w:rPr>
        <w:tab/>
        <w:t>(laughs)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(01:20:11:00)</w:t>
      </w:r>
    </w:p>
    <w:p w:rsidR="00513ADE" w:rsidRDefault="00513ADE" w:rsidP="003400F3">
      <w:pPr>
        <w:tabs>
          <w:tab w:val="center" w:pos="4536"/>
        </w:tabs>
        <w:rPr>
          <w:lang w:val="en-US"/>
        </w:rPr>
      </w:pPr>
      <w:r>
        <w:rPr>
          <w:lang w:val="en-US"/>
        </w:rPr>
        <w:t>Melvin</w:t>
      </w:r>
      <w:r>
        <w:rPr>
          <w:lang w:val="en-US"/>
        </w:rPr>
        <w:tab/>
        <w:t>Guy, come..come…come. We need to talk. There’s a problem…there’s a problem</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(01:20:16:00)</w:t>
      </w:r>
    </w:p>
    <w:p w:rsidR="00513ADE" w:rsidRDefault="00513ADE" w:rsidP="003400F3">
      <w:pPr>
        <w:tabs>
          <w:tab w:val="center" w:pos="4536"/>
        </w:tabs>
        <w:rPr>
          <w:lang w:val="en-US"/>
        </w:rPr>
      </w:pPr>
      <w:r>
        <w:rPr>
          <w:lang w:val="en-US"/>
        </w:rPr>
        <w:t>Guy</w:t>
      </w:r>
      <w:r>
        <w:rPr>
          <w:lang w:val="en-US"/>
        </w:rPr>
        <w:tab/>
        <w:t>Babe, I’m coming. Why are you sweating like this?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(01:20:17:00)</w:t>
      </w:r>
    </w:p>
    <w:p w:rsidR="00513ADE" w:rsidRDefault="00513ADE" w:rsidP="003400F3">
      <w:pPr>
        <w:tabs>
          <w:tab w:val="center" w:pos="4536"/>
        </w:tabs>
        <w:rPr>
          <w:lang w:val="en-US"/>
        </w:rPr>
      </w:pPr>
      <w:r>
        <w:rPr>
          <w:lang w:val="en-US"/>
        </w:rPr>
        <w:t>Melvin</w:t>
      </w:r>
      <w:r>
        <w:rPr>
          <w:lang w:val="en-US"/>
        </w:rPr>
        <w:tab/>
        <w:t>Come…come…come, there’s an issue. Come…come. (reac) I just received a call now that my mum is sick. So I need you to give me some money for that please.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(01:20:29:00)</w:t>
      </w:r>
    </w:p>
    <w:p w:rsidR="00513ADE" w:rsidRDefault="00513ADE" w:rsidP="003400F3">
      <w:pPr>
        <w:tabs>
          <w:tab w:val="center" w:pos="4536"/>
        </w:tabs>
        <w:rPr>
          <w:lang w:val="en-US"/>
        </w:rPr>
      </w:pPr>
      <w:r>
        <w:rPr>
          <w:lang w:val="en-US"/>
        </w:rPr>
        <w:t>Guy</w:t>
      </w:r>
      <w:r>
        <w:rPr>
          <w:lang w:val="en-US"/>
        </w:rPr>
        <w:tab/>
        <w:t>Is it very important?</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(01:20:30:00)</w:t>
      </w:r>
    </w:p>
    <w:p w:rsidR="00513ADE" w:rsidRDefault="00513ADE" w:rsidP="003400F3">
      <w:pPr>
        <w:tabs>
          <w:tab w:val="center" w:pos="4536"/>
        </w:tabs>
        <w:rPr>
          <w:lang w:val="en-US"/>
        </w:rPr>
      </w:pPr>
      <w:r>
        <w:rPr>
          <w:lang w:val="en-US"/>
        </w:rPr>
        <w:t>Melvin</w:t>
      </w:r>
      <w:r>
        <w:rPr>
          <w:lang w:val="en-US"/>
        </w:rPr>
        <w:tab/>
        <w:t>It’s very important and I need some money. Can you please lend me some money? I’ll give it to you when I get back, I’ll pay you back.</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(01:20:37:00)</w:t>
      </w:r>
    </w:p>
    <w:p w:rsidR="00513ADE" w:rsidRDefault="00513ADE" w:rsidP="003400F3">
      <w:pPr>
        <w:tabs>
          <w:tab w:val="center" w:pos="4536"/>
        </w:tabs>
        <w:rPr>
          <w:lang w:val="en-US"/>
        </w:rPr>
      </w:pPr>
      <w:r>
        <w:rPr>
          <w:lang w:val="en-US"/>
        </w:rPr>
        <w:t>Guy</w:t>
      </w:r>
      <w:r>
        <w:rPr>
          <w:lang w:val="en-US"/>
        </w:rPr>
        <w:tab/>
        <w:t>Ok, I don’t want her to see this.(reac)</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(01:20:41:00)</w:t>
      </w:r>
    </w:p>
    <w:p w:rsidR="00513ADE" w:rsidRDefault="00513ADE" w:rsidP="003400F3">
      <w:pPr>
        <w:tabs>
          <w:tab w:val="center" w:pos="4536"/>
        </w:tabs>
        <w:rPr>
          <w:lang w:val="en-US"/>
        </w:rPr>
      </w:pPr>
      <w:r>
        <w:rPr>
          <w:lang w:val="en-US"/>
        </w:rPr>
        <w:t>Melvin</w:t>
      </w:r>
      <w:r>
        <w:rPr>
          <w:lang w:val="en-US"/>
        </w:rPr>
        <w:tab/>
        <w:t>(reac), don’t worry, this one will be ok. I’m coming, let me just…let me get my things.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(01:20:46:00)</w:t>
      </w:r>
    </w:p>
    <w:p w:rsidR="00513ADE" w:rsidRDefault="00513ADE" w:rsidP="003400F3">
      <w:pPr>
        <w:tabs>
          <w:tab w:val="center" w:pos="4536"/>
        </w:tabs>
        <w:rPr>
          <w:lang w:val="en-US"/>
        </w:rPr>
      </w:pPr>
      <w:r>
        <w:rPr>
          <w:lang w:val="en-US"/>
        </w:rPr>
        <w:t>Guy</w:t>
      </w:r>
      <w:r>
        <w:rPr>
          <w:lang w:val="en-US"/>
        </w:rPr>
        <w:tab/>
        <w:t>So, call me and let me know what’s going on. Alright.</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(01:20:51:00)</w:t>
      </w:r>
    </w:p>
    <w:p w:rsidR="00513ADE" w:rsidRDefault="00513ADE" w:rsidP="003400F3">
      <w:pPr>
        <w:tabs>
          <w:tab w:val="center" w:pos="4536"/>
        </w:tabs>
        <w:rPr>
          <w:lang w:val="en-US"/>
        </w:rPr>
      </w:pPr>
      <w:r>
        <w:rPr>
          <w:lang w:val="en-US"/>
        </w:rPr>
        <w:t>Girlfriend</w:t>
      </w:r>
      <w:r>
        <w:rPr>
          <w:lang w:val="en-US"/>
        </w:rPr>
        <w:tab/>
        <w:t>Babe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(01:20:52:00)</w:t>
      </w:r>
    </w:p>
    <w:p w:rsidR="00513ADE" w:rsidRDefault="00513ADE" w:rsidP="003400F3">
      <w:pPr>
        <w:tabs>
          <w:tab w:val="center" w:pos="4536"/>
        </w:tabs>
        <w:rPr>
          <w:lang w:val="en-US"/>
        </w:rPr>
      </w:pPr>
      <w:r>
        <w:rPr>
          <w:lang w:val="en-US"/>
        </w:rPr>
        <w:t>Guy</w:t>
      </w:r>
      <w:r>
        <w:rPr>
          <w:lang w:val="en-US"/>
        </w:rPr>
        <w:tab/>
        <w:t>Yes darling.</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(01:20:53:00)</w:t>
      </w:r>
    </w:p>
    <w:p w:rsidR="00513ADE" w:rsidRDefault="00513ADE" w:rsidP="003400F3">
      <w:pPr>
        <w:tabs>
          <w:tab w:val="center" w:pos="4536"/>
        </w:tabs>
        <w:rPr>
          <w:lang w:val="en-US"/>
        </w:rPr>
      </w:pPr>
      <w:r>
        <w:rPr>
          <w:lang w:val="en-US"/>
        </w:rPr>
        <w:t>Girlfriend</w:t>
      </w:r>
      <w:r>
        <w:rPr>
          <w:lang w:val="en-US"/>
        </w:rPr>
        <w:tab/>
        <w:t>What’s going on?</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(01:20:54:00)</w:t>
      </w:r>
    </w:p>
    <w:p w:rsidR="00513ADE" w:rsidRDefault="00513ADE" w:rsidP="003400F3">
      <w:pPr>
        <w:tabs>
          <w:tab w:val="center" w:pos="4536"/>
        </w:tabs>
        <w:rPr>
          <w:lang w:val="en-US"/>
        </w:rPr>
      </w:pPr>
      <w:r>
        <w:rPr>
          <w:lang w:val="en-US"/>
        </w:rPr>
        <w:t>Guy</w:t>
      </w:r>
      <w:r>
        <w:rPr>
          <w:lang w:val="en-US"/>
        </w:rPr>
        <w:tab/>
        <w:t>Huh! Babe, it’s just that he has some family issues. Actually, I think he said his mum is sick and that he needs to go to the village and check on her actually.</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(01:21:00:00)</w:t>
      </w:r>
    </w:p>
    <w:p w:rsidR="00513ADE" w:rsidRDefault="00513ADE" w:rsidP="003400F3">
      <w:pPr>
        <w:tabs>
          <w:tab w:val="center" w:pos="4536"/>
        </w:tabs>
        <w:rPr>
          <w:lang w:val="en-US"/>
        </w:rPr>
      </w:pPr>
      <w:r>
        <w:rPr>
          <w:lang w:val="en-US"/>
        </w:rPr>
        <w:t>Girlfriend</w:t>
      </w:r>
      <w:r>
        <w:rPr>
          <w:lang w:val="en-US"/>
        </w:rPr>
        <w:tab/>
        <w:t>(reac). Babe sit down I have something to tell you.</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(01:21:07:00)</w:t>
      </w:r>
    </w:p>
    <w:p w:rsidR="00513ADE" w:rsidRDefault="00513ADE" w:rsidP="003400F3">
      <w:pPr>
        <w:tabs>
          <w:tab w:val="center" w:pos="4536"/>
        </w:tabs>
        <w:rPr>
          <w:lang w:val="en-US"/>
        </w:rPr>
      </w:pPr>
      <w:r>
        <w:rPr>
          <w:lang w:val="en-US"/>
        </w:rPr>
        <w:t>Guy</w:t>
      </w:r>
      <w:r>
        <w:rPr>
          <w:lang w:val="en-US"/>
        </w:rPr>
        <w:tab/>
        <w:t>Ok</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(01:21:09:00)</w:t>
      </w:r>
    </w:p>
    <w:p w:rsidR="00513ADE" w:rsidRDefault="00513ADE" w:rsidP="003400F3">
      <w:pPr>
        <w:tabs>
          <w:tab w:val="center" w:pos="4536"/>
        </w:tabs>
        <w:rPr>
          <w:lang w:val="en-US"/>
        </w:rPr>
      </w:pPr>
      <w:r>
        <w:rPr>
          <w:lang w:val="en-US"/>
        </w:rPr>
        <w:t>Girlfriend</w:t>
      </w:r>
      <w:r>
        <w:rPr>
          <w:lang w:val="en-US"/>
        </w:rPr>
        <w:tab/>
        <w:t>Seeing this Melvin as a friend, I don’t trust him…I don’t trust that guy at all.</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(01:21:14:00)</w:t>
      </w:r>
    </w:p>
    <w:p w:rsidR="00513ADE" w:rsidRDefault="00513ADE" w:rsidP="003400F3">
      <w:pPr>
        <w:tabs>
          <w:tab w:val="center" w:pos="4536"/>
        </w:tabs>
        <w:rPr>
          <w:lang w:val="en-US"/>
        </w:rPr>
      </w:pPr>
      <w:r>
        <w:rPr>
          <w:lang w:val="en-US"/>
        </w:rPr>
        <w:t>Guy</w:t>
      </w:r>
      <w:r>
        <w:rPr>
          <w:lang w:val="en-US"/>
        </w:rPr>
        <w:tab/>
        <w:t>Hey…hey, Melvin is like a brother to me. He just needs to go and look after the mum who is very sick. That’s…that’s all.</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(01:21:22:00)</w:t>
      </w:r>
    </w:p>
    <w:p w:rsidR="00513ADE" w:rsidRDefault="00513ADE" w:rsidP="0031730F">
      <w:pPr>
        <w:tabs>
          <w:tab w:val="center" w:pos="4536"/>
        </w:tabs>
        <w:rPr>
          <w:lang w:val="en-US"/>
        </w:rPr>
      </w:pPr>
      <w:r>
        <w:rPr>
          <w:lang w:val="en-US"/>
        </w:rPr>
        <w:t>Girlfriend</w:t>
      </w:r>
      <w:r>
        <w:rPr>
          <w:lang w:val="en-US"/>
        </w:rPr>
        <w:tab/>
        <w:t>Melvin…Melvin…Melvin, he’s not the kind of person that could be trustworthy. I don’t trust that guy, I don’t trust him at all. But if that’s what you think, then fine.</w:t>
      </w:r>
    </w:p>
    <w:p w:rsidR="00513ADE" w:rsidRDefault="00513ADE" w:rsidP="003400F3">
      <w:pPr>
        <w:tabs>
          <w:tab w:val="center" w:pos="4536"/>
        </w:tabs>
        <w:rPr>
          <w:lang w:val="en-US"/>
        </w:rPr>
      </w:pPr>
    </w:p>
    <w:p w:rsidR="00513ADE" w:rsidRDefault="00513ADE" w:rsidP="0031730F">
      <w:pPr>
        <w:tabs>
          <w:tab w:val="center" w:pos="4536"/>
        </w:tabs>
        <w:rPr>
          <w:lang w:val="en-US"/>
        </w:rPr>
      </w:pPr>
      <w:r>
        <w:rPr>
          <w:lang w:val="en-US"/>
        </w:rPr>
        <w:t>(01:21:32:00)</w:t>
      </w:r>
    </w:p>
    <w:p w:rsidR="00513ADE" w:rsidRDefault="00513ADE" w:rsidP="003400F3">
      <w:pPr>
        <w:tabs>
          <w:tab w:val="center" w:pos="4536"/>
        </w:tabs>
        <w:rPr>
          <w:lang w:val="en-US"/>
        </w:rPr>
      </w:pPr>
      <w:r>
        <w:rPr>
          <w:lang w:val="en-US"/>
        </w:rPr>
        <w:t>Guy</w:t>
      </w:r>
      <w:r>
        <w:rPr>
          <w:lang w:val="en-US"/>
        </w:rPr>
        <w:tab/>
        <w:t>(reac)</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(01:21:33:00)</w:t>
      </w:r>
    </w:p>
    <w:p w:rsidR="00513ADE" w:rsidRDefault="00513ADE" w:rsidP="003400F3">
      <w:pPr>
        <w:tabs>
          <w:tab w:val="center" w:pos="4536"/>
        </w:tabs>
        <w:rPr>
          <w:lang w:val="en-US"/>
        </w:rPr>
      </w:pPr>
      <w:r>
        <w:rPr>
          <w:lang w:val="en-US"/>
        </w:rPr>
        <w:t>Melvin</w:t>
      </w:r>
      <w:r>
        <w:rPr>
          <w:lang w:val="en-US"/>
        </w:rPr>
        <w:tab/>
        <w:t>Mehn I have to go, we’ll see later. I’ll call you, yeah.</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(01:21:35:00)</w:t>
      </w:r>
    </w:p>
    <w:p w:rsidR="00513ADE" w:rsidRDefault="00513ADE" w:rsidP="003400F3">
      <w:pPr>
        <w:tabs>
          <w:tab w:val="center" w:pos="4536"/>
        </w:tabs>
        <w:rPr>
          <w:lang w:val="en-US"/>
        </w:rPr>
      </w:pPr>
      <w:r>
        <w:rPr>
          <w:lang w:val="en-US"/>
        </w:rPr>
        <w:t>Guy</w:t>
      </w:r>
      <w:r>
        <w:rPr>
          <w:lang w:val="en-US"/>
        </w:rPr>
        <w:tab/>
        <w:t>Ok then.</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(01:21:38:00)</w:t>
      </w:r>
    </w:p>
    <w:p w:rsidR="00513ADE" w:rsidRDefault="00513ADE" w:rsidP="003400F3">
      <w:pPr>
        <w:tabs>
          <w:tab w:val="center" w:pos="4536"/>
        </w:tabs>
        <w:rPr>
          <w:lang w:val="en-US"/>
        </w:rPr>
      </w:pPr>
      <w:r>
        <w:rPr>
          <w:lang w:val="en-US"/>
        </w:rPr>
        <w:t>Girlfriend</w:t>
      </w:r>
      <w:r>
        <w:rPr>
          <w:lang w:val="en-US"/>
        </w:rPr>
        <w:tab/>
        <w:t>(reac)</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(01:21:47:00)</w:t>
      </w:r>
    </w:p>
    <w:p w:rsidR="00513ADE" w:rsidRDefault="00513ADE" w:rsidP="003400F3">
      <w:pPr>
        <w:tabs>
          <w:tab w:val="center" w:pos="4536"/>
        </w:tabs>
        <w:rPr>
          <w:lang w:val="en-US"/>
        </w:rPr>
      </w:pPr>
      <w:r>
        <w:rPr>
          <w:lang w:val="en-US"/>
        </w:rPr>
        <w:t>Monica</w:t>
      </w:r>
      <w:r>
        <w:rPr>
          <w:lang w:val="en-US"/>
        </w:rPr>
        <w:tab/>
        <w:t>(hisses)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(01:21:55:00)</w:t>
      </w:r>
    </w:p>
    <w:p w:rsidR="00513ADE" w:rsidRDefault="00513ADE" w:rsidP="003400F3">
      <w:pPr>
        <w:tabs>
          <w:tab w:val="center" w:pos="4536"/>
        </w:tabs>
        <w:rPr>
          <w:lang w:val="en-US"/>
        </w:rPr>
      </w:pPr>
      <w:r>
        <w:rPr>
          <w:lang w:val="en-US"/>
        </w:rPr>
        <w:t>Winnie</w:t>
      </w:r>
      <w:r>
        <w:rPr>
          <w:lang w:val="en-US"/>
        </w:rPr>
        <w:tab/>
        <w:t>It’s so nice.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(01:21:56:00)</w:t>
      </w:r>
    </w:p>
    <w:p w:rsidR="00513ADE" w:rsidRDefault="00513ADE" w:rsidP="003400F3">
      <w:pPr>
        <w:tabs>
          <w:tab w:val="center" w:pos="4536"/>
        </w:tabs>
        <w:rPr>
          <w:lang w:val="en-US"/>
        </w:rPr>
      </w:pPr>
      <w:r>
        <w:rPr>
          <w:lang w:val="en-US"/>
        </w:rPr>
        <w:t>Tricia</w:t>
      </w:r>
      <w:r>
        <w:rPr>
          <w:lang w:val="en-US"/>
        </w:rPr>
        <w:tab/>
        <w:t>Thank you.</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(01:21:59:00)</w:t>
      </w:r>
    </w:p>
    <w:p w:rsidR="00513ADE" w:rsidRDefault="00513ADE" w:rsidP="003400F3">
      <w:pPr>
        <w:tabs>
          <w:tab w:val="center" w:pos="4536"/>
        </w:tabs>
        <w:rPr>
          <w:lang w:val="en-US"/>
        </w:rPr>
      </w:pPr>
      <w:r>
        <w:rPr>
          <w:lang w:val="en-US"/>
        </w:rPr>
        <w:t>Winnie</w:t>
      </w:r>
      <w:r>
        <w:rPr>
          <w:lang w:val="en-US"/>
        </w:rPr>
        <w:tab/>
        <w:t>Monica, please come and see.</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(01:22:03:00)</w:t>
      </w:r>
    </w:p>
    <w:p w:rsidR="00513ADE" w:rsidRDefault="00513ADE" w:rsidP="003400F3">
      <w:pPr>
        <w:tabs>
          <w:tab w:val="center" w:pos="4536"/>
        </w:tabs>
        <w:rPr>
          <w:lang w:val="en-US"/>
        </w:rPr>
      </w:pPr>
      <w:r>
        <w:rPr>
          <w:lang w:val="en-US"/>
        </w:rPr>
        <w:t>Monica</w:t>
      </w:r>
      <w:r>
        <w:rPr>
          <w:lang w:val="en-US"/>
        </w:rPr>
        <w:tab/>
        <w:t>(hisses), you girls so live in the past. Yeah, I got to read those ones like three months ago. I appreciate though, thank you.</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(01:22:12:00)</w:t>
      </w:r>
    </w:p>
    <w:p w:rsidR="00513ADE" w:rsidRDefault="00513ADE" w:rsidP="003400F3">
      <w:pPr>
        <w:tabs>
          <w:tab w:val="center" w:pos="4536"/>
        </w:tabs>
        <w:rPr>
          <w:lang w:val="en-US"/>
        </w:rPr>
      </w:pPr>
      <w:r>
        <w:rPr>
          <w:lang w:val="en-US"/>
        </w:rPr>
        <w:t>Ebuka</w:t>
      </w:r>
      <w:r>
        <w:rPr>
          <w:lang w:val="en-US"/>
        </w:rPr>
        <w:tab/>
        <w:t>Hi girls</w:t>
      </w:r>
    </w:p>
    <w:p w:rsidR="00513ADE" w:rsidRDefault="00513ADE" w:rsidP="003400F3">
      <w:pPr>
        <w:tabs>
          <w:tab w:val="center" w:pos="4536"/>
        </w:tabs>
        <w:rPr>
          <w:lang w:val="en-US"/>
        </w:rPr>
      </w:pPr>
    </w:p>
    <w:p w:rsidR="00513ADE" w:rsidRDefault="00513ADE" w:rsidP="003400F3">
      <w:pPr>
        <w:tabs>
          <w:tab w:val="center" w:pos="4536"/>
        </w:tabs>
        <w:rPr>
          <w:lang w:val="en-US"/>
        </w:rPr>
      </w:pPr>
      <w:r>
        <w:rPr>
          <w:lang w:val="en-US"/>
        </w:rPr>
        <w:t>(01:22:13:00)</w:t>
      </w:r>
    </w:p>
    <w:p w:rsidR="00513ADE" w:rsidRDefault="00513ADE" w:rsidP="003400F3">
      <w:pPr>
        <w:tabs>
          <w:tab w:val="center" w:pos="4536"/>
        </w:tabs>
        <w:rPr>
          <w:lang w:val="en-US"/>
        </w:rPr>
      </w:pPr>
      <w:r>
        <w:rPr>
          <w:lang w:val="en-US"/>
        </w:rPr>
        <w:t>Tricia</w:t>
      </w:r>
      <w:r>
        <w:rPr>
          <w:lang w:val="en-US"/>
        </w:rPr>
        <w:tab/>
        <w:t>Hi Ebuka</w:t>
      </w:r>
    </w:p>
    <w:p w:rsidR="00513ADE" w:rsidRDefault="00513ADE" w:rsidP="003400F3">
      <w:pPr>
        <w:tabs>
          <w:tab w:val="center" w:pos="4536"/>
        </w:tabs>
        <w:rPr>
          <w:lang w:val="en-US"/>
        </w:rPr>
      </w:pPr>
    </w:p>
    <w:p w:rsidR="00513ADE" w:rsidRDefault="00513ADE" w:rsidP="004419B9">
      <w:pPr>
        <w:tabs>
          <w:tab w:val="center" w:pos="4536"/>
        </w:tabs>
        <w:rPr>
          <w:lang w:val="en-US"/>
        </w:rPr>
      </w:pPr>
      <w:r>
        <w:rPr>
          <w:lang w:val="en-US"/>
        </w:rPr>
        <w:t>(01:22:13:00)</w:t>
      </w:r>
    </w:p>
    <w:p w:rsidR="00513ADE" w:rsidRDefault="00513ADE" w:rsidP="004419B9">
      <w:pPr>
        <w:tabs>
          <w:tab w:val="center" w:pos="4536"/>
        </w:tabs>
        <w:rPr>
          <w:lang w:val="en-US"/>
        </w:rPr>
      </w:pPr>
      <w:r>
        <w:rPr>
          <w:lang w:val="en-US"/>
        </w:rPr>
        <w:t>Winnie</w:t>
      </w:r>
      <w:r>
        <w:rPr>
          <w:lang w:val="en-US"/>
        </w:rPr>
        <w:tab/>
        <w:t>Hello Ebuka. Monica, you can be so annoying at times. Really, if I could remember correctly, Nike got hers a year ago. And so if you just got yours three months ago, that means you must still be living in the…(laughs)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(01:22:39:00)</w:t>
      </w:r>
    </w:p>
    <w:p w:rsidR="00513ADE" w:rsidRDefault="00513ADE" w:rsidP="004419B9">
      <w:pPr>
        <w:tabs>
          <w:tab w:val="center" w:pos="4536"/>
        </w:tabs>
        <w:rPr>
          <w:lang w:val="en-US"/>
        </w:rPr>
      </w:pPr>
      <w:r>
        <w:rPr>
          <w:lang w:val="en-US"/>
        </w:rPr>
        <w:t>Tricia</w:t>
      </w:r>
      <w:r>
        <w:rPr>
          <w:lang w:val="en-US"/>
        </w:rPr>
        <w:tab/>
        <w:t>Teen age. (laughs)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(01:22:41:00)</w:t>
      </w:r>
    </w:p>
    <w:p w:rsidR="00513ADE" w:rsidRDefault="00513ADE" w:rsidP="004419B9">
      <w:pPr>
        <w:tabs>
          <w:tab w:val="center" w:pos="4536"/>
        </w:tabs>
        <w:rPr>
          <w:lang w:val="en-US"/>
        </w:rPr>
      </w:pPr>
      <w:r>
        <w:rPr>
          <w:lang w:val="en-US"/>
        </w:rPr>
        <w:t>Monica</w:t>
      </w:r>
      <w:r>
        <w:rPr>
          <w:lang w:val="en-US"/>
        </w:rPr>
        <w:tab/>
        <w:t>I’ve told you girls time without number that I do not like being insulted.</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(01:22:44:00)</w:t>
      </w:r>
    </w:p>
    <w:p w:rsidR="00513ADE" w:rsidRDefault="00513ADE" w:rsidP="004419B9">
      <w:pPr>
        <w:tabs>
          <w:tab w:val="center" w:pos="4536"/>
        </w:tabs>
        <w:rPr>
          <w:lang w:val="en-US"/>
        </w:rPr>
      </w:pPr>
      <w:r>
        <w:rPr>
          <w:lang w:val="en-US"/>
        </w:rPr>
        <w:t>Winnie</w:t>
      </w:r>
      <w:r>
        <w:rPr>
          <w:lang w:val="en-US"/>
        </w:rPr>
        <w:tab/>
        <w:t>Oh our friend doesn’t like being insulted. But you started it first with your derogatory remarks.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(01:22:50:00)</w:t>
      </w:r>
    </w:p>
    <w:p w:rsidR="00513ADE" w:rsidRDefault="00513ADE" w:rsidP="004419B9">
      <w:pPr>
        <w:tabs>
          <w:tab w:val="center" w:pos="4536"/>
        </w:tabs>
        <w:rPr>
          <w:lang w:val="en-US"/>
        </w:rPr>
      </w:pPr>
      <w:r>
        <w:rPr>
          <w:lang w:val="en-US"/>
        </w:rPr>
        <w:t>Tricia</w:t>
      </w:r>
      <w:r>
        <w:rPr>
          <w:lang w:val="en-US"/>
        </w:rPr>
        <w:tab/>
        <w:t>She forgets the Bible says: “Do to others what others would do to you. (laughs)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(01:22:54:00)</w:t>
      </w:r>
    </w:p>
    <w:p w:rsidR="00513ADE" w:rsidRDefault="00513ADE" w:rsidP="004419B9">
      <w:pPr>
        <w:tabs>
          <w:tab w:val="center" w:pos="4536"/>
        </w:tabs>
        <w:rPr>
          <w:lang w:val="en-US"/>
        </w:rPr>
      </w:pPr>
      <w:r>
        <w:rPr>
          <w:lang w:val="en-US"/>
        </w:rPr>
        <w:t>Winnie</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(01:22:55:00)</w:t>
      </w:r>
    </w:p>
    <w:p w:rsidR="00513ADE" w:rsidRDefault="00513ADE" w:rsidP="004419B9">
      <w:pPr>
        <w:tabs>
          <w:tab w:val="center" w:pos="4536"/>
        </w:tabs>
        <w:rPr>
          <w:lang w:val="en-US"/>
        </w:rPr>
      </w:pPr>
      <w:r>
        <w:rPr>
          <w:lang w:val="en-US"/>
        </w:rPr>
        <w:t>Monica</w:t>
      </w:r>
      <w:r>
        <w:rPr>
          <w:lang w:val="en-US"/>
        </w:rPr>
        <w:tab/>
        <w:t>I don’t blame you guys.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(01:23:02:00)</w:t>
      </w:r>
    </w:p>
    <w:p w:rsidR="00513ADE" w:rsidRDefault="00513ADE" w:rsidP="004419B9">
      <w:pPr>
        <w:tabs>
          <w:tab w:val="center" w:pos="4536"/>
        </w:tabs>
        <w:rPr>
          <w:lang w:val="en-US"/>
        </w:rPr>
      </w:pPr>
      <w:r>
        <w:rPr>
          <w:lang w:val="en-US"/>
        </w:rPr>
        <w:t>Winnie</w:t>
      </w:r>
      <w:r>
        <w:rPr>
          <w:lang w:val="en-US"/>
        </w:rPr>
        <w:tab/>
        <w:t>(reac), come on let me see the novel you’re holding.</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(01:23:04:00)</w:t>
      </w:r>
    </w:p>
    <w:p w:rsidR="00513ADE" w:rsidRDefault="00513ADE" w:rsidP="004419B9">
      <w:pPr>
        <w:tabs>
          <w:tab w:val="center" w:pos="4536"/>
        </w:tabs>
        <w:rPr>
          <w:lang w:val="en-US"/>
        </w:rPr>
      </w:pPr>
      <w:r>
        <w:rPr>
          <w:lang w:val="en-US"/>
        </w:rPr>
        <w:t>Tricia</w:t>
      </w:r>
      <w:r>
        <w:rPr>
          <w:lang w:val="en-US"/>
        </w:rPr>
        <w:tab/>
        <w:t>No one to trust.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(01:23:05:00)</w:t>
      </w:r>
    </w:p>
    <w:p w:rsidR="00513ADE" w:rsidRDefault="00513ADE" w:rsidP="004419B9">
      <w:pPr>
        <w:tabs>
          <w:tab w:val="center" w:pos="4536"/>
        </w:tabs>
        <w:rPr>
          <w:lang w:val="en-US"/>
        </w:rPr>
      </w:pPr>
      <w:r>
        <w:rPr>
          <w:lang w:val="en-US"/>
        </w:rPr>
        <w:t>Winnie</w:t>
      </w:r>
      <w:r>
        <w:rPr>
          <w:lang w:val="en-US"/>
        </w:rPr>
        <w:tab/>
        <w:t>Wow…you really…</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(01:23:06:00)</w:t>
      </w:r>
    </w:p>
    <w:p w:rsidR="00513ADE" w:rsidRDefault="00513ADE" w:rsidP="004419B9">
      <w:pPr>
        <w:tabs>
          <w:tab w:val="center" w:pos="4536"/>
        </w:tabs>
        <w:rPr>
          <w:lang w:val="en-US"/>
        </w:rPr>
      </w:pPr>
      <w:r>
        <w:rPr>
          <w:lang w:val="en-US"/>
        </w:rPr>
        <w:t>Tricia</w:t>
      </w:r>
      <w:r>
        <w:rPr>
          <w:lang w:val="en-US"/>
        </w:rPr>
        <w:tab/>
        <w:t>David Markova</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(01:23:09:00)</w:t>
      </w:r>
    </w:p>
    <w:p w:rsidR="00513ADE" w:rsidRDefault="00513ADE" w:rsidP="004419B9">
      <w:pPr>
        <w:tabs>
          <w:tab w:val="center" w:pos="4536"/>
        </w:tabs>
        <w:rPr>
          <w:lang w:val="en-US"/>
        </w:rPr>
      </w:pPr>
      <w:r>
        <w:rPr>
          <w:lang w:val="en-US"/>
        </w:rPr>
        <w:t>Winnie</w:t>
      </w:r>
      <w:r>
        <w:rPr>
          <w:lang w:val="en-US"/>
        </w:rPr>
        <w:tab/>
        <w:t>(reac)</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(01:23:11:00)</w:t>
      </w:r>
    </w:p>
    <w:p w:rsidR="00513ADE" w:rsidRDefault="00513ADE" w:rsidP="004419B9">
      <w:pPr>
        <w:tabs>
          <w:tab w:val="center" w:pos="4536"/>
        </w:tabs>
        <w:rPr>
          <w:lang w:val="en-US"/>
        </w:rPr>
      </w:pPr>
      <w:r>
        <w:rPr>
          <w:lang w:val="en-US"/>
        </w:rPr>
        <w:t>Tricia</w:t>
      </w:r>
      <w:r>
        <w:rPr>
          <w:lang w:val="en-US"/>
        </w:rPr>
        <w:tab/>
        <w:t>No problem.</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(01:23:12:00)</w:t>
      </w:r>
    </w:p>
    <w:p w:rsidR="00513ADE" w:rsidRDefault="00513ADE" w:rsidP="004419B9">
      <w:pPr>
        <w:tabs>
          <w:tab w:val="center" w:pos="4536"/>
        </w:tabs>
        <w:rPr>
          <w:lang w:val="en-US"/>
        </w:rPr>
      </w:pPr>
      <w:r>
        <w:rPr>
          <w:lang w:val="en-US"/>
        </w:rPr>
        <w:t>Monica</w:t>
      </w:r>
      <w:r>
        <w:rPr>
          <w:lang w:val="en-US"/>
        </w:rPr>
        <w:tab/>
        <w:t>Did you people see my novel?</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(01:23:18:00)</w:t>
      </w:r>
    </w:p>
    <w:p w:rsidR="00513ADE" w:rsidRDefault="00513ADE" w:rsidP="004419B9">
      <w:pPr>
        <w:tabs>
          <w:tab w:val="center" w:pos="4536"/>
        </w:tabs>
        <w:rPr>
          <w:lang w:val="en-US"/>
        </w:rPr>
      </w:pPr>
      <w:r>
        <w:rPr>
          <w:lang w:val="en-US"/>
        </w:rPr>
        <w:t>Winnie</w:t>
      </w:r>
      <w:r>
        <w:rPr>
          <w:lang w:val="en-US"/>
        </w:rPr>
        <w:tab/>
        <w:t>This girl is crazy.</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(01:23:34:00)</w:t>
      </w:r>
    </w:p>
    <w:p w:rsidR="00513ADE" w:rsidRDefault="00513ADE" w:rsidP="004419B9">
      <w:pPr>
        <w:tabs>
          <w:tab w:val="center" w:pos="4536"/>
        </w:tabs>
        <w:rPr>
          <w:lang w:val="en-US"/>
        </w:rPr>
      </w:pPr>
      <w:r>
        <w:rPr>
          <w:lang w:val="en-US"/>
        </w:rPr>
        <w:t>Monica</w:t>
      </w:r>
      <w:r>
        <w:rPr>
          <w:lang w:val="en-US"/>
        </w:rPr>
        <w:tab/>
        <w:t>Give me back my novel. I say give me back my novel. (laughs), give me back my novel.</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(01:23:50:00)</w:t>
      </w:r>
    </w:p>
    <w:p w:rsidR="00513ADE" w:rsidRDefault="00513ADE" w:rsidP="004419B9">
      <w:pPr>
        <w:tabs>
          <w:tab w:val="center" w:pos="4536"/>
        </w:tabs>
        <w:rPr>
          <w:lang w:val="en-US"/>
        </w:rPr>
      </w:pPr>
      <w:r>
        <w:rPr>
          <w:lang w:val="en-US"/>
        </w:rPr>
        <w:t>Sophie</w:t>
      </w:r>
      <w:r>
        <w:rPr>
          <w:lang w:val="en-US"/>
        </w:rPr>
        <w:tab/>
        <w:t>And I’ll tell you for the ultimate time, I did not take your novel.</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(01:23:55:00)</w:t>
      </w:r>
    </w:p>
    <w:p w:rsidR="00513ADE" w:rsidRDefault="00513ADE" w:rsidP="004419B9">
      <w:pPr>
        <w:tabs>
          <w:tab w:val="center" w:pos="4536"/>
        </w:tabs>
        <w:rPr>
          <w:lang w:val="en-US"/>
        </w:rPr>
      </w:pPr>
      <w:r>
        <w:rPr>
          <w:lang w:val="en-US"/>
        </w:rPr>
        <w:t>Tricia</w:t>
      </w:r>
      <w:r>
        <w:rPr>
          <w:lang w:val="en-US"/>
        </w:rPr>
        <w:tab/>
        <w:t>Then if you’re not with the novel, who is?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(01:23:58:00)</w:t>
      </w:r>
    </w:p>
    <w:p w:rsidR="00513ADE" w:rsidRDefault="00513ADE" w:rsidP="004419B9">
      <w:pPr>
        <w:tabs>
          <w:tab w:val="center" w:pos="4536"/>
        </w:tabs>
        <w:rPr>
          <w:lang w:val="en-US"/>
        </w:rPr>
      </w:pPr>
      <w:r>
        <w:rPr>
          <w:lang w:val="en-US"/>
        </w:rPr>
        <w:t>Sophie</w:t>
      </w:r>
      <w:r>
        <w:rPr>
          <w:lang w:val="en-US"/>
        </w:rPr>
        <w:tab/>
        <w:t>How do you expect me to know that? You didn’t give me any book to hold for you?</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(01:24:01:00)</w:t>
      </w:r>
    </w:p>
    <w:p w:rsidR="00513ADE" w:rsidRDefault="00513ADE" w:rsidP="004419B9">
      <w:pPr>
        <w:tabs>
          <w:tab w:val="center" w:pos="4536"/>
        </w:tabs>
        <w:rPr>
          <w:lang w:val="en-US"/>
        </w:rPr>
      </w:pPr>
      <w:r>
        <w:rPr>
          <w:lang w:val="en-US"/>
        </w:rPr>
        <w:t>Monica</w:t>
      </w:r>
      <w:r>
        <w:rPr>
          <w:lang w:val="en-US"/>
        </w:rPr>
        <w:tab/>
        <w:t>That doesn’t really matter, you were the only one here when I came in. For God’s sakes, I didn’t know you were dull girl. I do not need a soothsayer to tell me.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(01:24:09:00)</w:t>
      </w:r>
    </w:p>
    <w:p w:rsidR="00513ADE" w:rsidRDefault="00513ADE" w:rsidP="004419B9">
      <w:pPr>
        <w:tabs>
          <w:tab w:val="center" w:pos="4536"/>
        </w:tabs>
        <w:rPr>
          <w:lang w:val="en-US"/>
        </w:rPr>
      </w:pPr>
      <w:r>
        <w:rPr>
          <w:lang w:val="en-US"/>
        </w:rPr>
        <w:t>Sophie</w:t>
      </w:r>
      <w:r>
        <w:rPr>
          <w:lang w:val="en-US"/>
        </w:rPr>
        <w:tab/>
        <w:t>Here’s my bag; you and your co-girls should search for it.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(01:24:14:00)</w:t>
      </w:r>
    </w:p>
    <w:p w:rsidR="00513ADE" w:rsidRDefault="00513ADE" w:rsidP="004419B9">
      <w:pPr>
        <w:tabs>
          <w:tab w:val="center" w:pos="4536"/>
        </w:tabs>
        <w:rPr>
          <w:lang w:val="en-US"/>
        </w:rPr>
      </w:pPr>
      <w:r>
        <w:rPr>
          <w:lang w:val="en-US"/>
        </w:rPr>
        <w:t>Winnie</w:t>
      </w:r>
      <w:r>
        <w:rPr>
          <w:lang w:val="en-US"/>
        </w:rPr>
        <w:tab/>
        <w:t>This means nothing. You must have hid it somewhere.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(01:24:17:00)</w:t>
      </w:r>
    </w:p>
    <w:p w:rsidR="00513ADE" w:rsidRDefault="00513ADE" w:rsidP="004419B9">
      <w:pPr>
        <w:tabs>
          <w:tab w:val="center" w:pos="4536"/>
        </w:tabs>
        <w:rPr>
          <w:lang w:val="en-US"/>
        </w:rPr>
      </w:pPr>
      <w:r>
        <w:rPr>
          <w:lang w:val="en-US"/>
        </w:rPr>
        <w:t>Sophie</w:t>
      </w:r>
      <w:r>
        <w:rPr>
          <w:lang w:val="en-US"/>
        </w:rPr>
        <w:tab/>
        <w:t>So this is how you girls want to play it, right?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(01:24:19:00)</w:t>
      </w:r>
    </w:p>
    <w:p w:rsidR="00513ADE" w:rsidRDefault="00513ADE" w:rsidP="004419B9">
      <w:pPr>
        <w:tabs>
          <w:tab w:val="center" w:pos="4536"/>
        </w:tabs>
        <w:rPr>
          <w:lang w:val="en-US"/>
        </w:rPr>
      </w:pPr>
      <w:r>
        <w:rPr>
          <w:lang w:val="en-US"/>
        </w:rPr>
        <w:t>Monica</w:t>
      </w:r>
      <w:r>
        <w:rPr>
          <w:lang w:val="en-US"/>
        </w:rPr>
        <w:tab/>
        <w:t>Bring it on girl, I want my novel and I want it fast.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(01:24:24:00)</w:t>
      </w:r>
    </w:p>
    <w:p w:rsidR="00513ADE" w:rsidRDefault="00513ADE" w:rsidP="004419B9">
      <w:pPr>
        <w:tabs>
          <w:tab w:val="center" w:pos="4536"/>
        </w:tabs>
        <w:rPr>
          <w:lang w:val="en-US"/>
        </w:rPr>
      </w:pPr>
      <w:r>
        <w:rPr>
          <w:lang w:val="en-US"/>
        </w:rPr>
        <w:t>Sophie</w:t>
      </w:r>
      <w:r>
        <w:rPr>
          <w:lang w:val="en-US"/>
        </w:rPr>
        <w:tab/>
        <w:t>Since you girls won’t even check the novel, I’m thinking of doing otherwise.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(01:24:31:00)</w:t>
      </w:r>
    </w:p>
    <w:p w:rsidR="00513ADE" w:rsidRDefault="00513ADE" w:rsidP="004419B9">
      <w:pPr>
        <w:tabs>
          <w:tab w:val="center" w:pos="4536"/>
        </w:tabs>
        <w:rPr>
          <w:lang w:val="en-US"/>
        </w:rPr>
      </w:pPr>
      <w:r>
        <w:rPr>
          <w:lang w:val="en-US"/>
        </w:rPr>
        <w:t>Monica</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(01:24:33:00)</w:t>
      </w:r>
    </w:p>
    <w:p w:rsidR="00513ADE" w:rsidRDefault="00513ADE" w:rsidP="004419B9">
      <w:pPr>
        <w:tabs>
          <w:tab w:val="center" w:pos="4536"/>
        </w:tabs>
        <w:rPr>
          <w:lang w:val="en-US"/>
        </w:rPr>
      </w:pPr>
      <w:r>
        <w:rPr>
          <w:lang w:val="en-US"/>
        </w:rPr>
        <w:t>Miss</w:t>
      </w:r>
      <w:r>
        <w:rPr>
          <w:lang w:val="en-US"/>
        </w:rPr>
        <w:tab/>
        <w:t>What’s going on here ladiesWinnie, Monica?</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(01:24:36:00)</w:t>
      </w:r>
    </w:p>
    <w:p w:rsidR="00513ADE" w:rsidRDefault="00513ADE" w:rsidP="004419B9">
      <w:pPr>
        <w:tabs>
          <w:tab w:val="center" w:pos="4536"/>
        </w:tabs>
        <w:rPr>
          <w:lang w:val="en-US"/>
        </w:rPr>
      </w:pPr>
      <w:r>
        <w:rPr>
          <w:lang w:val="en-US"/>
        </w:rPr>
        <w:t>Monica</w:t>
      </w:r>
      <w:r>
        <w:rPr>
          <w:lang w:val="en-US"/>
        </w:rPr>
        <w:tab/>
        <w:t>This girl, she stole my novel.</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(01:24:38:00)</w:t>
      </w:r>
    </w:p>
    <w:p w:rsidR="00513ADE" w:rsidRDefault="00513ADE" w:rsidP="004419B9">
      <w:pPr>
        <w:tabs>
          <w:tab w:val="center" w:pos="4536"/>
        </w:tabs>
        <w:rPr>
          <w:lang w:val="en-US"/>
        </w:rPr>
      </w:pPr>
      <w:r>
        <w:rPr>
          <w:lang w:val="en-US"/>
        </w:rPr>
        <w:t>Miss</w:t>
      </w:r>
      <w:r>
        <w:rPr>
          <w:lang w:val="en-US"/>
        </w:rPr>
        <w:tab/>
        <w:t>Which novel are we talking about here?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(01:24:41:00)</w:t>
      </w:r>
    </w:p>
    <w:p w:rsidR="00513ADE" w:rsidRDefault="00513ADE" w:rsidP="004419B9">
      <w:pPr>
        <w:tabs>
          <w:tab w:val="center" w:pos="4536"/>
        </w:tabs>
        <w:rPr>
          <w:lang w:val="en-US"/>
        </w:rPr>
      </w:pPr>
      <w:r>
        <w:rPr>
          <w:lang w:val="en-US"/>
        </w:rPr>
        <w:t>Tricia</w:t>
      </w:r>
      <w:r>
        <w:rPr>
          <w:lang w:val="en-US"/>
        </w:rPr>
        <w:tab/>
        <w:t>Siberian…</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(01:24:44:00)</w:t>
      </w:r>
    </w:p>
    <w:p w:rsidR="00513ADE" w:rsidRDefault="00513ADE" w:rsidP="004419B9">
      <w:pPr>
        <w:tabs>
          <w:tab w:val="center" w:pos="4536"/>
        </w:tabs>
        <w:rPr>
          <w:lang w:val="en-US"/>
        </w:rPr>
      </w:pPr>
      <w:r>
        <w:rPr>
          <w:lang w:val="en-US"/>
        </w:rPr>
        <w:t>Miss</w:t>
      </w:r>
      <w:r>
        <w:rPr>
          <w:lang w:val="en-US"/>
        </w:rPr>
        <w:tab/>
        <w:t>Is it that I saw you with before we went for break?</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(01:24:45:00)</w:t>
      </w:r>
    </w:p>
    <w:p w:rsidR="00513ADE" w:rsidRDefault="00513ADE" w:rsidP="004419B9">
      <w:pPr>
        <w:tabs>
          <w:tab w:val="center" w:pos="4536"/>
        </w:tabs>
        <w:rPr>
          <w:lang w:val="en-US"/>
        </w:rPr>
      </w:pPr>
      <w:r>
        <w:rPr>
          <w:lang w:val="en-US"/>
        </w:rPr>
        <w:t>Monica</w:t>
      </w:r>
      <w:r>
        <w:rPr>
          <w:lang w:val="en-US"/>
        </w:rPr>
        <w:tab/>
        <w:t>Yes, that one.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(01:24:47:00)</w:t>
      </w:r>
    </w:p>
    <w:p w:rsidR="00513ADE" w:rsidRDefault="00513ADE" w:rsidP="004419B9">
      <w:pPr>
        <w:tabs>
          <w:tab w:val="center" w:pos="4536"/>
        </w:tabs>
        <w:rPr>
          <w:lang w:val="en-US"/>
        </w:rPr>
      </w:pPr>
      <w:r>
        <w:rPr>
          <w:lang w:val="en-US"/>
        </w:rPr>
        <w:t>Miss</w:t>
      </w:r>
      <w:r>
        <w:rPr>
          <w:lang w:val="en-US"/>
        </w:rPr>
        <w:tab/>
        <w:t>Then I guess you girls are all wrong. There must be a little misunderstanding here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(01:24:52:00)</w:t>
      </w:r>
    </w:p>
    <w:p w:rsidR="00513ADE" w:rsidRDefault="00513ADE" w:rsidP="004419B9">
      <w:pPr>
        <w:tabs>
          <w:tab w:val="center" w:pos="4536"/>
        </w:tabs>
        <w:rPr>
          <w:lang w:val="en-US"/>
        </w:rPr>
      </w:pPr>
      <w:r>
        <w:rPr>
          <w:lang w:val="en-US"/>
        </w:rPr>
        <w:t>Monica</w:t>
      </w:r>
      <w:r>
        <w:rPr>
          <w:lang w:val="en-US"/>
        </w:rPr>
        <w:tab/>
        <w:t>What does that mean?</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(01:25:01:00)</w:t>
      </w:r>
    </w:p>
    <w:p w:rsidR="00513ADE" w:rsidRDefault="00513ADE" w:rsidP="004419B9">
      <w:pPr>
        <w:tabs>
          <w:tab w:val="center" w:pos="4536"/>
        </w:tabs>
        <w:rPr>
          <w:lang w:val="en-US"/>
        </w:rPr>
      </w:pPr>
      <w:r>
        <w:rPr>
          <w:lang w:val="en-US"/>
        </w:rPr>
        <w:t>Miss2</w:t>
      </w:r>
      <w:r>
        <w:rPr>
          <w:lang w:val="en-US"/>
        </w:rPr>
        <w:tab/>
        <w:t>What’s going on? Monica, this book is something else. I read just the introduction and I knew that I must take this book home.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(01:25:09:00)</w:t>
      </w:r>
    </w:p>
    <w:p w:rsidR="00513ADE" w:rsidRDefault="00513ADE" w:rsidP="004419B9">
      <w:pPr>
        <w:tabs>
          <w:tab w:val="center" w:pos="4536"/>
        </w:tabs>
        <w:rPr>
          <w:lang w:val="en-US"/>
        </w:rPr>
      </w:pPr>
      <w:r>
        <w:rPr>
          <w:lang w:val="en-US"/>
        </w:rPr>
        <w:t>Miss</w:t>
      </w:r>
      <w:r>
        <w:rPr>
          <w:lang w:val="en-US"/>
        </w:rPr>
        <w:tab/>
        <w:t>Now, that’s what I mean.</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(01:25:12:00)</w:t>
      </w:r>
    </w:p>
    <w:p w:rsidR="00513ADE" w:rsidRDefault="00513ADE" w:rsidP="004419B9">
      <w:pPr>
        <w:tabs>
          <w:tab w:val="center" w:pos="4536"/>
        </w:tabs>
        <w:rPr>
          <w:lang w:val="en-US"/>
        </w:rPr>
      </w:pPr>
      <w:r>
        <w:rPr>
          <w:lang w:val="en-US"/>
        </w:rPr>
        <w:t>Monica</w:t>
      </w:r>
      <w:r>
        <w:rPr>
          <w:lang w:val="en-US"/>
        </w:rPr>
        <w:tab/>
        <w:t>Next time, you let me know.</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(01:25:16:00)</w:t>
      </w:r>
    </w:p>
    <w:p w:rsidR="00513ADE" w:rsidRDefault="00513ADE" w:rsidP="004419B9">
      <w:pPr>
        <w:tabs>
          <w:tab w:val="center" w:pos="4536"/>
        </w:tabs>
        <w:rPr>
          <w:lang w:val="en-US"/>
        </w:rPr>
      </w:pPr>
      <w:r>
        <w:rPr>
          <w:lang w:val="en-US"/>
        </w:rPr>
        <w:t>Miss</w:t>
      </w:r>
      <w:r>
        <w:rPr>
          <w:lang w:val="en-US"/>
        </w:rPr>
        <w:tab/>
        <w:t>So I guess now, Sophie deserves an apology.</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(01:25:20:00)</w:t>
      </w:r>
    </w:p>
    <w:p w:rsidR="00513ADE" w:rsidRDefault="00513ADE" w:rsidP="004419B9">
      <w:pPr>
        <w:tabs>
          <w:tab w:val="center" w:pos="4536"/>
        </w:tabs>
        <w:rPr>
          <w:lang w:val="en-US"/>
        </w:rPr>
      </w:pPr>
      <w:r>
        <w:rPr>
          <w:lang w:val="en-US"/>
        </w:rPr>
        <w:t>Monica</w:t>
      </w:r>
      <w:r>
        <w:rPr>
          <w:lang w:val="en-US"/>
        </w:rPr>
        <w:tab/>
        <w:t>(hisses), girls please let’s go.</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(01:25:22:00)</w:t>
      </w:r>
    </w:p>
    <w:p w:rsidR="00513ADE" w:rsidRDefault="00513ADE" w:rsidP="004419B9">
      <w:pPr>
        <w:tabs>
          <w:tab w:val="center" w:pos="4536"/>
        </w:tabs>
        <w:rPr>
          <w:lang w:val="en-US"/>
        </w:rPr>
      </w:pPr>
      <w:r>
        <w:rPr>
          <w:lang w:val="en-US"/>
        </w:rPr>
        <w:t>Winnie</w:t>
      </w:r>
      <w:r>
        <w:rPr>
          <w:lang w:val="en-US"/>
        </w:rPr>
        <w:tab/>
        <w:t>(hisses)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(01:25:22:00)</w:t>
      </w:r>
    </w:p>
    <w:p w:rsidR="00513ADE" w:rsidRDefault="00513ADE" w:rsidP="004419B9">
      <w:pPr>
        <w:tabs>
          <w:tab w:val="center" w:pos="4536"/>
        </w:tabs>
        <w:rPr>
          <w:lang w:val="en-US"/>
        </w:rPr>
      </w:pPr>
      <w:r>
        <w:rPr>
          <w:lang w:val="en-US"/>
        </w:rPr>
        <w:t>Tricia</w:t>
      </w:r>
      <w:r>
        <w:rPr>
          <w:lang w:val="en-US"/>
        </w:rPr>
        <w:tab/>
        <w:t>(hisses)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(01:25:26:00)</w:t>
      </w:r>
    </w:p>
    <w:p w:rsidR="00513ADE" w:rsidRDefault="00513ADE" w:rsidP="004419B9">
      <w:pPr>
        <w:tabs>
          <w:tab w:val="center" w:pos="4536"/>
        </w:tabs>
        <w:rPr>
          <w:lang w:val="en-US"/>
        </w:rPr>
      </w:pPr>
      <w:r>
        <w:rPr>
          <w:lang w:val="en-US"/>
        </w:rPr>
        <w:t>Barbara</w:t>
      </w:r>
      <w:r>
        <w:rPr>
          <w:lang w:val="en-US"/>
        </w:rPr>
        <w:tab/>
        <w:t>(reac)</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(01:25:28:00)</w:t>
      </w:r>
    </w:p>
    <w:p w:rsidR="00513ADE" w:rsidRDefault="00513ADE" w:rsidP="004419B9">
      <w:pPr>
        <w:tabs>
          <w:tab w:val="center" w:pos="4536"/>
        </w:tabs>
        <w:rPr>
          <w:lang w:val="en-US"/>
        </w:rPr>
      </w:pPr>
      <w:r>
        <w:rPr>
          <w:lang w:val="en-US"/>
        </w:rPr>
        <w:t>Kerry</w:t>
      </w:r>
      <w:r>
        <w:rPr>
          <w:lang w:val="en-US"/>
        </w:rPr>
        <w:tab/>
        <w:t>Ok</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(01:25:29:00)</w:t>
      </w:r>
    </w:p>
    <w:p w:rsidR="00513ADE" w:rsidRDefault="00513ADE" w:rsidP="004419B9">
      <w:pPr>
        <w:tabs>
          <w:tab w:val="center" w:pos="4536"/>
        </w:tabs>
        <w:rPr>
          <w:lang w:val="en-US"/>
        </w:rPr>
      </w:pPr>
      <w:r>
        <w:rPr>
          <w:lang w:val="en-US"/>
        </w:rPr>
        <w:t>Barbara</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(01:25:30:00)</w:t>
      </w:r>
    </w:p>
    <w:p w:rsidR="00513ADE" w:rsidRDefault="00513ADE" w:rsidP="004419B9">
      <w:pPr>
        <w:tabs>
          <w:tab w:val="center" w:pos="4536"/>
        </w:tabs>
        <w:rPr>
          <w:lang w:val="en-US"/>
        </w:rPr>
      </w:pPr>
      <w:r>
        <w:rPr>
          <w:lang w:val="en-US"/>
        </w:rPr>
        <w:t>Kerry</w:t>
      </w:r>
      <w:r>
        <w:rPr>
          <w:lang w:val="en-US"/>
        </w:rPr>
        <w:tab/>
        <w:t xml:space="preserve"> Maybe she’ll learn to respect us after that.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(01:25:32:00)</w:t>
      </w:r>
    </w:p>
    <w:p w:rsidR="00513ADE" w:rsidRDefault="00513ADE" w:rsidP="004419B9">
      <w:pPr>
        <w:tabs>
          <w:tab w:val="center" w:pos="4536"/>
        </w:tabs>
        <w:rPr>
          <w:lang w:val="en-US"/>
        </w:rPr>
      </w:pPr>
      <w:r>
        <w:rPr>
          <w:lang w:val="en-US"/>
        </w:rPr>
        <w:t>Barbara</w:t>
      </w:r>
      <w:r>
        <w:rPr>
          <w:lang w:val="en-US"/>
        </w:rPr>
        <w:tab/>
        <w:t>(reac)</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(01:25:56:00)</w:t>
      </w:r>
    </w:p>
    <w:p w:rsidR="00513ADE" w:rsidRDefault="00513ADE" w:rsidP="004419B9">
      <w:pPr>
        <w:tabs>
          <w:tab w:val="center" w:pos="4536"/>
        </w:tabs>
        <w:rPr>
          <w:lang w:val="en-US"/>
        </w:rPr>
      </w:pPr>
      <w:r>
        <w:rPr>
          <w:lang w:val="en-US"/>
        </w:rPr>
        <w:t>Daniella</w:t>
      </w:r>
      <w:r>
        <w:rPr>
          <w:lang w:val="en-US"/>
        </w:rPr>
        <w:tab/>
        <w:t>She’s coming…she’s coming.</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(01:25:57:00)</w:t>
      </w:r>
    </w:p>
    <w:p w:rsidR="00513ADE" w:rsidRDefault="00513ADE" w:rsidP="004419B9">
      <w:pPr>
        <w:tabs>
          <w:tab w:val="center" w:pos="4536"/>
        </w:tabs>
        <w:rPr>
          <w:lang w:val="en-US"/>
        </w:rPr>
      </w:pPr>
      <w:r>
        <w:rPr>
          <w:lang w:val="en-US"/>
        </w:rPr>
        <w:t>Barbara</w:t>
      </w:r>
      <w:r>
        <w:rPr>
          <w:lang w:val="en-US"/>
        </w:rPr>
        <w:tab/>
        <w:t>Drop it on the floor.</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(01:25:58:00)</w:t>
      </w:r>
    </w:p>
    <w:p w:rsidR="00513ADE" w:rsidRDefault="00513ADE" w:rsidP="004419B9">
      <w:pPr>
        <w:tabs>
          <w:tab w:val="center" w:pos="4536"/>
        </w:tabs>
        <w:rPr>
          <w:lang w:val="en-US"/>
        </w:rPr>
      </w:pPr>
      <w:r>
        <w:rPr>
          <w:lang w:val="en-US"/>
        </w:rPr>
        <w:t>Kerry</w:t>
      </w:r>
      <w:r>
        <w:rPr>
          <w:lang w:val="en-US"/>
        </w:rPr>
        <w:tab/>
        <w:t>Be fast…be fast.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(01:26:23:00)</w:t>
      </w:r>
    </w:p>
    <w:p w:rsidR="00513ADE" w:rsidRDefault="00513ADE" w:rsidP="004419B9">
      <w:pPr>
        <w:tabs>
          <w:tab w:val="center" w:pos="4536"/>
        </w:tabs>
        <w:rPr>
          <w:lang w:val="en-US"/>
        </w:rPr>
      </w:pPr>
      <w:r>
        <w:rPr>
          <w:lang w:val="en-US"/>
        </w:rPr>
        <w:t>Monica</w:t>
      </w:r>
      <w:r>
        <w:rPr>
          <w:lang w:val="en-US"/>
        </w:rPr>
        <w:tab/>
        <w:t>You girls are not here. Ok, look at their bags, maybe they’ll be back. (shouts)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(01:26:30:00)</w:t>
      </w:r>
    </w:p>
    <w:p w:rsidR="00513ADE" w:rsidRDefault="00513ADE" w:rsidP="004419B9">
      <w:pPr>
        <w:tabs>
          <w:tab w:val="center" w:pos="4536"/>
        </w:tabs>
        <w:rPr>
          <w:lang w:val="en-US"/>
        </w:rPr>
      </w:pPr>
      <w:r>
        <w:rPr>
          <w:lang w:val="en-US"/>
        </w:rPr>
        <w:t>Barbara</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(01:26:30:00)</w:t>
      </w:r>
    </w:p>
    <w:p w:rsidR="00513ADE" w:rsidRDefault="00513ADE" w:rsidP="004419B9">
      <w:pPr>
        <w:tabs>
          <w:tab w:val="center" w:pos="4536"/>
        </w:tabs>
        <w:rPr>
          <w:lang w:val="en-US"/>
        </w:rPr>
      </w:pPr>
      <w:r>
        <w:rPr>
          <w:lang w:val="en-US"/>
        </w:rPr>
        <w:t>Daniella</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(01:26:30:00)</w:t>
      </w:r>
    </w:p>
    <w:p w:rsidR="00513ADE" w:rsidRDefault="00513ADE" w:rsidP="004419B9">
      <w:pPr>
        <w:tabs>
          <w:tab w:val="center" w:pos="4536"/>
        </w:tabs>
        <w:rPr>
          <w:lang w:val="en-US"/>
        </w:rPr>
      </w:pPr>
      <w:r>
        <w:rPr>
          <w:lang w:val="en-US"/>
        </w:rPr>
        <w:t>Kerry</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(01:26:39:00)</w:t>
      </w:r>
    </w:p>
    <w:p w:rsidR="00513ADE" w:rsidRDefault="00513ADE" w:rsidP="004419B9">
      <w:pPr>
        <w:tabs>
          <w:tab w:val="center" w:pos="4536"/>
        </w:tabs>
        <w:rPr>
          <w:lang w:val="en-US"/>
        </w:rPr>
      </w:pPr>
      <w:r>
        <w:rPr>
          <w:lang w:val="en-US"/>
        </w:rPr>
        <w:t>Monica</w:t>
      </w:r>
      <w:r>
        <w:rPr>
          <w:lang w:val="en-US"/>
        </w:rPr>
        <w:tab/>
        <w:t>(crying), I know this is your handwork, right?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(01:26:49:00)</w:t>
      </w:r>
    </w:p>
    <w:p w:rsidR="00513ADE" w:rsidRDefault="00513ADE" w:rsidP="004419B9">
      <w:pPr>
        <w:tabs>
          <w:tab w:val="center" w:pos="4536"/>
        </w:tabs>
        <w:rPr>
          <w:lang w:val="en-US"/>
        </w:rPr>
      </w:pPr>
      <w:r>
        <w:rPr>
          <w:lang w:val="en-US"/>
        </w:rPr>
        <w:t>Babara</w:t>
      </w:r>
      <w:r>
        <w:rPr>
          <w:lang w:val="en-US"/>
        </w:rPr>
        <w:tab/>
        <w:t>Oh my God, girl it hurts right? When you walk you watch the floor. (laughs)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(01:26:52:00)</w:t>
      </w:r>
    </w:p>
    <w:p w:rsidR="00513ADE" w:rsidRDefault="00513ADE" w:rsidP="004419B9">
      <w:pPr>
        <w:tabs>
          <w:tab w:val="center" w:pos="4536"/>
        </w:tabs>
        <w:rPr>
          <w:lang w:val="en-US"/>
        </w:rPr>
      </w:pPr>
      <w:r>
        <w:rPr>
          <w:lang w:val="en-US"/>
        </w:rPr>
        <w:t>Kerry</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(01:26:52:00)</w:t>
      </w:r>
    </w:p>
    <w:p w:rsidR="00513ADE" w:rsidRDefault="00513ADE" w:rsidP="004419B9">
      <w:pPr>
        <w:tabs>
          <w:tab w:val="center" w:pos="4536"/>
        </w:tabs>
        <w:rPr>
          <w:lang w:val="en-US"/>
        </w:rPr>
      </w:pPr>
      <w:r>
        <w:rPr>
          <w:lang w:val="en-US"/>
        </w:rPr>
        <w:t>Daniella</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(01:26:52:00)</w:t>
      </w:r>
    </w:p>
    <w:p w:rsidR="00513ADE" w:rsidRDefault="00513ADE" w:rsidP="004419B9">
      <w:pPr>
        <w:tabs>
          <w:tab w:val="center" w:pos="4536"/>
        </w:tabs>
        <w:rPr>
          <w:lang w:val="en-US"/>
        </w:rPr>
      </w:pPr>
      <w:r>
        <w:rPr>
          <w:lang w:val="en-US"/>
        </w:rPr>
        <w:t>Monica</w:t>
      </w:r>
      <w:r>
        <w:rPr>
          <w:lang w:val="en-US"/>
        </w:rPr>
        <w:tab/>
        <w:t>(crying)</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(01:26:58:00)</w:t>
      </w:r>
    </w:p>
    <w:p w:rsidR="00513ADE" w:rsidRDefault="00513ADE" w:rsidP="004419B9">
      <w:pPr>
        <w:tabs>
          <w:tab w:val="center" w:pos="4536"/>
        </w:tabs>
        <w:rPr>
          <w:lang w:val="en-US"/>
        </w:rPr>
      </w:pPr>
      <w:r>
        <w:rPr>
          <w:lang w:val="en-US"/>
        </w:rPr>
        <w:t>Daniella</w:t>
      </w:r>
      <w:r>
        <w:rPr>
          <w:lang w:val="en-US"/>
        </w:rPr>
        <w:tab/>
        <w:t>Monica go…go…go.</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(01:26:59:00)</w:t>
      </w:r>
    </w:p>
    <w:p w:rsidR="00513ADE" w:rsidRDefault="00513ADE" w:rsidP="004419B9">
      <w:pPr>
        <w:tabs>
          <w:tab w:val="center" w:pos="4536"/>
        </w:tabs>
        <w:rPr>
          <w:lang w:val="en-US"/>
        </w:rPr>
      </w:pPr>
      <w:r>
        <w:rPr>
          <w:lang w:val="en-US"/>
        </w:rPr>
        <w:t>Barbara</w:t>
      </w:r>
      <w:r>
        <w:rPr>
          <w:lang w:val="en-US"/>
        </w:rPr>
        <w:tab/>
        <w:t>(reac)</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(01:27:01:00)</w:t>
      </w:r>
    </w:p>
    <w:p w:rsidR="00513ADE" w:rsidRDefault="00513ADE" w:rsidP="004419B9">
      <w:pPr>
        <w:tabs>
          <w:tab w:val="center" w:pos="4536"/>
        </w:tabs>
        <w:rPr>
          <w:lang w:val="en-US"/>
        </w:rPr>
      </w:pPr>
      <w:r>
        <w:rPr>
          <w:lang w:val="en-US"/>
        </w:rPr>
        <w:t>Kerry</w:t>
      </w:r>
      <w:r>
        <w:rPr>
          <w:lang w:val="en-US"/>
        </w:rPr>
        <w:tab/>
        <w:t>Let’s shake our hands to that.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(01:27:02:00)</w:t>
      </w:r>
    </w:p>
    <w:p w:rsidR="00513ADE" w:rsidRDefault="00513ADE" w:rsidP="004419B9">
      <w:pPr>
        <w:tabs>
          <w:tab w:val="center" w:pos="4536"/>
        </w:tabs>
        <w:rPr>
          <w:lang w:val="en-US"/>
        </w:rPr>
      </w:pPr>
      <w:r>
        <w:rPr>
          <w:lang w:val="en-US"/>
        </w:rPr>
        <w:t>Barbara</w:t>
      </w:r>
      <w:r>
        <w:rPr>
          <w:lang w:val="en-US"/>
        </w:rPr>
        <w:tab/>
        <w:t>Like wow!</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(01:27:04:00)</w:t>
      </w:r>
    </w:p>
    <w:p w:rsidR="00513ADE" w:rsidRDefault="00513ADE" w:rsidP="004419B9">
      <w:pPr>
        <w:tabs>
          <w:tab w:val="center" w:pos="4536"/>
        </w:tabs>
        <w:rPr>
          <w:lang w:val="en-US"/>
        </w:rPr>
      </w:pPr>
      <w:r>
        <w:rPr>
          <w:lang w:val="en-US"/>
        </w:rPr>
        <w:t>Daniella</w:t>
      </w:r>
      <w:r>
        <w:rPr>
          <w:lang w:val="en-US"/>
        </w:rPr>
        <w:tab/>
        <w:t>Wow!</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(01:27:04:00)</w:t>
      </w:r>
    </w:p>
    <w:p w:rsidR="00513ADE" w:rsidRDefault="00513ADE" w:rsidP="004419B9">
      <w:pPr>
        <w:tabs>
          <w:tab w:val="center" w:pos="4536"/>
        </w:tabs>
        <w:rPr>
          <w:lang w:val="en-US"/>
        </w:rPr>
      </w:pPr>
      <w:r>
        <w:rPr>
          <w:lang w:val="en-US"/>
        </w:rPr>
        <w:t>Kerry</w:t>
      </w:r>
      <w:r>
        <w:rPr>
          <w:lang w:val="en-US"/>
        </w:rPr>
        <w:tab/>
        <w:t>Next time, she’ll never try to play with us.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(01:27:06:00)</w:t>
      </w:r>
    </w:p>
    <w:p w:rsidR="00513ADE" w:rsidRDefault="00513ADE" w:rsidP="004419B9">
      <w:pPr>
        <w:tabs>
          <w:tab w:val="center" w:pos="4536"/>
        </w:tabs>
        <w:rPr>
          <w:lang w:val="en-US"/>
        </w:rPr>
      </w:pPr>
      <w:r>
        <w:rPr>
          <w:lang w:val="en-US"/>
        </w:rPr>
        <w:t>Daniella</w:t>
      </w:r>
      <w:r>
        <w:rPr>
          <w:lang w:val="en-US"/>
        </w:rPr>
        <w:tab/>
        <w:t>(reac)</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(01:27:06:00)</w:t>
      </w:r>
    </w:p>
    <w:p w:rsidR="00513ADE" w:rsidRDefault="00513ADE" w:rsidP="004419B9">
      <w:pPr>
        <w:tabs>
          <w:tab w:val="center" w:pos="4536"/>
        </w:tabs>
        <w:rPr>
          <w:lang w:val="en-US"/>
        </w:rPr>
      </w:pPr>
      <w:r>
        <w:rPr>
          <w:lang w:val="en-US"/>
        </w:rPr>
        <w:t>Barbara</w:t>
      </w:r>
      <w:r>
        <w:rPr>
          <w:lang w:val="en-US"/>
        </w:rPr>
        <w:tab/>
        <w:t>(reac)</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(01:27:08:00)</w:t>
      </w:r>
    </w:p>
    <w:p w:rsidR="00513ADE" w:rsidRDefault="00513ADE" w:rsidP="004419B9">
      <w:pPr>
        <w:tabs>
          <w:tab w:val="center" w:pos="4536"/>
        </w:tabs>
        <w:rPr>
          <w:lang w:val="en-US"/>
        </w:rPr>
      </w:pPr>
      <w:r>
        <w:rPr>
          <w:lang w:val="en-US"/>
        </w:rPr>
        <w:t>Morris</w:t>
      </w:r>
      <w:r>
        <w:rPr>
          <w:lang w:val="en-US"/>
        </w:rPr>
        <w:tab/>
        <w:t>What are you saying, Clara? What are you saying? Didn’t I warn you? Didn’t I warn you? This is all your fault…all of it. I shouldn’t even be talking to you.</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(01:27:18:00)</w:t>
      </w:r>
    </w:p>
    <w:p w:rsidR="00513ADE" w:rsidRDefault="00513ADE" w:rsidP="004419B9">
      <w:pPr>
        <w:tabs>
          <w:tab w:val="center" w:pos="4536"/>
        </w:tabs>
        <w:rPr>
          <w:lang w:val="en-US"/>
        </w:rPr>
      </w:pPr>
      <w:r>
        <w:rPr>
          <w:lang w:val="en-US"/>
        </w:rPr>
        <w:t>Clara</w:t>
      </w:r>
      <w:r>
        <w:rPr>
          <w:lang w:val="en-US"/>
        </w:rPr>
        <w:tab/>
        <w:t>Morris how is it my fault? What are you incinerating? How is it my fault?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(01:27:23:00)</w:t>
      </w:r>
    </w:p>
    <w:p w:rsidR="00513ADE" w:rsidRDefault="00513ADE" w:rsidP="004419B9">
      <w:pPr>
        <w:tabs>
          <w:tab w:val="center" w:pos="4536"/>
        </w:tabs>
        <w:rPr>
          <w:lang w:val="en-US"/>
        </w:rPr>
      </w:pPr>
      <w:r>
        <w:rPr>
          <w:lang w:val="en-US"/>
        </w:rPr>
        <w:t>Morris</w:t>
      </w:r>
      <w:r>
        <w:rPr>
          <w:lang w:val="en-US"/>
        </w:rPr>
        <w:tab/>
        <w:t>A mother who forgets of all her responsibilities. Now, you’re going to be irresponsible to all the ears in the world. They are going to see it, they will surely see it.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(01:27:30:00)</w:t>
      </w:r>
    </w:p>
    <w:p w:rsidR="00513ADE" w:rsidRDefault="00513ADE" w:rsidP="004419B9">
      <w:pPr>
        <w:tabs>
          <w:tab w:val="center" w:pos="4536"/>
        </w:tabs>
        <w:rPr>
          <w:lang w:val="en-US"/>
        </w:rPr>
      </w:pPr>
      <w:r>
        <w:rPr>
          <w:lang w:val="en-US"/>
        </w:rPr>
        <w:t>Clara</w:t>
      </w:r>
      <w:r>
        <w:rPr>
          <w:lang w:val="en-US"/>
        </w:rPr>
        <w:tab/>
        <w:t>Morris, you are never around. Have you forgotten that? it’s either you’re in this country today, New York today, London the next. When our daughter needed someone to take care of her, you were not here. Do you even know her birthday? Do you?</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(01:27:43:00)</w:t>
      </w:r>
    </w:p>
    <w:p w:rsidR="00513ADE" w:rsidRDefault="00513ADE" w:rsidP="004419B9">
      <w:pPr>
        <w:tabs>
          <w:tab w:val="center" w:pos="4536"/>
        </w:tabs>
        <w:rPr>
          <w:lang w:val="en-US"/>
        </w:rPr>
      </w:pPr>
      <w:r>
        <w:rPr>
          <w:lang w:val="en-US"/>
        </w:rPr>
        <w:t>Morris</w:t>
      </w:r>
      <w:r>
        <w:rPr>
          <w:lang w:val="en-US"/>
        </w:rPr>
        <w:tab/>
        <w:t>Why not? Shut up my friend! Would you just shut up? All that you’re saying is just trash. Don’t tell me all that nonsense. You’re asking me if I…It’s rather unfortunate that my daughter, Scarlet is pregnant. So sad! And her mother here didn’t even detect it. It took the help of a maid. It took the help of Blessing, the maid to…to…to unravel this thing.</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(01:28:10:00)</w:t>
      </w:r>
    </w:p>
    <w:p w:rsidR="00513ADE" w:rsidRDefault="00513ADE" w:rsidP="004419B9">
      <w:pPr>
        <w:tabs>
          <w:tab w:val="center" w:pos="4536"/>
        </w:tabs>
        <w:rPr>
          <w:lang w:val="en-US"/>
        </w:rPr>
      </w:pPr>
      <w:r>
        <w:rPr>
          <w:lang w:val="en-US"/>
        </w:rPr>
        <w:t>Clara</w:t>
      </w:r>
      <w:r>
        <w:rPr>
          <w:lang w:val="en-US"/>
        </w:rPr>
        <w:tab/>
        <w:t>Did you know? Morris did you know that she was pregnant?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(01:28:14:00)</w:t>
      </w:r>
    </w:p>
    <w:p w:rsidR="00513ADE" w:rsidRDefault="00513ADE" w:rsidP="004419B9">
      <w:pPr>
        <w:tabs>
          <w:tab w:val="center" w:pos="4536"/>
        </w:tabs>
        <w:rPr>
          <w:lang w:val="en-US"/>
        </w:rPr>
      </w:pPr>
      <w:r>
        <w:rPr>
          <w:lang w:val="en-US"/>
        </w:rPr>
        <w:t>Morris</w:t>
      </w:r>
      <w:r>
        <w:rPr>
          <w:lang w:val="en-US"/>
        </w:rPr>
        <w:tab/>
        <w:t>Did I know? You’re asking, are you not her mother?</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(01:28:18:00)</w:t>
      </w:r>
    </w:p>
    <w:p w:rsidR="00513ADE" w:rsidRDefault="00513ADE" w:rsidP="004419B9">
      <w:pPr>
        <w:tabs>
          <w:tab w:val="center" w:pos="4536"/>
        </w:tabs>
        <w:rPr>
          <w:lang w:val="en-US"/>
        </w:rPr>
      </w:pPr>
      <w:r>
        <w:rPr>
          <w:lang w:val="en-US"/>
        </w:rPr>
        <w:t>Clara</w:t>
      </w:r>
      <w:r>
        <w:rPr>
          <w:lang w:val="en-US"/>
        </w:rPr>
        <w:tab/>
        <w:t>I asked you, did you know?</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(01:28:19:00)</w:t>
      </w:r>
    </w:p>
    <w:p w:rsidR="00513ADE" w:rsidRDefault="00513ADE" w:rsidP="003F3739">
      <w:pPr>
        <w:tabs>
          <w:tab w:val="center" w:pos="4536"/>
        </w:tabs>
        <w:rPr>
          <w:lang w:val="en-US"/>
        </w:rPr>
      </w:pPr>
      <w:r>
        <w:rPr>
          <w:lang w:val="en-US"/>
        </w:rPr>
        <w:t>Morris</w:t>
      </w:r>
      <w:r>
        <w:rPr>
          <w:lang w:val="en-US"/>
        </w:rPr>
        <w:tab/>
        <w:t>Are you not Scarlet’s mother? Aren’t you supposed to be this close to her? You’re a disgrace, I shouldn’t be speaking to you. Drop those hands, don’t you point your finger at me again. Did you hear me? Did you hear? Don’t you ever…ever, Clara…now get out. You see, the devil has taken over you.</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(01:28:50:00)</w:t>
      </w:r>
    </w:p>
    <w:p w:rsidR="00513ADE" w:rsidRDefault="00513ADE" w:rsidP="004419B9">
      <w:pPr>
        <w:tabs>
          <w:tab w:val="center" w:pos="4536"/>
        </w:tabs>
        <w:rPr>
          <w:lang w:val="en-US"/>
        </w:rPr>
      </w:pPr>
      <w:r>
        <w:rPr>
          <w:lang w:val="en-US"/>
        </w:rPr>
        <w:t>Monica</w:t>
      </w:r>
      <w:r>
        <w:rPr>
          <w:lang w:val="en-US"/>
        </w:rPr>
        <w:tab/>
        <w:t>I just read this novel. It was cool (reac)</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(01:28:53:00)</w:t>
      </w:r>
    </w:p>
    <w:p w:rsidR="00513ADE" w:rsidRDefault="00513ADE" w:rsidP="004419B9">
      <w:pPr>
        <w:tabs>
          <w:tab w:val="center" w:pos="4536"/>
        </w:tabs>
        <w:rPr>
          <w:lang w:val="en-US"/>
        </w:rPr>
      </w:pPr>
      <w:r>
        <w:rPr>
          <w:lang w:val="en-US"/>
        </w:rPr>
        <w:t>Daniella</w:t>
      </w:r>
      <w:r>
        <w:rPr>
          <w:lang w:val="en-US"/>
        </w:rPr>
        <w:tab/>
        <w:t>Oh my God, oh my jeez girl you rock.</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(01:28:55:00)</w:t>
      </w:r>
    </w:p>
    <w:p w:rsidR="00513ADE" w:rsidRDefault="00513ADE" w:rsidP="004419B9">
      <w:pPr>
        <w:tabs>
          <w:tab w:val="center" w:pos="4536"/>
        </w:tabs>
        <w:rPr>
          <w:lang w:val="en-US"/>
        </w:rPr>
      </w:pPr>
      <w:r>
        <w:rPr>
          <w:lang w:val="en-US"/>
        </w:rPr>
        <w:t>Kerry</w:t>
      </w:r>
      <w:r>
        <w:rPr>
          <w:lang w:val="en-US"/>
        </w:rPr>
        <w:tab/>
        <w:t>Seriously, I bought it on Thursday.</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(01:28:57:00)</w:t>
      </w:r>
    </w:p>
    <w:p w:rsidR="00513ADE" w:rsidRDefault="00513ADE" w:rsidP="004419B9">
      <w:pPr>
        <w:tabs>
          <w:tab w:val="center" w:pos="4536"/>
        </w:tabs>
        <w:rPr>
          <w:lang w:val="en-US"/>
        </w:rPr>
      </w:pPr>
      <w:r>
        <w:rPr>
          <w:lang w:val="en-US"/>
        </w:rPr>
        <w:t>Monica</w:t>
      </w:r>
      <w:r>
        <w:rPr>
          <w:lang w:val="en-US"/>
        </w:rPr>
        <w:tab/>
        <w:t>(shouts)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(01:28:59:00)</w:t>
      </w:r>
    </w:p>
    <w:p w:rsidR="00513ADE" w:rsidRDefault="00513ADE" w:rsidP="004419B9">
      <w:pPr>
        <w:tabs>
          <w:tab w:val="center" w:pos="4536"/>
        </w:tabs>
        <w:rPr>
          <w:lang w:val="en-US"/>
        </w:rPr>
      </w:pPr>
      <w:r>
        <w:rPr>
          <w:lang w:val="en-US"/>
        </w:rPr>
        <w:t>Winnie</w:t>
      </w:r>
      <w:r>
        <w:rPr>
          <w:lang w:val="en-US"/>
        </w:rPr>
        <w:tab/>
        <w:t>Wow!</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(01:29:01:00)</w:t>
      </w:r>
    </w:p>
    <w:p w:rsidR="00513ADE" w:rsidRDefault="00513ADE" w:rsidP="004419B9">
      <w:pPr>
        <w:tabs>
          <w:tab w:val="center" w:pos="4536"/>
        </w:tabs>
        <w:rPr>
          <w:lang w:val="en-US"/>
        </w:rPr>
      </w:pPr>
      <w:r>
        <w:rPr>
          <w:lang w:val="en-US"/>
        </w:rPr>
        <w:t>Kerry</w:t>
      </w:r>
      <w:r>
        <w:rPr>
          <w:lang w:val="en-US"/>
        </w:rPr>
        <w:tab/>
        <w:t>But I’m just in chapter twenty five.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(01:29:04:00)</w:t>
      </w:r>
    </w:p>
    <w:p w:rsidR="00513ADE" w:rsidRDefault="00513ADE" w:rsidP="004419B9">
      <w:pPr>
        <w:tabs>
          <w:tab w:val="center" w:pos="4536"/>
        </w:tabs>
        <w:rPr>
          <w:lang w:val="en-US"/>
        </w:rPr>
      </w:pPr>
      <w:r>
        <w:rPr>
          <w:lang w:val="en-US"/>
        </w:rPr>
        <w:t>Daniella</w:t>
      </w:r>
      <w:r>
        <w:rPr>
          <w:lang w:val="en-US"/>
        </w:rPr>
        <w:tab/>
        <w:t>Twenty five, you’re so slow.</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(01:29:06:00)</w:t>
      </w:r>
    </w:p>
    <w:p w:rsidR="00513ADE" w:rsidRDefault="00513ADE" w:rsidP="004419B9">
      <w:pPr>
        <w:tabs>
          <w:tab w:val="center" w:pos="4536"/>
        </w:tabs>
        <w:rPr>
          <w:lang w:val="en-US"/>
        </w:rPr>
      </w:pPr>
      <w:r>
        <w:rPr>
          <w:lang w:val="en-US"/>
        </w:rPr>
        <w:t>Kerry</w:t>
      </w:r>
      <w:r>
        <w:rPr>
          <w:lang w:val="en-US"/>
        </w:rPr>
        <w:tab/>
        <w:t>Not page 24, chapter twenty five.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(01:29:08:00)</w:t>
      </w:r>
    </w:p>
    <w:p w:rsidR="00513ADE" w:rsidRDefault="00513ADE" w:rsidP="004419B9">
      <w:pPr>
        <w:tabs>
          <w:tab w:val="center" w:pos="4536"/>
        </w:tabs>
        <w:rPr>
          <w:lang w:val="en-US"/>
        </w:rPr>
      </w:pPr>
      <w:r>
        <w:rPr>
          <w:lang w:val="en-US"/>
        </w:rPr>
        <w:t>Daniella</w:t>
      </w:r>
      <w:r>
        <w:rPr>
          <w:lang w:val="en-US"/>
        </w:rPr>
        <w:tab/>
        <w:t>I was just kidding, girlfriend.</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(01:29:09:00)</w:t>
      </w:r>
    </w:p>
    <w:p w:rsidR="00513ADE" w:rsidRDefault="00513ADE" w:rsidP="004419B9">
      <w:pPr>
        <w:tabs>
          <w:tab w:val="center" w:pos="4536"/>
        </w:tabs>
        <w:rPr>
          <w:lang w:val="en-US"/>
        </w:rPr>
      </w:pPr>
      <w:r>
        <w:rPr>
          <w:lang w:val="en-US"/>
        </w:rPr>
        <w:t>Kerry</w:t>
      </w:r>
      <w:r>
        <w:rPr>
          <w:lang w:val="en-US"/>
        </w:rPr>
        <w:tab/>
        <w:t>Ok</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(01:29:10:00)</w:t>
      </w:r>
    </w:p>
    <w:p w:rsidR="00513ADE" w:rsidRDefault="00513ADE" w:rsidP="004419B9">
      <w:pPr>
        <w:tabs>
          <w:tab w:val="center" w:pos="4536"/>
        </w:tabs>
        <w:rPr>
          <w:lang w:val="en-US"/>
        </w:rPr>
      </w:pPr>
      <w:r>
        <w:rPr>
          <w:lang w:val="en-US"/>
        </w:rPr>
        <w:t>Daniella</w:t>
      </w:r>
      <w:r>
        <w:rPr>
          <w:lang w:val="en-US"/>
        </w:rPr>
        <w:tab/>
        <w:t>Like seriously, I think I’ll like to read this novel.</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(01:29:12:00)</w:t>
      </w:r>
    </w:p>
    <w:p w:rsidR="00513ADE" w:rsidRDefault="00513ADE" w:rsidP="004419B9">
      <w:pPr>
        <w:tabs>
          <w:tab w:val="center" w:pos="4536"/>
        </w:tabs>
        <w:rPr>
          <w:lang w:val="en-US"/>
        </w:rPr>
      </w:pPr>
      <w:r>
        <w:rPr>
          <w:lang w:val="en-US"/>
        </w:rPr>
        <w:t>Barbara</w:t>
      </w:r>
      <w:r>
        <w:rPr>
          <w:lang w:val="en-US"/>
        </w:rPr>
        <w:tab/>
        <w:t>Hi girls.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(01:29:13:00)</w:t>
      </w:r>
    </w:p>
    <w:p w:rsidR="00513ADE" w:rsidRDefault="00513ADE" w:rsidP="004419B9">
      <w:pPr>
        <w:tabs>
          <w:tab w:val="center" w:pos="4536"/>
        </w:tabs>
        <w:rPr>
          <w:lang w:val="en-US"/>
        </w:rPr>
      </w:pPr>
      <w:r>
        <w:rPr>
          <w:lang w:val="en-US"/>
        </w:rPr>
        <w:t>Kerry</w:t>
      </w:r>
      <w:r>
        <w:rPr>
          <w:lang w:val="en-US"/>
        </w:rPr>
        <w:tab/>
        <w:t>Hi.</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(01:29:13:00)</w:t>
      </w:r>
    </w:p>
    <w:p w:rsidR="00513ADE" w:rsidRDefault="00513ADE" w:rsidP="004419B9">
      <w:pPr>
        <w:tabs>
          <w:tab w:val="center" w:pos="4536"/>
        </w:tabs>
        <w:rPr>
          <w:lang w:val="en-US"/>
        </w:rPr>
      </w:pPr>
      <w:r>
        <w:rPr>
          <w:lang w:val="en-US"/>
        </w:rPr>
        <w:t>Daniella</w:t>
      </w:r>
      <w:r>
        <w:rPr>
          <w:lang w:val="en-US"/>
        </w:rPr>
        <w:tab/>
        <w:t>Hello Barbara, where have you been? We’ve been looking for you.</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(01:29:16:00)</w:t>
      </w:r>
    </w:p>
    <w:p w:rsidR="00513ADE" w:rsidRDefault="00513ADE" w:rsidP="004419B9">
      <w:pPr>
        <w:tabs>
          <w:tab w:val="center" w:pos="4536"/>
        </w:tabs>
        <w:rPr>
          <w:lang w:val="en-US"/>
        </w:rPr>
      </w:pPr>
      <w:r>
        <w:rPr>
          <w:lang w:val="en-US"/>
        </w:rPr>
        <w:t>Barbara</w:t>
      </w:r>
      <w:r>
        <w:rPr>
          <w:lang w:val="en-US"/>
        </w:rPr>
        <w:tab/>
        <w:t>I went to get ice-cream.</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(01:29:17:00)</w:t>
      </w:r>
    </w:p>
    <w:p w:rsidR="00513ADE" w:rsidRDefault="00513ADE" w:rsidP="004419B9">
      <w:pPr>
        <w:tabs>
          <w:tab w:val="center" w:pos="4536"/>
        </w:tabs>
        <w:rPr>
          <w:lang w:val="en-US"/>
        </w:rPr>
      </w:pPr>
      <w:r>
        <w:rPr>
          <w:lang w:val="en-US"/>
        </w:rPr>
        <w:t>Kerry</w:t>
      </w:r>
      <w:r>
        <w:rPr>
          <w:lang w:val="en-US"/>
        </w:rPr>
        <w:tab/>
        <w:t>Won’t you come and just sit down?</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(01:29:20:00)</w:t>
      </w:r>
    </w:p>
    <w:p w:rsidR="00513ADE" w:rsidRDefault="00513ADE" w:rsidP="004419B9">
      <w:pPr>
        <w:tabs>
          <w:tab w:val="center" w:pos="4536"/>
        </w:tabs>
        <w:rPr>
          <w:lang w:val="en-US"/>
        </w:rPr>
      </w:pPr>
      <w:r>
        <w:rPr>
          <w:lang w:val="en-US"/>
        </w:rPr>
        <w:t>Barbara</w:t>
      </w:r>
      <w:r>
        <w:rPr>
          <w:lang w:val="en-US"/>
        </w:rPr>
        <w:tab/>
        <w:t>(shouts)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(01:29:22:00)</w:t>
      </w:r>
    </w:p>
    <w:p w:rsidR="00513ADE" w:rsidRDefault="00513ADE" w:rsidP="004419B9">
      <w:pPr>
        <w:tabs>
          <w:tab w:val="center" w:pos="4536"/>
        </w:tabs>
        <w:rPr>
          <w:lang w:val="en-US"/>
        </w:rPr>
      </w:pPr>
      <w:r>
        <w:rPr>
          <w:lang w:val="en-US"/>
        </w:rPr>
        <w:t>Monica</w:t>
      </w:r>
      <w:r>
        <w:rPr>
          <w:lang w:val="en-US"/>
        </w:rPr>
        <w:tab/>
        <w:t>(laughs) oh my God, ice-cream.</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(01:29:22:00)</w:t>
      </w:r>
    </w:p>
    <w:p w:rsidR="00513ADE" w:rsidRDefault="00513ADE" w:rsidP="004419B9">
      <w:pPr>
        <w:tabs>
          <w:tab w:val="center" w:pos="4536"/>
        </w:tabs>
        <w:rPr>
          <w:lang w:val="en-US"/>
        </w:rPr>
      </w:pPr>
      <w:r>
        <w:rPr>
          <w:lang w:val="en-US"/>
        </w:rPr>
        <w:t>Winnie</w:t>
      </w:r>
      <w:r>
        <w:rPr>
          <w:lang w:val="en-US"/>
        </w:rPr>
        <w:tab/>
        <w:t>(laughs) I went to get some ice-cream.</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(01:29:22:00)</w:t>
      </w:r>
    </w:p>
    <w:p w:rsidR="00513ADE" w:rsidRDefault="00513ADE" w:rsidP="004419B9">
      <w:pPr>
        <w:tabs>
          <w:tab w:val="center" w:pos="4536"/>
        </w:tabs>
        <w:rPr>
          <w:lang w:val="en-US"/>
        </w:rPr>
      </w:pPr>
      <w:r>
        <w:rPr>
          <w:lang w:val="en-US"/>
        </w:rPr>
        <w:t>Tricia</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(01:29:41:00)</w:t>
      </w:r>
    </w:p>
    <w:p w:rsidR="00513ADE" w:rsidRDefault="00513ADE" w:rsidP="004419B9">
      <w:pPr>
        <w:tabs>
          <w:tab w:val="center" w:pos="4536"/>
        </w:tabs>
        <w:rPr>
          <w:lang w:val="en-US"/>
        </w:rPr>
      </w:pPr>
      <w:r>
        <w:rPr>
          <w:lang w:val="en-US"/>
        </w:rPr>
        <w:t>Kerry</w:t>
      </w:r>
      <w:r>
        <w:rPr>
          <w:lang w:val="en-US"/>
        </w:rPr>
        <w:tab/>
        <w:t>You girls are so rude.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(01:29:43:00)</w:t>
      </w:r>
    </w:p>
    <w:p w:rsidR="00513ADE" w:rsidRDefault="00513ADE" w:rsidP="004419B9">
      <w:pPr>
        <w:tabs>
          <w:tab w:val="center" w:pos="4536"/>
        </w:tabs>
        <w:rPr>
          <w:lang w:val="en-US"/>
        </w:rPr>
      </w:pPr>
      <w:r>
        <w:rPr>
          <w:lang w:val="en-US"/>
        </w:rPr>
        <w:t>Monica</w:t>
      </w:r>
      <w:r>
        <w:rPr>
          <w:lang w:val="en-US"/>
        </w:rPr>
        <w:tab/>
        <w:t>Would you shut up?</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(01:29:44:00)</w:t>
      </w:r>
    </w:p>
    <w:p w:rsidR="00513ADE" w:rsidRDefault="00513ADE" w:rsidP="004419B9">
      <w:pPr>
        <w:tabs>
          <w:tab w:val="center" w:pos="4536"/>
        </w:tabs>
        <w:rPr>
          <w:lang w:val="en-US"/>
        </w:rPr>
      </w:pPr>
      <w:r>
        <w:rPr>
          <w:lang w:val="en-US"/>
        </w:rPr>
        <w:t>Kerry</w:t>
      </w:r>
      <w:r>
        <w:rPr>
          <w:lang w:val="en-US"/>
        </w:rPr>
        <w:tab/>
        <w:t>No</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(01:29:46:00)</w:t>
      </w:r>
    </w:p>
    <w:p w:rsidR="00513ADE" w:rsidRDefault="00513ADE" w:rsidP="004419B9">
      <w:pPr>
        <w:tabs>
          <w:tab w:val="center" w:pos="4536"/>
        </w:tabs>
        <w:rPr>
          <w:lang w:val="en-US"/>
        </w:rPr>
      </w:pPr>
      <w:r>
        <w:rPr>
          <w:lang w:val="en-US"/>
        </w:rPr>
        <w:t>Winnie</w:t>
      </w:r>
      <w:r>
        <w:rPr>
          <w:lang w:val="en-US"/>
        </w:rPr>
        <w:tab/>
        <w:t>At least when next you’re walking, always watch the floor.</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(01:29:51:00)</w:t>
      </w:r>
    </w:p>
    <w:p w:rsidR="00513ADE" w:rsidRDefault="00513ADE" w:rsidP="004419B9">
      <w:pPr>
        <w:tabs>
          <w:tab w:val="center" w:pos="4536"/>
        </w:tabs>
        <w:rPr>
          <w:lang w:val="en-US"/>
        </w:rPr>
      </w:pPr>
      <w:r>
        <w:rPr>
          <w:lang w:val="en-US"/>
        </w:rPr>
        <w:t>Daniella</w:t>
      </w:r>
      <w:r>
        <w:rPr>
          <w:lang w:val="en-US"/>
        </w:rPr>
        <w:tab/>
        <w:t>And see who’s talking.</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(01:29:53:00)</w:t>
      </w:r>
    </w:p>
    <w:p w:rsidR="00513ADE" w:rsidRDefault="00513ADE" w:rsidP="004419B9">
      <w:pPr>
        <w:tabs>
          <w:tab w:val="center" w:pos="4536"/>
        </w:tabs>
        <w:rPr>
          <w:lang w:val="en-US"/>
        </w:rPr>
      </w:pPr>
      <w:r>
        <w:rPr>
          <w:lang w:val="en-US"/>
        </w:rPr>
        <w:t>Barbara</w:t>
      </w:r>
      <w:r>
        <w:rPr>
          <w:lang w:val="en-US"/>
        </w:rPr>
        <w:tab/>
        <w:t>I don’t blame any of you.</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(01:29:55:00)</w:t>
      </w:r>
    </w:p>
    <w:p w:rsidR="00513ADE" w:rsidRDefault="00513ADE" w:rsidP="004419B9">
      <w:pPr>
        <w:tabs>
          <w:tab w:val="center" w:pos="4536"/>
        </w:tabs>
        <w:rPr>
          <w:lang w:val="en-US"/>
        </w:rPr>
      </w:pPr>
      <w:r>
        <w:rPr>
          <w:lang w:val="en-US"/>
        </w:rPr>
        <w:t>Monica</w:t>
      </w:r>
      <w:r>
        <w:rPr>
          <w:lang w:val="en-US"/>
        </w:rPr>
        <w:tab/>
        <w:t>Blame who? (laughs), look girlfriend, you know what? I think we should taste that? My God, she’s sweet. (laughs)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(01:30:05:00)</w:t>
      </w:r>
    </w:p>
    <w:p w:rsidR="00513ADE" w:rsidRDefault="00513ADE" w:rsidP="004419B9">
      <w:pPr>
        <w:tabs>
          <w:tab w:val="center" w:pos="4536"/>
        </w:tabs>
        <w:rPr>
          <w:lang w:val="en-US"/>
        </w:rPr>
      </w:pPr>
      <w:r>
        <w:rPr>
          <w:lang w:val="en-US"/>
        </w:rPr>
        <w:t>Winnie</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(01:30:05:00)</w:t>
      </w:r>
    </w:p>
    <w:p w:rsidR="00513ADE" w:rsidRDefault="00513ADE" w:rsidP="004419B9">
      <w:pPr>
        <w:tabs>
          <w:tab w:val="center" w:pos="4536"/>
        </w:tabs>
        <w:rPr>
          <w:lang w:val="en-US"/>
        </w:rPr>
      </w:pPr>
      <w:r>
        <w:rPr>
          <w:lang w:val="en-US"/>
        </w:rPr>
        <w:t>Tricia</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(01:30:10:00)</w:t>
      </w:r>
    </w:p>
    <w:p w:rsidR="00513ADE" w:rsidRDefault="00513ADE" w:rsidP="004419B9">
      <w:pPr>
        <w:tabs>
          <w:tab w:val="center" w:pos="4536"/>
        </w:tabs>
        <w:rPr>
          <w:lang w:val="en-US"/>
        </w:rPr>
      </w:pPr>
      <w:r>
        <w:rPr>
          <w:lang w:val="en-US"/>
        </w:rPr>
        <w:t>Girls</w:t>
      </w:r>
      <w:r>
        <w:rPr>
          <w:lang w:val="en-US"/>
        </w:rPr>
        <w:tab/>
        <w:t>(fight. Shout)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(01:30:11:00)</w:t>
      </w:r>
    </w:p>
    <w:p w:rsidR="00513ADE" w:rsidRDefault="00513ADE" w:rsidP="004419B9">
      <w:pPr>
        <w:tabs>
          <w:tab w:val="center" w:pos="4536"/>
        </w:tabs>
        <w:rPr>
          <w:lang w:val="en-US"/>
        </w:rPr>
      </w:pPr>
      <w:r>
        <w:rPr>
          <w:lang w:val="en-US"/>
        </w:rPr>
        <w:t>Monica</w:t>
      </w:r>
      <w:r>
        <w:rPr>
          <w:lang w:val="en-US"/>
        </w:rPr>
        <w:tab/>
        <w:t>I told you girls.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(01:30:13:00)</w:t>
      </w:r>
    </w:p>
    <w:p w:rsidR="00513ADE" w:rsidRDefault="00513ADE" w:rsidP="004419B9">
      <w:pPr>
        <w:tabs>
          <w:tab w:val="center" w:pos="4536"/>
        </w:tabs>
        <w:rPr>
          <w:lang w:val="en-US"/>
        </w:rPr>
      </w:pPr>
      <w:r>
        <w:rPr>
          <w:lang w:val="en-US"/>
        </w:rPr>
        <w:t>Kerry</w:t>
      </w:r>
      <w:r>
        <w:rPr>
          <w:lang w:val="en-US"/>
        </w:rPr>
        <w:tab/>
        <w:t>Stop all these, stop it. You girls should stop all these; the devil you think is out there.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(01:30:20:00)</w:t>
      </w:r>
    </w:p>
    <w:p w:rsidR="00513ADE" w:rsidRDefault="00513ADE" w:rsidP="004419B9">
      <w:pPr>
        <w:tabs>
          <w:tab w:val="center" w:pos="4536"/>
        </w:tabs>
        <w:rPr>
          <w:lang w:val="en-US"/>
        </w:rPr>
      </w:pPr>
      <w:r>
        <w:rPr>
          <w:lang w:val="en-US"/>
        </w:rPr>
        <w:t>Monica</w:t>
      </w:r>
      <w:r>
        <w:rPr>
          <w:lang w:val="en-US"/>
        </w:rPr>
        <w:tab/>
        <w:t>Excuse me, who are you referring to as the devil?</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(01:30:22:00)</w:t>
      </w:r>
    </w:p>
    <w:p w:rsidR="00513ADE" w:rsidRDefault="00513ADE" w:rsidP="004419B9">
      <w:pPr>
        <w:tabs>
          <w:tab w:val="center" w:pos="4536"/>
        </w:tabs>
        <w:rPr>
          <w:lang w:val="en-US"/>
        </w:rPr>
      </w:pPr>
      <w:r>
        <w:rPr>
          <w:lang w:val="en-US"/>
        </w:rPr>
        <w:t>Kerry</w:t>
      </w:r>
      <w:r>
        <w:rPr>
          <w:lang w:val="en-US"/>
        </w:rPr>
        <w:tab/>
        <w:t>My dear, Sophie.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(01:30:24:00)</w:t>
      </w:r>
    </w:p>
    <w:p w:rsidR="00513ADE" w:rsidRDefault="00513ADE" w:rsidP="004419B9">
      <w:pPr>
        <w:tabs>
          <w:tab w:val="center" w:pos="4536"/>
        </w:tabs>
        <w:rPr>
          <w:lang w:val="en-US"/>
        </w:rPr>
      </w:pPr>
      <w:r>
        <w:rPr>
          <w:lang w:val="en-US"/>
        </w:rPr>
        <w:t>Tricia</w:t>
      </w:r>
      <w:r>
        <w:rPr>
          <w:lang w:val="en-US"/>
        </w:rPr>
        <w:tab/>
        <w:t>That’s true, she has a point. Sophie is the devil we should be dealing with right now.</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(01:30:29:00)</w:t>
      </w:r>
    </w:p>
    <w:p w:rsidR="00513ADE" w:rsidRDefault="00513ADE" w:rsidP="004419B9">
      <w:pPr>
        <w:tabs>
          <w:tab w:val="center" w:pos="4536"/>
        </w:tabs>
        <w:rPr>
          <w:lang w:val="en-US"/>
        </w:rPr>
      </w:pPr>
      <w:r>
        <w:rPr>
          <w:lang w:val="en-US"/>
        </w:rPr>
        <w:t>Kerry</w:t>
      </w:r>
      <w:r>
        <w:rPr>
          <w:lang w:val="en-US"/>
        </w:rPr>
        <w:tab/>
        <w:t>Sophie has Desmond, and both of you are loosers.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(01:30:33:00)</w:t>
      </w:r>
    </w:p>
    <w:p w:rsidR="00513ADE" w:rsidRDefault="00513ADE" w:rsidP="004419B9">
      <w:pPr>
        <w:tabs>
          <w:tab w:val="center" w:pos="4536"/>
        </w:tabs>
        <w:rPr>
          <w:lang w:val="en-US"/>
        </w:rPr>
      </w:pPr>
      <w:r>
        <w:rPr>
          <w:lang w:val="en-US"/>
        </w:rPr>
        <w:t>Barbara</w:t>
      </w:r>
      <w:r>
        <w:rPr>
          <w:lang w:val="en-US"/>
        </w:rPr>
        <w:tab/>
        <w:t>Kerry. Whose side are you on?</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(01:30:36:00)</w:t>
      </w:r>
    </w:p>
    <w:p w:rsidR="00513ADE" w:rsidRDefault="00513ADE" w:rsidP="004419B9">
      <w:pPr>
        <w:tabs>
          <w:tab w:val="center" w:pos="4536"/>
        </w:tabs>
        <w:rPr>
          <w:lang w:val="en-US"/>
        </w:rPr>
      </w:pPr>
      <w:r>
        <w:rPr>
          <w:lang w:val="en-US"/>
        </w:rPr>
        <w:t>Girlfriend</w:t>
      </w:r>
      <w:r>
        <w:rPr>
          <w:lang w:val="en-US"/>
        </w:rPr>
        <w:tab/>
        <w:t>Girlfriend, let’s face the truth. Fighting over this issue is not what we really need right now. And you know it.</w:t>
      </w:r>
    </w:p>
    <w:p w:rsidR="00513ADE" w:rsidRDefault="00513ADE" w:rsidP="004419B9">
      <w:pPr>
        <w:tabs>
          <w:tab w:val="center" w:pos="4536"/>
        </w:tabs>
        <w:rPr>
          <w:lang w:val="en-US"/>
        </w:rPr>
      </w:pP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(01:30:42:00)</w:t>
      </w:r>
    </w:p>
    <w:p w:rsidR="00513ADE" w:rsidRDefault="00513ADE" w:rsidP="004419B9">
      <w:pPr>
        <w:tabs>
          <w:tab w:val="center" w:pos="4536"/>
        </w:tabs>
        <w:rPr>
          <w:lang w:val="en-US"/>
        </w:rPr>
      </w:pPr>
      <w:r>
        <w:rPr>
          <w:lang w:val="en-US"/>
        </w:rPr>
        <w:t>Daniella</w:t>
      </w:r>
      <w:r>
        <w:rPr>
          <w:lang w:val="en-US"/>
        </w:rPr>
        <w:tab/>
        <w:t>(sighs), Sophie is the devil right now. So what do we do?</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(01:30:47:00)</w:t>
      </w:r>
    </w:p>
    <w:p w:rsidR="00513ADE" w:rsidRDefault="00513ADE" w:rsidP="004419B9">
      <w:pPr>
        <w:tabs>
          <w:tab w:val="center" w:pos="4536"/>
        </w:tabs>
        <w:rPr>
          <w:lang w:val="en-US"/>
        </w:rPr>
      </w:pPr>
      <w:r>
        <w:rPr>
          <w:lang w:val="en-US"/>
        </w:rPr>
        <w:t>Tricia</w:t>
      </w:r>
      <w:r>
        <w:rPr>
          <w:lang w:val="en-US"/>
        </w:rPr>
        <w:tab/>
        <w:t>I think we should team up. What do you girls say?</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(01:30:49:00)</w:t>
      </w:r>
    </w:p>
    <w:p w:rsidR="00513ADE" w:rsidRDefault="00513ADE" w:rsidP="004419B9">
      <w:pPr>
        <w:tabs>
          <w:tab w:val="center" w:pos="4536"/>
        </w:tabs>
        <w:rPr>
          <w:lang w:val="en-US"/>
        </w:rPr>
      </w:pPr>
      <w:r>
        <w:rPr>
          <w:lang w:val="en-US"/>
        </w:rPr>
        <w:t>Kerry</w:t>
      </w:r>
      <w:r>
        <w:rPr>
          <w:lang w:val="en-US"/>
        </w:rPr>
        <w:tab/>
        <w:t>I do agree with you.</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(01:30:51:00)</w:t>
      </w:r>
    </w:p>
    <w:p w:rsidR="00513ADE" w:rsidRDefault="00513ADE" w:rsidP="004419B9">
      <w:pPr>
        <w:tabs>
          <w:tab w:val="center" w:pos="4536"/>
        </w:tabs>
        <w:rPr>
          <w:lang w:val="en-US"/>
        </w:rPr>
      </w:pPr>
      <w:r>
        <w:rPr>
          <w:lang w:val="en-US"/>
        </w:rPr>
        <w:t>Daniella</w:t>
      </w:r>
      <w:r>
        <w:rPr>
          <w:lang w:val="en-US"/>
        </w:rPr>
        <w:tab/>
        <w:t>Ok, I’m in.</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(01:30:54:00)</w:t>
      </w:r>
    </w:p>
    <w:p w:rsidR="00513ADE" w:rsidRDefault="00513ADE" w:rsidP="004419B9">
      <w:pPr>
        <w:tabs>
          <w:tab w:val="center" w:pos="4536"/>
        </w:tabs>
        <w:rPr>
          <w:lang w:val="en-US"/>
        </w:rPr>
      </w:pPr>
      <w:r>
        <w:rPr>
          <w:lang w:val="en-US"/>
        </w:rPr>
        <w:t>Monica</w:t>
      </w:r>
      <w:r>
        <w:rPr>
          <w:lang w:val="en-US"/>
        </w:rPr>
        <w:tab/>
        <w:t>I agree to that.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(01:30:56:00)</w:t>
      </w:r>
    </w:p>
    <w:p w:rsidR="00513ADE" w:rsidRDefault="00513ADE" w:rsidP="004419B9">
      <w:pPr>
        <w:tabs>
          <w:tab w:val="center" w:pos="4536"/>
        </w:tabs>
        <w:rPr>
          <w:lang w:val="en-US"/>
        </w:rPr>
      </w:pPr>
      <w:r>
        <w:rPr>
          <w:lang w:val="en-US"/>
        </w:rPr>
        <w:t>Winnie</w:t>
      </w:r>
      <w:r>
        <w:rPr>
          <w:lang w:val="en-US"/>
        </w:rPr>
        <w:tab/>
        <w:t>I also agree.</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(01:31:01:00)</w:t>
      </w:r>
    </w:p>
    <w:p w:rsidR="00513ADE" w:rsidRDefault="00513ADE" w:rsidP="004419B9">
      <w:pPr>
        <w:tabs>
          <w:tab w:val="center" w:pos="4536"/>
        </w:tabs>
        <w:rPr>
          <w:lang w:val="en-US"/>
        </w:rPr>
      </w:pPr>
      <w:r>
        <w:rPr>
          <w:lang w:val="en-US"/>
        </w:rPr>
        <w:t>Barbara</w:t>
      </w:r>
      <w:r>
        <w:rPr>
          <w:lang w:val="en-US"/>
        </w:rPr>
        <w:tab/>
        <w:t>Ok, I agree too.</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(01:31:04:00)</w:t>
      </w:r>
    </w:p>
    <w:p w:rsidR="00513ADE" w:rsidRDefault="00513ADE" w:rsidP="004419B9">
      <w:pPr>
        <w:tabs>
          <w:tab w:val="center" w:pos="4536"/>
        </w:tabs>
        <w:rPr>
          <w:lang w:val="en-US"/>
        </w:rPr>
      </w:pPr>
      <w:r>
        <w:rPr>
          <w:lang w:val="en-US"/>
        </w:rPr>
        <w:t>Tricia</w:t>
      </w:r>
      <w:r>
        <w:rPr>
          <w:lang w:val="en-US"/>
        </w:rPr>
        <w:tab/>
        <w:t>(laughs)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(01:31:08:00)</w:t>
      </w:r>
    </w:p>
    <w:p w:rsidR="00513ADE" w:rsidRDefault="00513ADE" w:rsidP="004419B9">
      <w:pPr>
        <w:tabs>
          <w:tab w:val="center" w:pos="4536"/>
        </w:tabs>
        <w:rPr>
          <w:lang w:val="en-US"/>
        </w:rPr>
      </w:pPr>
      <w:r>
        <w:rPr>
          <w:lang w:val="en-US"/>
        </w:rPr>
        <w:t>Girls</w:t>
      </w:r>
      <w:r>
        <w:rPr>
          <w:lang w:val="en-US"/>
        </w:rPr>
        <w:tab/>
        <w:t>(reac)</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(01:31:09:00)</w:t>
      </w:r>
    </w:p>
    <w:p w:rsidR="00513ADE" w:rsidRDefault="00513ADE" w:rsidP="004419B9">
      <w:pPr>
        <w:tabs>
          <w:tab w:val="center" w:pos="4536"/>
        </w:tabs>
        <w:rPr>
          <w:lang w:val="en-US"/>
        </w:rPr>
      </w:pPr>
      <w:r>
        <w:rPr>
          <w:lang w:val="en-US"/>
        </w:rPr>
        <w:t>Kerry</w:t>
      </w:r>
      <w:r>
        <w:rPr>
          <w:lang w:val="en-US"/>
        </w:rPr>
        <w:tab/>
        <w:t>Sorry</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(01:31:10:00)</w:t>
      </w:r>
    </w:p>
    <w:p w:rsidR="00513ADE" w:rsidRDefault="00513ADE" w:rsidP="004419B9">
      <w:pPr>
        <w:tabs>
          <w:tab w:val="center" w:pos="4536"/>
        </w:tabs>
        <w:rPr>
          <w:lang w:val="en-US"/>
        </w:rPr>
      </w:pPr>
      <w:r>
        <w:rPr>
          <w:lang w:val="en-US"/>
        </w:rPr>
        <w:t>Winnie</w:t>
      </w:r>
      <w:r>
        <w:rPr>
          <w:lang w:val="en-US"/>
        </w:rPr>
        <w:tab/>
        <w:t>Sorry.</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(01:31:15:00)</w:t>
      </w:r>
    </w:p>
    <w:p w:rsidR="00513ADE" w:rsidRDefault="00513ADE" w:rsidP="004419B9">
      <w:pPr>
        <w:tabs>
          <w:tab w:val="center" w:pos="4536"/>
        </w:tabs>
        <w:rPr>
          <w:lang w:val="en-US"/>
        </w:rPr>
      </w:pPr>
      <w:r>
        <w:rPr>
          <w:lang w:val="en-US"/>
        </w:rPr>
        <w:t>Staff</w:t>
      </w:r>
      <w:r>
        <w:rPr>
          <w:lang w:val="en-US"/>
        </w:rPr>
        <w:tab/>
        <w:t>How are you? Alright, tell me, have you heard from your friend Scarlet?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(01:31:19:00)</w:t>
      </w:r>
    </w:p>
    <w:p w:rsidR="00513ADE" w:rsidRDefault="00513ADE" w:rsidP="004419B9">
      <w:pPr>
        <w:tabs>
          <w:tab w:val="center" w:pos="4536"/>
        </w:tabs>
        <w:rPr>
          <w:lang w:val="en-US"/>
        </w:rPr>
      </w:pPr>
      <w:r>
        <w:rPr>
          <w:lang w:val="en-US"/>
        </w:rPr>
        <w:t>Elsie</w:t>
      </w:r>
      <w:r>
        <w:rPr>
          <w:lang w:val="en-US"/>
        </w:rPr>
        <w:tab/>
        <w:t>I’ve tried all my best sir, but I still get the same answer.</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(01:31:23:00)</w:t>
      </w:r>
    </w:p>
    <w:p w:rsidR="00513ADE" w:rsidRDefault="00513ADE" w:rsidP="004419B9">
      <w:pPr>
        <w:tabs>
          <w:tab w:val="center" w:pos="4536"/>
        </w:tabs>
        <w:rPr>
          <w:lang w:val="en-US"/>
        </w:rPr>
      </w:pPr>
      <w:r>
        <w:rPr>
          <w:lang w:val="en-US"/>
        </w:rPr>
        <w:t>Staff</w:t>
      </w:r>
      <w:r>
        <w:rPr>
          <w:lang w:val="en-US"/>
        </w:rPr>
        <w:tab/>
        <w:t>(reac), could you be so kind to go over to her place today?</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(01:31:29:00)</w:t>
      </w:r>
    </w:p>
    <w:p w:rsidR="00513ADE" w:rsidRDefault="00513ADE" w:rsidP="004419B9">
      <w:pPr>
        <w:tabs>
          <w:tab w:val="center" w:pos="4536"/>
        </w:tabs>
        <w:rPr>
          <w:lang w:val="en-US"/>
        </w:rPr>
      </w:pPr>
      <w:r>
        <w:rPr>
          <w:lang w:val="en-US"/>
        </w:rPr>
        <w:t>Elsie</w:t>
      </w:r>
      <w:r>
        <w:rPr>
          <w:lang w:val="en-US"/>
        </w:rPr>
        <w:tab/>
        <w:t>But I was told she travelled sir.</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(01:31:30:00)</w:t>
      </w:r>
    </w:p>
    <w:p w:rsidR="00513ADE" w:rsidRDefault="00513ADE" w:rsidP="004419B9">
      <w:pPr>
        <w:tabs>
          <w:tab w:val="center" w:pos="4536"/>
        </w:tabs>
        <w:rPr>
          <w:lang w:val="en-US"/>
        </w:rPr>
      </w:pPr>
      <w:r>
        <w:rPr>
          <w:lang w:val="en-US"/>
        </w:rPr>
        <w:t>Staff</w:t>
      </w:r>
      <w:r>
        <w:rPr>
          <w:lang w:val="en-US"/>
        </w:rPr>
        <w:tab/>
        <w:t>That’s how we were told too. But I don’t believe her parents.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(01:31:34:00)</w:t>
      </w:r>
    </w:p>
    <w:p w:rsidR="00513ADE" w:rsidRDefault="00513ADE" w:rsidP="004419B9">
      <w:pPr>
        <w:tabs>
          <w:tab w:val="center" w:pos="4536"/>
        </w:tabs>
        <w:rPr>
          <w:lang w:val="en-US"/>
        </w:rPr>
      </w:pPr>
      <w:r>
        <w:rPr>
          <w:lang w:val="en-US"/>
        </w:rPr>
        <w:t>Elsie</w:t>
      </w:r>
      <w:r>
        <w:rPr>
          <w:lang w:val="en-US"/>
        </w:rPr>
        <w:tab/>
        <w:t>I’ll try my best sir.</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(01:31:36:00)</w:t>
      </w:r>
    </w:p>
    <w:p w:rsidR="00513ADE" w:rsidRDefault="00513ADE" w:rsidP="004419B9">
      <w:pPr>
        <w:tabs>
          <w:tab w:val="center" w:pos="4536"/>
        </w:tabs>
        <w:rPr>
          <w:lang w:val="en-US"/>
        </w:rPr>
      </w:pPr>
      <w:r>
        <w:rPr>
          <w:lang w:val="en-US"/>
        </w:rPr>
        <w:t>Staff</w:t>
      </w:r>
      <w:r>
        <w:rPr>
          <w:lang w:val="en-US"/>
        </w:rPr>
        <w:tab/>
        <w:t>Well, your final exams are fast approaching. And if she misses out, no graduation for her.</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(01:31:43:00)</w:t>
      </w:r>
    </w:p>
    <w:p w:rsidR="00513ADE" w:rsidRDefault="00513ADE" w:rsidP="004419B9">
      <w:pPr>
        <w:tabs>
          <w:tab w:val="center" w:pos="4536"/>
        </w:tabs>
        <w:rPr>
          <w:lang w:val="en-US"/>
        </w:rPr>
      </w:pPr>
      <w:r>
        <w:rPr>
          <w:lang w:val="en-US"/>
        </w:rPr>
        <w:t>Elsie</w:t>
      </w:r>
      <w:r>
        <w:rPr>
          <w:lang w:val="en-US"/>
        </w:rPr>
        <w:tab/>
        <w:t>I know sir, that’s why I’m so bothered.</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(01:31:45:00)</w:t>
      </w:r>
    </w:p>
    <w:p w:rsidR="00513ADE" w:rsidRDefault="00513ADE" w:rsidP="004419B9">
      <w:pPr>
        <w:tabs>
          <w:tab w:val="center" w:pos="4536"/>
        </w:tabs>
        <w:rPr>
          <w:lang w:val="en-US"/>
        </w:rPr>
      </w:pPr>
      <w:r>
        <w:rPr>
          <w:lang w:val="en-US"/>
        </w:rPr>
        <w:t>Staff</w:t>
      </w:r>
      <w:r>
        <w:rPr>
          <w:lang w:val="en-US"/>
        </w:rPr>
        <w:tab/>
        <w:t>For me, that’s what a good friend would do: find out about a friend’s situation.</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(01:31:49:00)</w:t>
      </w:r>
    </w:p>
    <w:p w:rsidR="00513ADE" w:rsidRDefault="00513ADE" w:rsidP="004419B9">
      <w:pPr>
        <w:tabs>
          <w:tab w:val="center" w:pos="4536"/>
        </w:tabs>
        <w:rPr>
          <w:lang w:val="en-US"/>
        </w:rPr>
      </w:pPr>
      <w:r>
        <w:rPr>
          <w:lang w:val="en-US"/>
        </w:rPr>
        <w:t>Elsie</w:t>
      </w:r>
      <w:r>
        <w:rPr>
          <w:lang w:val="en-US"/>
        </w:rPr>
        <w:tab/>
        <w:t>I’ll do just that sir.</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(01:31:54:00)</w:t>
      </w:r>
    </w:p>
    <w:p w:rsidR="00513ADE" w:rsidRDefault="00513ADE" w:rsidP="004419B9">
      <w:pPr>
        <w:tabs>
          <w:tab w:val="center" w:pos="4536"/>
        </w:tabs>
        <w:rPr>
          <w:lang w:val="en-US"/>
        </w:rPr>
      </w:pPr>
      <w:r>
        <w:rPr>
          <w:lang w:val="en-US"/>
        </w:rPr>
        <w:t>Sophie</w:t>
      </w:r>
      <w:r>
        <w:rPr>
          <w:lang w:val="en-US"/>
        </w:rPr>
        <w:tab/>
        <w:t>(reac)</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(01:31:55:00)</w:t>
      </w:r>
    </w:p>
    <w:p w:rsidR="00513ADE" w:rsidRDefault="00513ADE" w:rsidP="004419B9">
      <w:pPr>
        <w:tabs>
          <w:tab w:val="center" w:pos="4536"/>
        </w:tabs>
        <w:rPr>
          <w:lang w:val="en-US"/>
        </w:rPr>
      </w:pPr>
      <w:r>
        <w:rPr>
          <w:lang w:val="en-US"/>
        </w:rPr>
        <w:t>Desmond</w:t>
      </w:r>
      <w:r>
        <w:rPr>
          <w:lang w:val="en-US"/>
        </w:rPr>
        <w:tab/>
        <w:t>Ah, the book, ah…hope you didn’t find it difficult?</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(01:31:59:00)</w:t>
      </w:r>
    </w:p>
    <w:p w:rsidR="00513ADE" w:rsidRDefault="00513ADE" w:rsidP="004419B9">
      <w:pPr>
        <w:tabs>
          <w:tab w:val="center" w:pos="4536"/>
        </w:tabs>
        <w:rPr>
          <w:lang w:val="en-US"/>
        </w:rPr>
      </w:pPr>
      <w:r>
        <w:rPr>
          <w:lang w:val="en-US"/>
        </w:rPr>
        <w:t>Sophie</w:t>
      </w:r>
      <w:r>
        <w:rPr>
          <w:lang w:val="en-US"/>
        </w:rPr>
        <w:tab/>
        <w:t>No, all the same, at least this really helps.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(01:32:03:00)</w:t>
      </w:r>
    </w:p>
    <w:p w:rsidR="00513ADE" w:rsidRDefault="00513ADE" w:rsidP="004419B9">
      <w:pPr>
        <w:tabs>
          <w:tab w:val="center" w:pos="4536"/>
        </w:tabs>
        <w:rPr>
          <w:lang w:val="en-US"/>
        </w:rPr>
      </w:pPr>
      <w:r>
        <w:rPr>
          <w:lang w:val="en-US"/>
        </w:rPr>
        <w:t>Desmond</w:t>
      </w:r>
      <w:r>
        <w:rPr>
          <w:lang w:val="en-US"/>
        </w:rPr>
        <w:tab/>
        <w:t>See, I just pray some answers to our questions come out from that text book.</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(01:32:08:00)</w:t>
      </w:r>
    </w:p>
    <w:p w:rsidR="00513ADE" w:rsidRDefault="00513ADE" w:rsidP="004419B9">
      <w:pPr>
        <w:tabs>
          <w:tab w:val="center" w:pos="4536"/>
        </w:tabs>
        <w:rPr>
          <w:lang w:val="en-US"/>
        </w:rPr>
      </w:pPr>
      <w:r>
        <w:rPr>
          <w:lang w:val="en-US"/>
        </w:rPr>
        <w:t>Sophie</w:t>
      </w:r>
      <w:r>
        <w:rPr>
          <w:lang w:val="en-US"/>
        </w:rPr>
        <w:tab/>
        <w:t>Alright, see you later!</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(01:32:11:00)</w:t>
      </w:r>
    </w:p>
    <w:p w:rsidR="00513ADE" w:rsidRDefault="00513ADE" w:rsidP="004419B9">
      <w:pPr>
        <w:tabs>
          <w:tab w:val="center" w:pos="4536"/>
        </w:tabs>
        <w:rPr>
          <w:lang w:val="en-US"/>
        </w:rPr>
      </w:pPr>
      <w:r>
        <w:rPr>
          <w:lang w:val="en-US"/>
        </w:rPr>
        <w:t>Desmond</w:t>
      </w:r>
      <w:r>
        <w:rPr>
          <w:lang w:val="en-US"/>
        </w:rPr>
        <w:tab/>
        <w:t>We’ll have to meet by 12.00 right?</w:t>
      </w:r>
      <w:r>
        <w:rPr>
          <w:lang w:val="en-US"/>
        </w:rPr>
        <w:tab/>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(01:32:14:00)</w:t>
      </w:r>
    </w:p>
    <w:p w:rsidR="00513ADE" w:rsidRDefault="00513ADE" w:rsidP="004419B9">
      <w:pPr>
        <w:tabs>
          <w:tab w:val="center" w:pos="4536"/>
        </w:tabs>
        <w:rPr>
          <w:lang w:val="en-US"/>
        </w:rPr>
      </w:pPr>
      <w:r>
        <w:rPr>
          <w:lang w:val="en-US"/>
        </w:rPr>
        <w:t>Sophie</w:t>
      </w:r>
      <w:r>
        <w:rPr>
          <w:lang w:val="en-US"/>
        </w:rPr>
        <w:tab/>
        <w:t>No, not today.</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(01:32:22:00)</w:t>
      </w:r>
    </w:p>
    <w:p w:rsidR="00513ADE" w:rsidRDefault="00513ADE" w:rsidP="004419B9">
      <w:pPr>
        <w:tabs>
          <w:tab w:val="center" w:pos="4536"/>
        </w:tabs>
        <w:rPr>
          <w:lang w:val="en-US"/>
        </w:rPr>
      </w:pPr>
      <w:r>
        <w:rPr>
          <w:lang w:val="en-US"/>
        </w:rPr>
        <w:t>Daniella</w:t>
      </w:r>
      <w:r>
        <w:rPr>
          <w:lang w:val="en-US"/>
        </w:rPr>
        <w:tab/>
        <w:t>Look at her, she’s actually coming here. (laughs)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(01:32:26:00)</w:t>
      </w:r>
    </w:p>
    <w:p w:rsidR="00513ADE" w:rsidRDefault="00513ADE" w:rsidP="004419B9">
      <w:pPr>
        <w:tabs>
          <w:tab w:val="center" w:pos="4536"/>
        </w:tabs>
        <w:rPr>
          <w:lang w:val="en-US"/>
        </w:rPr>
      </w:pPr>
      <w:r>
        <w:rPr>
          <w:lang w:val="en-US"/>
        </w:rPr>
        <w:t>Barbara</w:t>
      </w:r>
      <w:r>
        <w:rPr>
          <w:lang w:val="en-US"/>
        </w:rPr>
        <w:tab/>
        <w:t>(hisses)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(01:32:30:00)</w:t>
      </w:r>
    </w:p>
    <w:p w:rsidR="00513ADE" w:rsidRDefault="00513ADE" w:rsidP="004419B9">
      <w:pPr>
        <w:tabs>
          <w:tab w:val="center" w:pos="4536"/>
        </w:tabs>
        <w:rPr>
          <w:lang w:val="en-US"/>
        </w:rPr>
      </w:pPr>
      <w:r>
        <w:rPr>
          <w:lang w:val="en-US"/>
        </w:rPr>
        <w:t>Monica</w:t>
      </w:r>
      <w:r>
        <w:rPr>
          <w:lang w:val="en-US"/>
        </w:rPr>
        <w:tab/>
        <w:t>Look at her, (laughs). You know I think you’re a very attractive person. (laughs)</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(01:32:35:00)</w:t>
      </w:r>
    </w:p>
    <w:p w:rsidR="00513ADE" w:rsidRDefault="00513ADE" w:rsidP="004419B9">
      <w:pPr>
        <w:tabs>
          <w:tab w:val="center" w:pos="4536"/>
        </w:tabs>
        <w:rPr>
          <w:lang w:val="en-US"/>
        </w:rPr>
      </w:pPr>
      <w:r>
        <w:rPr>
          <w:lang w:val="en-US"/>
        </w:rPr>
        <w:t>Girls</w:t>
      </w:r>
      <w:r>
        <w:rPr>
          <w:lang w:val="en-US"/>
        </w:rPr>
        <w:tab/>
        <w:t>(laugh)</w:t>
      </w:r>
    </w:p>
    <w:p w:rsidR="00513ADE" w:rsidRDefault="00513ADE" w:rsidP="004419B9">
      <w:pPr>
        <w:tabs>
          <w:tab w:val="center" w:pos="4536"/>
        </w:tabs>
        <w:rPr>
          <w:lang w:val="en-US"/>
        </w:rPr>
      </w:pPr>
    </w:p>
    <w:p w:rsidR="00513ADE" w:rsidRDefault="00513ADE" w:rsidP="004419B9">
      <w:pPr>
        <w:tabs>
          <w:tab w:val="center" w:pos="4536"/>
        </w:tabs>
        <w:rPr>
          <w:lang w:val="en-US"/>
        </w:rPr>
      </w:pPr>
      <w:r>
        <w:rPr>
          <w:lang w:val="en-US"/>
        </w:rPr>
        <w:t>(01:32:38:00)</w:t>
      </w:r>
    </w:p>
    <w:p w:rsidR="00513ADE" w:rsidRDefault="00513ADE" w:rsidP="00973C87">
      <w:pPr>
        <w:tabs>
          <w:tab w:val="center" w:pos="4536"/>
        </w:tabs>
        <w:rPr>
          <w:lang w:val="en-US"/>
        </w:rPr>
      </w:pPr>
      <w:r>
        <w:rPr>
          <w:lang w:val="en-US"/>
        </w:rPr>
        <w:t>Kerry</w:t>
      </w:r>
      <w:r>
        <w:rPr>
          <w:lang w:val="en-US"/>
        </w:rPr>
        <w:tab/>
        <w:t>It’s an irony…that’s an irony.</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(01:32:40:00)</w:t>
      </w:r>
    </w:p>
    <w:p w:rsidR="00513ADE" w:rsidRDefault="00513ADE" w:rsidP="00973C87">
      <w:pPr>
        <w:tabs>
          <w:tab w:val="center" w:pos="4536"/>
        </w:tabs>
        <w:rPr>
          <w:lang w:val="en-US"/>
        </w:rPr>
      </w:pPr>
      <w:r>
        <w:rPr>
          <w:lang w:val="en-US"/>
        </w:rPr>
        <w:t>Barbara</w:t>
      </w:r>
      <w:r>
        <w:rPr>
          <w:lang w:val="en-US"/>
        </w:rPr>
        <w:tab/>
        <w:t>Oh yes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(01:32:41:00)</w:t>
      </w:r>
    </w:p>
    <w:p w:rsidR="00513ADE" w:rsidRDefault="00513ADE" w:rsidP="00973C87">
      <w:pPr>
        <w:tabs>
          <w:tab w:val="center" w:pos="4536"/>
        </w:tabs>
        <w:rPr>
          <w:lang w:val="en-US"/>
        </w:rPr>
      </w:pPr>
      <w:r>
        <w:rPr>
          <w:lang w:val="en-US"/>
        </w:rPr>
        <w:t>Daniella</w:t>
      </w:r>
      <w:r>
        <w:rPr>
          <w:lang w:val="en-US"/>
        </w:rPr>
        <w:tab/>
        <w:t>It’s actually an irony.</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(01:32:45:00)</w:t>
      </w:r>
    </w:p>
    <w:p w:rsidR="00513ADE" w:rsidRDefault="00513ADE" w:rsidP="00973C87">
      <w:pPr>
        <w:tabs>
          <w:tab w:val="center" w:pos="4536"/>
        </w:tabs>
        <w:rPr>
          <w:lang w:val="en-US"/>
        </w:rPr>
      </w:pPr>
      <w:r>
        <w:rPr>
          <w:lang w:val="en-US"/>
        </w:rPr>
        <w:t>Girls</w:t>
      </w:r>
      <w:r>
        <w:rPr>
          <w:lang w:val="en-US"/>
        </w:rPr>
        <w:tab/>
        <w:t>(reac, hiss)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(01:32:48:00)</w:t>
      </w:r>
    </w:p>
    <w:p w:rsidR="00513ADE" w:rsidRDefault="00513ADE" w:rsidP="00973C87">
      <w:pPr>
        <w:tabs>
          <w:tab w:val="center" w:pos="4536"/>
        </w:tabs>
        <w:rPr>
          <w:lang w:val="en-US"/>
        </w:rPr>
      </w:pPr>
      <w:r>
        <w:rPr>
          <w:lang w:val="en-US"/>
        </w:rPr>
        <w:t>Miss</w:t>
      </w:r>
      <w:r>
        <w:rPr>
          <w:lang w:val="en-US"/>
        </w:rPr>
        <w:tab/>
        <w:t>Sophie where have you been? I’ve been looking for you.</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(01:32:50:00)</w:t>
      </w:r>
    </w:p>
    <w:p w:rsidR="00513ADE" w:rsidRDefault="00513ADE" w:rsidP="00973C87">
      <w:pPr>
        <w:tabs>
          <w:tab w:val="center" w:pos="4536"/>
        </w:tabs>
        <w:rPr>
          <w:lang w:val="en-US"/>
        </w:rPr>
      </w:pPr>
      <w:r>
        <w:rPr>
          <w:lang w:val="en-US"/>
        </w:rPr>
        <w:t>Sophie</w:t>
      </w:r>
      <w:r>
        <w:rPr>
          <w:lang w:val="en-US"/>
        </w:rPr>
        <w:tab/>
        <w:t>I was at the library.</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(01:32:54:00)</w:t>
      </w:r>
    </w:p>
    <w:p w:rsidR="00513ADE" w:rsidRDefault="00513ADE" w:rsidP="00973C87">
      <w:pPr>
        <w:tabs>
          <w:tab w:val="center" w:pos="4536"/>
        </w:tabs>
        <w:rPr>
          <w:lang w:val="en-US"/>
        </w:rPr>
      </w:pPr>
      <w:r>
        <w:rPr>
          <w:lang w:val="en-US"/>
        </w:rPr>
        <w:t>Miss</w:t>
      </w:r>
      <w:r>
        <w:rPr>
          <w:lang w:val="en-US"/>
        </w:rPr>
        <w:tab/>
        <w:t>Come, I have something to show you.</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(01:32:56:00)</w:t>
      </w:r>
    </w:p>
    <w:p w:rsidR="00513ADE" w:rsidRDefault="00513ADE" w:rsidP="00973C87">
      <w:pPr>
        <w:tabs>
          <w:tab w:val="center" w:pos="4536"/>
        </w:tabs>
        <w:rPr>
          <w:lang w:val="en-US"/>
        </w:rPr>
      </w:pPr>
      <w:r>
        <w:rPr>
          <w:lang w:val="en-US"/>
        </w:rPr>
        <w:t>Girls</w:t>
      </w:r>
      <w:r>
        <w:rPr>
          <w:lang w:val="en-US"/>
        </w:rPr>
        <w:tab/>
        <w:t>(reac)</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(01:33:00:00)</w:t>
      </w:r>
    </w:p>
    <w:p w:rsidR="00513ADE" w:rsidRDefault="00513ADE" w:rsidP="00973C87">
      <w:pPr>
        <w:tabs>
          <w:tab w:val="center" w:pos="4536"/>
        </w:tabs>
        <w:rPr>
          <w:lang w:val="en-US"/>
        </w:rPr>
      </w:pPr>
      <w:r>
        <w:rPr>
          <w:lang w:val="en-US"/>
        </w:rPr>
        <w:t>Barbara</w:t>
      </w:r>
      <w:r>
        <w:rPr>
          <w:lang w:val="en-US"/>
        </w:rPr>
        <w:tab/>
        <w:t>Seeing this girl really makes me angry. I wonder what Desmond sees in this girl, I just wonder what he sees.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(01:33:01:00)</w:t>
      </w:r>
    </w:p>
    <w:p w:rsidR="00513ADE" w:rsidRDefault="00513ADE" w:rsidP="00973C87">
      <w:pPr>
        <w:tabs>
          <w:tab w:val="center" w:pos="4536"/>
        </w:tabs>
        <w:rPr>
          <w:lang w:val="en-US"/>
        </w:rPr>
      </w:pPr>
      <w:r>
        <w:rPr>
          <w:lang w:val="en-US"/>
        </w:rPr>
        <w:t>Girls</w:t>
      </w:r>
      <w:r>
        <w:rPr>
          <w:lang w:val="en-US"/>
        </w:rPr>
        <w:tab/>
        <w:t>(reac)</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(01:33:04:00)</w:t>
      </w:r>
    </w:p>
    <w:p w:rsidR="00513ADE" w:rsidRDefault="00513ADE" w:rsidP="00973C87">
      <w:pPr>
        <w:tabs>
          <w:tab w:val="center" w:pos="4536"/>
        </w:tabs>
        <w:rPr>
          <w:lang w:val="en-US"/>
        </w:rPr>
      </w:pPr>
      <w:r>
        <w:rPr>
          <w:lang w:val="en-US"/>
        </w:rPr>
        <w:t>Monica</w:t>
      </w:r>
      <w:r>
        <w:rPr>
          <w:lang w:val="en-US"/>
        </w:rPr>
        <w:tab/>
        <w:t>Desmond is reading too much, that guy ah.</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(01:33:07:00)</w:t>
      </w:r>
    </w:p>
    <w:p w:rsidR="00513ADE" w:rsidRDefault="00513ADE" w:rsidP="00973C87">
      <w:pPr>
        <w:tabs>
          <w:tab w:val="center" w:pos="4536"/>
        </w:tabs>
        <w:rPr>
          <w:lang w:val="en-US"/>
        </w:rPr>
      </w:pPr>
      <w:r>
        <w:rPr>
          <w:lang w:val="en-US"/>
        </w:rPr>
        <w:t>Kerry</w:t>
      </w:r>
      <w:r>
        <w:rPr>
          <w:lang w:val="en-US"/>
        </w:rPr>
        <w:tab/>
        <w:t>Maybe he’s not brilliant.</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(01:33:10:00)</w:t>
      </w:r>
    </w:p>
    <w:p w:rsidR="00513ADE" w:rsidRDefault="00513ADE" w:rsidP="00973C87">
      <w:pPr>
        <w:tabs>
          <w:tab w:val="center" w:pos="4536"/>
        </w:tabs>
        <w:rPr>
          <w:lang w:val="en-US"/>
        </w:rPr>
      </w:pPr>
      <w:r>
        <w:rPr>
          <w:lang w:val="en-US"/>
        </w:rPr>
        <w:t>Monica</w:t>
      </w:r>
      <w:r>
        <w:rPr>
          <w:lang w:val="en-US"/>
        </w:rPr>
        <w:tab/>
        <w:t>Wait a minute, so he’s that blind. Ah</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(01:33:13:00)</w:t>
      </w:r>
    </w:p>
    <w:p w:rsidR="00513ADE" w:rsidRDefault="00513ADE" w:rsidP="00973C87">
      <w:pPr>
        <w:tabs>
          <w:tab w:val="center" w:pos="4536"/>
        </w:tabs>
        <w:rPr>
          <w:lang w:val="en-US"/>
        </w:rPr>
      </w:pPr>
      <w:r>
        <w:rPr>
          <w:lang w:val="en-US"/>
        </w:rPr>
        <w:t>Girls</w:t>
      </w:r>
      <w:r>
        <w:rPr>
          <w:lang w:val="en-US"/>
        </w:rPr>
        <w:tab/>
        <w:t>(reac, laugh)</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(01:33:16:00)</w:t>
      </w:r>
    </w:p>
    <w:p w:rsidR="00513ADE" w:rsidRDefault="00513ADE" w:rsidP="00973C87">
      <w:pPr>
        <w:tabs>
          <w:tab w:val="center" w:pos="4536"/>
        </w:tabs>
        <w:rPr>
          <w:lang w:val="en-US"/>
        </w:rPr>
      </w:pPr>
      <w:r>
        <w:rPr>
          <w:lang w:val="en-US"/>
        </w:rPr>
        <w:t>Barbara</w:t>
      </w:r>
      <w:r>
        <w:rPr>
          <w:lang w:val="en-US"/>
        </w:rPr>
        <w:tab/>
        <w:t>Well, I don’t have her time.</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(01:33:19:00)</w:t>
      </w:r>
    </w:p>
    <w:p w:rsidR="00513ADE" w:rsidRDefault="00513ADE" w:rsidP="00973C87">
      <w:pPr>
        <w:tabs>
          <w:tab w:val="center" w:pos="4536"/>
        </w:tabs>
        <w:rPr>
          <w:lang w:val="en-US"/>
        </w:rPr>
      </w:pPr>
      <w:r>
        <w:rPr>
          <w:lang w:val="en-US"/>
        </w:rPr>
        <w:t>Girls</w:t>
      </w:r>
      <w:r>
        <w:rPr>
          <w:lang w:val="en-US"/>
        </w:rPr>
        <w:tab/>
        <w:t>Let’s go…let’s go…let’s go please.</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(01:33:24:00)</w:t>
      </w:r>
    </w:p>
    <w:p w:rsidR="00513ADE" w:rsidRDefault="00513ADE" w:rsidP="00973C87">
      <w:pPr>
        <w:tabs>
          <w:tab w:val="center" w:pos="4536"/>
        </w:tabs>
        <w:rPr>
          <w:lang w:val="en-US"/>
        </w:rPr>
      </w:pPr>
      <w:r>
        <w:rPr>
          <w:lang w:val="en-US"/>
        </w:rPr>
        <w:t>Monica</w:t>
      </w:r>
      <w:r>
        <w:rPr>
          <w:lang w:val="en-US"/>
        </w:rPr>
        <w:tab/>
        <w:t>(reac)</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(01:33:26:00)</w:t>
      </w:r>
    </w:p>
    <w:p w:rsidR="00513ADE" w:rsidRDefault="00513ADE" w:rsidP="00973C87">
      <w:pPr>
        <w:tabs>
          <w:tab w:val="center" w:pos="4536"/>
        </w:tabs>
        <w:rPr>
          <w:lang w:val="en-US"/>
        </w:rPr>
      </w:pPr>
      <w:r>
        <w:rPr>
          <w:lang w:val="en-US"/>
        </w:rPr>
        <w:t>Winnie</w:t>
      </w:r>
      <w:r>
        <w:rPr>
          <w:lang w:val="en-US"/>
        </w:rPr>
        <w:tab/>
        <w:t>(reac), but what happened? You wanted to tell me something about…you said somebody called you…or something like that.</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(01:3:31:00)</w:t>
      </w:r>
    </w:p>
    <w:p w:rsidR="00513ADE" w:rsidRDefault="00513ADE" w:rsidP="00973C87">
      <w:pPr>
        <w:tabs>
          <w:tab w:val="center" w:pos="4536"/>
        </w:tabs>
        <w:rPr>
          <w:lang w:val="en-US"/>
        </w:rPr>
      </w:pPr>
      <w:r>
        <w:rPr>
          <w:lang w:val="en-US"/>
        </w:rPr>
        <w:t>Monica</w:t>
      </w:r>
      <w:r>
        <w:rPr>
          <w:lang w:val="en-US"/>
        </w:rPr>
        <w:tab/>
        <w:t>(laughs), Winnie help me see my life-oh. Can you imagine that ugly boy in our class had the guts to call me in the night…mid-night call?</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(01:33:33:00)</w:t>
      </w:r>
    </w:p>
    <w:p w:rsidR="00513ADE" w:rsidRDefault="00513ADE" w:rsidP="00973C87">
      <w:pPr>
        <w:tabs>
          <w:tab w:val="center" w:pos="4536"/>
        </w:tabs>
        <w:rPr>
          <w:lang w:val="en-US"/>
        </w:rPr>
      </w:pPr>
      <w:r>
        <w:rPr>
          <w:lang w:val="en-US"/>
        </w:rPr>
        <w:t>Winnie</w:t>
      </w:r>
      <w:r>
        <w:rPr>
          <w:lang w:val="en-US"/>
        </w:rPr>
        <w:tab/>
        <w:t>(laughs), Jesus.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(01:33:38:00)</w:t>
      </w:r>
    </w:p>
    <w:p w:rsidR="00513ADE" w:rsidRDefault="00513ADE" w:rsidP="00973C87">
      <w:pPr>
        <w:tabs>
          <w:tab w:val="center" w:pos="4536"/>
        </w:tabs>
        <w:rPr>
          <w:lang w:val="en-US"/>
        </w:rPr>
      </w:pPr>
      <w:r>
        <w:rPr>
          <w:lang w:val="en-US"/>
        </w:rPr>
        <w:t>Winnie</w:t>
      </w:r>
      <w:r>
        <w:rPr>
          <w:lang w:val="en-US"/>
        </w:rPr>
        <w:tab/>
        <w:t>(reac), how come he got your number?</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(01:33:42:00)</w:t>
      </w:r>
    </w:p>
    <w:p w:rsidR="00513ADE" w:rsidRDefault="00513ADE" w:rsidP="00973C87">
      <w:pPr>
        <w:tabs>
          <w:tab w:val="center" w:pos="4536"/>
        </w:tabs>
        <w:rPr>
          <w:lang w:val="en-US"/>
        </w:rPr>
      </w:pPr>
      <w:r>
        <w:rPr>
          <w:lang w:val="en-US"/>
        </w:rPr>
        <w:t>Monica</w:t>
      </w:r>
      <w:r>
        <w:rPr>
          <w:lang w:val="en-US"/>
        </w:rPr>
        <w:tab/>
        <w:t>I don’t know.</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(01:33:42:00)</w:t>
      </w:r>
    </w:p>
    <w:p w:rsidR="00513ADE" w:rsidRDefault="00513ADE" w:rsidP="00973C87">
      <w:pPr>
        <w:tabs>
          <w:tab w:val="center" w:pos="4536"/>
        </w:tabs>
        <w:rPr>
          <w:lang w:val="en-US"/>
        </w:rPr>
      </w:pPr>
      <w:r>
        <w:rPr>
          <w:lang w:val="en-US"/>
        </w:rPr>
        <w:t>Winnie</w:t>
      </w:r>
      <w:r>
        <w:rPr>
          <w:lang w:val="en-US"/>
        </w:rPr>
        <w:tab/>
        <w:t>Jesus!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(01:33:43:00)</w:t>
      </w:r>
    </w:p>
    <w:p w:rsidR="00513ADE" w:rsidRDefault="00513ADE" w:rsidP="00973C87">
      <w:pPr>
        <w:tabs>
          <w:tab w:val="center" w:pos="4536"/>
        </w:tabs>
        <w:rPr>
          <w:lang w:val="en-US"/>
        </w:rPr>
      </w:pPr>
      <w:r>
        <w:rPr>
          <w:lang w:val="en-US"/>
        </w:rPr>
        <w:t>Monica</w:t>
      </w:r>
      <w:r>
        <w:rPr>
          <w:lang w:val="en-US"/>
        </w:rPr>
        <w:tab/>
        <w:t>I gave it hot to him, trust me. I dealt with him.</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(01:33:44:00)</w:t>
      </w:r>
    </w:p>
    <w:p w:rsidR="00513ADE" w:rsidRDefault="00513ADE" w:rsidP="00973C87">
      <w:pPr>
        <w:tabs>
          <w:tab w:val="center" w:pos="4536"/>
        </w:tabs>
        <w:rPr>
          <w:lang w:val="en-US"/>
        </w:rPr>
      </w:pPr>
      <w:r>
        <w:rPr>
          <w:lang w:val="en-US"/>
        </w:rPr>
        <w:t>Winnie</w:t>
      </w:r>
      <w:r>
        <w:rPr>
          <w:lang w:val="en-US"/>
        </w:rPr>
        <w:tab/>
        <w:t>He must be sick. Do you look like one of those riff-raff, (reac)</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(01:33:47:00)</w:t>
      </w:r>
    </w:p>
    <w:p w:rsidR="00513ADE" w:rsidRDefault="00513ADE" w:rsidP="00973C87">
      <w:pPr>
        <w:tabs>
          <w:tab w:val="center" w:pos="4536"/>
        </w:tabs>
        <w:rPr>
          <w:lang w:val="en-US"/>
        </w:rPr>
      </w:pPr>
      <w:r>
        <w:rPr>
          <w:lang w:val="en-US"/>
        </w:rPr>
        <w:t>Monica</w:t>
      </w:r>
      <w:r>
        <w:rPr>
          <w:lang w:val="en-US"/>
        </w:rPr>
        <w:tab/>
        <w:t>…cheap girls.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(01:33:50:00)</w:t>
      </w:r>
    </w:p>
    <w:p w:rsidR="00513ADE" w:rsidRDefault="00513ADE" w:rsidP="00973C87">
      <w:pPr>
        <w:tabs>
          <w:tab w:val="center" w:pos="4536"/>
        </w:tabs>
        <w:rPr>
          <w:lang w:val="en-US"/>
        </w:rPr>
      </w:pPr>
      <w:r>
        <w:rPr>
          <w:lang w:val="en-US"/>
        </w:rPr>
        <w:t>Winnie</w:t>
      </w:r>
      <w:r>
        <w:rPr>
          <w:lang w:val="en-US"/>
        </w:rPr>
        <w:tab/>
        <w:t>So insulting. But what about the novel you said you’d give me?</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(01:33:52:00)</w:t>
      </w:r>
    </w:p>
    <w:p w:rsidR="00513ADE" w:rsidRDefault="00513ADE" w:rsidP="00973C87">
      <w:pPr>
        <w:tabs>
          <w:tab w:val="center" w:pos="4536"/>
        </w:tabs>
        <w:rPr>
          <w:lang w:val="en-US"/>
        </w:rPr>
      </w:pPr>
      <w:r>
        <w:rPr>
          <w:lang w:val="en-US"/>
        </w:rPr>
        <w:t>Monica</w:t>
      </w:r>
      <w:r>
        <w:rPr>
          <w:lang w:val="en-US"/>
        </w:rPr>
        <w:tab/>
        <w:t>You know, I think it’s high time we give this novel thing a break.</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(01:33:55:00)</w:t>
      </w:r>
    </w:p>
    <w:p w:rsidR="00513ADE" w:rsidRDefault="00513ADE" w:rsidP="00973C87">
      <w:pPr>
        <w:tabs>
          <w:tab w:val="center" w:pos="4536"/>
        </w:tabs>
        <w:rPr>
          <w:lang w:val="en-US"/>
        </w:rPr>
      </w:pPr>
      <w:r>
        <w:rPr>
          <w:lang w:val="en-US"/>
        </w:rPr>
        <w:t>Winnie</w:t>
      </w:r>
      <w:r>
        <w:rPr>
          <w:lang w:val="en-US"/>
        </w:rPr>
        <w:tab/>
        <w:t>Why did you say so?</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(01:33:57:00)</w:t>
      </w:r>
    </w:p>
    <w:p w:rsidR="00513ADE" w:rsidRDefault="00513ADE" w:rsidP="00973C87">
      <w:pPr>
        <w:tabs>
          <w:tab w:val="center" w:pos="4536"/>
        </w:tabs>
        <w:rPr>
          <w:lang w:val="en-US"/>
        </w:rPr>
      </w:pPr>
      <w:r>
        <w:rPr>
          <w:lang w:val="en-US"/>
        </w:rPr>
        <w:t>Monica</w:t>
      </w:r>
      <w:r>
        <w:rPr>
          <w:lang w:val="en-US"/>
        </w:rPr>
        <w:tab/>
        <w:t>Winnie, exams is around the corner. For God’s sakes, how can you ask me such question?</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(01:34:01:00)</w:t>
      </w:r>
    </w:p>
    <w:p w:rsidR="00513ADE" w:rsidRDefault="00513ADE" w:rsidP="00973C87">
      <w:pPr>
        <w:tabs>
          <w:tab w:val="center" w:pos="4536"/>
        </w:tabs>
        <w:rPr>
          <w:lang w:val="en-US"/>
        </w:rPr>
      </w:pPr>
      <w:r>
        <w:rPr>
          <w:lang w:val="en-US"/>
        </w:rPr>
        <w:t>Winnie</w:t>
      </w:r>
      <w:r>
        <w:rPr>
          <w:lang w:val="en-US"/>
        </w:rPr>
        <w:tab/>
        <w:t>I don’t understand you. Have we not been studying our books?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(01:34:04:00)</w:t>
      </w:r>
    </w:p>
    <w:p w:rsidR="00513ADE" w:rsidRDefault="00513ADE" w:rsidP="00973C87">
      <w:pPr>
        <w:tabs>
          <w:tab w:val="center" w:pos="4536"/>
        </w:tabs>
        <w:rPr>
          <w:lang w:val="en-US"/>
        </w:rPr>
      </w:pPr>
      <w:r>
        <w:rPr>
          <w:lang w:val="en-US"/>
        </w:rPr>
        <w:t>Monica</w:t>
      </w:r>
      <w:r>
        <w:rPr>
          <w:lang w:val="en-US"/>
        </w:rPr>
        <w:tab/>
        <w:t>Winnie you don’t understand. We need to pay more attention to other books other than novels.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(01:34:10:00)</w:t>
      </w:r>
    </w:p>
    <w:p w:rsidR="00513ADE" w:rsidRDefault="00513ADE" w:rsidP="00973C87">
      <w:pPr>
        <w:tabs>
          <w:tab w:val="center" w:pos="4536"/>
        </w:tabs>
        <w:rPr>
          <w:lang w:val="en-US"/>
        </w:rPr>
      </w:pPr>
      <w:r>
        <w:rPr>
          <w:lang w:val="en-US"/>
        </w:rPr>
        <w:t>Winnie</w:t>
      </w:r>
      <w:r>
        <w:rPr>
          <w:lang w:val="en-US"/>
        </w:rPr>
        <w:tab/>
        <w:t>I don’t see anything wrong reading novels. It’s part of our school work.</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(01:34:14:00)</w:t>
      </w:r>
    </w:p>
    <w:p w:rsidR="00513ADE" w:rsidRDefault="00513ADE" w:rsidP="00973C87">
      <w:pPr>
        <w:tabs>
          <w:tab w:val="center" w:pos="4536"/>
        </w:tabs>
        <w:rPr>
          <w:lang w:val="en-US"/>
        </w:rPr>
      </w:pPr>
      <w:r>
        <w:rPr>
          <w:lang w:val="en-US"/>
        </w:rPr>
        <w:t>Monica</w:t>
      </w:r>
      <w:r>
        <w:rPr>
          <w:lang w:val="en-US"/>
        </w:rPr>
        <w:tab/>
        <w:t>Yes, but what about other subjects like English, Mathematics and Biology?</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(01:34:17:00)</w:t>
      </w:r>
    </w:p>
    <w:p w:rsidR="00513ADE" w:rsidRDefault="00513ADE" w:rsidP="00973C87">
      <w:pPr>
        <w:tabs>
          <w:tab w:val="center" w:pos="4536"/>
        </w:tabs>
        <w:rPr>
          <w:lang w:val="en-US"/>
        </w:rPr>
      </w:pPr>
      <w:r>
        <w:rPr>
          <w:lang w:val="en-US"/>
        </w:rPr>
        <w:t>Winnie</w:t>
      </w:r>
      <w:r>
        <w:rPr>
          <w:lang w:val="en-US"/>
        </w:rPr>
        <w:tab/>
        <w:t>My dear, we’ll find a way around it. I even hate that Biology teacher (reac)</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(01:34:24:00)</w:t>
      </w:r>
    </w:p>
    <w:p w:rsidR="00513ADE" w:rsidRDefault="00513ADE" w:rsidP="00973C87">
      <w:pPr>
        <w:tabs>
          <w:tab w:val="center" w:pos="4536"/>
        </w:tabs>
        <w:rPr>
          <w:lang w:val="en-US"/>
        </w:rPr>
      </w:pPr>
      <w:r>
        <w:rPr>
          <w:lang w:val="en-US"/>
        </w:rPr>
        <w:t>Monica</w:t>
      </w:r>
      <w:r>
        <w:rPr>
          <w:lang w:val="en-US"/>
        </w:rPr>
        <w:tab/>
        <w:t>You’re so difficult.</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(01:34:25:00)</w:t>
      </w:r>
    </w:p>
    <w:p w:rsidR="00513ADE" w:rsidRDefault="00513ADE" w:rsidP="00973C87">
      <w:pPr>
        <w:tabs>
          <w:tab w:val="center" w:pos="4536"/>
        </w:tabs>
        <w:rPr>
          <w:lang w:val="en-US"/>
        </w:rPr>
      </w:pPr>
      <w:r>
        <w:rPr>
          <w:lang w:val="en-US"/>
        </w:rPr>
        <w:t>Winnie</w:t>
      </w:r>
      <w:r>
        <w:rPr>
          <w:lang w:val="en-US"/>
        </w:rPr>
        <w:tab/>
        <w:t>Oh no…no…no…no, I don’t just like him. Come on let’s consider about a way out.</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(01:34:28:00)</w:t>
      </w:r>
    </w:p>
    <w:p w:rsidR="00513ADE" w:rsidRDefault="00513ADE" w:rsidP="00973C87">
      <w:pPr>
        <w:tabs>
          <w:tab w:val="center" w:pos="4536"/>
        </w:tabs>
        <w:rPr>
          <w:lang w:val="en-US"/>
        </w:rPr>
      </w:pPr>
      <w:r>
        <w:rPr>
          <w:lang w:val="en-US"/>
        </w:rPr>
        <w:t>Monica</w:t>
      </w:r>
      <w:r>
        <w:rPr>
          <w:lang w:val="en-US"/>
        </w:rPr>
        <w:tab/>
        <w:t>But Winnie, we need to…we really need to study.</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(01:34:29:00)</w:t>
      </w:r>
    </w:p>
    <w:p w:rsidR="00513ADE" w:rsidRDefault="00513ADE" w:rsidP="00973C87">
      <w:pPr>
        <w:tabs>
          <w:tab w:val="center" w:pos="4536"/>
        </w:tabs>
        <w:rPr>
          <w:lang w:val="en-US"/>
        </w:rPr>
      </w:pPr>
      <w:r>
        <w:rPr>
          <w:lang w:val="en-US"/>
        </w:rPr>
        <w:t>Winnie</w:t>
      </w:r>
      <w:r>
        <w:rPr>
          <w:lang w:val="en-US"/>
        </w:rPr>
        <w:tab/>
        <w:t>No…no…no…no, please don’t tell me that.</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(01:34:32:00)</w:t>
      </w:r>
    </w:p>
    <w:p w:rsidR="00513ADE" w:rsidRDefault="00513ADE" w:rsidP="00973C87">
      <w:pPr>
        <w:tabs>
          <w:tab w:val="center" w:pos="4536"/>
        </w:tabs>
        <w:rPr>
          <w:lang w:val="en-US"/>
        </w:rPr>
      </w:pPr>
      <w:r>
        <w:rPr>
          <w:lang w:val="en-US"/>
        </w:rPr>
        <w:t>Sophie</w:t>
      </w:r>
      <w:r>
        <w:rPr>
          <w:lang w:val="en-US"/>
        </w:rPr>
        <w:tab/>
        <w:t>Those exams were interesting, very interesting</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(01:34:34:00)</w:t>
      </w:r>
    </w:p>
    <w:p w:rsidR="00513ADE" w:rsidRDefault="00513ADE" w:rsidP="00973C87">
      <w:pPr>
        <w:tabs>
          <w:tab w:val="center" w:pos="4536"/>
        </w:tabs>
        <w:rPr>
          <w:lang w:val="en-US"/>
        </w:rPr>
      </w:pPr>
      <w:r>
        <w:rPr>
          <w:lang w:val="en-US"/>
        </w:rPr>
        <w:t>Miss</w:t>
      </w:r>
      <w:r>
        <w:rPr>
          <w:lang w:val="en-US"/>
        </w:rPr>
        <w:tab/>
        <w:t>Yeah, it was simple.</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(01:34:35:00)</w:t>
      </w:r>
    </w:p>
    <w:p w:rsidR="00513ADE" w:rsidRDefault="00513ADE" w:rsidP="00973C87">
      <w:pPr>
        <w:tabs>
          <w:tab w:val="center" w:pos="4536"/>
        </w:tabs>
        <w:rPr>
          <w:lang w:val="en-US"/>
        </w:rPr>
      </w:pPr>
      <w:r>
        <w:rPr>
          <w:lang w:val="en-US"/>
        </w:rPr>
        <w:t>Sophie</w:t>
      </w:r>
      <w:r>
        <w:rPr>
          <w:lang w:val="en-US"/>
        </w:rPr>
        <w:tab/>
        <w:t>You know, I couldn’t even believe that that’s exactly what came out from the books that we read.</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(01:34:39:00)</w:t>
      </w:r>
    </w:p>
    <w:p w:rsidR="00513ADE" w:rsidRDefault="00513ADE" w:rsidP="00973C87">
      <w:pPr>
        <w:tabs>
          <w:tab w:val="center" w:pos="4536"/>
        </w:tabs>
        <w:rPr>
          <w:lang w:val="en-US"/>
        </w:rPr>
      </w:pPr>
      <w:r>
        <w:rPr>
          <w:lang w:val="en-US"/>
        </w:rPr>
        <w:t>Miss</w:t>
      </w:r>
      <w:r>
        <w:rPr>
          <w:lang w:val="en-US"/>
        </w:rPr>
        <w:tab/>
        <w:t>Can you believe that,I’m so sure of getting distinctions, you know.</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(01:34:43:00)</w:t>
      </w:r>
    </w:p>
    <w:p w:rsidR="00513ADE" w:rsidRDefault="00513ADE" w:rsidP="00973C87">
      <w:pPr>
        <w:tabs>
          <w:tab w:val="center" w:pos="4536"/>
        </w:tabs>
        <w:rPr>
          <w:lang w:val="en-US"/>
        </w:rPr>
      </w:pPr>
      <w:r>
        <w:rPr>
          <w:lang w:val="en-US"/>
        </w:rPr>
        <w:t>Sophie</w:t>
      </w:r>
      <w:r>
        <w:rPr>
          <w:lang w:val="en-US"/>
        </w:rPr>
        <w:tab/>
        <w:t>Don’t bet on that yet.</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(01:34:44:00)</w:t>
      </w:r>
    </w:p>
    <w:p w:rsidR="00513ADE" w:rsidRDefault="00513ADE" w:rsidP="00973C87">
      <w:pPr>
        <w:tabs>
          <w:tab w:val="center" w:pos="4536"/>
        </w:tabs>
        <w:rPr>
          <w:lang w:val="en-US"/>
        </w:rPr>
      </w:pPr>
      <w:r>
        <w:rPr>
          <w:lang w:val="en-US"/>
        </w:rPr>
        <w:t>Miss</w:t>
      </w:r>
      <w:r>
        <w:rPr>
          <w:lang w:val="en-US"/>
        </w:rPr>
        <w:tab/>
        <w:t>My dear, I can bet on it with my life. I mean, those were the exact questions from the books we read.</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(01:34:49:00)</w:t>
      </w:r>
    </w:p>
    <w:p w:rsidR="00513ADE" w:rsidRDefault="00513ADE" w:rsidP="00973C87">
      <w:pPr>
        <w:tabs>
          <w:tab w:val="center" w:pos="4536"/>
        </w:tabs>
        <w:rPr>
          <w:lang w:val="en-US"/>
        </w:rPr>
      </w:pPr>
      <w:r>
        <w:rPr>
          <w:lang w:val="en-US"/>
        </w:rPr>
        <w:t>Sophie</w:t>
      </w:r>
      <w:r>
        <w:rPr>
          <w:lang w:val="en-US"/>
        </w:rPr>
        <w:tab/>
        <w:t>Even me, I can’t even express my joy.</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(01:34:53:00)</w:t>
      </w:r>
    </w:p>
    <w:p w:rsidR="00513ADE" w:rsidRDefault="00513ADE" w:rsidP="00973C87">
      <w:pPr>
        <w:tabs>
          <w:tab w:val="center" w:pos="4536"/>
        </w:tabs>
        <w:rPr>
          <w:lang w:val="en-US"/>
        </w:rPr>
      </w:pPr>
      <w:r>
        <w:rPr>
          <w:lang w:val="en-US"/>
        </w:rPr>
        <w:t>Miss</w:t>
      </w:r>
      <w:r>
        <w:rPr>
          <w:lang w:val="en-US"/>
        </w:rPr>
        <w:tab/>
        <w:t>I’m so happy, thanks for being a friend.</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(01:34:55:00)</w:t>
      </w:r>
    </w:p>
    <w:p w:rsidR="00513ADE" w:rsidRDefault="00513ADE" w:rsidP="00973C87">
      <w:pPr>
        <w:tabs>
          <w:tab w:val="center" w:pos="4536"/>
        </w:tabs>
        <w:rPr>
          <w:lang w:val="en-US"/>
        </w:rPr>
      </w:pPr>
      <w:r>
        <w:rPr>
          <w:lang w:val="en-US"/>
        </w:rPr>
        <w:t>Sophie</w:t>
      </w:r>
      <w:r>
        <w:rPr>
          <w:lang w:val="en-US"/>
        </w:rPr>
        <w:tab/>
        <w:t>Thanks to Desmond as well.</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(01:34:57:00)</w:t>
      </w:r>
    </w:p>
    <w:p w:rsidR="00513ADE" w:rsidRDefault="00513ADE" w:rsidP="00973C87">
      <w:pPr>
        <w:tabs>
          <w:tab w:val="center" w:pos="4536"/>
        </w:tabs>
        <w:rPr>
          <w:lang w:val="en-US"/>
        </w:rPr>
      </w:pPr>
      <w:r>
        <w:rPr>
          <w:lang w:val="en-US"/>
        </w:rPr>
        <w:t>Miss</w:t>
      </w:r>
      <w:r>
        <w:rPr>
          <w:lang w:val="en-US"/>
        </w:rPr>
        <w:tab/>
        <w:t>Desmond? What about him?</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(01:34:59:00)</w:t>
      </w:r>
    </w:p>
    <w:p w:rsidR="00513ADE" w:rsidRDefault="00513ADE" w:rsidP="00973C87">
      <w:pPr>
        <w:tabs>
          <w:tab w:val="center" w:pos="4536"/>
        </w:tabs>
        <w:rPr>
          <w:lang w:val="en-US"/>
        </w:rPr>
      </w:pPr>
      <w:r>
        <w:rPr>
          <w:lang w:val="en-US"/>
        </w:rPr>
        <w:t>Sophie</w:t>
      </w:r>
      <w:r>
        <w:rPr>
          <w:lang w:val="en-US"/>
        </w:rPr>
        <w:tab/>
        <w:t>It was him who gave me those books.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(01:35:01:00)</w:t>
      </w:r>
    </w:p>
    <w:p w:rsidR="00513ADE" w:rsidRDefault="00513ADE" w:rsidP="00973C87">
      <w:pPr>
        <w:tabs>
          <w:tab w:val="center" w:pos="4536"/>
        </w:tabs>
        <w:rPr>
          <w:lang w:val="en-US"/>
        </w:rPr>
      </w:pPr>
      <w:r>
        <w:rPr>
          <w:lang w:val="en-US"/>
        </w:rPr>
        <w:t>Miss</w:t>
      </w:r>
      <w:r>
        <w:rPr>
          <w:lang w:val="en-US"/>
        </w:rPr>
        <w:tab/>
        <w:t>Are you kidding me?</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(01:35:02:00)</w:t>
      </w:r>
    </w:p>
    <w:p w:rsidR="00513ADE" w:rsidRDefault="00513ADE" w:rsidP="00973C87">
      <w:pPr>
        <w:tabs>
          <w:tab w:val="center" w:pos="4536"/>
        </w:tabs>
        <w:rPr>
          <w:lang w:val="en-US"/>
        </w:rPr>
      </w:pPr>
      <w:r>
        <w:rPr>
          <w:lang w:val="en-US"/>
        </w:rPr>
        <w:t>Sophie</w:t>
      </w:r>
      <w:r>
        <w:rPr>
          <w:lang w:val="en-US"/>
        </w:rPr>
        <w:tab/>
        <w:t>He’s such a genius. That book contains all the mathematics in our syllabus, and technical approaches.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(01:35:09:00)</w:t>
      </w:r>
    </w:p>
    <w:p w:rsidR="00513ADE" w:rsidRDefault="00513ADE" w:rsidP="00973C87">
      <w:pPr>
        <w:tabs>
          <w:tab w:val="center" w:pos="4536"/>
        </w:tabs>
        <w:rPr>
          <w:lang w:val="en-US"/>
        </w:rPr>
      </w:pPr>
      <w:r>
        <w:rPr>
          <w:lang w:val="en-US"/>
        </w:rPr>
        <w:t>Miss</w:t>
      </w:r>
      <w:r>
        <w:rPr>
          <w:lang w:val="en-US"/>
        </w:rPr>
        <w:tab/>
        <w:t>That’s why it’s good to invest in books.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(01:35:11:00)</w:t>
      </w:r>
    </w:p>
    <w:p w:rsidR="00513ADE" w:rsidRDefault="00513ADE" w:rsidP="00973C87">
      <w:pPr>
        <w:tabs>
          <w:tab w:val="center" w:pos="4536"/>
        </w:tabs>
        <w:rPr>
          <w:lang w:val="en-US"/>
        </w:rPr>
      </w:pPr>
      <w:r>
        <w:rPr>
          <w:lang w:val="en-US"/>
        </w:rPr>
        <w:t>Sophie</w:t>
      </w:r>
      <w:r>
        <w:rPr>
          <w:lang w:val="en-US"/>
        </w:rPr>
        <w:tab/>
        <w:t>My dad said if you’d want to hide something from a black man, put it in a book. (laughs)</w:t>
      </w:r>
    </w:p>
    <w:p w:rsidR="00513ADE" w:rsidRDefault="00513ADE" w:rsidP="00973C87">
      <w:pPr>
        <w:tabs>
          <w:tab w:val="center" w:pos="4536"/>
        </w:tabs>
        <w:rPr>
          <w:lang w:val="en-US"/>
        </w:rPr>
      </w:pPr>
    </w:p>
    <w:p w:rsidR="00513ADE" w:rsidRDefault="00513ADE" w:rsidP="00973C87">
      <w:pPr>
        <w:tabs>
          <w:tab w:val="center" w:pos="4536"/>
        </w:tabs>
        <w:rPr>
          <w:lang w:val="en-US"/>
        </w:rPr>
      </w:pPr>
      <w:r>
        <w:rPr>
          <w:lang w:val="en-US"/>
        </w:rPr>
        <w:t>(01:35:14:00)</w:t>
      </w:r>
    </w:p>
    <w:p w:rsidR="00513ADE" w:rsidRDefault="00513ADE" w:rsidP="00255497">
      <w:pPr>
        <w:tabs>
          <w:tab w:val="left" w:pos="4148"/>
          <w:tab w:val="center" w:pos="4536"/>
        </w:tabs>
        <w:rPr>
          <w:lang w:val="en-US"/>
        </w:rPr>
      </w:pPr>
      <w:r>
        <w:rPr>
          <w:lang w:val="en-US"/>
        </w:rPr>
        <w:t>Miss</w:t>
      </w:r>
      <w:r>
        <w:rPr>
          <w:lang w:val="en-US"/>
        </w:rPr>
        <w:tab/>
        <w:t>(laughs), seriously.</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(01:35:26:00)</w:t>
      </w:r>
    </w:p>
    <w:p w:rsidR="00513ADE" w:rsidRDefault="00513ADE" w:rsidP="00255497">
      <w:pPr>
        <w:tabs>
          <w:tab w:val="left" w:pos="4148"/>
          <w:tab w:val="center" w:pos="4536"/>
        </w:tabs>
        <w:rPr>
          <w:lang w:val="en-US"/>
        </w:rPr>
      </w:pPr>
      <w:r>
        <w:rPr>
          <w:lang w:val="en-US"/>
        </w:rPr>
        <w:t>Monica</w:t>
      </w:r>
      <w:r>
        <w:rPr>
          <w:lang w:val="en-US"/>
        </w:rPr>
        <w:tab/>
        <w:t>You know, something told me to read page nine. Now I feel bad.</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(01:35:29:00)</w:t>
      </w:r>
    </w:p>
    <w:p w:rsidR="00513ADE" w:rsidRDefault="00513ADE" w:rsidP="00255497">
      <w:pPr>
        <w:tabs>
          <w:tab w:val="left" w:pos="4148"/>
          <w:tab w:val="center" w:pos="4536"/>
        </w:tabs>
        <w:rPr>
          <w:lang w:val="en-US"/>
        </w:rPr>
      </w:pPr>
      <w:r>
        <w:rPr>
          <w:lang w:val="en-US"/>
        </w:rPr>
        <w:t>Winnie</w:t>
      </w:r>
      <w:r>
        <w:rPr>
          <w:lang w:val="en-US"/>
        </w:rPr>
        <w:tab/>
        <w:t>Don’t worry, we’ll make up in the test.</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(01:35:32:00)</w:t>
      </w:r>
    </w:p>
    <w:p w:rsidR="00513ADE" w:rsidRDefault="00513ADE" w:rsidP="00255497">
      <w:pPr>
        <w:tabs>
          <w:tab w:val="left" w:pos="4148"/>
          <w:tab w:val="center" w:pos="4536"/>
        </w:tabs>
        <w:rPr>
          <w:lang w:val="en-US"/>
        </w:rPr>
      </w:pPr>
      <w:r>
        <w:rPr>
          <w:lang w:val="en-US"/>
        </w:rPr>
        <w:t>Tricia</w:t>
      </w:r>
      <w:r>
        <w:rPr>
          <w:lang w:val="en-US"/>
        </w:rPr>
        <w:tab/>
        <w:t>Did you guys notice something?</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(01:35:34:00)</w:t>
      </w:r>
    </w:p>
    <w:p w:rsidR="00513ADE" w:rsidRDefault="00513ADE" w:rsidP="00255497">
      <w:pPr>
        <w:tabs>
          <w:tab w:val="left" w:pos="4148"/>
          <w:tab w:val="center" w:pos="4536"/>
        </w:tabs>
        <w:rPr>
          <w:lang w:val="en-US"/>
        </w:rPr>
      </w:pPr>
      <w:r>
        <w:rPr>
          <w:lang w:val="en-US"/>
        </w:rPr>
        <w:t>Monica</w:t>
      </w:r>
      <w:r>
        <w:rPr>
          <w:lang w:val="en-US"/>
        </w:rPr>
        <w:tab/>
        <w:t>Something like what?</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(01:35:35:00)</w:t>
      </w:r>
    </w:p>
    <w:p w:rsidR="00513ADE" w:rsidRDefault="00513ADE" w:rsidP="00255497">
      <w:pPr>
        <w:tabs>
          <w:tab w:val="left" w:pos="4148"/>
          <w:tab w:val="center" w:pos="4536"/>
        </w:tabs>
        <w:rPr>
          <w:lang w:val="en-US"/>
        </w:rPr>
      </w:pPr>
      <w:r>
        <w:rPr>
          <w:lang w:val="en-US"/>
        </w:rPr>
        <w:t>Tricia</w:t>
      </w:r>
      <w:r>
        <w:rPr>
          <w:lang w:val="en-US"/>
        </w:rPr>
        <w:tab/>
        <w:t>Sophie, she was just smiling all through the examinations.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(01:35:38:00)</w:t>
      </w:r>
    </w:p>
    <w:p w:rsidR="00513ADE" w:rsidRDefault="00513ADE" w:rsidP="00255497">
      <w:pPr>
        <w:tabs>
          <w:tab w:val="left" w:pos="4148"/>
          <w:tab w:val="center" w:pos="4536"/>
        </w:tabs>
        <w:rPr>
          <w:lang w:val="en-US"/>
        </w:rPr>
      </w:pPr>
      <w:r>
        <w:rPr>
          <w:lang w:val="en-US"/>
        </w:rPr>
        <w:t>Monica</w:t>
      </w:r>
      <w:r>
        <w:rPr>
          <w:lang w:val="en-US"/>
        </w:rPr>
        <w:tab/>
        <w:t>Are you serious?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(01:35:39:00)</w:t>
      </w:r>
    </w:p>
    <w:p w:rsidR="00513ADE" w:rsidRDefault="00513ADE" w:rsidP="00255497">
      <w:pPr>
        <w:tabs>
          <w:tab w:val="left" w:pos="4148"/>
          <w:tab w:val="center" w:pos="4536"/>
        </w:tabs>
        <w:rPr>
          <w:lang w:val="en-US"/>
        </w:rPr>
      </w:pPr>
      <w:r>
        <w:rPr>
          <w:lang w:val="en-US"/>
        </w:rPr>
        <w:t>Tricia</w:t>
      </w:r>
      <w:r>
        <w:rPr>
          <w:lang w:val="en-US"/>
        </w:rPr>
        <w:tab/>
        <w:t>Yes.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(01:35:40:00)</w:t>
      </w:r>
    </w:p>
    <w:p w:rsidR="00513ADE" w:rsidRDefault="00513ADE" w:rsidP="00255497">
      <w:pPr>
        <w:tabs>
          <w:tab w:val="left" w:pos="4148"/>
          <w:tab w:val="center" w:pos="4536"/>
        </w:tabs>
        <w:rPr>
          <w:lang w:val="en-US"/>
        </w:rPr>
      </w:pPr>
      <w:r>
        <w:rPr>
          <w:lang w:val="en-US"/>
        </w:rPr>
        <w:t>Monica</w:t>
      </w:r>
      <w:r>
        <w:rPr>
          <w:lang w:val="en-US"/>
        </w:rPr>
        <w:tab/>
        <w:t>(hisses), see that’s not what’s on my mind right now, I’m just tired of everything.</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(01:35:44:00)</w:t>
      </w:r>
    </w:p>
    <w:p w:rsidR="00513ADE" w:rsidRDefault="00513ADE" w:rsidP="00255497">
      <w:pPr>
        <w:tabs>
          <w:tab w:val="left" w:pos="4148"/>
          <w:tab w:val="center" w:pos="4536"/>
        </w:tabs>
        <w:rPr>
          <w:lang w:val="en-US"/>
        </w:rPr>
      </w:pPr>
      <w:r>
        <w:rPr>
          <w:lang w:val="en-US"/>
        </w:rPr>
        <w:t>Barbara</w:t>
      </w:r>
      <w:r>
        <w:rPr>
          <w:lang w:val="en-US"/>
        </w:rPr>
        <w:tab/>
        <w:t>But wait…how can Miss Kessy set such difficult questions?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(01:35:49:00)</w:t>
      </w:r>
    </w:p>
    <w:p w:rsidR="00513ADE" w:rsidRDefault="00513ADE" w:rsidP="00255497">
      <w:pPr>
        <w:tabs>
          <w:tab w:val="left" w:pos="4148"/>
          <w:tab w:val="center" w:pos="4536"/>
        </w:tabs>
        <w:rPr>
          <w:lang w:val="en-US"/>
        </w:rPr>
      </w:pPr>
      <w:r>
        <w:rPr>
          <w:lang w:val="en-US"/>
        </w:rPr>
        <w:t>Daniella</w:t>
      </w:r>
      <w:r>
        <w:rPr>
          <w:lang w:val="en-US"/>
        </w:rPr>
        <w:tab/>
        <w:t>Are they even in our syllabus?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(01:35:51:00)</w:t>
      </w:r>
    </w:p>
    <w:p w:rsidR="00513ADE" w:rsidRDefault="00513ADE" w:rsidP="00255497">
      <w:pPr>
        <w:tabs>
          <w:tab w:val="left" w:pos="4148"/>
          <w:tab w:val="center" w:pos="4536"/>
        </w:tabs>
        <w:rPr>
          <w:lang w:val="en-US"/>
        </w:rPr>
      </w:pPr>
      <w:r>
        <w:rPr>
          <w:lang w:val="en-US"/>
        </w:rPr>
        <w:t>Barbara</w:t>
      </w:r>
      <w:r>
        <w:rPr>
          <w:lang w:val="en-US"/>
        </w:rPr>
        <w:tab/>
        <w:t>I’m not sure…I’m not sure…what?</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(01:35:53:00)</w:t>
      </w:r>
    </w:p>
    <w:p w:rsidR="00513ADE" w:rsidRDefault="00513ADE" w:rsidP="00255497">
      <w:pPr>
        <w:tabs>
          <w:tab w:val="left" w:pos="4148"/>
          <w:tab w:val="center" w:pos="4536"/>
        </w:tabs>
        <w:rPr>
          <w:lang w:val="en-US"/>
        </w:rPr>
      </w:pPr>
      <w:r>
        <w:rPr>
          <w:lang w:val="en-US"/>
        </w:rPr>
        <w:t>Kerry</w:t>
      </w:r>
      <w:r>
        <w:rPr>
          <w:lang w:val="en-US"/>
        </w:rPr>
        <w:tab/>
        <w:t>Wait…wait…wait girls see, look at, these is everything she set in the examinations.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(01:35:59:00)</w:t>
      </w:r>
    </w:p>
    <w:p w:rsidR="00513ADE" w:rsidRDefault="00513ADE" w:rsidP="00255497">
      <w:pPr>
        <w:tabs>
          <w:tab w:val="left" w:pos="4148"/>
          <w:tab w:val="center" w:pos="4536"/>
        </w:tabs>
        <w:rPr>
          <w:lang w:val="en-US"/>
        </w:rPr>
      </w:pPr>
      <w:r>
        <w:rPr>
          <w:lang w:val="en-US"/>
        </w:rPr>
        <w:t>Barbara</w:t>
      </w:r>
      <w:r>
        <w:rPr>
          <w:lang w:val="en-US"/>
        </w:rPr>
        <w:tab/>
        <w:t>Wait, the questions she set is just on page nine?</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(01:36:00:00)</w:t>
      </w:r>
    </w:p>
    <w:p w:rsidR="00513ADE" w:rsidRDefault="00513ADE" w:rsidP="00255497">
      <w:pPr>
        <w:tabs>
          <w:tab w:val="left" w:pos="4148"/>
          <w:tab w:val="center" w:pos="4536"/>
        </w:tabs>
        <w:rPr>
          <w:lang w:val="en-US"/>
        </w:rPr>
      </w:pPr>
      <w:r>
        <w:rPr>
          <w:lang w:val="en-US"/>
        </w:rPr>
        <w:t>Daniella</w:t>
      </w:r>
      <w:r>
        <w:rPr>
          <w:lang w:val="en-US"/>
        </w:rPr>
        <w:tab/>
        <w:t>Page nine?</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(01:36:02:00)</w:t>
      </w:r>
    </w:p>
    <w:p w:rsidR="00513ADE" w:rsidRDefault="00513ADE" w:rsidP="00255497">
      <w:pPr>
        <w:tabs>
          <w:tab w:val="left" w:pos="4148"/>
          <w:tab w:val="center" w:pos="4536"/>
        </w:tabs>
        <w:rPr>
          <w:lang w:val="en-US"/>
        </w:rPr>
      </w:pPr>
      <w:r>
        <w:rPr>
          <w:lang w:val="en-US"/>
        </w:rPr>
        <w:t>Kerry</w:t>
      </w:r>
      <w:r>
        <w:rPr>
          <w:lang w:val="en-US"/>
        </w:rPr>
        <w:tab/>
        <w:t>Yes.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(01:36:03:00)</w:t>
      </w:r>
    </w:p>
    <w:p w:rsidR="00513ADE" w:rsidRDefault="00513ADE" w:rsidP="00255497">
      <w:pPr>
        <w:tabs>
          <w:tab w:val="left" w:pos="4148"/>
          <w:tab w:val="center" w:pos="4536"/>
        </w:tabs>
        <w:rPr>
          <w:lang w:val="en-US"/>
        </w:rPr>
      </w:pPr>
      <w:r>
        <w:rPr>
          <w:lang w:val="en-US"/>
        </w:rPr>
        <w:t>Daniella</w:t>
      </w:r>
      <w:r>
        <w:rPr>
          <w:lang w:val="en-US"/>
        </w:rPr>
        <w:tab/>
        <w:t>(reac), oh my God!</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(01:36:03:00)</w:t>
      </w:r>
    </w:p>
    <w:p w:rsidR="00513ADE" w:rsidRDefault="00513ADE" w:rsidP="00255497">
      <w:pPr>
        <w:tabs>
          <w:tab w:val="left" w:pos="4148"/>
          <w:tab w:val="center" w:pos="4536"/>
        </w:tabs>
        <w:rPr>
          <w:lang w:val="en-US"/>
        </w:rPr>
      </w:pPr>
      <w:r>
        <w:rPr>
          <w:lang w:val="en-US"/>
        </w:rPr>
        <w:t>Barbara</w:t>
      </w:r>
      <w:r>
        <w:rPr>
          <w:lang w:val="en-US"/>
        </w:rPr>
        <w:tab/>
        <w:t>I can’t believe this girl. No wonder…no wonder, I overheard Sophie saying this. Oh, my goodness. Do…do…do we have to read all the times? These novels we are reading are not working.</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(01:36:12:00)</w:t>
      </w:r>
    </w:p>
    <w:p w:rsidR="00513ADE" w:rsidRDefault="00513ADE" w:rsidP="00255497">
      <w:pPr>
        <w:tabs>
          <w:tab w:val="left" w:pos="4148"/>
          <w:tab w:val="center" w:pos="4536"/>
        </w:tabs>
        <w:rPr>
          <w:lang w:val="en-US"/>
        </w:rPr>
      </w:pPr>
      <w:r>
        <w:rPr>
          <w:lang w:val="en-US"/>
        </w:rPr>
        <w:t>Daniella</w:t>
      </w:r>
      <w:r>
        <w:rPr>
          <w:lang w:val="en-US"/>
        </w:rPr>
        <w:tab/>
        <w:t>I guess so. I just pray that we pass.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(01:36:18:00)</w:t>
      </w:r>
    </w:p>
    <w:p w:rsidR="00513ADE" w:rsidRDefault="00513ADE" w:rsidP="00255497">
      <w:pPr>
        <w:tabs>
          <w:tab w:val="left" w:pos="4148"/>
          <w:tab w:val="center" w:pos="4536"/>
        </w:tabs>
        <w:rPr>
          <w:lang w:val="en-US"/>
        </w:rPr>
      </w:pPr>
      <w:r>
        <w:rPr>
          <w:lang w:val="en-US"/>
        </w:rPr>
        <w:t>Barbara</w:t>
      </w:r>
      <w:r>
        <w:rPr>
          <w:lang w:val="en-US"/>
        </w:rPr>
        <w:tab/>
        <w:t>(reac)</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(01:36:18:00)</w:t>
      </w:r>
    </w:p>
    <w:p w:rsidR="00513ADE" w:rsidRDefault="00513ADE" w:rsidP="00255497">
      <w:pPr>
        <w:tabs>
          <w:tab w:val="left" w:pos="4148"/>
          <w:tab w:val="center" w:pos="4536"/>
        </w:tabs>
        <w:rPr>
          <w:lang w:val="en-US"/>
        </w:rPr>
      </w:pPr>
      <w:r>
        <w:rPr>
          <w:lang w:val="en-US"/>
        </w:rPr>
        <w:t>Kerry</w:t>
      </w:r>
      <w:r>
        <w:rPr>
          <w:lang w:val="en-US"/>
        </w:rPr>
        <w:tab/>
        <w:t>(reac)</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(01:36:18:00)</w:t>
      </w:r>
    </w:p>
    <w:p w:rsidR="00513ADE" w:rsidRDefault="00513ADE" w:rsidP="00255497">
      <w:pPr>
        <w:tabs>
          <w:tab w:val="left" w:pos="4148"/>
          <w:tab w:val="center" w:pos="4536"/>
        </w:tabs>
        <w:rPr>
          <w:lang w:val="en-US"/>
        </w:rPr>
      </w:pPr>
      <w:r>
        <w:rPr>
          <w:lang w:val="en-US"/>
        </w:rPr>
        <w:t>Daniella</w:t>
      </w:r>
      <w:r>
        <w:rPr>
          <w:lang w:val="en-US"/>
        </w:rPr>
        <w:tab/>
        <w:t>(reac)</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(01:36:19:00)</w:t>
      </w:r>
    </w:p>
    <w:p w:rsidR="00513ADE" w:rsidRDefault="00513ADE" w:rsidP="00255497">
      <w:pPr>
        <w:tabs>
          <w:tab w:val="left" w:pos="4148"/>
          <w:tab w:val="center" w:pos="4536"/>
        </w:tabs>
        <w:rPr>
          <w:lang w:val="en-US"/>
        </w:rPr>
      </w:pPr>
      <w:r>
        <w:rPr>
          <w:lang w:val="en-US"/>
        </w:rPr>
        <w:t>Elsie</w:t>
      </w:r>
      <w:r>
        <w:rPr>
          <w:lang w:val="en-US"/>
        </w:rPr>
        <w:tab/>
        <w:t>(crying), poor Scarlet. How I wish parents could have more time for their children. Scarlet…Scarlet…Scarlet could have avoided this. Ah, Scarlet where have you been? Is this you? (reac)Scarlet…Scarlet, it’s been a while now.</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(01:36:55:00)</w:t>
      </w:r>
    </w:p>
    <w:p w:rsidR="00513ADE" w:rsidRDefault="00513ADE" w:rsidP="00255497">
      <w:pPr>
        <w:tabs>
          <w:tab w:val="left" w:pos="4148"/>
          <w:tab w:val="center" w:pos="4536"/>
        </w:tabs>
        <w:rPr>
          <w:lang w:val="en-US"/>
        </w:rPr>
      </w:pPr>
      <w:r>
        <w:rPr>
          <w:lang w:val="en-US"/>
        </w:rPr>
        <w:t>Scarlet</w:t>
      </w:r>
      <w:r>
        <w:rPr>
          <w:lang w:val="en-US"/>
        </w:rPr>
        <w:tab/>
        <w:t>I know.</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(01:36:56:00)</w:t>
      </w:r>
    </w:p>
    <w:p w:rsidR="00513ADE" w:rsidRDefault="00513ADE" w:rsidP="00255497">
      <w:pPr>
        <w:tabs>
          <w:tab w:val="left" w:pos="4148"/>
          <w:tab w:val="center" w:pos="4536"/>
        </w:tabs>
        <w:rPr>
          <w:lang w:val="en-US"/>
        </w:rPr>
      </w:pPr>
      <w:r>
        <w:rPr>
          <w:lang w:val="en-US"/>
        </w:rPr>
        <w:t>Elsie</w:t>
      </w:r>
      <w:r>
        <w:rPr>
          <w:lang w:val="en-US"/>
        </w:rPr>
        <w:tab/>
        <w:t>So, what happened to you?</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(01:36:59:00)</w:t>
      </w:r>
    </w:p>
    <w:p w:rsidR="00513ADE" w:rsidRDefault="00513ADE" w:rsidP="00255497">
      <w:pPr>
        <w:tabs>
          <w:tab w:val="left" w:pos="4148"/>
          <w:tab w:val="center" w:pos="4536"/>
        </w:tabs>
        <w:rPr>
          <w:lang w:val="en-US"/>
        </w:rPr>
      </w:pPr>
      <w:r>
        <w:rPr>
          <w:lang w:val="en-US"/>
        </w:rPr>
        <w:t>Scarlet</w:t>
      </w:r>
      <w:r>
        <w:rPr>
          <w:lang w:val="en-US"/>
        </w:rPr>
        <w:tab/>
        <w:t>It’s Melvin.</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(01:37:01:00)</w:t>
      </w:r>
    </w:p>
    <w:p w:rsidR="00513ADE" w:rsidRDefault="00513ADE" w:rsidP="00255497">
      <w:pPr>
        <w:tabs>
          <w:tab w:val="left" w:pos="4148"/>
          <w:tab w:val="center" w:pos="4536"/>
        </w:tabs>
        <w:rPr>
          <w:lang w:val="en-US"/>
        </w:rPr>
      </w:pPr>
      <w:r>
        <w:rPr>
          <w:lang w:val="en-US"/>
        </w:rPr>
        <w:t>Elsie</w:t>
      </w:r>
      <w:r>
        <w:rPr>
          <w:lang w:val="en-US"/>
        </w:rPr>
        <w:tab/>
        <w:t>So you mean Melvin is responsible for this?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(01:37:03:00)</w:t>
      </w:r>
    </w:p>
    <w:p w:rsidR="00513ADE" w:rsidRDefault="00513ADE" w:rsidP="00255497">
      <w:pPr>
        <w:tabs>
          <w:tab w:val="left" w:pos="4148"/>
          <w:tab w:val="center" w:pos="4536"/>
        </w:tabs>
        <w:rPr>
          <w:lang w:val="en-US"/>
        </w:rPr>
      </w:pPr>
      <w:r>
        <w:rPr>
          <w:lang w:val="en-US"/>
        </w:rPr>
        <w:t>Scarlet</w:t>
      </w:r>
      <w:r>
        <w:rPr>
          <w:lang w:val="en-US"/>
        </w:rPr>
        <w:tab/>
        <w:t>Yes, he is. (crying),I’m now going to be a mother at seventeen.</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(01:37:08:00)</w:t>
      </w:r>
    </w:p>
    <w:p w:rsidR="00513ADE" w:rsidRDefault="00513ADE" w:rsidP="00255497">
      <w:pPr>
        <w:tabs>
          <w:tab w:val="left" w:pos="4148"/>
          <w:tab w:val="center" w:pos="4536"/>
        </w:tabs>
        <w:rPr>
          <w:lang w:val="en-US"/>
        </w:rPr>
      </w:pPr>
      <w:r>
        <w:rPr>
          <w:lang w:val="en-US"/>
        </w:rPr>
        <w:t>Elsie</w:t>
      </w:r>
      <w:r>
        <w:rPr>
          <w:lang w:val="en-US"/>
        </w:rPr>
        <w:tab/>
        <w:t>Obviously, that’s what it looks like.</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(01:37:12:00)</w:t>
      </w:r>
    </w:p>
    <w:p w:rsidR="00513ADE" w:rsidRDefault="00513ADE" w:rsidP="00255497">
      <w:pPr>
        <w:tabs>
          <w:tab w:val="left" w:pos="4148"/>
          <w:tab w:val="center" w:pos="4536"/>
        </w:tabs>
        <w:rPr>
          <w:lang w:val="en-US"/>
        </w:rPr>
      </w:pPr>
      <w:r>
        <w:rPr>
          <w:lang w:val="en-US"/>
        </w:rPr>
        <w:t>Scarlet</w:t>
      </w:r>
      <w:r>
        <w:rPr>
          <w:lang w:val="en-US"/>
        </w:rPr>
        <w:tab/>
        <w:t>(crying), my parents never had time for me, they never cared to know how I’m feeling. They’re always busy with their work. I hate them, they’re not good parents. It’s already too late now…I don’t know what to do. I can’t go school any longer.</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(01:37:22:00)</w:t>
      </w:r>
    </w:p>
    <w:p w:rsidR="00513ADE" w:rsidRDefault="00513ADE" w:rsidP="00255497">
      <w:pPr>
        <w:tabs>
          <w:tab w:val="left" w:pos="4148"/>
          <w:tab w:val="center" w:pos="4536"/>
        </w:tabs>
        <w:rPr>
          <w:lang w:val="en-US"/>
        </w:rPr>
      </w:pPr>
      <w:r>
        <w:rPr>
          <w:lang w:val="en-US"/>
        </w:rPr>
        <w:t>Elsie</w:t>
      </w:r>
      <w:r>
        <w:rPr>
          <w:lang w:val="en-US"/>
        </w:rPr>
        <w:tab/>
        <w:t>Sorry…sorry. It’s ok…it’s ok. I’m your best friend and I’ll stand by you. It’s ok, I’ll stand by you. No, it’s ok…it’s ok…it’s ok.</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(01:37:28:00)</w:t>
      </w:r>
    </w:p>
    <w:p w:rsidR="00513ADE" w:rsidRDefault="00513ADE" w:rsidP="00255497">
      <w:pPr>
        <w:tabs>
          <w:tab w:val="left" w:pos="4148"/>
          <w:tab w:val="center" w:pos="4536"/>
        </w:tabs>
        <w:rPr>
          <w:lang w:val="en-US"/>
        </w:rPr>
      </w:pPr>
      <w:r>
        <w:rPr>
          <w:lang w:val="en-US"/>
        </w:rPr>
        <w:t>Scarlet</w:t>
      </w:r>
      <w:r>
        <w:rPr>
          <w:lang w:val="en-US"/>
        </w:rPr>
        <w:tab/>
        <w:t>Without education, my life is now useless. I’m not going to school again.</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(01:37:46:00)</w:t>
      </w:r>
    </w:p>
    <w:p w:rsidR="00513ADE" w:rsidRDefault="00513ADE" w:rsidP="00255497">
      <w:pPr>
        <w:tabs>
          <w:tab w:val="left" w:pos="4148"/>
          <w:tab w:val="center" w:pos="4536"/>
        </w:tabs>
        <w:rPr>
          <w:lang w:val="en-US"/>
        </w:rPr>
      </w:pPr>
      <w:r>
        <w:rPr>
          <w:lang w:val="en-US"/>
        </w:rPr>
        <w:t>Elsie</w:t>
      </w:r>
      <w:r>
        <w:rPr>
          <w:lang w:val="en-US"/>
        </w:rPr>
        <w:tab/>
        <w:t>(crying), Scarlet, I tried my best but I can never be like her mother. We are two different people. Now I know why my parents are always on my tail. Scarlet…hello…yes mummy. I just want to tell you that you’re the best mummy in the world and I love you so much. Yes mummy…ok mummy, I love you too. Bye!</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(01:39:20:00)</w:t>
      </w:r>
    </w:p>
    <w:p w:rsidR="00513ADE" w:rsidRDefault="00513ADE" w:rsidP="00255497">
      <w:pPr>
        <w:tabs>
          <w:tab w:val="left" w:pos="4148"/>
          <w:tab w:val="center" w:pos="4536"/>
        </w:tabs>
        <w:rPr>
          <w:lang w:val="en-US"/>
        </w:rPr>
      </w:pPr>
      <w:r>
        <w:rPr>
          <w:lang w:val="en-US"/>
        </w:rPr>
        <w:t>Sophie</w:t>
      </w:r>
      <w:r>
        <w:rPr>
          <w:lang w:val="en-US"/>
        </w:rPr>
        <w:tab/>
        <w:t>(reac)</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(01:39:21:00)</w:t>
      </w:r>
    </w:p>
    <w:p w:rsidR="00513ADE" w:rsidRDefault="00513ADE" w:rsidP="00255497">
      <w:pPr>
        <w:tabs>
          <w:tab w:val="left" w:pos="4148"/>
          <w:tab w:val="center" w:pos="4536"/>
        </w:tabs>
        <w:rPr>
          <w:lang w:val="en-US"/>
        </w:rPr>
      </w:pPr>
      <w:r>
        <w:rPr>
          <w:lang w:val="en-US"/>
        </w:rPr>
        <w:t>Monica</w:t>
      </w:r>
      <w:r>
        <w:rPr>
          <w:lang w:val="en-US"/>
        </w:rPr>
        <w:tab/>
        <w:t>Ah Sophie, hi. I know…I know. Could we just quit this attitude of a thing?</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(01:39:31:00)</w:t>
      </w:r>
    </w:p>
    <w:p w:rsidR="00513ADE" w:rsidRDefault="00513ADE" w:rsidP="00255497">
      <w:pPr>
        <w:tabs>
          <w:tab w:val="left" w:pos="4148"/>
          <w:tab w:val="center" w:pos="4536"/>
        </w:tabs>
        <w:rPr>
          <w:lang w:val="en-US"/>
        </w:rPr>
      </w:pPr>
      <w:r>
        <w:rPr>
          <w:lang w:val="en-US"/>
        </w:rPr>
        <w:t>Miss</w:t>
      </w:r>
      <w:r>
        <w:rPr>
          <w:lang w:val="en-US"/>
        </w:rPr>
        <w:tab/>
        <w:t>Attitude?</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(01:39:32:00)</w:t>
      </w:r>
    </w:p>
    <w:p w:rsidR="00513ADE" w:rsidRDefault="00513ADE" w:rsidP="00255497">
      <w:pPr>
        <w:tabs>
          <w:tab w:val="left" w:pos="4148"/>
          <w:tab w:val="center" w:pos="4536"/>
        </w:tabs>
        <w:rPr>
          <w:lang w:val="en-US"/>
        </w:rPr>
      </w:pPr>
      <w:r>
        <w:rPr>
          <w:lang w:val="en-US"/>
        </w:rPr>
        <w:t>Sophie</w:t>
      </w:r>
      <w:r>
        <w:rPr>
          <w:lang w:val="en-US"/>
        </w:rPr>
        <w:tab/>
        <w:t>I don’t get it, what are you girls talking about?</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(01:39:34:00)</w:t>
      </w:r>
    </w:p>
    <w:p w:rsidR="00513ADE" w:rsidRDefault="00513ADE" w:rsidP="00255497">
      <w:pPr>
        <w:tabs>
          <w:tab w:val="left" w:pos="4148"/>
          <w:tab w:val="center" w:pos="4536"/>
        </w:tabs>
        <w:rPr>
          <w:lang w:val="en-US"/>
        </w:rPr>
      </w:pPr>
      <w:r>
        <w:rPr>
          <w:lang w:val="en-US"/>
        </w:rPr>
        <w:t>Winnie</w:t>
      </w:r>
      <w:r>
        <w:rPr>
          <w:lang w:val="en-US"/>
        </w:rPr>
        <w:tab/>
        <w:t>What she’s trying to say is: there’s no point fighting over nothing.</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(01:39:39:00)</w:t>
      </w:r>
    </w:p>
    <w:p w:rsidR="00513ADE" w:rsidRDefault="00513ADE" w:rsidP="00255497">
      <w:pPr>
        <w:tabs>
          <w:tab w:val="left" w:pos="4148"/>
          <w:tab w:val="center" w:pos="4536"/>
        </w:tabs>
        <w:rPr>
          <w:lang w:val="en-US"/>
        </w:rPr>
      </w:pPr>
      <w:r>
        <w:rPr>
          <w:lang w:val="en-US"/>
        </w:rPr>
        <w:t>Kerry</w:t>
      </w:r>
      <w:r>
        <w:rPr>
          <w:lang w:val="en-US"/>
        </w:rPr>
        <w:tab/>
        <w:t>So, in other words, we could be friends.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(01:39:42:00)</w:t>
      </w:r>
    </w:p>
    <w:p w:rsidR="00513ADE" w:rsidRDefault="00513ADE" w:rsidP="00255497">
      <w:pPr>
        <w:tabs>
          <w:tab w:val="left" w:pos="4148"/>
          <w:tab w:val="center" w:pos="4536"/>
        </w:tabs>
        <w:rPr>
          <w:lang w:val="en-US"/>
        </w:rPr>
      </w:pPr>
      <w:r>
        <w:rPr>
          <w:lang w:val="en-US"/>
        </w:rPr>
        <w:t>Monica</w:t>
      </w:r>
      <w:r>
        <w:rPr>
          <w:lang w:val="en-US"/>
        </w:rPr>
        <w:tab/>
        <w:t>Yeah, and maybe study sometimes, share ideas and stuff.</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(01:39:47:00)</w:t>
      </w:r>
    </w:p>
    <w:p w:rsidR="00513ADE" w:rsidRDefault="00513ADE" w:rsidP="00255497">
      <w:pPr>
        <w:tabs>
          <w:tab w:val="left" w:pos="4148"/>
          <w:tab w:val="center" w:pos="4536"/>
        </w:tabs>
        <w:rPr>
          <w:lang w:val="en-US"/>
        </w:rPr>
      </w:pPr>
      <w:r>
        <w:rPr>
          <w:lang w:val="en-US"/>
        </w:rPr>
        <w:t>Winnie</w:t>
      </w:r>
      <w:r>
        <w:rPr>
          <w:lang w:val="en-US"/>
        </w:rPr>
        <w:tab/>
        <w:t>Stuffs like novels. I’m sure you like novels right?</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(01:39:50:00)</w:t>
      </w:r>
    </w:p>
    <w:p w:rsidR="00513ADE" w:rsidRDefault="00513ADE" w:rsidP="00255497">
      <w:pPr>
        <w:tabs>
          <w:tab w:val="left" w:pos="4148"/>
          <w:tab w:val="center" w:pos="4536"/>
        </w:tabs>
        <w:rPr>
          <w:lang w:val="en-US"/>
        </w:rPr>
      </w:pPr>
      <w:r>
        <w:rPr>
          <w:lang w:val="en-US"/>
        </w:rPr>
        <w:t>Sophie</w:t>
      </w:r>
      <w:r>
        <w:rPr>
          <w:lang w:val="en-US"/>
        </w:rPr>
        <w:tab/>
        <w:t>I do, but not an addict like you girls. You know what friends? Reading novels are great, but you don’t have to read them all the time.</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(01:40:00:00)</w:t>
      </w:r>
    </w:p>
    <w:p w:rsidR="00513ADE" w:rsidRDefault="00513ADE" w:rsidP="00255497">
      <w:pPr>
        <w:tabs>
          <w:tab w:val="left" w:pos="4148"/>
          <w:tab w:val="center" w:pos="4536"/>
        </w:tabs>
        <w:rPr>
          <w:lang w:val="en-US"/>
        </w:rPr>
      </w:pPr>
      <w:r>
        <w:rPr>
          <w:lang w:val="en-US"/>
        </w:rPr>
        <w:t>Tricia</w:t>
      </w:r>
      <w:r>
        <w:rPr>
          <w:lang w:val="en-US"/>
        </w:rPr>
        <w:tab/>
        <w:t>Yeah, that’s exactly what my mother said. There’s time for everything</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(01:40:04:00)</w:t>
      </w:r>
    </w:p>
    <w:p w:rsidR="00513ADE" w:rsidRDefault="00513ADE" w:rsidP="00255497">
      <w:pPr>
        <w:tabs>
          <w:tab w:val="left" w:pos="4148"/>
          <w:tab w:val="center" w:pos="4536"/>
        </w:tabs>
        <w:rPr>
          <w:lang w:val="en-US"/>
        </w:rPr>
      </w:pPr>
      <w:r>
        <w:rPr>
          <w:lang w:val="en-US"/>
        </w:rPr>
        <w:t>Miss</w:t>
      </w:r>
      <w:r>
        <w:rPr>
          <w:lang w:val="en-US"/>
        </w:rPr>
        <w:tab/>
        <w:t>I’m just very happy you guys are finally realizing the truth.</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(01:40:06:00)</w:t>
      </w:r>
    </w:p>
    <w:p w:rsidR="00513ADE" w:rsidRDefault="00513ADE" w:rsidP="00255497">
      <w:pPr>
        <w:tabs>
          <w:tab w:val="left" w:pos="4148"/>
          <w:tab w:val="center" w:pos="4536"/>
        </w:tabs>
        <w:rPr>
          <w:lang w:val="en-US"/>
        </w:rPr>
      </w:pPr>
      <w:r>
        <w:rPr>
          <w:lang w:val="en-US"/>
        </w:rPr>
        <w:t>Sophie</w:t>
      </w:r>
      <w:r>
        <w:rPr>
          <w:lang w:val="en-US"/>
        </w:rPr>
        <w:tab/>
        <w:t>At least this school would get a good name at every competition ever.</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(01:40:0:00)</w:t>
      </w:r>
    </w:p>
    <w:p w:rsidR="00513ADE" w:rsidRDefault="00513ADE" w:rsidP="00255497">
      <w:pPr>
        <w:tabs>
          <w:tab w:val="left" w:pos="4148"/>
          <w:tab w:val="center" w:pos="4536"/>
        </w:tabs>
        <w:rPr>
          <w:lang w:val="en-US"/>
        </w:rPr>
      </w:pPr>
      <w:r>
        <w:rPr>
          <w:lang w:val="en-US"/>
        </w:rPr>
        <w:t>Girls</w:t>
      </w:r>
      <w:r>
        <w:rPr>
          <w:lang w:val="en-US"/>
        </w:rPr>
        <w:tab/>
        <w:t>(reac, laugh)</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(01:40:14:00)</w:t>
      </w:r>
    </w:p>
    <w:p w:rsidR="00513ADE" w:rsidRDefault="00513ADE" w:rsidP="00255497">
      <w:pPr>
        <w:tabs>
          <w:tab w:val="left" w:pos="4148"/>
          <w:tab w:val="center" w:pos="4536"/>
        </w:tabs>
        <w:rPr>
          <w:lang w:val="en-US"/>
        </w:rPr>
      </w:pPr>
      <w:r>
        <w:rPr>
          <w:lang w:val="en-US"/>
        </w:rPr>
        <w:t>Kerry</w:t>
      </w:r>
      <w:r>
        <w:rPr>
          <w:lang w:val="en-US"/>
        </w:rPr>
        <w:tab/>
        <w:t>Wow! Thanks for making us friends.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(01:40:16:00)</w:t>
      </w:r>
    </w:p>
    <w:p w:rsidR="00513ADE" w:rsidRDefault="00513ADE" w:rsidP="00255497">
      <w:pPr>
        <w:tabs>
          <w:tab w:val="left" w:pos="4148"/>
          <w:tab w:val="center" w:pos="4536"/>
        </w:tabs>
        <w:rPr>
          <w:lang w:val="en-US"/>
        </w:rPr>
      </w:pPr>
      <w:r>
        <w:rPr>
          <w:lang w:val="en-US"/>
        </w:rPr>
        <w:t>Monica</w:t>
      </w:r>
      <w:r>
        <w:rPr>
          <w:lang w:val="en-US"/>
        </w:rPr>
        <w:tab/>
        <w:t>Ok. Ah Sophie, lest I forget, now we’re friends. You know, we can share things. So what are you doing with Desmond?</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(01:40:23:00)</w:t>
      </w:r>
    </w:p>
    <w:p w:rsidR="00513ADE" w:rsidRDefault="00513ADE" w:rsidP="00255497">
      <w:pPr>
        <w:tabs>
          <w:tab w:val="left" w:pos="4148"/>
          <w:tab w:val="center" w:pos="4536"/>
        </w:tabs>
        <w:rPr>
          <w:lang w:val="en-US"/>
        </w:rPr>
      </w:pPr>
      <w:r>
        <w:rPr>
          <w:lang w:val="en-US"/>
        </w:rPr>
        <w:t>Sophie</w:t>
      </w:r>
      <w:r>
        <w:rPr>
          <w:lang w:val="en-US"/>
        </w:rPr>
        <w:tab/>
        <w:t>(laughs), Desmond is a nice guy. He is different and a genius.</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(01:40:27:00)</w:t>
      </w:r>
    </w:p>
    <w:p w:rsidR="00513ADE" w:rsidRDefault="00513ADE" w:rsidP="00255497">
      <w:pPr>
        <w:tabs>
          <w:tab w:val="left" w:pos="4148"/>
          <w:tab w:val="center" w:pos="4536"/>
        </w:tabs>
        <w:rPr>
          <w:lang w:val="en-US"/>
        </w:rPr>
      </w:pPr>
      <w:r>
        <w:rPr>
          <w:lang w:val="en-US"/>
        </w:rPr>
        <w:t>Winnie</w:t>
      </w:r>
      <w:r>
        <w:rPr>
          <w:lang w:val="en-US"/>
        </w:rPr>
        <w:tab/>
        <w:t>But you’ve not answered the question.</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(01:40:29:00)</w:t>
      </w:r>
    </w:p>
    <w:p w:rsidR="00513ADE" w:rsidRDefault="00513ADE" w:rsidP="00255497">
      <w:pPr>
        <w:tabs>
          <w:tab w:val="left" w:pos="4148"/>
          <w:tab w:val="center" w:pos="4536"/>
        </w:tabs>
        <w:rPr>
          <w:lang w:val="en-US"/>
        </w:rPr>
      </w:pPr>
      <w:r>
        <w:rPr>
          <w:lang w:val="en-US"/>
        </w:rPr>
        <w:t>Monica</w:t>
      </w:r>
      <w:r>
        <w:rPr>
          <w:lang w:val="en-US"/>
        </w:rPr>
        <w:tab/>
        <w:t>Yeah.</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(01:40:31:00)</w:t>
      </w:r>
    </w:p>
    <w:p w:rsidR="00513ADE" w:rsidRDefault="00513ADE" w:rsidP="00255497">
      <w:pPr>
        <w:tabs>
          <w:tab w:val="left" w:pos="4148"/>
          <w:tab w:val="center" w:pos="4536"/>
        </w:tabs>
        <w:rPr>
          <w:lang w:val="en-US"/>
        </w:rPr>
      </w:pPr>
      <w:r>
        <w:rPr>
          <w:lang w:val="en-US"/>
        </w:rPr>
        <w:t>Sophie</w:t>
      </w:r>
      <w:r>
        <w:rPr>
          <w:lang w:val="en-US"/>
        </w:rPr>
        <w:tab/>
        <w:t>Studying.</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(01:40:32:00)</w:t>
      </w:r>
    </w:p>
    <w:p w:rsidR="00513ADE" w:rsidRDefault="00513ADE" w:rsidP="00255497">
      <w:pPr>
        <w:tabs>
          <w:tab w:val="left" w:pos="4148"/>
          <w:tab w:val="center" w:pos="4536"/>
        </w:tabs>
        <w:rPr>
          <w:lang w:val="en-US"/>
        </w:rPr>
      </w:pPr>
      <w:r>
        <w:rPr>
          <w:lang w:val="en-US"/>
        </w:rPr>
        <w:t>Kerry</w:t>
      </w:r>
      <w:r>
        <w:rPr>
          <w:lang w:val="en-US"/>
        </w:rPr>
        <w:tab/>
        <w:t>Yes, I say it. I guessed as much.</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(01:40:35:00)</w:t>
      </w:r>
    </w:p>
    <w:p w:rsidR="00513ADE" w:rsidRDefault="00513ADE" w:rsidP="00255497">
      <w:pPr>
        <w:tabs>
          <w:tab w:val="left" w:pos="4148"/>
          <w:tab w:val="center" w:pos="4536"/>
        </w:tabs>
        <w:rPr>
          <w:lang w:val="en-US"/>
        </w:rPr>
      </w:pPr>
      <w:r>
        <w:rPr>
          <w:lang w:val="en-US"/>
        </w:rPr>
        <w:t>Sophie</w:t>
      </w:r>
      <w:r>
        <w:rPr>
          <w:lang w:val="en-US"/>
        </w:rPr>
        <w:tab/>
        <w:t>Ok, now that we’re all friends we can all study together with Desmond.</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(01:40:39:00)</w:t>
      </w:r>
    </w:p>
    <w:p w:rsidR="00513ADE" w:rsidRDefault="00513ADE" w:rsidP="00255497">
      <w:pPr>
        <w:tabs>
          <w:tab w:val="left" w:pos="4148"/>
          <w:tab w:val="center" w:pos="4536"/>
        </w:tabs>
        <w:rPr>
          <w:lang w:val="en-US"/>
        </w:rPr>
      </w:pPr>
      <w:r>
        <w:rPr>
          <w:lang w:val="en-US"/>
        </w:rPr>
        <w:t>Girls</w:t>
      </w:r>
      <w:r>
        <w:rPr>
          <w:lang w:val="en-US"/>
        </w:rPr>
        <w:tab/>
        <w:t>(reac)</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(01:40:40:00)</w:t>
      </w:r>
    </w:p>
    <w:p w:rsidR="00513ADE" w:rsidRDefault="00513ADE" w:rsidP="00255497">
      <w:pPr>
        <w:tabs>
          <w:tab w:val="left" w:pos="4148"/>
          <w:tab w:val="center" w:pos="4536"/>
        </w:tabs>
        <w:rPr>
          <w:lang w:val="en-US"/>
        </w:rPr>
      </w:pPr>
      <w:r>
        <w:rPr>
          <w:lang w:val="en-US"/>
        </w:rPr>
        <w:t>Tricia</w:t>
      </w:r>
      <w:r>
        <w:rPr>
          <w:lang w:val="en-US"/>
        </w:rPr>
        <w:tab/>
        <w:t>That’s not a bad idea.</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(01:40:42:00)</w:t>
      </w:r>
    </w:p>
    <w:p w:rsidR="00513ADE" w:rsidRDefault="00513ADE" w:rsidP="00255497">
      <w:pPr>
        <w:tabs>
          <w:tab w:val="left" w:pos="4148"/>
          <w:tab w:val="center" w:pos="4536"/>
        </w:tabs>
        <w:rPr>
          <w:lang w:val="en-US"/>
        </w:rPr>
      </w:pPr>
      <w:r>
        <w:rPr>
          <w:lang w:val="en-US"/>
        </w:rPr>
        <w:t>Miss</w:t>
      </w:r>
      <w:r>
        <w:rPr>
          <w:lang w:val="en-US"/>
        </w:rPr>
        <w:tab/>
        <w:t>Maybe we’d form a study group.</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(01:40:44:00)</w:t>
      </w:r>
    </w:p>
    <w:p w:rsidR="00513ADE" w:rsidRDefault="00513ADE" w:rsidP="00255497">
      <w:pPr>
        <w:tabs>
          <w:tab w:val="left" w:pos="4148"/>
          <w:tab w:val="center" w:pos="4536"/>
        </w:tabs>
        <w:rPr>
          <w:lang w:val="en-US"/>
        </w:rPr>
      </w:pPr>
      <w:r>
        <w:rPr>
          <w:lang w:val="en-US"/>
        </w:rPr>
        <w:t>Winnie</w:t>
      </w:r>
      <w:r>
        <w:rPr>
          <w:lang w:val="en-US"/>
        </w:rPr>
        <w:tab/>
        <w:t>Yes, that’s not a bad idea.</w:t>
      </w:r>
    </w:p>
    <w:p w:rsidR="00513ADE" w:rsidRDefault="00513ADE" w:rsidP="00255497">
      <w:pPr>
        <w:tabs>
          <w:tab w:val="left" w:pos="4148"/>
          <w:tab w:val="center" w:pos="4536"/>
        </w:tabs>
        <w:rPr>
          <w:lang w:val="en-US"/>
        </w:rPr>
      </w:pPr>
    </w:p>
    <w:p w:rsidR="00513ADE" w:rsidRDefault="00513ADE" w:rsidP="00255497">
      <w:pPr>
        <w:tabs>
          <w:tab w:val="left" w:pos="4148"/>
          <w:tab w:val="center" w:pos="4536"/>
        </w:tabs>
        <w:rPr>
          <w:lang w:val="en-US"/>
        </w:rPr>
      </w:pPr>
      <w:r>
        <w:rPr>
          <w:lang w:val="en-US"/>
        </w:rPr>
        <w:t>(01:40:45:00)</w:t>
      </w:r>
    </w:p>
    <w:p w:rsidR="00513ADE" w:rsidRPr="00145D62" w:rsidRDefault="00513ADE" w:rsidP="00655704">
      <w:pPr>
        <w:tabs>
          <w:tab w:val="left" w:pos="4148"/>
          <w:tab w:val="center" w:pos="4536"/>
        </w:tabs>
        <w:rPr>
          <w:lang w:val="en-US"/>
        </w:rPr>
      </w:pPr>
      <w:r>
        <w:rPr>
          <w:lang w:val="en-US"/>
        </w:rPr>
        <w:t>Monica</w:t>
      </w:r>
      <w:r>
        <w:rPr>
          <w:lang w:val="en-US"/>
        </w:rPr>
        <w:tab/>
        <w:t>As we learn from other people’s mistakes, they learn from ours as well. And as a teenager, I’m moving ahead. I thought reading novels would make my performance high, I guess I was wrong. Like they say, time waits for no one you know. Now, I have to braise up so that I can catch up with my peers. Moreover, these novels are never real. They’re just fantasies…teenage fantasies. As the new termed commenced, there was excitement everywhere. Me, Barbara and Sophie, my greatest of rivals were now best of friends. During the final year, with the exams approaching, we all studied and prepared very hard. We came out tops in our examinations and won all the competitions that came our way for the glory of our school. We were all over in the media and these experiences I have them printed in my head, never to be forgotten. Oh yes, and we graduated in flying colours. Now I know that success comes with hard work, and truly as you lay your bed, so will you lay on it.</w:t>
      </w:r>
    </w:p>
    <w:sectPr w:rsidR="00513ADE" w:rsidRPr="00145D62" w:rsidSect="002D45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5D62"/>
    <w:rsid w:val="00000CC6"/>
    <w:rsid w:val="000146ED"/>
    <w:rsid w:val="00015E6D"/>
    <w:rsid w:val="00047B89"/>
    <w:rsid w:val="00051219"/>
    <w:rsid w:val="00055A7F"/>
    <w:rsid w:val="000A52F2"/>
    <w:rsid w:val="000A5B66"/>
    <w:rsid w:val="000B3D20"/>
    <w:rsid w:val="000F10FF"/>
    <w:rsid w:val="00100A29"/>
    <w:rsid w:val="0010353E"/>
    <w:rsid w:val="001066C2"/>
    <w:rsid w:val="00145D62"/>
    <w:rsid w:val="00146A77"/>
    <w:rsid w:val="00150FB1"/>
    <w:rsid w:val="00175C62"/>
    <w:rsid w:val="00181A14"/>
    <w:rsid w:val="00182424"/>
    <w:rsid w:val="0019461E"/>
    <w:rsid w:val="001E06F0"/>
    <w:rsid w:val="00223061"/>
    <w:rsid w:val="00255497"/>
    <w:rsid w:val="002912E0"/>
    <w:rsid w:val="00292842"/>
    <w:rsid w:val="00292D2D"/>
    <w:rsid w:val="002B0B08"/>
    <w:rsid w:val="002C27D2"/>
    <w:rsid w:val="002C599E"/>
    <w:rsid w:val="002C7B36"/>
    <w:rsid w:val="002D455F"/>
    <w:rsid w:val="002D56B8"/>
    <w:rsid w:val="002D7267"/>
    <w:rsid w:val="00301506"/>
    <w:rsid w:val="00312E8B"/>
    <w:rsid w:val="0031730F"/>
    <w:rsid w:val="00322D3F"/>
    <w:rsid w:val="00324AF8"/>
    <w:rsid w:val="00336841"/>
    <w:rsid w:val="003400F3"/>
    <w:rsid w:val="003468E6"/>
    <w:rsid w:val="00366CD6"/>
    <w:rsid w:val="00372F9D"/>
    <w:rsid w:val="003840C0"/>
    <w:rsid w:val="00395069"/>
    <w:rsid w:val="003A54B6"/>
    <w:rsid w:val="003A7DE1"/>
    <w:rsid w:val="003B56CD"/>
    <w:rsid w:val="003C4725"/>
    <w:rsid w:val="003D653D"/>
    <w:rsid w:val="003F3739"/>
    <w:rsid w:val="003F41EC"/>
    <w:rsid w:val="00403E39"/>
    <w:rsid w:val="00430E0A"/>
    <w:rsid w:val="00433BD9"/>
    <w:rsid w:val="004419B9"/>
    <w:rsid w:val="004530A6"/>
    <w:rsid w:val="00475732"/>
    <w:rsid w:val="0047674B"/>
    <w:rsid w:val="0048290D"/>
    <w:rsid w:val="004B3DA8"/>
    <w:rsid w:val="004D127D"/>
    <w:rsid w:val="004E2774"/>
    <w:rsid w:val="0051003D"/>
    <w:rsid w:val="00513ADE"/>
    <w:rsid w:val="00520B87"/>
    <w:rsid w:val="00544770"/>
    <w:rsid w:val="005666E6"/>
    <w:rsid w:val="00576121"/>
    <w:rsid w:val="00576698"/>
    <w:rsid w:val="005864A5"/>
    <w:rsid w:val="005B5DA7"/>
    <w:rsid w:val="005C423C"/>
    <w:rsid w:val="005D02D5"/>
    <w:rsid w:val="005D0F16"/>
    <w:rsid w:val="005D373B"/>
    <w:rsid w:val="005E4128"/>
    <w:rsid w:val="005F2E10"/>
    <w:rsid w:val="006039C4"/>
    <w:rsid w:val="006045D0"/>
    <w:rsid w:val="00606B1F"/>
    <w:rsid w:val="00611472"/>
    <w:rsid w:val="0061676B"/>
    <w:rsid w:val="00621A67"/>
    <w:rsid w:val="0063237A"/>
    <w:rsid w:val="0065059D"/>
    <w:rsid w:val="006510B4"/>
    <w:rsid w:val="00655704"/>
    <w:rsid w:val="00695DA2"/>
    <w:rsid w:val="006B4108"/>
    <w:rsid w:val="006B52AE"/>
    <w:rsid w:val="006C1519"/>
    <w:rsid w:val="006D3DD5"/>
    <w:rsid w:val="006D4E18"/>
    <w:rsid w:val="006F743D"/>
    <w:rsid w:val="007031D0"/>
    <w:rsid w:val="007235F7"/>
    <w:rsid w:val="00756CEB"/>
    <w:rsid w:val="0076027D"/>
    <w:rsid w:val="00762F11"/>
    <w:rsid w:val="007651B1"/>
    <w:rsid w:val="007B0096"/>
    <w:rsid w:val="007C1880"/>
    <w:rsid w:val="007D0958"/>
    <w:rsid w:val="007D2AEF"/>
    <w:rsid w:val="007D31C3"/>
    <w:rsid w:val="007D7311"/>
    <w:rsid w:val="007F34F1"/>
    <w:rsid w:val="00810BBB"/>
    <w:rsid w:val="008141D4"/>
    <w:rsid w:val="00816A3B"/>
    <w:rsid w:val="00822E11"/>
    <w:rsid w:val="00825D59"/>
    <w:rsid w:val="008657CA"/>
    <w:rsid w:val="00866181"/>
    <w:rsid w:val="00891BC4"/>
    <w:rsid w:val="008B01B9"/>
    <w:rsid w:val="008B469D"/>
    <w:rsid w:val="008D5E89"/>
    <w:rsid w:val="008E171C"/>
    <w:rsid w:val="008E4BA2"/>
    <w:rsid w:val="008E5F58"/>
    <w:rsid w:val="008F2ED7"/>
    <w:rsid w:val="008F6D62"/>
    <w:rsid w:val="008F724A"/>
    <w:rsid w:val="009015C3"/>
    <w:rsid w:val="0090524D"/>
    <w:rsid w:val="00937FE4"/>
    <w:rsid w:val="009462E4"/>
    <w:rsid w:val="00973C87"/>
    <w:rsid w:val="0097689C"/>
    <w:rsid w:val="00976B46"/>
    <w:rsid w:val="00976B7B"/>
    <w:rsid w:val="009A0DF0"/>
    <w:rsid w:val="009B0C7D"/>
    <w:rsid w:val="009C1261"/>
    <w:rsid w:val="009C62A0"/>
    <w:rsid w:val="009E7233"/>
    <w:rsid w:val="009F7EE3"/>
    <w:rsid w:val="00A135A7"/>
    <w:rsid w:val="00A27B52"/>
    <w:rsid w:val="00A3629D"/>
    <w:rsid w:val="00A56493"/>
    <w:rsid w:val="00AA50BD"/>
    <w:rsid w:val="00AA6C2E"/>
    <w:rsid w:val="00AF4542"/>
    <w:rsid w:val="00B06080"/>
    <w:rsid w:val="00B218F9"/>
    <w:rsid w:val="00B325A9"/>
    <w:rsid w:val="00B76FDA"/>
    <w:rsid w:val="00B82AB1"/>
    <w:rsid w:val="00B959FC"/>
    <w:rsid w:val="00BC2C2D"/>
    <w:rsid w:val="00BC5600"/>
    <w:rsid w:val="00BF52AE"/>
    <w:rsid w:val="00C0614D"/>
    <w:rsid w:val="00C23143"/>
    <w:rsid w:val="00C369F9"/>
    <w:rsid w:val="00C50BA2"/>
    <w:rsid w:val="00C54A51"/>
    <w:rsid w:val="00C67645"/>
    <w:rsid w:val="00C771E6"/>
    <w:rsid w:val="00C80F05"/>
    <w:rsid w:val="00C9181E"/>
    <w:rsid w:val="00C92236"/>
    <w:rsid w:val="00CA4C16"/>
    <w:rsid w:val="00CB4F54"/>
    <w:rsid w:val="00CD36BE"/>
    <w:rsid w:val="00CD7304"/>
    <w:rsid w:val="00CE3E35"/>
    <w:rsid w:val="00CF1319"/>
    <w:rsid w:val="00CF1820"/>
    <w:rsid w:val="00D14A46"/>
    <w:rsid w:val="00D35348"/>
    <w:rsid w:val="00D44B61"/>
    <w:rsid w:val="00D47DD7"/>
    <w:rsid w:val="00D53DC7"/>
    <w:rsid w:val="00D71F0D"/>
    <w:rsid w:val="00D805E5"/>
    <w:rsid w:val="00D84B60"/>
    <w:rsid w:val="00D970D2"/>
    <w:rsid w:val="00DA5C13"/>
    <w:rsid w:val="00DB525D"/>
    <w:rsid w:val="00DC3843"/>
    <w:rsid w:val="00DD4E6B"/>
    <w:rsid w:val="00DD61AE"/>
    <w:rsid w:val="00DD6A00"/>
    <w:rsid w:val="00DE63FB"/>
    <w:rsid w:val="00DE757B"/>
    <w:rsid w:val="00DF1FBB"/>
    <w:rsid w:val="00E073C1"/>
    <w:rsid w:val="00E30573"/>
    <w:rsid w:val="00E44CBC"/>
    <w:rsid w:val="00E51095"/>
    <w:rsid w:val="00E623C2"/>
    <w:rsid w:val="00E66244"/>
    <w:rsid w:val="00E727C7"/>
    <w:rsid w:val="00E87662"/>
    <w:rsid w:val="00E955A1"/>
    <w:rsid w:val="00ED3BD6"/>
    <w:rsid w:val="00EF2C69"/>
    <w:rsid w:val="00F23646"/>
    <w:rsid w:val="00F44B54"/>
    <w:rsid w:val="00F6796A"/>
    <w:rsid w:val="00F814A5"/>
    <w:rsid w:val="00F84D96"/>
    <w:rsid w:val="00F87B36"/>
    <w:rsid w:val="00F9437E"/>
    <w:rsid w:val="00FD3316"/>
    <w:rsid w:val="00FD65D0"/>
    <w:rsid w:val="00FE36B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D62"/>
    <w:pPr>
      <w:ind w:left="2268" w:hanging="2268"/>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93</Pages>
  <Words>14238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(“TEENAGE FANTASY”)</dc:title>
  <dc:subject/>
  <dc:creator>Tobechukwu</dc:creator>
  <cp:keywords/>
  <dc:description/>
  <cp:lastModifiedBy>BUREAU P</cp:lastModifiedBy>
  <cp:revision>2</cp:revision>
  <dcterms:created xsi:type="dcterms:W3CDTF">2016-03-29T16:50:00Z</dcterms:created>
  <dcterms:modified xsi:type="dcterms:W3CDTF">2016-03-29T16:50:00Z</dcterms:modified>
</cp:coreProperties>
</file>