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2A39" w:rsidRDefault="00A32A39" w:rsidP="008816F4">
      <w:pPr>
        <w:tabs>
          <w:tab w:val="center" w:pos="4536"/>
        </w:tabs>
        <w:jc w:val="center"/>
        <w:rPr>
          <w:lang w:val="en-US"/>
        </w:rPr>
      </w:pPr>
      <w:r>
        <w:rPr>
          <w:lang w:val="en-US"/>
        </w:rPr>
        <w:t>(“BLEEDING FLOWER PART 2”)</w:t>
      </w:r>
    </w:p>
    <w:p w:rsidR="00A32A39" w:rsidRDefault="00A32A39" w:rsidP="008816F4">
      <w:pPr>
        <w:tabs>
          <w:tab w:val="center" w:pos="4536"/>
        </w:tabs>
        <w:jc w:val="center"/>
        <w:rPr>
          <w:lang w:val="en-US"/>
        </w:rPr>
      </w:pPr>
    </w:p>
    <w:p w:rsidR="00A32A39" w:rsidRDefault="00A32A39" w:rsidP="008816F4">
      <w:pPr>
        <w:jc w:val="center"/>
        <w:rPr>
          <w:lang w:val="en-US"/>
        </w:rPr>
      </w:pPr>
      <w:r>
        <w:rPr>
          <w:lang w:val="en-US"/>
        </w:rPr>
        <w:t>(PERSONNAGES PRINCIPAUX : (CELIEN,AMARA,LADY VINA,CHIEF MADUKA,REX,CHISOM,JOSSY,OMATAKU.)</w:t>
      </w:r>
    </w:p>
    <w:p w:rsidR="00A32A39" w:rsidRDefault="00A32A39" w:rsidP="008816F4">
      <w:pPr>
        <w:tabs>
          <w:tab w:val="center" w:pos="4536"/>
        </w:tabs>
        <w:ind w:left="0" w:firstLine="0"/>
        <w:rPr>
          <w:lang w:val="en-US"/>
        </w:rPr>
      </w:pPr>
    </w:p>
    <w:p w:rsidR="00A32A39" w:rsidRDefault="00A32A39" w:rsidP="008816F4">
      <w:pPr>
        <w:tabs>
          <w:tab w:val="center" w:pos="4536"/>
        </w:tabs>
        <w:rPr>
          <w:lang w:val="en-US"/>
        </w:rPr>
      </w:pPr>
      <w:r>
        <w:rPr>
          <w:lang w:val="en-US"/>
        </w:rPr>
        <w:t>(TC)</w:t>
      </w:r>
      <w:r>
        <w:rPr>
          <w:lang w:val="en-US"/>
        </w:rPr>
        <w:tab/>
      </w:r>
    </w:p>
    <w:p w:rsidR="00A32A39" w:rsidRDefault="00A32A39" w:rsidP="008816F4">
      <w:pPr>
        <w:tabs>
          <w:tab w:val="center" w:pos="4536"/>
        </w:tabs>
        <w:rPr>
          <w:lang w:val="en-US"/>
        </w:rPr>
      </w:pPr>
      <w:r>
        <w:rPr>
          <w:lang w:val="en-US"/>
        </w:rPr>
        <w:t>(CHARACTER)</w:t>
      </w:r>
      <w:r>
        <w:rPr>
          <w:lang w:val="en-US"/>
        </w:rPr>
        <w:tab/>
        <w:t>(DIALOGUE)</w:t>
      </w:r>
    </w:p>
    <w:p w:rsidR="00A32A39" w:rsidRDefault="00A32A39" w:rsidP="008816F4">
      <w:pPr>
        <w:tabs>
          <w:tab w:val="center" w:pos="4536"/>
        </w:tabs>
        <w:rPr>
          <w:lang w:val="en-US"/>
        </w:rPr>
      </w:pPr>
    </w:p>
    <w:p w:rsidR="00A32A39" w:rsidRDefault="00A32A39" w:rsidP="008816F4">
      <w:pPr>
        <w:tabs>
          <w:tab w:val="center" w:pos="4536"/>
        </w:tabs>
        <w:rPr>
          <w:lang w:val="en-US"/>
        </w:rPr>
      </w:pPr>
      <w:r>
        <w:rPr>
          <w:lang w:val="en-US"/>
        </w:rPr>
        <w:t>(10:03:31:00)</w:t>
      </w:r>
      <w:r>
        <w:rPr>
          <w:lang w:val="en-US"/>
        </w:rPr>
        <w:tab/>
      </w:r>
    </w:p>
    <w:p w:rsidR="00A32A39" w:rsidRDefault="00A32A39" w:rsidP="008816F4">
      <w:pPr>
        <w:tabs>
          <w:tab w:val="center" w:pos="4536"/>
        </w:tabs>
        <w:rPr>
          <w:lang w:val="en-US"/>
        </w:rPr>
      </w:pPr>
      <w:r>
        <w:rPr>
          <w:lang w:val="en-US"/>
        </w:rPr>
        <w:t>AMARA</w:t>
      </w:r>
      <w:r>
        <w:rPr>
          <w:lang w:val="en-US"/>
        </w:rPr>
        <w:tab/>
        <w:t>Oh! good afternoon Celin</w:t>
      </w:r>
    </w:p>
    <w:p w:rsidR="00A32A39" w:rsidRDefault="00A32A39" w:rsidP="008816F4">
      <w:pPr>
        <w:tabs>
          <w:tab w:val="center" w:pos="4536"/>
        </w:tabs>
        <w:rPr>
          <w:lang w:val="en-US"/>
        </w:rPr>
      </w:pPr>
      <w:r>
        <w:rPr>
          <w:lang w:val="en-US"/>
        </w:rPr>
        <w:t>(10:03:32:00)</w:t>
      </w:r>
    </w:p>
    <w:p w:rsidR="00A32A39" w:rsidRDefault="00A32A39" w:rsidP="008816F4">
      <w:pPr>
        <w:tabs>
          <w:tab w:val="center" w:pos="4536"/>
        </w:tabs>
        <w:rPr>
          <w:lang w:val="en-US"/>
        </w:rPr>
      </w:pPr>
      <w:r>
        <w:rPr>
          <w:lang w:val="en-US"/>
        </w:rPr>
        <w:t>CELIN</w:t>
      </w:r>
      <w:r>
        <w:rPr>
          <w:lang w:val="en-US"/>
        </w:rPr>
        <w:tab/>
        <w:t>Good afternoon Amara we need to talk right now</w:t>
      </w:r>
    </w:p>
    <w:p w:rsidR="00A32A39" w:rsidRDefault="00A32A39" w:rsidP="008816F4">
      <w:pPr>
        <w:tabs>
          <w:tab w:val="center" w:pos="4536"/>
        </w:tabs>
        <w:rPr>
          <w:lang w:val="en-US"/>
        </w:rPr>
      </w:pPr>
      <w:r>
        <w:rPr>
          <w:lang w:val="en-US"/>
        </w:rPr>
        <w:t>(10:03:35:00)</w:t>
      </w:r>
    </w:p>
    <w:p w:rsidR="00A32A39" w:rsidRDefault="00A32A39" w:rsidP="008816F4">
      <w:pPr>
        <w:tabs>
          <w:tab w:val="center" w:pos="4536"/>
        </w:tabs>
        <w:rPr>
          <w:lang w:val="en-US"/>
        </w:rPr>
      </w:pPr>
      <w:r>
        <w:rPr>
          <w:lang w:val="en-US"/>
        </w:rPr>
        <w:t>AMARA</w:t>
      </w:r>
      <w:r>
        <w:rPr>
          <w:lang w:val="en-US"/>
        </w:rPr>
        <w:tab/>
        <w:t>Okay fine, what is it?</w:t>
      </w:r>
    </w:p>
    <w:p w:rsidR="00A32A39" w:rsidRDefault="00A32A39" w:rsidP="008816F4">
      <w:pPr>
        <w:tabs>
          <w:tab w:val="center" w:pos="4536"/>
        </w:tabs>
        <w:rPr>
          <w:lang w:val="en-US"/>
        </w:rPr>
      </w:pPr>
      <w:r>
        <w:rPr>
          <w:lang w:val="en-US"/>
        </w:rPr>
        <w:t>(10:03:40:00)</w:t>
      </w:r>
    </w:p>
    <w:p w:rsidR="00A32A39" w:rsidRDefault="00A32A39" w:rsidP="00172AE7">
      <w:pPr>
        <w:tabs>
          <w:tab w:val="center" w:pos="4536"/>
        </w:tabs>
        <w:rPr>
          <w:lang w:val="en-US"/>
        </w:rPr>
      </w:pPr>
      <w:r>
        <w:rPr>
          <w:lang w:val="en-US"/>
        </w:rPr>
        <w:t>CELIN</w:t>
      </w:r>
      <w:r>
        <w:rPr>
          <w:lang w:val="en-US"/>
        </w:rPr>
        <w:tab/>
        <w:t>What ever you saw the last time was not a mistake I am sure you know what I am talking about?</w:t>
      </w:r>
    </w:p>
    <w:p w:rsidR="00A32A39" w:rsidRDefault="00A32A39" w:rsidP="008816F4">
      <w:pPr>
        <w:tabs>
          <w:tab w:val="center" w:pos="4536"/>
        </w:tabs>
        <w:rPr>
          <w:lang w:val="en-US"/>
        </w:rPr>
      </w:pPr>
      <w:r>
        <w:rPr>
          <w:lang w:val="en-US"/>
        </w:rPr>
        <w:t>(10:03:46:00)</w:t>
      </w:r>
    </w:p>
    <w:p w:rsidR="00A32A39" w:rsidRDefault="00A32A39" w:rsidP="008816F4">
      <w:pPr>
        <w:tabs>
          <w:tab w:val="center" w:pos="4536"/>
        </w:tabs>
        <w:rPr>
          <w:lang w:val="en-US"/>
        </w:rPr>
      </w:pPr>
      <w:r>
        <w:rPr>
          <w:lang w:val="en-US"/>
        </w:rPr>
        <w:t>AMARA</w:t>
      </w:r>
      <w:r>
        <w:rPr>
          <w:lang w:val="en-US"/>
        </w:rPr>
        <w:tab/>
        <w:t>Yeah sure I do he told me everything I need to know</w:t>
      </w:r>
    </w:p>
    <w:p w:rsidR="00A32A39" w:rsidRDefault="00A32A39" w:rsidP="008816F4">
      <w:pPr>
        <w:tabs>
          <w:tab w:val="center" w:pos="4536"/>
        </w:tabs>
        <w:rPr>
          <w:lang w:val="en-US"/>
        </w:rPr>
      </w:pPr>
      <w:r>
        <w:rPr>
          <w:lang w:val="en-US"/>
        </w:rPr>
        <w:t>(10:03:49:00)</w:t>
      </w:r>
    </w:p>
    <w:p w:rsidR="00A32A39" w:rsidRDefault="00A32A39" w:rsidP="00172AE7">
      <w:pPr>
        <w:tabs>
          <w:tab w:val="center" w:pos="4536"/>
        </w:tabs>
        <w:rPr>
          <w:lang w:val="en-US"/>
        </w:rPr>
      </w:pPr>
      <w:r>
        <w:rPr>
          <w:lang w:val="en-US"/>
        </w:rPr>
        <w:t>CELIN</w:t>
      </w:r>
      <w:r>
        <w:rPr>
          <w:lang w:val="en-US"/>
        </w:rPr>
        <w:tab/>
        <w:t>Good, good you know so I want you to do the right thing, for the sake of our friendship stay away from Rex he is mine</w:t>
      </w:r>
    </w:p>
    <w:p w:rsidR="00A32A39" w:rsidRDefault="00A32A39" w:rsidP="00172AE7">
      <w:pPr>
        <w:tabs>
          <w:tab w:val="center" w:pos="4536"/>
        </w:tabs>
        <w:rPr>
          <w:lang w:val="en-US"/>
        </w:rPr>
      </w:pPr>
      <w:r>
        <w:rPr>
          <w:lang w:val="en-US"/>
        </w:rPr>
        <w:t>(10:04:05:00)</w:t>
      </w:r>
    </w:p>
    <w:p w:rsidR="00A32A39" w:rsidRDefault="00A32A39" w:rsidP="008816F4">
      <w:pPr>
        <w:tabs>
          <w:tab w:val="center" w:pos="4536"/>
        </w:tabs>
        <w:rPr>
          <w:lang w:val="en-US"/>
        </w:rPr>
      </w:pPr>
      <w:r>
        <w:rPr>
          <w:lang w:val="en-US"/>
        </w:rPr>
        <w:t>AMARA</w:t>
      </w:r>
      <w:r>
        <w:rPr>
          <w:lang w:val="en-US"/>
        </w:rPr>
        <w:tab/>
        <w:t>There are two things we do not fight for sweety, true love and friendship it comes naturally. Rex is matured enough to know what he wants and one more thing I love him and can never let go of him</w:t>
      </w:r>
    </w:p>
    <w:p w:rsidR="00A32A39" w:rsidRDefault="00A32A39" w:rsidP="008816F4">
      <w:pPr>
        <w:tabs>
          <w:tab w:val="center" w:pos="4536"/>
        </w:tabs>
        <w:rPr>
          <w:lang w:val="en-US"/>
        </w:rPr>
      </w:pPr>
      <w:r>
        <w:rPr>
          <w:lang w:val="en-US"/>
        </w:rPr>
        <w:t>(10:04:31:00)</w:t>
      </w:r>
    </w:p>
    <w:p w:rsidR="00A32A39" w:rsidRDefault="00A32A39" w:rsidP="008816F4">
      <w:pPr>
        <w:tabs>
          <w:tab w:val="center" w:pos="4536"/>
        </w:tabs>
        <w:rPr>
          <w:lang w:val="en-US"/>
        </w:rPr>
      </w:pPr>
      <w:r>
        <w:rPr>
          <w:lang w:val="en-US"/>
        </w:rPr>
        <w:t>CELIN</w:t>
      </w:r>
      <w:r>
        <w:rPr>
          <w:lang w:val="en-US"/>
        </w:rPr>
        <w:tab/>
        <w:t>Stay away from Rex!</w:t>
      </w:r>
    </w:p>
    <w:p w:rsidR="00A32A39" w:rsidRDefault="00A32A39" w:rsidP="008816F4">
      <w:pPr>
        <w:tabs>
          <w:tab w:val="center" w:pos="4536"/>
        </w:tabs>
        <w:rPr>
          <w:lang w:val="en-US"/>
        </w:rPr>
      </w:pPr>
      <w:r>
        <w:rPr>
          <w:lang w:val="en-US"/>
        </w:rPr>
        <w:t>(10:04:36:00)</w:t>
      </w:r>
    </w:p>
    <w:p w:rsidR="00A32A39" w:rsidRDefault="00A32A39" w:rsidP="008816F4">
      <w:pPr>
        <w:tabs>
          <w:tab w:val="center" w:pos="4536"/>
        </w:tabs>
        <w:rPr>
          <w:lang w:val="en-US"/>
        </w:rPr>
      </w:pPr>
      <w:r>
        <w:rPr>
          <w:lang w:val="en-US"/>
        </w:rPr>
        <w:t>AMARA</w:t>
      </w:r>
      <w:r>
        <w:rPr>
          <w:lang w:val="en-US"/>
        </w:rPr>
        <w:tab/>
        <w:t>&lt;exhales&gt;</w:t>
      </w:r>
    </w:p>
    <w:p w:rsidR="00A32A39" w:rsidRDefault="00A32A39" w:rsidP="008816F4">
      <w:pPr>
        <w:tabs>
          <w:tab w:val="center" w:pos="4536"/>
        </w:tabs>
        <w:rPr>
          <w:lang w:val="en-US"/>
        </w:rPr>
      </w:pPr>
      <w:r>
        <w:rPr>
          <w:lang w:val="en-US"/>
        </w:rPr>
        <w:t>(10:05:33:00)</w:t>
      </w:r>
    </w:p>
    <w:p w:rsidR="00A32A39" w:rsidRDefault="00A32A39" w:rsidP="008816F4">
      <w:pPr>
        <w:tabs>
          <w:tab w:val="center" w:pos="4536"/>
        </w:tabs>
        <w:rPr>
          <w:lang w:val="en-US"/>
        </w:rPr>
      </w:pPr>
      <w:r>
        <w:rPr>
          <w:lang w:val="en-US"/>
        </w:rPr>
        <w:t>OMATAKU</w:t>
      </w:r>
      <w:r>
        <w:rPr>
          <w:lang w:val="en-US"/>
        </w:rPr>
        <w:tab/>
        <w:t>Nne what is it? Since we came here you have not said anything, you have done nothing but cry cry cry and cry, what is the problem, what?</w:t>
      </w:r>
    </w:p>
    <w:p w:rsidR="00A32A39" w:rsidRDefault="00A32A39" w:rsidP="008816F4">
      <w:pPr>
        <w:tabs>
          <w:tab w:val="center" w:pos="4536"/>
        </w:tabs>
        <w:rPr>
          <w:lang w:val="en-US"/>
        </w:rPr>
      </w:pPr>
      <w:r>
        <w:rPr>
          <w:lang w:val="en-US"/>
        </w:rPr>
        <w:t>(10:05:42:00)</w:t>
      </w:r>
    </w:p>
    <w:p w:rsidR="00A32A39" w:rsidRDefault="00A32A39" w:rsidP="008816F4">
      <w:pPr>
        <w:tabs>
          <w:tab w:val="center" w:pos="4536"/>
        </w:tabs>
        <w:rPr>
          <w:lang w:val="en-US"/>
        </w:rPr>
      </w:pPr>
      <w:r>
        <w:rPr>
          <w:lang w:val="en-US"/>
        </w:rPr>
        <w:t>TREASURE</w:t>
      </w:r>
      <w:r>
        <w:rPr>
          <w:lang w:val="en-US"/>
        </w:rPr>
        <w:tab/>
        <w:t>&lt;sniffs&gt; my love&lt;sniffs&gt; I will be leaving for New York in two days time</w:t>
      </w:r>
    </w:p>
    <w:p w:rsidR="00A32A39" w:rsidRDefault="00A32A39" w:rsidP="008816F4">
      <w:pPr>
        <w:tabs>
          <w:tab w:val="center" w:pos="4536"/>
        </w:tabs>
        <w:rPr>
          <w:lang w:val="en-US"/>
        </w:rPr>
      </w:pPr>
      <w:r>
        <w:rPr>
          <w:lang w:val="en-US"/>
        </w:rPr>
        <w:t>(10:05:46:00)</w:t>
      </w:r>
    </w:p>
    <w:p w:rsidR="00A32A39" w:rsidRDefault="00A32A39" w:rsidP="008816F4">
      <w:pPr>
        <w:tabs>
          <w:tab w:val="center" w:pos="4536"/>
        </w:tabs>
        <w:rPr>
          <w:lang w:val="en-US"/>
        </w:rPr>
      </w:pPr>
      <w:r>
        <w:rPr>
          <w:lang w:val="en-US"/>
        </w:rPr>
        <w:t>OMATAKU</w:t>
      </w:r>
      <w:r>
        <w:rPr>
          <w:lang w:val="en-US"/>
        </w:rPr>
        <w:tab/>
        <w:t>What! Why why why do you want to leave!?</w:t>
      </w:r>
    </w:p>
    <w:p w:rsidR="00A32A39" w:rsidRDefault="00A32A39" w:rsidP="008816F4">
      <w:pPr>
        <w:tabs>
          <w:tab w:val="center" w:pos="4536"/>
        </w:tabs>
        <w:rPr>
          <w:lang w:val="en-US"/>
        </w:rPr>
      </w:pPr>
      <w:r>
        <w:rPr>
          <w:lang w:val="en-US"/>
        </w:rPr>
        <w:t>(10:05:49:00)</w:t>
      </w:r>
    </w:p>
    <w:p w:rsidR="00A32A39" w:rsidRDefault="00A32A39" w:rsidP="008816F4">
      <w:pPr>
        <w:tabs>
          <w:tab w:val="center" w:pos="4536"/>
        </w:tabs>
        <w:rPr>
          <w:lang w:val="en-US"/>
        </w:rPr>
      </w:pPr>
      <w:r>
        <w:rPr>
          <w:lang w:val="en-US"/>
        </w:rPr>
        <w:t>TREASURE</w:t>
      </w:r>
      <w:r>
        <w:rPr>
          <w:lang w:val="en-US"/>
        </w:rPr>
        <w:tab/>
        <w:t>&lt;sniffs&gt; my father does not want me here any longer, I do not know what my life will turn out to be without you Oma&lt;sniffs&gt; this is really too much for me&lt;cries&gt;</w:t>
      </w:r>
    </w:p>
    <w:p w:rsidR="00A32A39" w:rsidRDefault="00A32A39" w:rsidP="008816F4">
      <w:pPr>
        <w:tabs>
          <w:tab w:val="center" w:pos="4536"/>
        </w:tabs>
        <w:rPr>
          <w:lang w:val="en-US"/>
        </w:rPr>
      </w:pPr>
      <w:r>
        <w:rPr>
          <w:lang w:val="en-US"/>
        </w:rPr>
        <w:t>(10:06:08:00)</w:t>
      </w:r>
    </w:p>
    <w:p w:rsidR="00A32A39" w:rsidRDefault="00A32A39" w:rsidP="008816F4">
      <w:pPr>
        <w:tabs>
          <w:tab w:val="center" w:pos="4536"/>
        </w:tabs>
        <w:rPr>
          <w:lang w:val="en-US"/>
        </w:rPr>
      </w:pPr>
      <w:r>
        <w:rPr>
          <w:lang w:val="en-US"/>
        </w:rPr>
        <w:t>OMATAKU</w:t>
      </w:r>
      <w:r>
        <w:rPr>
          <w:lang w:val="en-US"/>
        </w:rPr>
        <w:tab/>
        <w:t>Emmm it is okay there is nothing we can do, he is your father, but one thing I want to assure you is that when you are gone there will be no one else but you</w:t>
      </w:r>
    </w:p>
    <w:p w:rsidR="00A32A39" w:rsidRDefault="00A32A39" w:rsidP="008816F4">
      <w:pPr>
        <w:tabs>
          <w:tab w:val="center" w:pos="4536"/>
        </w:tabs>
        <w:rPr>
          <w:lang w:val="en-US"/>
        </w:rPr>
      </w:pPr>
      <w:r>
        <w:rPr>
          <w:lang w:val="en-US"/>
        </w:rPr>
        <w:t>(10:06:28:00)</w:t>
      </w:r>
    </w:p>
    <w:p w:rsidR="00A32A39" w:rsidRDefault="00A32A39" w:rsidP="008816F4">
      <w:pPr>
        <w:tabs>
          <w:tab w:val="center" w:pos="4536"/>
        </w:tabs>
        <w:rPr>
          <w:lang w:val="en-US"/>
        </w:rPr>
      </w:pPr>
      <w:r>
        <w:rPr>
          <w:lang w:val="en-US"/>
        </w:rPr>
        <w:t>TREASURE</w:t>
      </w:r>
      <w:r>
        <w:rPr>
          <w:lang w:val="en-US"/>
        </w:rPr>
        <w:tab/>
        <w:t>&lt;sniffs&gt; Oma  Oma can you please make love to me here?</w:t>
      </w:r>
    </w:p>
    <w:p w:rsidR="00A32A39" w:rsidRDefault="00A32A39" w:rsidP="008816F4">
      <w:pPr>
        <w:tabs>
          <w:tab w:val="center" w:pos="4536"/>
        </w:tabs>
        <w:rPr>
          <w:lang w:val="en-US"/>
        </w:rPr>
      </w:pPr>
      <w:r>
        <w:rPr>
          <w:lang w:val="en-US"/>
        </w:rPr>
        <w:t>(10:06:34:00)</w:t>
      </w:r>
    </w:p>
    <w:p w:rsidR="00A32A39" w:rsidRDefault="00A32A39" w:rsidP="008816F4">
      <w:pPr>
        <w:tabs>
          <w:tab w:val="center" w:pos="4536"/>
        </w:tabs>
        <w:rPr>
          <w:lang w:val="en-US"/>
        </w:rPr>
      </w:pPr>
      <w:r>
        <w:rPr>
          <w:lang w:val="en-US"/>
        </w:rPr>
        <w:t>OMATAKU</w:t>
      </w:r>
      <w:r>
        <w:rPr>
          <w:lang w:val="en-US"/>
        </w:rPr>
        <w:tab/>
        <w:t>What!</w:t>
      </w:r>
    </w:p>
    <w:p w:rsidR="00A32A39" w:rsidRDefault="00A32A39" w:rsidP="008816F4">
      <w:pPr>
        <w:tabs>
          <w:tab w:val="center" w:pos="4536"/>
        </w:tabs>
        <w:rPr>
          <w:lang w:val="en-US"/>
        </w:rPr>
      </w:pPr>
      <w:r>
        <w:rPr>
          <w:lang w:val="en-US"/>
        </w:rPr>
        <w:t>(10:06:35:00)</w:t>
      </w:r>
    </w:p>
    <w:p w:rsidR="00A32A39" w:rsidRDefault="00A32A39" w:rsidP="008816F4">
      <w:pPr>
        <w:tabs>
          <w:tab w:val="center" w:pos="4536"/>
        </w:tabs>
        <w:rPr>
          <w:lang w:val="en-US"/>
        </w:rPr>
      </w:pPr>
      <w:r>
        <w:rPr>
          <w:lang w:val="en-US"/>
        </w:rPr>
        <w:t>TREASURE</w:t>
      </w:r>
      <w:r>
        <w:rPr>
          <w:lang w:val="en-US"/>
        </w:rPr>
        <w:tab/>
        <w:t>&lt;sniffs&gt; Oma let us make this day a memorable day for us&lt;sniffs&gt; I am a virgin, and I promise you will be the first and last please Oma</w:t>
      </w:r>
    </w:p>
    <w:p w:rsidR="00A32A39" w:rsidRDefault="00A32A39" w:rsidP="008816F4">
      <w:pPr>
        <w:tabs>
          <w:tab w:val="center" w:pos="4536"/>
        </w:tabs>
        <w:rPr>
          <w:lang w:val="en-US"/>
        </w:rPr>
      </w:pPr>
      <w:r>
        <w:rPr>
          <w:lang w:val="en-US"/>
        </w:rPr>
        <w:t>(10:06:44:00)</w:t>
      </w:r>
    </w:p>
    <w:p w:rsidR="00A32A39" w:rsidRDefault="00A32A39" w:rsidP="008816F4">
      <w:pPr>
        <w:tabs>
          <w:tab w:val="center" w:pos="4536"/>
        </w:tabs>
        <w:rPr>
          <w:lang w:val="en-US"/>
        </w:rPr>
      </w:pPr>
      <w:r>
        <w:rPr>
          <w:lang w:val="en-US"/>
        </w:rPr>
        <w:t>OMATAKU</w:t>
      </w:r>
      <w:r>
        <w:rPr>
          <w:lang w:val="en-US"/>
        </w:rPr>
        <w:tab/>
        <w:t>Emm no no no please no</w:t>
      </w:r>
    </w:p>
    <w:p w:rsidR="00A32A39" w:rsidRDefault="00A32A39" w:rsidP="008816F4">
      <w:pPr>
        <w:tabs>
          <w:tab w:val="center" w:pos="4536"/>
        </w:tabs>
        <w:rPr>
          <w:lang w:val="en-US"/>
        </w:rPr>
      </w:pPr>
      <w:r>
        <w:rPr>
          <w:lang w:val="en-US"/>
        </w:rPr>
        <w:t>(10:06:45:00)</w:t>
      </w:r>
    </w:p>
    <w:p w:rsidR="00A32A39" w:rsidRDefault="00A32A39" w:rsidP="008816F4">
      <w:pPr>
        <w:tabs>
          <w:tab w:val="center" w:pos="4536"/>
        </w:tabs>
        <w:rPr>
          <w:lang w:val="en-US"/>
        </w:rPr>
      </w:pPr>
      <w:r>
        <w:rPr>
          <w:lang w:val="en-US"/>
        </w:rPr>
        <w:t>TREASURE</w:t>
      </w:r>
      <w:r>
        <w:rPr>
          <w:lang w:val="en-US"/>
        </w:rPr>
        <w:tab/>
        <w:t>Oma please I beg you</w:t>
      </w:r>
    </w:p>
    <w:p w:rsidR="00A32A39" w:rsidRDefault="00A32A39" w:rsidP="008816F4">
      <w:pPr>
        <w:tabs>
          <w:tab w:val="center" w:pos="4536"/>
        </w:tabs>
        <w:rPr>
          <w:lang w:val="en-US"/>
        </w:rPr>
      </w:pPr>
      <w:r>
        <w:rPr>
          <w:lang w:val="en-US"/>
        </w:rPr>
        <w:t>(10:06:46:00)</w:t>
      </w:r>
    </w:p>
    <w:p w:rsidR="00A32A39" w:rsidRDefault="00A32A39" w:rsidP="008816F4">
      <w:pPr>
        <w:tabs>
          <w:tab w:val="center" w:pos="4536"/>
        </w:tabs>
        <w:rPr>
          <w:lang w:val="en-US"/>
        </w:rPr>
      </w:pPr>
      <w:r>
        <w:rPr>
          <w:lang w:val="en-US"/>
        </w:rPr>
        <w:t>OMATAKU</w:t>
      </w:r>
      <w:r>
        <w:rPr>
          <w:lang w:val="en-US"/>
        </w:rPr>
        <w:tab/>
        <w:t>No no treasure</w:t>
      </w:r>
    </w:p>
    <w:p w:rsidR="00A32A39" w:rsidRDefault="00A32A39" w:rsidP="008816F4">
      <w:pPr>
        <w:tabs>
          <w:tab w:val="center" w:pos="4536"/>
        </w:tabs>
        <w:rPr>
          <w:lang w:val="en-US"/>
        </w:rPr>
      </w:pPr>
      <w:r>
        <w:rPr>
          <w:lang w:val="en-US"/>
        </w:rPr>
        <w:t>(10:06:47:00)</w:t>
      </w:r>
    </w:p>
    <w:p w:rsidR="00A32A39" w:rsidRDefault="00A32A39" w:rsidP="008816F4">
      <w:pPr>
        <w:tabs>
          <w:tab w:val="center" w:pos="4536"/>
        </w:tabs>
        <w:rPr>
          <w:lang w:val="en-US"/>
        </w:rPr>
      </w:pPr>
      <w:r>
        <w:rPr>
          <w:lang w:val="en-US"/>
        </w:rPr>
        <w:t>TREASURE</w:t>
      </w:r>
      <w:r>
        <w:rPr>
          <w:lang w:val="en-US"/>
        </w:rPr>
        <w:tab/>
        <w:t>Please Oma</w:t>
      </w:r>
    </w:p>
    <w:p w:rsidR="00A32A39" w:rsidRDefault="00A32A39" w:rsidP="008816F4">
      <w:pPr>
        <w:tabs>
          <w:tab w:val="center" w:pos="4536"/>
        </w:tabs>
        <w:rPr>
          <w:lang w:val="en-US"/>
        </w:rPr>
      </w:pPr>
      <w:r>
        <w:rPr>
          <w:lang w:val="en-US"/>
        </w:rPr>
        <w:t>(10:06:48:00)</w:t>
      </w:r>
    </w:p>
    <w:p w:rsidR="00A32A39" w:rsidRDefault="00A32A39" w:rsidP="008816F4">
      <w:pPr>
        <w:tabs>
          <w:tab w:val="center" w:pos="4536"/>
        </w:tabs>
        <w:rPr>
          <w:lang w:val="en-US"/>
        </w:rPr>
      </w:pPr>
      <w:r>
        <w:rPr>
          <w:lang w:val="en-US"/>
        </w:rPr>
        <w:t>OMATAKU</w:t>
      </w:r>
      <w:r>
        <w:rPr>
          <w:lang w:val="en-US"/>
        </w:rPr>
        <w:tab/>
        <w:t>Wait! I do not think I am ready for this and I do not want your father’s problem</w:t>
      </w:r>
    </w:p>
    <w:p w:rsidR="00A32A39" w:rsidRDefault="00A32A39" w:rsidP="008816F4">
      <w:pPr>
        <w:tabs>
          <w:tab w:val="center" w:pos="4536"/>
        </w:tabs>
        <w:rPr>
          <w:lang w:val="en-US"/>
        </w:rPr>
      </w:pPr>
      <w:r>
        <w:rPr>
          <w:lang w:val="en-US"/>
        </w:rPr>
        <w:t>(10:06:52:00)</w:t>
      </w:r>
    </w:p>
    <w:p w:rsidR="00A32A39" w:rsidRDefault="00A32A39" w:rsidP="008816F4">
      <w:pPr>
        <w:tabs>
          <w:tab w:val="center" w:pos="4536"/>
        </w:tabs>
        <w:rPr>
          <w:lang w:val="en-US"/>
        </w:rPr>
      </w:pPr>
      <w:r>
        <w:rPr>
          <w:lang w:val="en-US"/>
        </w:rPr>
        <w:t>TREASURE</w:t>
      </w:r>
      <w:r>
        <w:rPr>
          <w:lang w:val="en-US"/>
        </w:rPr>
        <w:tab/>
        <w:t>Oma hold me please</w:t>
      </w:r>
    </w:p>
    <w:p w:rsidR="00A32A39" w:rsidRDefault="00A32A39" w:rsidP="008816F4">
      <w:pPr>
        <w:tabs>
          <w:tab w:val="center" w:pos="4536"/>
        </w:tabs>
        <w:rPr>
          <w:lang w:val="en-US"/>
        </w:rPr>
      </w:pPr>
      <w:r>
        <w:rPr>
          <w:lang w:val="en-US"/>
        </w:rPr>
        <w:t>(10:06:53:00)</w:t>
      </w:r>
    </w:p>
    <w:p w:rsidR="00A32A39" w:rsidRDefault="00A32A39" w:rsidP="008816F4">
      <w:pPr>
        <w:tabs>
          <w:tab w:val="center" w:pos="4536"/>
        </w:tabs>
        <w:rPr>
          <w:lang w:val="en-US"/>
        </w:rPr>
      </w:pPr>
      <w:r>
        <w:rPr>
          <w:lang w:val="en-US"/>
        </w:rPr>
        <w:t>OMATAKU</w:t>
      </w:r>
      <w:r>
        <w:rPr>
          <w:lang w:val="en-US"/>
        </w:rPr>
        <w:tab/>
        <w:t>Is not like I don’t want to hold you but we cannot do this please</w:t>
      </w:r>
    </w:p>
    <w:p w:rsidR="00A32A39" w:rsidRDefault="00A32A39" w:rsidP="008816F4">
      <w:pPr>
        <w:tabs>
          <w:tab w:val="center" w:pos="4536"/>
        </w:tabs>
        <w:rPr>
          <w:lang w:val="en-US"/>
        </w:rPr>
      </w:pPr>
      <w:r>
        <w:rPr>
          <w:lang w:val="en-US"/>
        </w:rPr>
        <w:t>(10:06:54:00)</w:t>
      </w:r>
    </w:p>
    <w:p w:rsidR="00A32A39" w:rsidRDefault="00A32A39" w:rsidP="008816F4">
      <w:pPr>
        <w:tabs>
          <w:tab w:val="center" w:pos="4536"/>
        </w:tabs>
        <w:rPr>
          <w:lang w:val="en-US"/>
        </w:rPr>
      </w:pPr>
      <w:r>
        <w:rPr>
          <w:lang w:val="en-US"/>
        </w:rPr>
        <w:t>TREASURE</w:t>
      </w:r>
      <w:r>
        <w:rPr>
          <w:lang w:val="en-US"/>
        </w:rPr>
        <w:tab/>
        <w:t>Please Oma please hold me please let us do it now</w:t>
      </w:r>
    </w:p>
    <w:p w:rsidR="00A32A39" w:rsidRDefault="00A32A39" w:rsidP="008816F4">
      <w:pPr>
        <w:tabs>
          <w:tab w:val="center" w:pos="4536"/>
        </w:tabs>
        <w:rPr>
          <w:lang w:val="en-US"/>
        </w:rPr>
      </w:pPr>
      <w:r>
        <w:rPr>
          <w:lang w:val="en-US"/>
        </w:rPr>
        <w:t>(10:06:57:00)</w:t>
      </w:r>
    </w:p>
    <w:p w:rsidR="00A32A39" w:rsidRDefault="00A32A39" w:rsidP="008816F4">
      <w:pPr>
        <w:tabs>
          <w:tab w:val="center" w:pos="4536"/>
        </w:tabs>
        <w:rPr>
          <w:lang w:val="en-US"/>
        </w:rPr>
      </w:pPr>
      <w:r>
        <w:rPr>
          <w:lang w:val="en-US"/>
        </w:rPr>
        <w:t>CHIEF MADUKA</w:t>
      </w:r>
      <w:r>
        <w:rPr>
          <w:lang w:val="en-US"/>
        </w:rPr>
        <w:tab/>
        <w:t>I said it! I said it! I said it!</w:t>
      </w:r>
    </w:p>
    <w:p w:rsidR="00A32A39" w:rsidRDefault="00A32A39" w:rsidP="008816F4">
      <w:pPr>
        <w:tabs>
          <w:tab w:val="center" w:pos="4536"/>
        </w:tabs>
        <w:rPr>
          <w:lang w:val="en-US"/>
        </w:rPr>
      </w:pPr>
      <w:r>
        <w:rPr>
          <w:lang w:val="en-US"/>
        </w:rPr>
        <w:t>(10:07:02:00)</w:t>
      </w:r>
    </w:p>
    <w:p w:rsidR="00A32A39" w:rsidRDefault="00A32A39" w:rsidP="008816F4">
      <w:pPr>
        <w:tabs>
          <w:tab w:val="center" w:pos="4536"/>
        </w:tabs>
        <w:rPr>
          <w:lang w:val="en-US"/>
        </w:rPr>
      </w:pPr>
      <w:r>
        <w:rPr>
          <w:lang w:val="en-US"/>
        </w:rPr>
        <w:t>TREASURE</w:t>
      </w:r>
      <w:r>
        <w:rPr>
          <w:lang w:val="en-US"/>
        </w:rPr>
        <w:tab/>
        <w:t>&lt;screams&gt;PAPA!</w:t>
      </w:r>
    </w:p>
    <w:p w:rsidR="00A32A39" w:rsidRDefault="00A32A39" w:rsidP="008816F4">
      <w:pPr>
        <w:tabs>
          <w:tab w:val="center" w:pos="4536"/>
        </w:tabs>
        <w:rPr>
          <w:lang w:val="en-US"/>
        </w:rPr>
      </w:pPr>
      <w:r>
        <w:rPr>
          <w:lang w:val="en-US"/>
        </w:rPr>
        <w:t>(10:07:03:00)</w:t>
      </w:r>
    </w:p>
    <w:p w:rsidR="00A32A39" w:rsidRDefault="00A32A39" w:rsidP="008816F4">
      <w:pPr>
        <w:tabs>
          <w:tab w:val="center" w:pos="4536"/>
        </w:tabs>
        <w:rPr>
          <w:lang w:val="en-US"/>
        </w:rPr>
      </w:pPr>
      <w:r>
        <w:rPr>
          <w:lang w:val="en-US"/>
        </w:rPr>
        <w:t>CHIEF MADUKA</w:t>
      </w:r>
      <w:r>
        <w:rPr>
          <w:lang w:val="en-US"/>
        </w:rPr>
        <w:tab/>
        <w:t>Beat him!</w:t>
      </w:r>
      <w:r>
        <w:rPr>
          <w:lang w:val="en-US"/>
        </w:rPr>
        <w:tab/>
      </w:r>
    </w:p>
    <w:p w:rsidR="00A32A39" w:rsidRDefault="00A32A39" w:rsidP="008816F4">
      <w:pPr>
        <w:tabs>
          <w:tab w:val="center" w:pos="4536"/>
        </w:tabs>
        <w:rPr>
          <w:lang w:val="en-US"/>
        </w:rPr>
      </w:pPr>
      <w:r>
        <w:rPr>
          <w:lang w:val="en-US"/>
        </w:rPr>
        <w:t>(10:07:05:00)</w:t>
      </w:r>
    </w:p>
    <w:p w:rsidR="00A32A39" w:rsidRDefault="00A32A39" w:rsidP="008816F4">
      <w:pPr>
        <w:tabs>
          <w:tab w:val="center" w:pos="4536"/>
        </w:tabs>
        <w:rPr>
          <w:lang w:val="en-US"/>
        </w:rPr>
      </w:pPr>
      <w:r>
        <w:rPr>
          <w:lang w:val="en-US"/>
        </w:rPr>
        <w:t>OMATAKU</w:t>
      </w:r>
      <w:r>
        <w:rPr>
          <w:lang w:val="en-US"/>
        </w:rPr>
        <w:tab/>
        <w:t>I did not do anything! I did not do anything! I did not do anything please &lt;scraeams&gt;</w:t>
      </w:r>
    </w:p>
    <w:p w:rsidR="00A32A39" w:rsidRDefault="00A32A39" w:rsidP="008816F4">
      <w:pPr>
        <w:tabs>
          <w:tab w:val="center" w:pos="4536"/>
        </w:tabs>
        <w:rPr>
          <w:lang w:val="en-US"/>
        </w:rPr>
      </w:pPr>
      <w:r>
        <w:rPr>
          <w:lang w:val="en-US"/>
        </w:rPr>
        <w:t>(10:07:05:00)</w:t>
      </w:r>
    </w:p>
    <w:p w:rsidR="00A32A39" w:rsidRDefault="00A32A39" w:rsidP="008816F4">
      <w:pPr>
        <w:tabs>
          <w:tab w:val="center" w:pos="4536"/>
        </w:tabs>
        <w:rPr>
          <w:lang w:val="en-US"/>
        </w:rPr>
      </w:pPr>
      <w:r>
        <w:rPr>
          <w:lang w:val="en-US"/>
        </w:rPr>
        <w:t>CHIEF MADUKA</w:t>
      </w:r>
      <w:r>
        <w:rPr>
          <w:lang w:val="en-US"/>
        </w:rPr>
        <w:tab/>
        <w:t xml:space="preserve">Beat him! Beat him! Beat him! Ahh! </w:t>
      </w:r>
    </w:p>
    <w:p w:rsidR="00A32A39" w:rsidRDefault="00A32A39" w:rsidP="008816F4">
      <w:pPr>
        <w:tabs>
          <w:tab w:val="center" w:pos="4536"/>
        </w:tabs>
        <w:rPr>
          <w:lang w:val="en-US"/>
        </w:rPr>
      </w:pPr>
      <w:r>
        <w:rPr>
          <w:lang w:val="en-US"/>
        </w:rPr>
        <w:t>(10:07:13:00)</w:t>
      </w:r>
    </w:p>
    <w:p w:rsidR="00A32A39" w:rsidRDefault="00A32A39" w:rsidP="008816F4">
      <w:pPr>
        <w:tabs>
          <w:tab w:val="center" w:pos="4536"/>
        </w:tabs>
        <w:rPr>
          <w:lang w:val="en-US"/>
        </w:rPr>
      </w:pPr>
      <w:r>
        <w:rPr>
          <w:lang w:val="en-US"/>
        </w:rPr>
        <w:t>TREASURE</w:t>
      </w:r>
      <w:r>
        <w:rPr>
          <w:lang w:val="en-US"/>
        </w:rPr>
        <w:tab/>
        <w:t>Daddy please I beg you! Daddy please I beg you! Daddy please I beg you I beg you I beg you! Ahhh! Please daddy I beg you daddy please I beg you</w:t>
      </w:r>
    </w:p>
    <w:p w:rsidR="00A32A39" w:rsidRDefault="00A32A39" w:rsidP="008816F4">
      <w:pPr>
        <w:tabs>
          <w:tab w:val="center" w:pos="4536"/>
        </w:tabs>
        <w:rPr>
          <w:lang w:val="en-US"/>
        </w:rPr>
      </w:pPr>
      <w:r>
        <w:rPr>
          <w:lang w:val="en-US"/>
        </w:rPr>
        <w:t>(10:07:19:00)</w:t>
      </w:r>
    </w:p>
    <w:p w:rsidR="00A32A39" w:rsidRDefault="00A32A39" w:rsidP="008816F4">
      <w:pPr>
        <w:tabs>
          <w:tab w:val="center" w:pos="4536"/>
        </w:tabs>
        <w:rPr>
          <w:lang w:val="en-US"/>
        </w:rPr>
      </w:pPr>
      <w:r>
        <w:rPr>
          <w:lang w:val="en-US"/>
        </w:rPr>
        <w:t>CHIEF MADUKA</w:t>
      </w:r>
      <w:r>
        <w:rPr>
          <w:lang w:val="en-US"/>
        </w:rPr>
        <w:tab/>
        <w:t>How dear you mess with my daughter! Do you know who the hell you are messing up with!? You bloody swan! You bring my daughter into this useless place to mess up with my daughter an American breed!</w:t>
      </w:r>
    </w:p>
    <w:p w:rsidR="00A32A39" w:rsidRDefault="00A32A39" w:rsidP="008816F4">
      <w:pPr>
        <w:tabs>
          <w:tab w:val="center" w:pos="4536"/>
        </w:tabs>
        <w:rPr>
          <w:lang w:val="en-US"/>
        </w:rPr>
      </w:pPr>
      <w:r>
        <w:rPr>
          <w:lang w:val="en-US"/>
        </w:rPr>
        <w:t>(10:07:31:00)</w:t>
      </w:r>
    </w:p>
    <w:p w:rsidR="00A32A39" w:rsidRDefault="00A32A39" w:rsidP="008816F4">
      <w:pPr>
        <w:tabs>
          <w:tab w:val="center" w:pos="4536"/>
        </w:tabs>
        <w:rPr>
          <w:lang w:val="en-US"/>
        </w:rPr>
      </w:pPr>
      <w:r>
        <w:rPr>
          <w:lang w:val="en-US"/>
        </w:rPr>
        <w:t>OMATAKU</w:t>
      </w:r>
      <w:r>
        <w:rPr>
          <w:lang w:val="en-US"/>
        </w:rPr>
        <w:tab/>
        <w:t>I did not do anything!</w:t>
      </w:r>
    </w:p>
    <w:p w:rsidR="00A32A39" w:rsidRDefault="00A32A39" w:rsidP="008816F4">
      <w:pPr>
        <w:tabs>
          <w:tab w:val="center" w:pos="4536"/>
        </w:tabs>
        <w:rPr>
          <w:lang w:val="en-US"/>
        </w:rPr>
      </w:pPr>
      <w:r>
        <w:rPr>
          <w:lang w:val="en-US"/>
        </w:rPr>
        <w:t>(10:07:32:00)</w:t>
      </w:r>
    </w:p>
    <w:p w:rsidR="00A32A39" w:rsidRDefault="00A32A39" w:rsidP="008816F4">
      <w:pPr>
        <w:tabs>
          <w:tab w:val="center" w:pos="4536"/>
        </w:tabs>
        <w:rPr>
          <w:lang w:val="en-US"/>
        </w:rPr>
      </w:pPr>
      <w:r>
        <w:rPr>
          <w:lang w:val="en-US"/>
        </w:rPr>
        <w:t>CHIEF MADUKA</w:t>
      </w:r>
      <w:r>
        <w:rPr>
          <w:lang w:val="en-US"/>
        </w:rPr>
        <w:tab/>
        <w:t>You a useless village breed! You will see what I will do to you!</w:t>
      </w:r>
    </w:p>
    <w:p w:rsidR="00A32A39" w:rsidRDefault="00A32A39" w:rsidP="008816F4">
      <w:pPr>
        <w:tabs>
          <w:tab w:val="center" w:pos="4536"/>
        </w:tabs>
        <w:rPr>
          <w:lang w:val="en-US"/>
        </w:rPr>
      </w:pPr>
      <w:r>
        <w:rPr>
          <w:lang w:val="en-US"/>
        </w:rPr>
        <w:t>(10:07:35:00)</w:t>
      </w:r>
    </w:p>
    <w:p w:rsidR="00A32A39" w:rsidRDefault="00A32A39" w:rsidP="008816F4">
      <w:pPr>
        <w:tabs>
          <w:tab w:val="center" w:pos="4536"/>
        </w:tabs>
        <w:rPr>
          <w:lang w:val="en-US"/>
        </w:rPr>
      </w:pPr>
      <w:r>
        <w:rPr>
          <w:lang w:val="en-US"/>
        </w:rPr>
        <w:t>OMATAKU</w:t>
      </w:r>
      <w:r>
        <w:rPr>
          <w:lang w:val="en-US"/>
        </w:rPr>
        <w:tab/>
        <w:t>Sir! Sir! I did not do anything! Sir please!</w:t>
      </w:r>
    </w:p>
    <w:p w:rsidR="00A32A39" w:rsidRDefault="00A32A39" w:rsidP="008816F4">
      <w:pPr>
        <w:tabs>
          <w:tab w:val="center" w:pos="4536"/>
        </w:tabs>
        <w:rPr>
          <w:lang w:val="en-US"/>
        </w:rPr>
      </w:pPr>
      <w:r>
        <w:rPr>
          <w:lang w:val="en-US"/>
        </w:rPr>
        <w:t>(10:07:37:00)</w:t>
      </w:r>
    </w:p>
    <w:p w:rsidR="00A32A39" w:rsidRDefault="00A32A39" w:rsidP="008816F4">
      <w:pPr>
        <w:tabs>
          <w:tab w:val="center" w:pos="4536"/>
        </w:tabs>
        <w:rPr>
          <w:lang w:val="en-US"/>
        </w:rPr>
      </w:pPr>
      <w:r>
        <w:rPr>
          <w:lang w:val="en-US"/>
        </w:rPr>
        <w:t>CHIEF MADUKA</w:t>
      </w:r>
      <w:r>
        <w:rPr>
          <w:lang w:val="en-US"/>
        </w:rPr>
        <w:tab/>
        <w:t>I will kill you! Come on now take him! Do you know!</w:t>
      </w:r>
    </w:p>
    <w:p w:rsidR="00A32A39" w:rsidRDefault="00A32A39" w:rsidP="008816F4">
      <w:pPr>
        <w:tabs>
          <w:tab w:val="center" w:pos="4536"/>
        </w:tabs>
        <w:rPr>
          <w:lang w:val="en-US"/>
        </w:rPr>
      </w:pPr>
      <w:r>
        <w:rPr>
          <w:lang w:val="en-US"/>
        </w:rPr>
        <w:t>(10:07:42:00)</w:t>
      </w:r>
    </w:p>
    <w:p w:rsidR="00A32A39" w:rsidRDefault="00A32A39" w:rsidP="008816F4">
      <w:pPr>
        <w:tabs>
          <w:tab w:val="center" w:pos="4536"/>
        </w:tabs>
        <w:rPr>
          <w:lang w:val="en-US"/>
        </w:rPr>
      </w:pPr>
      <w:r>
        <w:rPr>
          <w:lang w:val="en-US"/>
        </w:rPr>
        <w:t>TREASURE</w:t>
      </w:r>
      <w:r>
        <w:rPr>
          <w:lang w:val="en-US"/>
        </w:rPr>
        <w:tab/>
        <w:t>Ahhhh! Ahhh! Ahhh! Papa! Daddy please! Ahhhh!</w:t>
      </w:r>
    </w:p>
    <w:p w:rsidR="00A32A39" w:rsidRDefault="00A32A39" w:rsidP="008816F4">
      <w:pPr>
        <w:tabs>
          <w:tab w:val="center" w:pos="4536"/>
        </w:tabs>
        <w:rPr>
          <w:lang w:val="en-US"/>
        </w:rPr>
      </w:pPr>
      <w:r>
        <w:rPr>
          <w:lang w:val="en-US"/>
        </w:rPr>
        <w:t>(10:07:44:00)</w:t>
      </w:r>
    </w:p>
    <w:p w:rsidR="00A32A39" w:rsidRDefault="00A32A39" w:rsidP="008816F4">
      <w:pPr>
        <w:tabs>
          <w:tab w:val="center" w:pos="4536"/>
        </w:tabs>
        <w:rPr>
          <w:lang w:val="en-US"/>
        </w:rPr>
      </w:pPr>
      <w:r>
        <w:rPr>
          <w:lang w:val="en-US"/>
        </w:rPr>
        <w:t>CHIEF MADUKA</w:t>
      </w:r>
      <w:r>
        <w:rPr>
          <w:lang w:val="en-US"/>
        </w:rPr>
        <w:tab/>
        <w:t>Who’s daughter you are playing with! Take him! Take him</w:t>
      </w:r>
    </w:p>
    <w:p w:rsidR="00A32A39" w:rsidRDefault="00A32A39" w:rsidP="008816F4">
      <w:pPr>
        <w:tabs>
          <w:tab w:val="center" w:pos="4536"/>
        </w:tabs>
        <w:rPr>
          <w:lang w:val="en-US"/>
        </w:rPr>
      </w:pPr>
      <w:r>
        <w:rPr>
          <w:lang w:val="en-US"/>
        </w:rPr>
        <w:t>(10:07:47:00)</w:t>
      </w:r>
    </w:p>
    <w:p w:rsidR="00A32A39" w:rsidRDefault="00A32A39" w:rsidP="008816F4">
      <w:pPr>
        <w:tabs>
          <w:tab w:val="center" w:pos="4536"/>
        </w:tabs>
        <w:rPr>
          <w:lang w:val="en-US"/>
        </w:rPr>
      </w:pPr>
      <w:r>
        <w:rPr>
          <w:lang w:val="en-US"/>
        </w:rPr>
        <w:t>OMATAKU</w:t>
      </w:r>
      <w:r>
        <w:rPr>
          <w:lang w:val="en-US"/>
        </w:rPr>
        <w:tab/>
        <w:t>I did not do anything sir! I did not do anything!</w:t>
      </w:r>
    </w:p>
    <w:p w:rsidR="00A32A39" w:rsidRDefault="00A32A39" w:rsidP="008816F4">
      <w:pPr>
        <w:tabs>
          <w:tab w:val="center" w:pos="4536"/>
        </w:tabs>
        <w:rPr>
          <w:lang w:val="en-US"/>
        </w:rPr>
      </w:pPr>
      <w:r>
        <w:rPr>
          <w:lang w:val="en-US"/>
        </w:rPr>
        <w:t>(10:07:49:00)</w:t>
      </w:r>
    </w:p>
    <w:p w:rsidR="00A32A39" w:rsidRDefault="00A32A39" w:rsidP="008816F4">
      <w:pPr>
        <w:tabs>
          <w:tab w:val="center" w:pos="4536"/>
        </w:tabs>
        <w:rPr>
          <w:lang w:val="en-US"/>
        </w:rPr>
      </w:pPr>
      <w:r>
        <w:rPr>
          <w:lang w:val="en-US"/>
        </w:rPr>
        <w:t>TREASURE</w:t>
      </w:r>
      <w:r>
        <w:rPr>
          <w:lang w:val="en-US"/>
        </w:rPr>
        <w:tab/>
        <w:t>Ahhhh! Noooooo! I beg you! I beg you! Ahhhhhhhh! Daddy daddy!</w:t>
      </w:r>
    </w:p>
    <w:p w:rsidR="00A32A39" w:rsidRDefault="00A32A39" w:rsidP="008816F4">
      <w:pPr>
        <w:tabs>
          <w:tab w:val="center" w:pos="4536"/>
        </w:tabs>
        <w:rPr>
          <w:lang w:val="en-US"/>
        </w:rPr>
      </w:pPr>
      <w:r>
        <w:rPr>
          <w:lang w:val="en-US"/>
        </w:rPr>
        <w:t>(10:07:57:00)</w:t>
      </w:r>
    </w:p>
    <w:p w:rsidR="00A32A39" w:rsidRDefault="00A32A39" w:rsidP="008816F4">
      <w:pPr>
        <w:tabs>
          <w:tab w:val="center" w:pos="4536"/>
        </w:tabs>
        <w:rPr>
          <w:lang w:val="en-US"/>
        </w:rPr>
      </w:pPr>
      <w:r>
        <w:rPr>
          <w:lang w:val="en-US"/>
        </w:rPr>
        <w:t>ELDER</w:t>
      </w:r>
      <w:r>
        <w:rPr>
          <w:lang w:val="en-US"/>
        </w:rPr>
        <w:tab/>
        <w:t>We the elders of this land have come to a conclusion concerning the sacrilege and the abomination committed by this boy for rapping a virgin, when the not of a tree begins to decay, it spreads dirt all over the branches, see in the eyes of our fore fathers such a person should have been stone to death for desecrating our land</w:t>
      </w:r>
    </w:p>
    <w:p w:rsidR="00A32A39" w:rsidRDefault="00A32A39" w:rsidP="008816F4">
      <w:pPr>
        <w:tabs>
          <w:tab w:val="center" w:pos="4536"/>
        </w:tabs>
        <w:rPr>
          <w:lang w:val="en-US"/>
        </w:rPr>
      </w:pPr>
      <w:r>
        <w:rPr>
          <w:lang w:val="en-US"/>
        </w:rPr>
        <w:t>(10:08:24:00)</w:t>
      </w:r>
    </w:p>
    <w:p w:rsidR="00A32A39" w:rsidRDefault="00A32A39" w:rsidP="008816F4">
      <w:pPr>
        <w:tabs>
          <w:tab w:val="center" w:pos="4536"/>
        </w:tabs>
        <w:rPr>
          <w:lang w:val="en-US"/>
        </w:rPr>
      </w:pPr>
      <w:r>
        <w:rPr>
          <w:lang w:val="en-US"/>
        </w:rPr>
        <w:t>CHIEF MADUKA</w:t>
      </w:r>
      <w:r>
        <w:rPr>
          <w:lang w:val="en-US"/>
        </w:rPr>
        <w:tab/>
        <w:t>&lt;nods head&gt;</w:t>
      </w:r>
    </w:p>
    <w:p w:rsidR="00A32A39" w:rsidRDefault="00A32A39" w:rsidP="008816F4">
      <w:pPr>
        <w:tabs>
          <w:tab w:val="center" w:pos="4536"/>
        </w:tabs>
        <w:rPr>
          <w:lang w:val="en-US"/>
        </w:rPr>
      </w:pPr>
      <w:r>
        <w:rPr>
          <w:lang w:val="en-US"/>
        </w:rPr>
        <w:t>(10:08:28:00)</w:t>
      </w:r>
    </w:p>
    <w:p w:rsidR="00A32A39" w:rsidRDefault="00A32A39" w:rsidP="003865C0">
      <w:pPr>
        <w:tabs>
          <w:tab w:val="center" w:pos="4536"/>
        </w:tabs>
        <w:rPr>
          <w:lang w:val="en-US"/>
        </w:rPr>
      </w:pPr>
      <w:r>
        <w:rPr>
          <w:lang w:val="en-US"/>
        </w:rPr>
        <w:t>ELDER</w:t>
      </w:r>
      <w:r>
        <w:rPr>
          <w:lang w:val="en-US"/>
        </w:rPr>
        <w:tab/>
        <w:t>People of ORIAKU the chief has the final say, yes!</w:t>
      </w:r>
    </w:p>
    <w:p w:rsidR="00A32A39" w:rsidRDefault="00A32A39" w:rsidP="003865C0">
      <w:pPr>
        <w:tabs>
          <w:tab w:val="center" w:pos="4536"/>
        </w:tabs>
        <w:rPr>
          <w:lang w:val="en-US"/>
        </w:rPr>
      </w:pPr>
      <w:r>
        <w:rPr>
          <w:lang w:val="en-US"/>
        </w:rPr>
        <w:t>(10:08:32:00)</w:t>
      </w:r>
    </w:p>
    <w:p w:rsidR="00A32A39" w:rsidRDefault="00A32A39" w:rsidP="003865C0">
      <w:pPr>
        <w:tabs>
          <w:tab w:val="center" w:pos="4536"/>
        </w:tabs>
        <w:rPr>
          <w:lang w:val="en-US"/>
        </w:rPr>
      </w:pPr>
      <w:r>
        <w:rPr>
          <w:lang w:val="en-US"/>
        </w:rPr>
        <w:t>CHIEF MAUDAK</w:t>
      </w:r>
      <w:r>
        <w:rPr>
          <w:lang w:val="en-US"/>
        </w:rPr>
        <w:tab/>
        <w:t>Yes! I have the finally say like you just said! And it is also my personal daughter American breed that this hopeless idiot village breed went and dissented! This is my predict this useless rapist is banished from OYAKWU land for life! Never to return again! If he is seen around this community he will be buried alive!</w:t>
      </w:r>
    </w:p>
    <w:p w:rsidR="00A32A39" w:rsidRDefault="00A32A39" w:rsidP="003865C0">
      <w:pPr>
        <w:tabs>
          <w:tab w:val="center" w:pos="4536"/>
        </w:tabs>
        <w:rPr>
          <w:lang w:val="en-US"/>
        </w:rPr>
      </w:pPr>
      <w:r>
        <w:rPr>
          <w:lang w:val="en-US"/>
        </w:rPr>
        <w:t>(10:09:09:00)</w:t>
      </w:r>
    </w:p>
    <w:p w:rsidR="00A32A39" w:rsidRDefault="00A32A39" w:rsidP="003865C0">
      <w:pPr>
        <w:tabs>
          <w:tab w:val="center" w:pos="4536"/>
        </w:tabs>
        <w:rPr>
          <w:lang w:val="en-US"/>
        </w:rPr>
      </w:pPr>
      <w:r>
        <w:rPr>
          <w:lang w:val="en-US"/>
        </w:rPr>
        <w:t>ELDERS</w:t>
      </w:r>
      <w:r>
        <w:rPr>
          <w:lang w:val="en-US"/>
        </w:rPr>
        <w:tab/>
        <w:t>VOTE!</w:t>
      </w:r>
    </w:p>
    <w:p w:rsidR="00A32A39" w:rsidRDefault="00A32A39" w:rsidP="003865C0">
      <w:pPr>
        <w:tabs>
          <w:tab w:val="center" w:pos="4536"/>
        </w:tabs>
        <w:rPr>
          <w:lang w:val="en-US"/>
        </w:rPr>
      </w:pPr>
      <w:r>
        <w:rPr>
          <w:lang w:val="en-US"/>
        </w:rPr>
        <w:t>(10:09:10:00)</w:t>
      </w:r>
    </w:p>
    <w:p w:rsidR="00A32A39" w:rsidRDefault="00A32A39" w:rsidP="003865C0">
      <w:pPr>
        <w:tabs>
          <w:tab w:val="center" w:pos="4536"/>
        </w:tabs>
        <w:rPr>
          <w:lang w:val="en-US"/>
        </w:rPr>
      </w:pPr>
      <w:r>
        <w:rPr>
          <w:lang w:val="en-US"/>
        </w:rPr>
        <w:t>MAMA</w:t>
      </w:r>
      <w:r>
        <w:rPr>
          <w:lang w:val="en-US"/>
        </w:rPr>
        <w:tab/>
        <w:t>Heaiiii! Nooo!&lt;cries&gt; please nooo! Chief Maduka have you not done enough damages to my family ehhh/</w:t>
      </w:r>
    </w:p>
    <w:p w:rsidR="00A32A39" w:rsidRDefault="00A32A39" w:rsidP="003865C0">
      <w:pPr>
        <w:tabs>
          <w:tab w:val="center" w:pos="4536"/>
        </w:tabs>
        <w:rPr>
          <w:lang w:val="en-US"/>
        </w:rPr>
      </w:pPr>
      <w:r>
        <w:rPr>
          <w:lang w:val="en-US"/>
        </w:rPr>
        <w:t>(10:09:20:00)</w:t>
      </w:r>
    </w:p>
    <w:p w:rsidR="00A32A39" w:rsidRDefault="00A32A39" w:rsidP="003865C0">
      <w:pPr>
        <w:tabs>
          <w:tab w:val="center" w:pos="4536"/>
        </w:tabs>
        <w:rPr>
          <w:lang w:val="en-US"/>
        </w:rPr>
      </w:pPr>
      <w:r>
        <w:rPr>
          <w:lang w:val="en-US"/>
        </w:rPr>
        <w:t>CHIEF MADUKA</w:t>
      </w:r>
      <w:r>
        <w:rPr>
          <w:lang w:val="en-US"/>
        </w:rPr>
        <w:tab/>
        <w:t>Done enough damage! Your son did damages to my daughter American breed! And you are talking about damage! Now youths! Take the idiot away!</w:t>
      </w:r>
    </w:p>
    <w:p w:rsidR="00A32A39" w:rsidRDefault="00A32A39" w:rsidP="003865C0">
      <w:pPr>
        <w:tabs>
          <w:tab w:val="center" w:pos="4536"/>
        </w:tabs>
        <w:rPr>
          <w:lang w:val="en-US"/>
        </w:rPr>
      </w:pPr>
      <w:r>
        <w:rPr>
          <w:lang w:val="en-US"/>
        </w:rPr>
        <w:t>(10:09:31:00)</w:t>
      </w:r>
    </w:p>
    <w:p w:rsidR="00A32A39" w:rsidRDefault="00A32A39" w:rsidP="003865C0">
      <w:pPr>
        <w:tabs>
          <w:tab w:val="center" w:pos="4536"/>
        </w:tabs>
        <w:rPr>
          <w:lang w:val="en-US"/>
        </w:rPr>
      </w:pPr>
      <w:r>
        <w:rPr>
          <w:lang w:val="en-US"/>
        </w:rPr>
        <w:t>YOUTHS</w:t>
      </w:r>
      <w:r>
        <w:rPr>
          <w:lang w:val="en-US"/>
        </w:rPr>
        <w:tab/>
        <w:t>Oya! Move! Move!</w:t>
      </w:r>
    </w:p>
    <w:p w:rsidR="00A32A39" w:rsidRDefault="00A32A39" w:rsidP="003865C0">
      <w:pPr>
        <w:tabs>
          <w:tab w:val="center" w:pos="4536"/>
        </w:tabs>
        <w:rPr>
          <w:lang w:val="en-US"/>
        </w:rPr>
      </w:pPr>
      <w:r>
        <w:rPr>
          <w:lang w:val="en-US"/>
        </w:rPr>
        <w:t>(10:09:34:00)</w:t>
      </w:r>
    </w:p>
    <w:p w:rsidR="00A32A39" w:rsidRDefault="00A32A39" w:rsidP="003865C0">
      <w:pPr>
        <w:tabs>
          <w:tab w:val="center" w:pos="4536"/>
        </w:tabs>
        <w:rPr>
          <w:lang w:val="en-US"/>
        </w:rPr>
      </w:pPr>
      <w:r>
        <w:rPr>
          <w:lang w:val="en-US"/>
        </w:rPr>
        <w:t>OMATAKU</w:t>
      </w:r>
      <w:r>
        <w:rPr>
          <w:lang w:val="en-US"/>
        </w:rPr>
        <w:tab/>
        <w:t>Nooo! Please please!</w:t>
      </w:r>
    </w:p>
    <w:p w:rsidR="00A32A39" w:rsidRDefault="00A32A39" w:rsidP="003865C0">
      <w:pPr>
        <w:tabs>
          <w:tab w:val="center" w:pos="4536"/>
        </w:tabs>
        <w:rPr>
          <w:lang w:val="en-US"/>
        </w:rPr>
      </w:pPr>
      <w:r>
        <w:rPr>
          <w:lang w:val="en-US"/>
        </w:rPr>
        <w:t>(10:09:37:00)</w:t>
      </w:r>
    </w:p>
    <w:p w:rsidR="00A32A39" w:rsidRDefault="00A32A39" w:rsidP="003865C0">
      <w:pPr>
        <w:tabs>
          <w:tab w:val="center" w:pos="4536"/>
        </w:tabs>
        <w:rPr>
          <w:lang w:val="en-US"/>
        </w:rPr>
      </w:pPr>
      <w:r>
        <w:rPr>
          <w:lang w:val="en-US"/>
        </w:rPr>
        <w:t>MAMA</w:t>
      </w:r>
      <w:r>
        <w:rPr>
          <w:lang w:val="en-US"/>
        </w:rPr>
        <w:tab/>
        <w:t>Nooo !please Oh my God Oma! Omataku &lt;cires&gt;</w:t>
      </w:r>
    </w:p>
    <w:p w:rsidR="00A32A39" w:rsidRDefault="00A32A39" w:rsidP="003865C0">
      <w:pPr>
        <w:tabs>
          <w:tab w:val="center" w:pos="4536"/>
        </w:tabs>
        <w:rPr>
          <w:lang w:val="en-US"/>
        </w:rPr>
      </w:pPr>
      <w:r>
        <w:rPr>
          <w:lang w:val="en-US"/>
        </w:rPr>
        <w:t>(10:09:41:00)</w:t>
      </w:r>
    </w:p>
    <w:p w:rsidR="00A32A39" w:rsidRDefault="00A32A39" w:rsidP="003865C0">
      <w:pPr>
        <w:tabs>
          <w:tab w:val="center" w:pos="4536"/>
        </w:tabs>
        <w:rPr>
          <w:lang w:val="en-US"/>
        </w:rPr>
      </w:pPr>
      <w:r>
        <w:rPr>
          <w:lang w:val="en-US"/>
        </w:rPr>
        <w:t>OMATAKU</w:t>
      </w:r>
      <w:r>
        <w:rPr>
          <w:lang w:val="en-US"/>
        </w:rPr>
        <w:tab/>
        <w:t>&lt;cries&gt;</w:t>
      </w:r>
    </w:p>
    <w:p w:rsidR="00A32A39" w:rsidRDefault="00A32A39" w:rsidP="003865C0">
      <w:pPr>
        <w:tabs>
          <w:tab w:val="center" w:pos="4536"/>
        </w:tabs>
        <w:rPr>
          <w:lang w:val="en-US"/>
        </w:rPr>
      </w:pPr>
      <w:r>
        <w:rPr>
          <w:lang w:val="en-US"/>
        </w:rPr>
        <w:t>(10:09:43:00)</w:t>
      </w:r>
    </w:p>
    <w:p w:rsidR="00A32A39" w:rsidRDefault="00A32A39" w:rsidP="003865C0">
      <w:pPr>
        <w:tabs>
          <w:tab w:val="center" w:pos="4536"/>
        </w:tabs>
        <w:rPr>
          <w:lang w:val="en-US"/>
        </w:rPr>
      </w:pPr>
      <w:r>
        <w:rPr>
          <w:lang w:val="en-US"/>
        </w:rPr>
        <w:t>MAMA</w:t>
      </w:r>
      <w:r>
        <w:rPr>
          <w:lang w:val="en-US"/>
        </w:rPr>
        <w:tab/>
        <w:t>Omataku look into my eyes and tell me the truth? Omataku did you do it?</w:t>
      </w:r>
    </w:p>
    <w:p w:rsidR="00A32A39" w:rsidRDefault="00A32A39" w:rsidP="003865C0">
      <w:pPr>
        <w:tabs>
          <w:tab w:val="center" w:pos="4536"/>
        </w:tabs>
        <w:rPr>
          <w:lang w:val="en-US"/>
        </w:rPr>
      </w:pPr>
      <w:r>
        <w:rPr>
          <w:lang w:val="en-US"/>
        </w:rPr>
        <w:t>(10:09:49:00)</w:t>
      </w:r>
    </w:p>
    <w:p w:rsidR="00A32A39" w:rsidRDefault="00A32A39" w:rsidP="003865C0">
      <w:pPr>
        <w:tabs>
          <w:tab w:val="center" w:pos="4536"/>
        </w:tabs>
        <w:rPr>
          <w:lang w:val="en-US"/>
        </w:rPr>
      </w:pPr>
      <w:r>
        <w:rPr>
          <w:lang w:val="en-US"/>
        </w:rPr>
        <w:t>OMATAKU</w:t>
      </w:r>
      <w:r>
        <w:rPr>
          <w:lang w:val="en-US"/>
        </w:rPr>
        <w:tab/>
        <w:t>Mama I did not do anything I did not do mama&lt;claps hands&gt;</w:t>
      </w:r>
    </w:p>
    <w:p w:rsidR="00A32A39" w:rsidRDefault="00A32A39" w:rsidP="003865C0">
      <w:pPr>
        <w:tabs>
          <w:tab w:val="center" w:pos="4536"/>
        </w:tabs>
        <w:rPr>
          <w:lang w:val="en-US"/>
        </w:rPr>
      </w:pPr>
      <w:r>
        <w:rPr>
          <w:lang w:val="en-US"/>
        </w:rPr>
        <w:t>(10:09:54:00)</w:t>
      </w:r>
    </w:p>
    <w:p w:rsidR="00A32A39" w:rsidRDefault="00A32A39" w:rsidP="003865C0">
      <w:pPr>
        <w:tabs>
          <w:tab w:val="center" w:pos="4536"/>
        </w:tabs>
        <w:rPr>
          <w:lang w:val="en-US"/>
        </w:rPr>
      </w:pPr>
      <w:r>
        <w:rPr>
          <w:lang w:val="en-US"/>
        </w:rPr>
        <w:t>MAMA</w:t>
      </w:r>
      <w:r>
        <w:rPr>
          <w:lang w:val="en-US"/>
        </w:rPr>
        <w:tab/>
        <w:t>Did you rap the girl!?</w:t>
      </w:r>
    </w:p>
    <w:p w:rsidR="00A32A39" w:rsidRDefault="00A32A39" w:rsidP="003865C0">
      <w:pPr>
        <w:tabs>
          <w:tab w:val="center" w:pos="4536"/>
        </w:tabs>
        <w:rPr>
          <w:lang w:val="en-US"/>
        </w:rPr>
      </w:pPr>
      <w:r>
        <w:rPr>
          <w:lang w:val="en-US"/>
        </w:rPr>
        <w:t>(10:09:55:00)</w:t>
      </w:r>
    </w:p>
    <w:p w:rsidR="00A32A39" w:rsidRDefault="00A32A39" w:rsidP="003865C0">
      <w:pPr>
        <w:tabs>
          <w:tab w:val="center" w:pos="4536"/>
        </w:tabs>
        <w:rPr>
          <w:lang w:val="en-US"/>
        </w:rPr>
      </w:pPr>
      <w:r>
        <w:rPr>
          <w:lang w:val="en-US"/>
        </w:rPr>
        <w:t>OMATAKU</w:t>
      </w:r>
      <w:r>
        <w:rPr>
          <w:lang w:val="en-US"/>
        </w:rPr>
        <w:tab/>
        <w:t xml:space="preserve">Mama I did not do it&lt;cries&gt; </w:t>
      </w:r>
    </w:p>
    <w:p w:rsidR="00A32A39" w:rsidRDefault="00A32A39" w:rsidP="003865C0">
      <w:pPr>
        <w:tabs>
          <w:tab w:val="center" w:pos="4536"/>
        </w:tabs>
        <w:rPr>
          <w:lang w:val="en-US"/>
        </w:rPr>
      </w:pPr>
      <w:r>
        <w:rPr>
          <w:lang w:val="en-US"/>
        </w:rPr>
        <w:t>(10:09:55:00)</w:t>
      </w:r>
    </w:p>
    <w:p w:rsidR="00A32A39" w:rsidRDefault="00A32A39" w:rsidP="003865C0">
      <w:pPr>
        <w:tabs>
          <w:tab w:val="center" w:pos="4536"/>
        </w:tabs>
        <w:rPr>
          <w:lang w:val="en-US"/>
        </w:rPr>
      </w:pPr>
      <w:r>
        <w:rPr>
          <w:lang w:val="en-US"/>
        </w:rPr>
        <w:t>MAMA</w:t>
      </w:r>
      <w:r>
        <w:rPr>
          <w:lang w:val="en-US"/>
        </w:rPr>
        <w:tab/>
        <w:t>Omataku!&lt;cries&gt;</w:t>
      </w:r>
    </w:p>
    <w:p w:rsidR="00A32A39" w:rsidRDefault="00A32A39" w:rsidP="003865C0">
      <w:pPr>
        <w:tabs>
          <w:tab w:val="center" w:pos="4536"/>
        </w:tabs>
        <w:rPr>
          <w:lang w:val="en-US"/>
        </w:rPr>
      </w:pPr>
      <w:r>
        <w:rPr>
          <w:lang w:val="en-US"/>
        </w:rPr>
        <w:t>(10:10:00:00)</w:t>
      </w:r>
    </w:p>
    <w:p w:rsidR="00A32A39" w:rsidRDefault="00A32A39" w:rsidP="003865C0">
      <w:pPr>
        <w:tabs>
          <w:tab w:val="center" w:pos="4536"/>
        </w:tabs>
        <w:rPr>
          <w:lang w:val="en-US"/>
        </w:rPr>
      </w:pPr>
      <w:r>
        <w:rPr>
          <w:lang w:val="en-US"/>
        </w:rPr>
        <w:t>CHIEF MADUKA</w:t>
      </w:r>
      <w:r>
        <w:rPr>
          <w:lang w:val="en-US"/>
        </w:rPr>
        <w:tab/>
        <w:t>Take him away!</w:t>
      </w:r>
    </w:p>
    <w:p w:rsidR="00A32A39" w:rsidRDefault="00A32A39" w:rsidP="003865C0">
      <w:pPr>
        <w:tabs>
          <w:tab w:val="center" w:pos="4536"/>
        </w:tabs>
        <w:rPr>
          <w:lang w:val="en-US"/>
        </w:rPr>
      </w:pPr>
      <w:r>
        <w:rPr>
          <w:lang w:val="en-US"/>
        </w:rPr>
        <w:t>(10:10:00:00)</w:t>
      </w:r>
    </w:p>
    <w:p w:rsidR="00A32A39" w:rsidRDefault="00A32A39" w:rsidP="003865C0">
      <w:pPr>
        <w:tabs>
          <w:tab w:val="center" w:pos="4536"/>
        </w:tabs>
        <w:rPr>
          <w:lang w:val="en-US"/>
        </w:rPr>
      </w:pPr>
      <w:r>
        <w:rPr>
          <w:lang w:val="en-US"/>
        </w:rPr>
        <w:t>ELDERS</w:t>
      </w:r>
      <w:r>
        <w:rPr>
          <w:lang w:val="en-US"/>
        </w:rPr>
        <w:tab/>
        <w:t>Take him away!</w:t>
      </w:r>
    </w:p>
    <w:p w:rsidR="00A32A39" w:rsidRDefault="00A32A39" w:rsidP="003865C0">
      <w:pPr>
        <w:tabs>
          <w:tab w:val="center" w:pos="4536"/>
        </w:tabs>
        <w:rPr>
          <w:lang w:val="en-US"/>
        </w:rPr>
      </w:pPr>
      <w:r>
        <w:rPr>
          <w:lang w:val="en-US"/>
        </w:rPr>
        <w:t>(10:10:06:00)</w:t>
      </w:r>
    </w:p>
    <w:p w:rsidR="00A32A39" w:rsidRDefault="00A32A39" w:rsidP="003865C0">
      <w:pPr>
        <w:tabs>
          <w:tab w:val="center" w:pos="4536"/>
        </w:tabs>
        <w:rPr>
          <w:lang w:val="en-US"/>
        </w:rPr>
      </w:pPr>
      <w:r>
        <w:rPr>
          <w:lang w:val="en-US"/>
        </w:rPr>
        <w:t>MAMA</w:t>
      </w:r>
      <w:r>
        <w:rPr>
          <w:lang w:val="en-US"/>
        </w:rPr>
        <w:tab/>
        <w:t>Noooo! Oma! Omataku! Nooooo!&lt;cries&gt; nooooo! Ahhh!</w:t>
      </w:r>
    </w:p>
    <w:p w:rsidR="00A32A39" w:rsidRDefault="00A32A39" w:rsidP="003865C0">
      <w:pPr>
        <w:tabs>
          <w:tab w:val="center" w:pos="4536"/>
        </w:tabs>
        <w:rPr>
          <w:lang w:val="en-US"/>
        </w:rPr>
      </w:pPr>
      <w:r>
        <w:rPr>
          <w:lang w:val="en-US"/>
        </w:rPr>
        <w:t>(10:10:32:00)</w:t>
      </w:r>
    </w:p>
    <w:p w:rsidR="00A32A39" w:rsidRDefault="00A32A39" w:rsidP="003865C0">
      <w:pPr>
        <w:tabs>
          <w:tab w:val="center" w:pos="4536"/>
        </w:tabs>
        <w:rPr>
          <w:lang w:val="en-US"/>
        </w:rPr>
      </w:pPr>
      <w:r>
        <w:rPr>
          <w:lang w:val="en-US"/>
        </w:rPr>
        <w:t>ELDERS</w:t>
      </w:r>
      <w:r>
        <w:rPr>
          <w:lang w:val="en-US"/>
        </w:rPr>
        <w:tab/>
        <w:t>Take him take him! Take him to the evil forest!</w:t>
      </w:r>
    </w:p>
    <w:p w:rsidR="00A32A39" w:rsidRDefault="00A32A39" w:rsidP="003865C0">
      <w:pPr>
        <w:tabs>
          <w:tab w:val="center" w:pos="4536"/>
        </w:tabs>
        <w:rPr>
          <w:lang w:val="en-US"/>
        </w:rPr>
      </w:pPr>
      <w:r>
        <w:rPr>
          <w:lang w:val="en-US"/>
        </w:rPr>
        <w:t>(10:10:42:00)</w:t>
      </w:r>
    </w:p>
    <w:p w:rsidR="00A32A39" w:rsidRDefault="00A32A39" w:rsidP="003865C0">
      <w:pPr>
        <w:tabs>
          <w:tab w:val="center" w:pos="4536"/>
        </w:tabs>
        <w:rPr>
          <w:lang w:val="en-US"/>
        </w:rPr>
      </w:pPr>
      <w:r>
        <w:rPr>
          <w:lang w:val="en-US"/>
        </w:rPr>
        <w:t>MAMA</w:t>
      </w:r>
      <w:r>
        <w:rPr>
          <w:lang w:val="en-US"/>
        </w:rPr>
        <w:tab/>
        <w:t>&lt;Still crying and screaming&gt; Oma! Oma! Omataku! Omataku oooo! Somebody help! Omat! Oma! Omataku wooo!</w:t>
      </w:r>
    </w:p>
    <w:p w:rsidR="00A32A39" w:rsidRDefault="00A32A39" w:rsidP="003865C0">
      <w:pPr>
        <w:tabs>
          <w:tab w:val="center" w:pos="4536"/>
        </w:tabs>
        <w:rPr>
          <w:lang w:val="en-US"/>
        </w:rPr>
      </w:pPr>
      <w:r>
        <w:rPr>
          <w:lang w:val="en-US"/>
        </w:rPr>
        <w:t>(10:11:00:00)</w:t>
      </w:r>
    </w:p>
    <w:p w:rsidR="00A32A39" w:rsidRDefault="00A32A39" w:rsidP="003865C0">
      <w:pPr>
        <w:tabs>
          <w:tab w:val="center" w:pos="4536"/>
        </w:tabs>
        <w:rPr>
          <w:lang w:val="en-US"/>
        </w:rPr>
      </w:pPr>
      <w:r>
        <w:rPr>
          <w:lang w:val="en-US"/>
        </w:rPr>
        <w:t>CHIEF MADUKA</w:t>
      </w:r>
      <w:r>
        <w:rPr>
          <w:lang w:val="en-US"/>
        </w:rPr>
        <w:tab/>
        <w:t>Take him! Take him to the evil forest! Let him continue from there! And let the evil spirit visit him!</w:t>
      </w:r>
    </w:p>
    <w:p w:rsidR="00A32A39" w:rsidRDefault="00A32A39" w:rsidP="003865C0">
      <w:pPr>
        <w:tabs>
          <w:tab w:val="center" w:pos="4536"/>
        </w:tabs>
        <w:rPr>
          <w:lang w:val="en-US"/>
        </w:rPr>
      </w:pPr>
      <w:r>
        <w:rPr>
          <w:lang w:val="en-US"/>
        </w:rPr>
        <w:t>(10:12:19:00)</w:t>
      </w:r>
    </w:p>
    <w:p w:rsidR="00A32A39" w:rsidRDefault="00A32A39" w:rsidP="003865C0">
      <w:pPr>
        <w:tabs>
          <w:tab w:val="center" w:pos="4536"/>
        </w:tabs>
        <w:rPr>
          <w:lang w:val="en-US"/>
        </w:rPr>
      </w:pPr>
      <w:r>
        <w:rPr>
          <w:lang w:val="en-US"/>
        </w:rPr>
        <w:t>MAMA</w:t>
      </w:r>
      <w:r>
        <w:rPr>
          <w:lang w:val="en-US"/>
        </w:rPr>
        <w:tab/>
        <w:t>Oma ooo Oma ooo Omataku wooo&lt;cries&gt;oma&lt;sniffs&gt; Oma oooo heaiii&lt;cries&gt;</w:t>
      </w:r>
    </w:p>
    <w:p w:rsidR="00A32A39" w:rsidRDefault="00A32A39" w:rsidP="003865C0">
      <w:pPr>
        <w:tabs>
          <w:tab w:val="center" w:pos="4536"/>
        </w:tabs>
        <w:rPr>
          <w:lang w:val="en-US"/>
        </w:rPr>
      </w:pPr>
      <w:r>
        <w:rPr>
          <w:lang w:val="en-US"/>
        </w:rPr>
        <w:t>(10:12:39:00)</w:t>
      </w:r>
    </w:p>
    <w:p w:rsidR="00A32A39" w:rsidRDefault="00A32A39" w:rsidP="003865C0">
      <w:pPr>
        <w:tabs>
          <w:tab w:val="center" w:pos="4536"/>
        </w:tabs>
        <w:rPr>
          <w:lang w:val="en-US"/>
        </w:rPr>
      </w:pPr>
      <w:r>
        <w:rPr>
          <w:lang w:val="en-US"/>
        </w:rPr>
        <w:t>CHISOM</w:t>
      </w:r>
      <w:r>
        <w:rPr>
          <w:lang w:val="en-US"/>
        </w:rPr>
        <w:tab/>
        <w:t>Mama, mama how long will you continue like this?&lt;sniffs&gt; mama you been like this since Oma departed mama is okay please is alright</w:t>
      </w:r>
    </w:p>
    <w:p w:rsidR="00A32A39" w:rsidRDefault="00A32A39" w:rsidP="003865C0">
      <w:pPr>
        <w:tabs>
          <w:tab w:val="center" w:pos="4536"/>
        </w:tabs>
        <w:rPr>
          <w:lang w:val="en-US"/>
        </w:rPr>
      </w:pPr>
      <w:r>
        <w:rPr>
          <w:lang w:val="en-US"/>
        </w:rPr>
        <w:t>(10:12:49:00)</w:t>
      </w:r>
    </w:p>
    <w:p w:rsidR="00A32A39" w:rsidRPr="00DD7C42" w:rsidRDefault="00A32A39">
      <w:pPr>
        <w:rPr>
          <w:lang w:val="en-US"/>
        </w:rPr>
      </w:pPr>
      <w:r w:rsidRPr="00DD7C42">
        <w:rPr>
          <w:lang w:val="en-US"/>
        </w:rPr>
        <w:t>MAMA</w:t>
      </w:r>
      <w:r w:rsidRPr="00DD7C42">
        <w:rPr>
          <w:lang w:val="en-US"/>
        </w:rPr>
        <w:tab/>
        <w:t>Tell him to bring back my son&lt;cries&gt; tell him to bring back my son Omataku for me Oma ! oma ! oma !</w:t>
      </w:r>
    </w:p>
    <w:p w:rsidR="00A32A39" w:rsidRPr="00DD7C42" w:rsidRDefault="00A32A39">
      <w:pPr>
        <w:rPr>
          <w:lang w:val="en-US"/>
        </w:rPr>
      </w:pPr>
      <w:r w:rsidRPr="00DD7C42">
        <w:rPr>
          <w:lang w:val="en-US"/>
        </w:rPr>
        <w:t>(10:12:56:00)</w:t>
      </w:r>
    </w:p>
    <w:p w:rsidR="00A32A39" w:rsidRPr="00DD7C42" w:rsidRDefault="00A32A39">
      <w:pPr>
        <w:rPr>
          <w:lang w:val="en-US"/>
        </w:rPr>
      </w:pPr>
      <w:r w:rsidRPr="00DD7C42">
        <w:rPr>
          <w:lang w:val="en-US"/>
        </w:rPr>
        <w:t>CHISOM</w:t>
      </w:r>
      <w:r w:rsidRPr="00DD7C42">
        <w:rPr>
          <w:lang w:val="en-US"/>
        </w:rPr>
        <w:tab/>
        <w:t>Mama is okay&lt;cries&gt;</w:t>
      </w:r>
    </w:p>
    <w:p w:rsidR="00A32A39" w:rsidRPr="00DD7C42" w:rsidRDefault="00A32A39">
      <w:pPr>
        <w:rPr>
          <w:lang w:val="en-US"/>
        </w:rPr>
      </w:pPr>
      <w:r w:rsidRPr="00DD7C42">
        <w:rPr>
          <w:lang w:val="en-US"/>
        </w:rPr>
        <w:t>(10:12:58:00)</w:t>
      </w:r>
    </w:p>
    <w:p w:rsidR="00A32A39" w:rsidRPr="00DD7C42" w:rsidRDefault="00A32A39">
      <w:pPr>
        <w:rPr>
          <w:lang w:val="en-US"/>
        </w:rPr>
      </w:pPr>
      <w:r w:rsidRPr="00DD7C42">
        <w:rPr>
          <w:lang w:val="en-US"/>
        </w:rPr>
        <w:t>MAMA</w:t>
      </w:r>
      <w:r w:rsidRPr="00DD7C42">
        <w:rPr>
          <w:lang w:val="en-US"/>
        </w:rPr>
        <w:tab/>
        <w:t>Oma ! Oma woo !&lt;cries&gt;</w:t>
      </w:r>
    </w:p>
    <w:p w:rsidR="00A32A39" w:rsidRPr="00DD7C42" w:rsidRDefault="00A32A39">
      <w:pPr>
        <w:rPr>
          <w:lang w:val="en-US"/>
        </w:rPr>
      </w:pPr>
      <w:r>
        <w:rPr>
          <w:lang w:val="en-US"/>
        </w:rPr>
        <w:t>(10:12</w:t>
      </w:r>
      <w:r w:rsidRPr="00DD7C42">
        <w:rPr>
          <w:lang w:val="en-US"/>
        </w:rPr>
        <w:t>:</w:t>
      </w:r>
      <w:r>
        <w:rPr>
          <w:lang w:val="en-US"/>
        </w:rPr>
        <w:t>03</w:t>
      </w:r>
      <w:r w:rsidRPr="00DD7C42">
        <w:rPr>
          <w:lang w:val="en-US"/>
        </w:rPr>
        <w:t>:00)</w:t>
      </w:r>
    </w:p>
    <w:p w:rsidR="00A32A39" w:rsidRPr="00DD7C42" w:rsidRDefault="00A32A39">
      <w:pPr>
        <w:rPr>
          <w:lang w:val="en-US"/>
        </w:rPr>
      </w:pPr>
      <w:r w:rsidRPr="00DD7C42">
        <w:rPr>
          <w:lang w:val="en-US"/>
        </w:rPr>
        <w:t>CHISOM</w:t>
      </w:r>
      <w:r w:rsidRPr="00DD7C42">
        <w:rPr>
          <w:lang w:val="en-US"/>
        </w:rPr>
        <w:tab/>
        <w:t>Mama is okay please</w:t>
      </w:r>
    </w:p>
    <w:p w:rsidR="00A32A39" w:rsidRPr="00DD7C42" w:rsidRDefault="00A32A39">
      <w:pPr>
        <w:rPr>
          <w:lang w:val="en-US"/>
        </w:rPr>
      </w:pPr>
      <w:r>
        <w:rPr>
          <w:lang w:val="en-US"/>
        </w:rPr>
        <w:t>(10:12:03</w:t>
      </w:r>
      <w:r w:rsidRPr="00DD7C42">
        <w:rPr>
          <w:lang w:val="en-US"/>
        </w:rPr>
        <w:t>:00)</w:t>
      </w:r>
    </w:p>
    <w:p w:rsidR="00A32A39" w:rsidRPr="00DD7C42" w:rsidRDefault="00A32A39">
      <w:pPr>
        <w:rPr>
          <w:lang w:val="en-US"/>
        </w:rPr>
      </w:pPr>
      <w:r w:rsidRPr="00DD7C42">
        <w:rPr>
          <w:lang w:val="en-US"/>
        </w:rPr>
        <w:t xml:space="preserve">MAMA </w:t>
      </w:r>
      <w:r w:rsidRPr="00DD7C42">
        <w:rPr>
          <w:lang w:val="en-US"/>
        </w:rPr>
        <w:tab/>
        <w:t>Heaiii heaiii oma</w:t>
      </w:r>
    </w:p>
    <w:p w:rsidR="00A32A39" w:rsidRPr="00DD7C42" w:rsidRDefault="00A32A39">
      <w:pPr>
        <w:rPr>
          <w:lang w:val="en-US"/>
        </w:rPr>
      </w:pPr>
      <w:r>
        <w:rPr>
          <w:lang w:val="en-US"/>
        </w:rPr>
        <w:t>(10:12:08</w:t>
      </w:r>
      <w:r w:rsidRPr="00DD7C42">
        <w:rPr>
          <w:lang w:val="en-US"/>
        </w:rPr>
        <w:t>:00)</w:t>
      </w:r>
    </w:p>
    <w:p w:rsidR="00A32A39" w:rsidRDefault="00A32A39" w:rsidP="00E465BF">
      <w:pPr>
        <w:rPr>
          <w:lang w:val="en-US"/>
        </w:rPr>
      </w:pPr>
      <w:r w:rsidRPr="00DD7C42">
        <w:rPr>
          <w:lang w:val="en-US"/>
        </w:rPr>
        <w:t>CHISOM</w:t>
      </w:r>
      <w:r w:rsidRPr="00DD7C42">
        <w:rPr>
          <w:lang w:val="en-US"/>
        </w:rPr>
        <w:tab/>
        <w:t xml:space="preserve">&lt;inhales&gt; okay, okay mama at least come and eat something eat something mama eat something </w:t>
      </w:r>
      <w:r>
        <w:rPr>
          <w:lang w:val="en-US"/>
        </w:rPr>
        <w:t xml:space="preserve"> ehh?</w:t>
      </w:r>
    </w:p>
    <w:p w:rsidR="00A32A39" w:rsidRDefault="00A32A39" w:rsidP="00E465BF">
      <w:pPr>
        <w:rPr>
          <w:lang w:val="en-US"/>
        </w:rPr>
      </w:pPr>
      <w:r>
        <w:rPr>
          <w:lang w:val="en-US"/>
        </w:rPr>
        <w:t>(10:12:16:00)</w:t>
      </w:r>
    </w:p>
    <w:p w:rsidR="00A32A39" w:rsidRDefault="00A32A39" w:rsidP="00E465BF">
      <w:pPr>
        <w:rPr>
          <w:lang w:val="en-US"/>
        </w:rPr>
      </w:pPr>
      <w:r>
        <w:rPr>
          <w:lang w:val="en-US"/>
        </w:rPr>
        <w:t>MAMA</w:t>
      </w:r>
      <w:r>
        <w:rPr>
          <w:lang w:val="en-US"/>
        </w:rPr>
        <w:tab/>
        <w:t>&lt;still crying&gt; I am not hungry</w:t>
      </w:r>
    </w:p>
    <w:p w:rsidR="00A32A39" w:rsidRDefault="00A32A39" w:rsidP="00E465BF">
      <w:pPr>
        <w:rPr>
          <w:lang w:val="en-US"/>
        </w:rPr>
      </w:pPr>
      <w:r>
        <w:rPr>
          <w:lang w:val="en-US"/>
        </w:rPr>
        <w:t>(10:12:17:00)</w:t>
      </w:r>
    </w:p>
    <w:p w:rsidR="00A32A39" w:rsidRDefault="00A32A39" w:rsidP="00E465BF">
      <w:pPr>
        <w:rPr>
          <w:lang w:val="en-US"/>
        </w:rPr>
      </w:pPr>
      <w:r>
        <w:rPr>
          <w:lang w:val="en-US"/>
        </w:rPr>
        <w:t>CHISOM</w:t>
      </w:r>
      <w:r>
        <w:rPr>
          <w:lang w:val="en-US"/>
        </w:rPr>
        <w:tab/>
        <w:t>heaii!</w:t>
      </w:r>
    </w:p>
    <w:p w:rsidR="00A32A39" w:rsidRDefault="00A32A39" w:rsidP="00E465BF">
      <w:pPr>
        <w:rPr>
          <w:lang w:val="en-US"/>
        </w:rPr>
      </w:pPr>
      <w:r>
        <w:rPr>
          <w:lang w:val="en-US"/>
        </w:rPr>
        <w:t>(10:12:18:00)</w:t>
      </w:r>
    </w:p>
    <w:p w:rsidR="00A32A39" w:rsidRDefault="00A32A39" w:rsidP="00E465BF">
      <w:pPr>
        <w:rPr>
          <w:lang w:val="en-US"/>
        </w:rPr>
      </w:pPr>
      <w:r>
        <w:rPr>
          <w:lang w:val="en-US"/>
        </w:rPr>
        <w:t>MAMA</w:t>
      </w:r>
      <w:r>
        <w:rPr>
          <w:lang w:val="en-US"/>
        </w:rPr>
        <w:tab/>
        <w:t>I am not hungry! I am not going to!&lt;sobs&gt; I can’t be here eating go and bring back Omataku! Go and find Omataku and bring him back to me&lt;sobs&gt;</w:t>
      </w:r>
    </w:p>
    <w:p w:rsidR="00A32A39" w:rsidRDefault="00A32A39" w:rsidP="00E465BF">
      <w:pPr>
        <w:rPr>
          <w:lang w:val="en-US"/>
        </w:rPr>
      </w:pPr>
      <w:r>
        <w:rPr>
          <w:lang w:val="en-US"/>
        </w:rPr>
        <w:t>(10:13:27:00)</w:t>
      </w:r>
    </w:p>
    <w:p w:rsidR="00A32A39" w:rsidRDefault="00A32A39" w:rsidP="00E465BF">
      <w:pPr>
        <w:rPr>
          <w:lang w:val="en-US"/>
        </w:rPr>
      </w:pPr>
      <w:r>
        <w:rPr>
          <w:lang w:val="en-US"/>
        </w:rPr>
        <w:t>CHISOM</w:t>
      </w:r>
      <w:r>
        <w:rPr>
          <w:lang w:val="en-US"/>
        </w:rPr>
        <w:tab/>
        <w:t>Mama is okay is okay please please is okay</w:t>
      </w:r>
    </w:p>
    <w:p w:rsidR="00A32A39" w:rsidRDefault="00A32A39" w:rsidP="00E465BF">
      <w:pPr>
        <w:rPr>
          <w:lang w:val="en-US"/>
        </w:rPr>
      </w:pPr>
      <w:r>
        <w:rPr>
          <w:lang w:val="en-US"/>
        </w:rPr>
        <w:t>(10:13:30:00)</w:t>
      </w:r>
    </w:p>
    <w:p w:rsidR="00A32A39" w:rsidRDefault="00A32A39" w:rsidP="00E465BF">
      <w:pPr>
        <w:rPr>
          <w:lang w:val="en-US"/>
        </w:rPr>
      </w:pPr>
      <w:r>
        <w:rPr>
          <w:lang w:val="en-US"/>
        </w:rPr>
        <w:t>MAMA</w:t>
      </w:r>
      <w:r>
        <w:rPr>
          <w:lang w:val="en-US"/>
        </w:rPr>
        <w:tab/>
        <w:t>I can’t be here eating while omataku is ther starving ooo Omataku Oma taku ooo</w:t>
      </w:r>
    </w:p>
    <w:p w:rsidR="00A32A39" w:rsidRDefault="00A32A39" w:rsidP="00E465BF">
      <w:pPr>
        <w:rPr>
          <w:lang w:val="en-US"/>
        </w:rPr>
      </w:pPr>
      <w:r>
        <w:rPr>
          <w:lang w:val="en-US"/>
        </w:rPr>
        <w:t>(10:13:34:00)</w:t>
      </w:r>
    </w:p>
    <w:p w:rsidR="00A32A39" w:rsidRDefault="00A32A39" w:rsidP="00E465BF">
      <w:pPr>
        <w:rPr>
          <w:lang w:val="en-US"/>
        </w:rPr>
      </w:pPr>
      <w:r>
        <w:rPr>
          <w:lang w:val="en-US"/>
        </w:rPr>
        <w:t>CHISOM</w:t>
      </w:r>
      <w:r>
        <w:rPr>
          <w:lang w:val="en-US"/>
        </w:rPr>
        <w:tab/>
        <w:t>Mama please is okay is okay</w:t>
      </w:r>
    </w:p>
    <w:p w:rsidR="00A32A39" w:rsidRDefault="00A32A39" w:rsidP="00E465BF">
      <w:pPr>
        <w:rPr>
          <w:lang w:val="en-US"/>
        </w:rPr>
      </w:pPr>
      <w:r>
        <w:rPr>
          <w:lang w:val="en-US"/>
        </w:rPr>
        <w:t>(10:13:37:00)</w:t>
      </w:r>
    </w:p>
    <w:p w:rsidR="00A32A39" w:rsidRDefault="00A32A39" w:rsidP="00E465BF">
      <w:pPr>
        <w:rPr>
          <w:lang w:val="en-US"/>
        </w:rPr>
      </w:pPr>
      <w:r>
        <w:rPr>
          <w:lang w:val="en-US"/>
        </w:rPr>
        <w:t>MAMA</w:t>
      </w:r>
      <w:r>
        <w:rPr>
          <w:lang w:val="en-US"/>
        </w:rPr>
        <w:tab/>
        <w:t>Omataku oooo&lt;cries&gt;</w:t>
      </w:r>
    </w:p>
    <w:p w:rsidR="00A32A39" w:rsidRDefault="00A32A39" w:rsidP="00E465BF">
      <w:pPr>
        <w:rPr>
          <w:lang w:val="en-US"/>
        </w:rPr>
      </w:pPr>
      <w:r>
        <w:rPr>
          <w:lang w:val="en-US"/>
        </w:rPr>
        <w:t>(10:13:37:00)</w:t>
      </w:r>
    </w:p>
    <w:p w:rsidR="00A32A39" w:rsidRDefault="00A32A39" w:rsidP="00E465BF">
      <w:pPr>
        <w:rPr>
          <w:lang w:val="en-US"/>
        </w:rPr>
      </w:pPr>
      <w:r>
        <w:rPr>
          <w:lang w:val="en-US"/>
        </w:rPr>
        <w:t>CHISOM</w:t>
      </w:r>
      <w:r>
        <w:rPr>
          <w:lang w:val="en-US"/>
        </w:rPr>
        <w:tab/>
        <w:t>&lt;cries&gt;</w:t>
      </w:r>
    </w:p>
    <w:p w:rsidR="00A32A39" w:rsidRDefault="00A32A39" w:rsidP="00E465BF">
      <w:pPr>
        <w:rPr>
          <w:lang w:val="en-US"/>
        </w:rPr>
      </w:pPr>
      <w:r>
        <w:rPr>
          <w:lang w:val="en-US"/>
        </w:rPr>
        <w:t>(10:13:40:00)</w:t>
      </w:r>
    </w:p>
    <w:p w:rsidR="00A32A39" w:rsidRDefault="00A32A39" w:rsidP="00E465BF">
      <w:pPr>
        <w:rPr>
          <w:lang w:val="en-US"/>
        </w:rPr>
      </w:pPr>
      <w:r>
        <w:rPr>
          <w:lang w:val="en-US"/>
        </w:rPr>
        <w:t>MAMA</w:t>
      </w:r>
      <w:r>
        <w:rPr>
          <w:lang w:val="en-US"/>
        </w:rPr>
        <w:tab/>
        <w:t>Heaii! Chimooo! Chief maduka! Chief maduka why ! chief maduka why! Chief maduka ooo!</w:t>
      </w:r>
    </w:p>
    <w:p w:rsidR="00A32A39" w:rsidRDefault="00A32A39" w:rsidP="00E465BF">
      <w:pPr>
        <w:rPr>
          <w:lang w:val="en-US"/>
        </w:rPr>
      </w:pPr>
      <w:r>
        <w:rPr>
          <w:lang w:val="en-US"/>
        </w:rPr>
        <w:t>(10:13:48:00)</w:t>
      </w:r>
    </w:p>
    <w:p w:rsidR="00A32A39" w:rsidRDefault="00A32A39" w:rsidP="00E465BF">
      <w:pPr>
        <w:rPr>
          <w:lang w:val="en-US"/>
        </w:rPr>
      </w:pPr>
      <w:r>
        <w:rPr>
          <w:lang w:val="en-US"/>
        </w:rPr>
        <w:t>CHISOM</w:t>
      </w:r>
      <w:r>
        <w:rPr>
          <w:lang w:val="en-US"/>
        </w:rPr>
        <w:tab/>
        <w:t xml:space="preserve">Mama is okay now please please please </w:t>
      </w:r>
    </w:p>
    <w:p w:rsidR="00A32A39" w:rsidRDefault="00A32A39" w:rsidP="00E465BF">
      <w:pPr>
        <w:rPr>
          <w:lang w:val="en-US"/>
        </w:rPr>
      </w:pPr>
      <w:r>
        <w:rPr>
          <w:lang w:val="en-US"/>
        </w:rPr>
        <w:t>(10:13:48:00)</w:t>
      </w:r>
    </w:p>
    <w:p w:rsidR="00A32A39" w:rsidRDefault="00A32A39" w:rsidP="00234F15">
      <w:pPr>
        <w:rPr>
          <w:lang w:val="en-US"/>
        </w:rPr>
      </w:pPr>
      <w:r>
        <w:rPr>
          <w:lang w:val="en-US"/>
        </w:rPr>
        <w:t>MAMA</w:t>
      </w:r>
      <w:r>
        <w:rPr>
          <w:lang w:val="en-US"/>
        </w:rPr>
        <w:tab/>
        <w:t>&lt;still crying&gt; heaiii! Heai wooo! Omataku!&lt;still crying&gt;</w:t>
      </w:r>
    </w:p>
    <w:p w:rsidR="00A32A39" w:rsidRDefault="00A32A39" w:rsidP="00234F15">
      <w:pPr>
        <w:rPr>
          <w:lang w:val="en-US"/>
        </w:rPr>
      </w:pPr>
      <w:r>
        <w:rPr>
          <w:lang w:val="en-US"/>
        </w:rPr>
        <w:t>(10:13:56:00)</w:t>
      </w:r>
    </w:p>
    <w:p w:rsidR="00A32A39" w:rsidRDefault="00A32A39" w:rsidP="00234F15">
      <w:pPr>
        <w:rPr>
          <w:lang w:val="en-US"/>
        </w:rPr>
      </w:pPr>
      <w:r>
        <w:rPr>
          <w:lang w:val="en-US"/>
        </w:rPr>
        <w:t>CHISOM</w:t>
      </w:r>
      <w:r>
        <w:rPr>
          <w:lang w:val="en-US"/>
        </w:rPr>
        <w:tab/>
        <w:t>Mama is okay</w:t>
      </w:r>
    </w:p>
    <w:p w:rsidR="00A32A39" w:rsidRDefault="00A32A39" w:rsidP="00234F15">
      <w:pPr>
        <w:rPr>
          <w:lang w:val="en-US"/>
        </w:rPr>
      </w:pPr>
      <w:r>
        <w:rPr>
          <w:lang w:val="en-US"/>
        </w:rPr>
        <w:t>(10:13:56:00)</w:t>
      </w:r>
    </w:p>
    <w:p w:rsidR="00A32A39" w:rsidRDefault="00A32A39" w:rsidP="00234F15">
      <w:pPr>
        <w:rPr>
          <w:lang w:val="en-US"/>
        </w:rPr>
      </w:pPr>
      <w:r>
        <w:rPr>
          <w:lang w:val="en-US"/>
        </w:rPr>
        <w:t>MAMA</w:t>
      </w:r>
      <w:r>
        <w:rPr>
          <w:lang w:val="en-US"/>
        </w:rPr>
        <w:tab/>
        <w:t>&lt;still crying&gt; heaii!</w:t>
      </w:r>
    </w:p>
    <w:p w:rsidR="00A32A39" w:rsidRDefault="00A32A39" w:rsidP="00234F15">
      <w:pPr>
        <w:rPr>
          <w:lang w:val="en-US"/>
        </w:rPr>
      </w:pPr>
      <w:r>
        <w:rPr>
          <w:lang w:val="en-US"/>
        </w:rPr>
        <w:t>(10:14:03:00)</w:t>
      </w:r>
    </w:p>
    <w:p w:rsidR="00A32A39" w:rsidRDefault="00A32A39" w:rsidP="00234F15">
      <w:pPr>
        <w:rPr>
          <w:lang w:val="en-US"/>
        </w:rPr>
      </w:pPr>
      <w:r>
        <w:rPr>
          <w:lang w:val="en-US"/>
        </w:rPr>
        <w:t>TREASURE</w:t>
      </w:r>
      <w:r>
        <w:rPr>
          <w:lang w:val="en-US"/>
        </w:rPr>
        <w:tab/>
        <w:t>I wish that the pain I feel right now through my heart can pass away through my tears inside of me I feel so deputed and empty&lt;sniffs&gt; I can not take it any longer dad I can’t</w:t>
      </w:r>
    </w:p>
    <w:p w:rsidR="00A32A39" w:rsidRDefault="00A32A39" w:rsidP="00234F15">
      <w:pPr>
        <w:rPr>
          <w:lang w:val="en-US"/>
        </w:rPr>
      </w:pPr>
      <w:r>
        <w:rPr>
          <w:lang w:val="en-US"/>
        </w:rPr>
        <w:t>(10:14:19:00)</w:t>
      </w:r>
    </w:p>
    <w:p w:rsidR="00A32A39" w:rsidRDefault="00A32A39" w:rsidP="00234F15">
      <w:pPr>
        <w:rPr>
          <w:lang w:val="en-US"/>
        </w:rPr>
      </w:pPr>
      <w:r>
        <w:rPr>
          <w:lang w:val="en-US"/>
        </w:rPr>
        <w:t>CHIEF MADUKA</w:t>
      </w:r>
      <w:r>
        <w:rPr>
          <w:lang w:val="en-US"/>
        </w:rPr>
        <w:tab/>
        <w:t>Now Treasure stop crying stop crying things will get better&lt;inhales&gt; well I  want to inform you that you will be leaving with the first flight tomorrow morning so you get your things arranged</w:t>
      </w:r>
    </w:p>
    <w:p w:rsidR="00A32A39" w:rsidRDefault="00A32A39" w:rsidP="00234F15">
      <w:pPr>
        <w:rPr>
          <w:lang w:val="en-US"/>
        </w:rPr>
      </w:pPr>
      <w:r>
        <w:rPr>
          <w:lang w:val="en-US"/>
        </w:rPr>
        <w:t>(10:14:38:00)</w:t>
      </w:r>
    </w:p>
    <w:p w:rsidR="00A32A39" w:rsidRDefault="00A32A39" w:rsidP="00234F15">
      <w:pPr>
        <w:rPr>
          <w:lang w:val="en-US"/>
        </w:rPr>
      </w:pPr>
      <w:r>
        <w:rPr>
          <w:lang w:val="en-US"/>
        </w:rPr>
        <w:t>TREASURE</w:t>
      </w:r>
      <w:r>
        <w:rPr>
          <w:lang w:val="en-US"/>
        </w:rPr>
        <w:tab/>
        <w:t>No dad! Dad I don’t want to go!&lt;sobs&gt;</w:t>
      </w:r>
    </w:p>
    <w:p w:rsidR="00A32A39" w:rsidRDefault="00A32A39" w:rsidP="00234F15">
      <w:pPr>
        <w:rPr>
          <w:lang w:val="en-US"/>
        </w:rPr>
      </w:pPr>
      <w:r>
        <w:rPr>
          <w:lang w:val="en-US"/>
        </w:rPr>
        <w:t>(10:14:42:00)</w:t>
      </w:r>
    </w:p>
    <w:p w:rsidR="00A32A39" w:rsidRDefault="00A32A39" w:rsidP="00234F15">
      <w:pPr>
        <w:rPr>
          <w:lang w:val="en-US"/>
        </w:rPr>
      </w:pPr>
      <w:r>
        <w:rPr>
          <w:lang w:val="en-US"/>
        </w:rPr>
        <w:t>CHIEF MADUKA</w:t>
      </w:r>
      <w:r>
        <w:rPr>
          <w:lang w:val="en-US"/>
        </w:rPr>
        <w:tab/>
        <w:t>It is in your best interest I want the best for you</w:t>
      </w:r>
    </w:p>
    <w:p w:rsidR="00A32A39" w:rsidRDefault="00A32A39" w:rsidP="00234F15">
      <w:pPr>
        <w:rPr>
          <w:lang w:val="en-US"/>
        </w:rPr>
      </w:pPr>
      <w:r>
        <w:rPr>
          <w:lang w:val="en-US"/>
        </w:rPr>
        <w:t>(10:14:44:00)</w:t>
      </w:r>
    </w:p>
    <w:p w:rsidR="00A32A39" w:rsidRDefault="00A32A39" w:rsidP="00234F15">
      <w:pPr>
        <w:rPr>
          <w:lang w:val="en-US"/>
        </w:rPr>
      </w:pPr>
      <w:r>
        <w:rPr>
          <w:lang w:val="en-US"/>
        </w:rPr>
        <w:t>TREASURE</w:t>
      </w:r>
      <w:r>
        <w:rPr>
          <w:lang w:val="en-US"/>
        </w:rPr>
        <w:tab/>
        <w:t>&lt;cries hard&gt; no no no daddy I don’t want to go! Daddy please I don’t want to go I don’t want to go please</w:t>
      </w:r>
    </w:p>
    <w:p w:rsidR="00A32A39" w:rsidRDefault="00A32A39" w:rsidP="00234F15">
      <w:pPr>
        <w:rPr>
          <w:lang w:val="en-US"/>
        </w:rPr>
      </w:pPr>
      <w:r>
        <w:rPr>
          <w:lang w:val="en-US"/>
        </w:rPr>
        <w:t>(10:14:50:00)</w:t>
      </w:r>
    </w:p>
    <w:p w:rsidR="00A32A39" w:rsidRDefault="00A32A39" w:rsidP="00234F15">
      <w:pPr>
        <w:rPr>
          <w:lang w:val="en-US"/>
        </w:rPr>
      </w:pPr>
      <w:r>
        <w:rPr>
          <w:lang w:val="en-US"/>
        </w:rPr>
        <w:t>CHIEF MADUKA</w:t>
      </w:r>
      <w:r>
        <w:rPr>
          <w:lang w:val="en-US"/>
        </w:rPr>
        <w:tab/>
        <w:t>It is in your best interest treasure you have no place here there lies your destiny it is alright</w:t>
      </w:r>
    </w:p>
    <w:p w:rsidR="00A32A39" w:rsidRDefault="00A32A39" w:rsidP="00234F15">
      <w:pPr>
        <w:rPr>
          <w:lang w:val="en-US"/>
        </w:rPr>
      </w:pPr>
      <w:r>
        <w:rPr>
          <w:lang w:val="en-US"/>
        </w:rPr>
        <w:t>(10:15:03:00)</w:t>
      </w:r>
    </w:p>
    <w:p w:rsidR="00A32A39" w:rsidRDefault="00A32A39" w:rsidP="00234F15">
      <w:pPr>
        <w:rPr>
          <w:lang w:val="en-US"/>
        </w:rPr>
      </w:pPr>
      <w:r>
        <w:rPr>
          <w:lang w:val="en-US"/>
        </w:rPr>
        <w:t>TREASURE</w:t>
      </w:r>
      <w:r>
        <w:rPr>
          <w:lang w:val="en-US"/>
        </w:rPr>
        <w:tab/>
        <w:t>&lt;sobs&gt; I don’t want to go</w:t>
      </w:r>
    </w:p>
    <w:p w:rsidR="00A32A39" w:rsidRDefault="00A32A39" w:rsidP="00234F15">
      <w:pPr>
        <w:rPr>
          <w:lang w:val="en-US"/>
        </w:rPr>
      </w:pPr>
      <w:r>
        <w:rPr>
          <w:lang w:val="en-US"/>
        </w:rPr>
        <w:t>(10:15:06:00)</w:t>
      </w:r>
    </w:p>
    <w:p w:rsidR="00A32A39" w:rsidRDefault="00A32A39" w:rsidP="00234F15">
      <w:pPr>
        <w:rPr>
          <w:lang w:val="en-US"/>
        </w:rPr>
      </w:pPr>
      <w:r>
        <w:rPr>
          <w:lang w:val="en-US"/>
        </w:rPr>
        <w:t>CHIEF MADUKA</w:t>
      </w:r>
      <w:r>
        <w:rPr>
          <w:lang w:val="en-US"/>
        </w:rPr>
        <w:tab/>
        <w:t>Is alright my dear</w:t>
      </w:r>
    </w:p>
    <w:p w:rsidR="00A32A39" w:rsidRDefault="00A32A39" w:rsidP="00234F15">
      <w:pPr>
        <w:rPr>
          <w:lang w:val="en-US"/>
        </w:rPr>
      </w:pPr>
      <w:r>
        <w:rPr>
          <w:lang w:val="en-US"/>
        </w:rPr>
        <w:t>(10:15:07:00)</w:t>
      </w:r>
    </w:p>
    <w:p w:rsidR="00A32A39" w:rsidRDefault="00A32A39" w:rsidP="00234F15">
      <w:pPr>
        <w:rPr>
          <w:lang w:val="en-US"/>
        </w:rPr>
      </w:pPr>
      <w:r>
        <w:rPr>
          <w:lang w:val="en-US"/>
        </w:rPr>
        <w:t>TREASURE</w:t>
      </w:r>
      <w:r>
        <w:rPr>
          <w:lang w:val="en-US"/>
        </w:rPr>
        <w:tab/>
        <w:t>&lt;sobs&gt;</w:t>
      </w:r>
    </w:p>
    <w:p w:rsidR="00A32A39" w:rsidRDefault="00A32A39" w:rsidP="00234F15">
      <w:pPr>
        <w:rPr>
          <w:lang w:val="en-US"/>
        </w:rPr>
      </w:pPr>
      <w:r>
        <w:rPr>
          <w:lang w:val="en-US"/>
        </w:rPr>
        <w:t>(10:15:10:00)</w:t>
      </w:r>
    </w:p>
    <w:p w:rsidR="00A32A39" w:rsidRDefault="00A32A39" w:rsidP="00234F15">
      <w:pPr>
        <w:rPr>
          <w:lang w:val="en-US"/>
        </w:rPr>
      </w:pPr>
      <w:r>
        <w:rPr>
          <w:lang w:val="en-US"/>
        </w:rPr>
        <w:t>LADY VINA</w:t>
      </w:r>
      <w:r>
        <w:rPr>
          <w:lang w:val="en-US"/>
        </w:rPr>
        <w:tab/>
        <w:t>What has really come over her! So all this because of a man!</w:t>
      </w:r>
    </w:p>
    <w:p w:rsidR="00A32A39" w:rsidRDefault="00A32A39" w:rsidP="00234F15">
      <w:pPr>
        <w:rPr>
          <w:lang w:val="en-US"/>
        </w:rPr>
      </w:pPr>
      <w:r>
        <w:rPr>
          <w:lang w:val="en-US"/>
        </w:rPr>
        <w:t>(10:15:18:00)</w:t>
      </w:r>
    </w:p>
    <w:p w:rsidR="00A32A39" w:rsidRDefault="00A32A39" w:rsidP="00234F15">
      <w:pPr>
        <w:rPr>
          <w:lang w:val="en-US"/>
        </w:rPr>
      </w:pPr>
      <w:r>
        <w:rPr>
          <w:lang w:val="en-US"/>
        </w:rPr>
        <w:t>AMARA</w:t>
      </w:r>
      <w:r>
        <w:rPr>
          <w:lang w:val="en-US"/>
        </w:rPr>
        <w:tab/>
        <w:t>Celin is more like a sister to me and I don’t want to engage myself in any dispute with her! Do you know she even threaten to kill me if I don’t stay away from Rex!</w:t>
      </w:r>
    </w:p>
    <w:p w:rsidR="00A32A39" w:rsidRDefault="00A32A39" w:rsidP="00234F15">
      <w:pPr>
        <w:rPr>
          <w:lang w:val="en-US"/>
        </w:rPr>
      </w:pPr>
      <w:r>
        <w:rPr>
          <w:lang w:val="en-US"/>
        </w:rPr>
        <w:t>(10:15:27:00)</w:t>
      </w:r>
    </w:p>
    <w:p w:rsidR="00A32A39" w:rsidRDefault="00A32A39" w:rsidP="00234F15">
      <w:pPr>
        <w:rPr>
          <w:lang w:val="en-US"/>
        </w:rPr>
      </w:pPr>
      <w:r>
        <w:rPr>
          <w:lang w:val="en-US"/>
        </w:rPr>
        <w:t>LADY VINA</w:t>
      </w:r>
      <w:r>
        <w:rPr>
          <w:lang w:val="en-US"/>
        </w:rPr>
        <w:tab/>
        <w:t>What! You mean she actually said that to you?</w:t>
      </w:r>
    </w:p>
    <w:p w:rsidR="00A32A39" w:rsidRDefault="00A32A39" w:rsidP="00B35716">
      <w:pPr>
        <w:rPr>
          <w:lang w:val="en-US"/>
        </w:rPr>
      </w:pPr>
      <w:r>
        <w:rPr>
          <w:lang w:val="en-US"/>
        </w:rPr>
        <w:t>(10:15:31:00)</w:t>
      </w:r>
    </w:p>
    <w:p w:rsidR="00A32A39" w:rsidRDefault="00A32A39" w:rsidP="00B35716">
      <w:pPr>
        <w:rPr>
          <w:lang w:val="en-US"/>
        </w:rPr>
      </w:pPr>
      <w:r>
        <w:rPr>
          <w:lang w:val="en-US"/>
        </w:rPr>
        <w:t>AMARA</w:t>
      </w:r>
      <w:r>
        <w:rPr>
          <w:lang w:val="en-US"/>
        </w:rPr>
        <w:tab/>
        <w:t>I am telling you Celin is a very, very desperate lady who wants to get all what she wants at all cost, but the problem here is that I love Rex so, so much, and I am ready to face her anyhow she wants it, I am ready to give it to her anyhow she wants it! Just don’t worry yourself lady Vina I know how to handle it, I know what to do!</w:t>
      </w:r>
    </w:p>
    <w:p w:rsidR="00A32A39" w:rsidRDefault="00A32A39" w:rsidP="00B35716">
      <w:pPr>
        <w:rPr>
          <w:lang w:val="en-US"/>
        </w:rPr>
      </w:pPr>
      <w:r>
        <w:rPr>
          <w:lang w:val="en-US"/>
        </w:rPr>
        <w:t>(10:15:52:00)</w:t>
      </w:r>
    </w:p>
    <w:p w:rsidR="00A32A39" w:rsidRDefault="00A32A39" w:rsidP="00B35716">
      <w:pPr>
        <w:rPr>
          <w:lang w:val="en-US"/>
        </w:rPr>
      </w:pPr>
      <w:r>
        <w:rPr>
          <w:lang w:val="en-US"/>
        </w:rPr>
        <w:t>LADY VINA</w:t>
      </w:r>
      <w:r>
        <w:rPr>
          <w:lang w:val="en-US"/>
        </w:rPr>
        <w:tab/>
        <w:t>Amara Amara calm down okay don’t worry I will talk to Celin okay I just hope everything will be okay</w:t>
      </w:r>
    </w:p>
    <w:p w:rsidR="00A32A39" w:rsidRDefault="00A32A39" w:rsidP="00B35716">
      <w:pPr>
        <w:rPr>
          <w:lang w:val="en-US"/>
        </w:rPr>
      </w:pPr>
      <w:r>
        <w:rPr>
          <w:lang w:val="en-US"/>
        </w:rPr>
        <w:t>(10:16:03:00)</w:t>
      </w:r>
    </w:p>
    <w:p w:rsidR="00A32A39" w:rsidRDefault="00A32A39" w:rsidP="00B35716">
      <w:pPr>
        <w:rPr>
          <w:lang w:val="en-US"/>
        </w:rPr>
      </w:pPr>
      <w:r>
        <w:rPr>
          <w:lang w:val="en-US"/>
        </w:rPr>
        <w:t>AMARA</w:t>
      </w:r>
      <w:r>
        <w:rPr>
          <w:lang w:val="en-US"/>
        </w:rPr>
        <w:tab/>
        <w:t>&lt;exhales&gt;</w:t>
      </w:r>
    </w:p>
    <w:p w:rsidR="00A32A39" w:rsidRDefault="00A32A39" w:rsidP="00B35716">
      <w:pPr>
        <w:rPr>
          <w:lang w:val="en-US"/>
        </w:rPr>
      </w:pPr>
      <w:r>
        <w:rPr>
          <w:lang w:val="en-US"/>
        </w:rPr>
        <w:t>(10:16:05:00)</w:t>
      </w:r>
    </w:p>
    <w:p w:rsidR="00A32A39" w:rsidRDefault="00A32A39" w:rsidP="00B35716">
      <w:pPr>
        <w:rPr>
          <w:lang w:val="en-US"/>
        </w:rPr>
      </w:pPr>
      <w:r>
        <w:rPr>
          <w:lang w:val="en-US"/>
        </w:rPr>
        <w:t>LADY VINA</w:t>
      </w:r>
      <w:r>
        <w:rPr>
          <w:lang w:val="en-US"/>
        </w:rPr>
        <w:tab/>
        <w:t>Please please</w:t>
      </w:r>
    </w:p>
    <w:p w:rsidR="00A32A39" w:rsidRDefault="00A32A39" w:rsidP="00B35716">
      <w:pPr>
        <w:rPr>
          <w:lang w:val="en-US"/>
        </w:rPr>
      </w:pPr>
      <w:r>
        <w:rPr>
          <w:lang w:val="en-US"/>
        </w:rPr>
        <w:t>(10:16:24:00)</w:t>
      </w:r>
    </w:p>
    <w:p w:rsidR="00A32A39" w:rsidRDefault="00A32A39" w:rsidP="00B35716">
      <w:pPr>
        <w:rPr>
          <w:lang w:val="en-US"/>
        </w:rPr>
      </w:pPr>
      <w:r>
        <w:rPr>
          <w:lang w:val="en-US"/>
        </w:rPr>
        <w:t>CELIN</w:t>
      </w:r>
      <w:r>
        <w:rPr>
          <w:lang w:val="en-US"/>
        </w:rPr>
        <w:tab/>
        <w:t>You ingrate you will regret this!</w:t>
      </w:r>
    </w:p>
    <w:p w:rsidR="00A32A39" w:rsidRDefault="00A32A39" w:rsidP="00B35716">
      <w:pPr>
        <w:rPr>
          <w:lang w:val="en-US"/>
        </w:rPr>
      </w:pPr>
      <w:r>
        <w:rPr>
          <w:lang w:val="en-US"/>
        </w:rPr>
        <w:t>(10:16:37:00)</w:t>
      </w:r>
    </w:p>
    <w:p w:rsidR="00A32A39" w:rsidRDefault="00A32A39" w:rsidP="00B35716">
      <w:pPr>
        <w:rPr>
          <w:lang w:val="en-US"/>
        </w:rPr>
      </w:pPr>
      <w:r>
        <w:rPr>
          <w:lang w:val="en-US"/>
        </w:rPr>
        <w:t>REX</w:t>
      </w:r>
      <w:r>
        <w:rPr>
          <w:lang w:val="en-US"/>
        </w:rPr>
        <w:tab/>
        <w:t>Baby please, come on please don’t be depressed about this, of course you know how Celin can be sometimes please pay no attention to her please</w:t>
      </w:r>
    </w:p>
    <w:p w:rsidR="00A32A39" w:rsidRDefault="00A32A39" w:rsidP="00B35716">
      <w:pPr>
        <w:rPr>
          <w:lang w:val="en-US"/>
        </w:rPr>
      </w:pPr>
      <w:r>
        <w:rPr>
          <w:lang w:val="en-US"/>
        </w:rPr>
        <w:t>(10:16:50:00)</w:t>
      </w:r>
    </w:p>
    <w:p w:rsidR="00A32A39" w:rsidRDefault="00A32A39" w:rsidP="00B35716">
      <w:pPr>
        <w:rPr>
          <w:lang w:val="en-US"/>
        </w:rPr>
      </w:pPr>
      <w:r>
        <w:rPr>
          <w:lang w:val="en-US"/>
        </w:rPr>
        <w:t>AMARA</w:t>
      </w:r>
      <w:r>
        <w:rPr>
          <w:lang w:val="en-US"/>
        </w:rPr>
        <w:tab/>
        <w:t>&lt;exhales&gt; Rex, Rex I love you, I love you so much, I love you so, so, so, much&lt;inhales&gt; and I will do anything to fight for our love okay, but just promise me one thing</w:t>
      </w:r>
    </w:p>
    <w:p w:rsidR="00A32A39" w:rsidRDefault="00A32A39" w:rsidP="00B35716">
      <w:pPr>
        <w:rPr>
          <w:lang w:val="en-US"/>
        </w:rPr>
      </w:pPr>
      <w:r>
        <w:rPr>
          <w:lang w:val="en-US"/>
        </w:rPr>
        <w:t>(10:17:04:00)</w:t>
      </w:r>
    </w:p>
    <w:p w:rsidR="00A32A39" w:rsidRDefault="00A32A39" w:rsidP="00B35716">
      <w:pPr>
        <w:rPr>
          <w:lang w:val="en-US"/>
        </w:rPr>
      </w:pPr>
      <w:r>
        <w:rPr>
          <w:lang w:val="en-US"/>
        </w:rPr>
        <w:t>REX</w:t>
      </w:r>
      <w:r>
        <w:rPr>
          <w:lang w:val="en-US"/>
        </w:rPr>
        <w:tab/>
        <w:t>What?</w:t>
      </w:r>
    </w:p>
    <w:p w:rsidR="00A32A39" w:rsidRDefault="00A32A39" w:rsidP="00B35716">
      <w:pPr>
        <w:rPr>
          <w:lang w:val="en-US"/>
        </w:rPr>
      </w:pPr>
      <w:r>
        <w:rPr>
          <w:lang w:val="en-US"/>
        </w:rPr>
        <w:t>(10:17:05:00)</w:t>
      </w:r>
    </w:p>
    <w:p w:rsidR="00A32A39" w:rsidRDefault="00A32A39" w:rsidP="00B35716">
      <w:pPr>
        <w:rPr>
          <w:lang w:val="en-US"/>
        </w:rPr>
      </w:pPr>
      <w:r>
        <w:rPr>
          <w:lang w:val="en-US"/>
        </w:rPr>
        <w:t>AMARA</w:t>
      </w:r>
      <w:r>
        <w:rPr>
          <w:lang w:val="en-US"/>
        </w:rPr>
        <w:tab/>
        <w:t>Promise me that you won’t let go of me</w:t>
      </w:r>
    </w:p>
    <w:p w:rsidR="00A32A39" w:rsidRDefault="00A32A39" w:rsidP="00B35716">
      <w:pPr>
        <w:rPr>
          <w:lang w:val="en-US"/>
        </w:rPr>
      </w:pPr>
      <w:r>
        <w:rPr>
          <w:lang w:val="en-US"/>
        </w:rPr>
        <w:t>(10:17:07:00)</w:t>
      </w:r>
    </w:p>
    <w:p w:rsidR="00A32A39" w:rsidRDefault="00A32A39" w:rsidP="00B35716">
      <w:pPr>
        <w:rPr>
          <w:lang w:val="en-US"/>
        </w:rPr>
      </w:pPr>
      <w:r>
        <w:rPr>
          <w:lang w:val="en-US"/>
        </w:rPr>
        <w:t>REX</w:t>
      </w:r>
      <w:r>
        <w:rPr>
          <w:lang w:val="en-US"/>
        </w:rPr>
        <w:tab/>
        <w:t>Shuuuu never I will never do that not even twenty of her types can keep me away from you okay .</w:t>
      </w:r>
    </w:p>
    <w:p w:rsidR="00A32A39" w:rsidRDefault="00A32A39" w:rsidP="00B35716">
      <w:pPr>
        <w:rPr>
          <w:lang w:val="en-US"/>
        </w:rPr>
      </w:pPr>
      <w:r>
        <w:rPr>
          <w:lang w:val="en-US"/>
        </w:rPr>
        <w:t>(10:17:15:00)</w:t>
      </w:r>
    </w:p>
    <w:p w:rsidR="00A32A39" w:rsidRDefault="00A32A39" w:rsidP="00B35716">
      <w:pPr>
        <w:rPr>
          <w:lang w:val="en-US"/>
        </w:rPr>
      </w:pPr>
      <w:r>
        <w:rPr>
          <w:lang w:val="en-US"/>
        </w:rPr>
        <w:t>AMARA</w:t>
      </w:r>
      <w:r>
        <w:rPr>
          <w:lang w:val="en-US"/>
        </w:rPr>
        <w:tab/>
        <w:t>&lt;sniff&gt; thank you</w:t>
      </w:r>
    </w:p>
    <w:p w:rsidR="00A32A39" w:rsidRDefault="00A32A39" w:rsidP="00B35716">
      <w:pPr>
        <w:rPr>
          <w:lang w:val="en-US"/>
        </w:rPr>
      </w:pPr>
      <w:r>
        <w:rPr>
          <w:lang w:val="en-US"/>
        </w:rPr>
        <w:t>(10:17:22:00)</w:t>
      </w:r>
    </w:p>
    <w:p w:rsidR="00A32A39" w:rsidRDefault="00A32A39" w:rsidP="00B35716">
      <w:pPr>
        <w:rPr>
          <w:lang w:val="en-US"/>
        </w:rPr>
      </w:pPr>
      <w:r>
        <w:rPr>
          <w:lang w:val="en-US"/>
        </w:rPr>
        <w:t>REX</w:t>
      </w:r>
      <w:r>
        <w:rPr>
          <w:lang w:val="en-US"/>
        </w:rPr>
        <w:tab/>
        <w:t>I love you</w:t>
      </w:r>
    </w:p>
    <w:p w:rsidR="00A32A39" w:rsidRDefault="00A32A39" w:rsidP="00B35716">
      <w:pPr>
        <w:rPr>
          <w:lang w:val="en-US"/>
        </w:rPr>
      </w:pPr>
      <w:r>
        <w:rPr>
          <w:lang w:val="en-US"/>
        </w:rPr>
        <w:t>(10:17:26:00)</w:t>
      </w:r>
    </w:p>
    <w:p w:rsidR="00A32A39" w:rsidRDefault="00A32A39" w:rsidP="00B35716">
      <w:pPr>
        <w:rPr>
          <w:lang w:val="en-US"/>
        </w:rPr>
      </w:pPr>
      <w:r>
        <w:rPr>
          <w:lang w:val="en-US"/>
        </w:rPr>
        <w:t>LADY VINA</w:t>
      </w:r>
      <w:r>
        <w:rPr>
          <w:lang w:val="en-US"/>
        </w:rPr>
        <w:tab/>
        <w:t>I don’t want this dispute between you and Amara to escalate beyond all these you girls are mature enough to put things together</w:t>
      </w:r>
    </w:p>
    <w:p w:rsidR="00A32A39" w:rsidRDefault="00A32A39" w:rsidP="00B35716">
      <w:pPr>
        <w:rPr>
          <w:lang w:val="en-US"/>
        </w:rPr>
      </w:pPr>
      <w:r>
        <w:rPr>
          <w:lang w:val="en-US"/>
        </w:rPr>
        <w:t>(10:17:36:00)</w:t>
      </w:r>
    </w:p>
    <w:p w:rsidR="00A32A39" w:rsidRDefault="00A32A39" w:rsidP="00B35716">
      <w:pPr>
        <w:rPr>
          <w:lang w:val="en-US"/>
        </w:rPr>
      </w:pPr>
      <w:r>
        <w:rPr>
          <w:lang w:val="en-US"/>
        </w:rPr>
        <w:t>CELIN</w:t>
      </w:r>
      <w:r>
        <w:rPr>
          <w:lang w:val="en-US"/>
        </w:rPr>
        <w:tab/>
        <w:t>Lady V Amara has chosen her path despite everything I did for her she still went ahead to betray me</w:t>
      </w:r>
    </w:p>
    <w:p w:rsidR="00A32A39" w:rsidRDefault="00A32A39" w:rsidP="00B35716">
      <w:pPr>
        <w:rPr>
          <w:lang w:val="en-US"/>
        </w:rPr>
      </w:pPr>
      <w:r>
        <w:rPr>
          <w:lang w:val="en-US"/>
        </w:rPr>
        <w:t>(10:17:52:00)</w:t>
      </w:r>
    </w:p>
    <w:p w:rsidR="00A32A39" w:rsidRDefault="00A32A39" w:rsidP="00B35716">
      <w:pPr>
        <w:rPr>
          <w:lang w:val="en-US"/>
        </w:rPr>
      </w:pPr>
      <w:r>
        <w:rPr>
          <w:lang w:val="en-US"/>
        </w:rPr>
        <w:t>LADY VINA</w:t>
      </w:r>
      <w:r>
        <w:rPr>
          <w:lang w:val="en-US"/>
        </w:rPr>
        <w:tab/>
        <w:t>Celin! Amara is not really like that, two of you have to put things together</w:t>
      </w:r>
    </w:p>
    <w:p w:rsidR="00A32A39" w:rsidRDefault="00A32A39" w:rsidP="00B35716">
      <w:pPr>
        <w:rPr>
          <w:lang w:val="en-US"/>
        </w:rPr>
      </w:pPr>
      <w:r>
        <w:rPr>
          <w:lang w:val="en-US"/>
        </w:rPr>
        <w:t>(10:18:00:00)</w:t>
      </w:r>
    </w:p>
    <w:p w:rsidR="00A32A39" w:rsidRDefault="00A32A39" w:rsidP="00B35716">
      <w:pPr>
        <w:rPr>
          <w:lang w:val="en-US"/>
        </w:rPr>
      </w:pPr>
      <w:r>
        <w:rPr>
          <w:lang w:val="en-US"/>
        </w:rPr>
        <w:t>CELIN</w:t>
      </w:r>
      <w:r>
        <w:rPr>
          <w:lang w:val="en-US"/>
        </w:rPr>
        <w:tab/>
        <w:t>I want my man back and no matter the cause I am ready to exploit and execute it &lt;inhales&gt; and if anyone there stands in my way, that person should be ready for my anger!</w:t>
      </w:r>
    </w:p>
    <w:p w:rsidR="00A32A39" w:rsidRDefault="00A32A39" w:rsidP="00B35716">
      <w:pPr>
        <w:rPr>
          <w:lang w:val="en-US"/>
        </w:rPr>
      </w:pPr>
      <w:r>
        <w:rPr>
          <w:lang w:val="en-US"/>
        </w:rPr>
        <w:t>(10:18:26:00)</w:t>
      </w:r>
    </w:p>
    <w:p w:rsidR="00A32A39" w:rsidRDefault="00A32A39" w:rsidP="00B35716">
      <w:pPr>
        <w:rPr>
          <w:lang w:val="en-US"/>
        </w:rPr>
      </w:pPr>
      <w:r>
        <w:rPr>
          <w:lang w:val="en-US"/>
        </w:rPr>
        <w:t>LADY VINA</w:t>
      </w:r>
      <w:r>
        <w:rPr>
          <w:lang w:val="en-US"/>
        </w:rPr>
        <w:tab/>
        <w:t>You seem intensive and insensitive towards all these, i! the queen of white Angels demands respocration and kindness to one another! Or you face the consequences!</w:t>
      </w:r>
    </w:p>
    <w:p w:rsidR="00A32A39" w:rsidRDefault="00A32A39" w:rsidP="00B35716">
      <w:pPr>
        <w:rPr>
          <w:lang w:val="en-US"/>
        </w:rPr>
      </w:pPr>
      <w:r>
        <w:rPr>
          <w:lang w:val="en-US"/>
        </w:rPr>
        <w:t>(10:18:42:00)</w:t>
      </w:r>
    </w:p>
    <w:p w:rsidR="00A32A39" w:rsidRDefault="00A32A39" w:rsidP="00B35716">
      <w:pPr>
        <w:rPr>
          <w:lang w:val="en-US"/>
        </w:rPr>
      </w:pPr>
      <w:r>
        <w:rPr>
          <w:lang w:val="en-US"/>
        </w:rPr>
        <w:t>CELIN</w:t>
      </w:r>
      <w:r>
        <w:rPr>
          <w:lang w:val="en-US"/>
        </w:rPr>
        <w:tab/>
        <w:t>So be it! I don’t care, I don’t give a dam! I don’t care! Huh!</w:t>
      </w:r>
    </w:p>
    <w:p w:rsidR="00A32A39" w:rsidRDefault="00A32A39" w:rsidP="00B35716">
      <w:pPr>
        <w:rPr>
          <w:lang w:val="en-US"/>
        </w:rPr>
      </w:pPr>
      <w:r>
        <w:rPr>
          <w:lang w:val="en-US"/>
        </w:rPr>
        <w:t>(10:19:30:00)</w:t>
      </w:r>
    </w:p>
    <w:p w:rsidR="00A32A39" w:rsidRDefault="00A32A39" w:rsidP="00B35716">
      <w:pPr>
        <w:rPr>
          <w:lang w:val="en-US"/>
        </w:rPr>
      </w:pPr>
      <w:r>
        <w:rPr>
          <w:lang w:val="en-US"/>
        </w:rPr>
        <w:t>OMATAKU</w:t>
      </w:r>
      <w:r>
        <w:rPr>
          <w:lang w:val="en-US"/>
        </w:rPr>
        <w:tab/>
        <w:t>&lt;crying&gt;  i-i-i-i-I didn’t do anything I didn’t do anything&lt;sobs&gt; I didn’t do anything look at how I was banished and disgraced from my village&lt;sobs&gt; oh God you know I didn’t do anything I did not do anything&lt;sniffs&gt; wherever you are watching this oh God&lt;sobs&gt; please come and put my enemies to shame&lt;sobs&gt; I didn’t do anything, I didn’t do anything&lt;sniffs&gt; I was just there I didn’t do it&lt;sobs&gt; oh God please just come&lt;sobs&gt; I know wherever you are watching I did not do anything&lt;sniffs&gt; and let my enemies pay!</w:t>
      </w:r>
    </w:p>
    <w:p w:rsidR="00A32A39" w:rsidRDefault="00A32A39" w:rsidP="00B35716">
      <w:pPr>
        <w:rPr>
          <w:lang w:val="en-US"/>
        </w:rPr>
      </w:pPr>
      <w:r>
        <w:rPr>
          <w:lang w:val="en-US"/>
        </w:rPr>
        <w:t>(10:20:31:00)</w:t>
      </w:r>
    </w:p>
    <w:p w:rsidR="00A32A39" w:rsidRDefault="00A32A39" w:rsidP="00B35716">
      <w:pPr>
        <w:rPr>
          <w:lang w:val="en-US"/>
        </w:rPr>
      </w:pPr>
      <w:r>
        <w:rPr>
          <w:lang w:val="en-US"/>
        </w:rPr>
        <w:t>CHISOM</w:t>
      </w:r>
      <w:r>
        <w:rPr>
          <w:lang w:val="en-US"/>
        </w:rPr>
        <w:tab/>
        <w:t>Hey! Mama! Mama! Mama how is your health I am back! See I brought the drugs ehh let me get you water mama hey!</w:t>
      </w:r>
    </w:p>
    <w:p w:rsidR="00A32A39" w:rsidRDefault="00A32A39" w:rsidP="00B35716">
      <w:pPr>
        <w:rPr>
          <w:lang w:val="en-US"/>
        </w:rPr>
      </w:pPr>
      <w:r>
        <w:rPr>
          <w:lang w:val="en-US"/>
        </w:rPr>
        <w:t>(10:20:36:00)</w:t>
      </w:r>
    </w:p>
    <w:p w:rsidR="00A32A39" w:rsidRDefault="00A32A39" w:rsidP="00B35716">
      <w:pPr>
        <w:rPr>
          <w:lang w:val="en-US"/>
        </w:rPr>
      </w:pPr>
      <w:r>
        <w:rPr>
          <w:lang w:val="en-US"/>
        </w:rPr>
        <w:t xml:space="preserve">MAMA </w:t>
      </w:r>
      <w:r>
        <w:rPr>
          <w:lang w:val="en-US"/>
        </w:rPr>
        <w:tab/>
        <w:t>&lt;signs&gt;</w:t>
      </w:r>
    </w:p>
    <w:p w:rsidR="00A32A39" w:rsidRDefault="00A32A39" w:rsidP="00B35716">
      <w:pPr>
        <w:rPr>
          <w:lang w:val="en-US"/>
        </w:rPr>
      </w:pPr>
      <w:r>
        <w:rPr>
          <w:lang w:val="en-US"/>
        </w:rPr>
        <w:t>(10:20:52:00)</w:t>
      </w:r>
    </w:p>
    <w:p w:rsidR="00A32A39" w:rsidRDefault="00A32A39" w:rsidP="00B35716">
      <w:pPr>
        <w:rPr>
          <w:lang w:val="en-US"/>
        </w:rPr>
      </w:pPr>
      <w:r>
        <w:rPr>
          <w:lang w:val="en-US"/>
        </w:rPr>
        <w:t>CHISOM</w:t>
      </w:r>
      <w:r>
        <w:rPr>
          <w:lang w:val="en-US"/>
        </w:rPr>
        <w:tab/>
        <w:t>Mama! Okay&lt;exhales quickly&gt; mama you will be fine ohh you promised me that you will be fine, okay mama please, please drink these please mama mama here take drink please &lt;inhales&gt; sorry ohh please okay mama drink you will be fine drink you will be fine for me drink mama please</w:t>
      </w:r>
    </w:p>
    <w:p w:rsidR="00A32A39" w:rsidRDefault="00A32A39" w:rsidP="00B35716">
      <w:pPr>
        <w:rPr>
          <w:lang w:val="en-US"/>
        </w:rPr>
      </w:pPr>
      <w:r>
        <w:rPr>
          <w:lang w:val="en-US"/>
        </w:rPr>
        <w:t>(10:21:21:00)</w:t>
      </w:r>
    </w:p>
    <w:p w:rsidR="00A32A39" w:rsidRDefault="00A32A39" w:rsidP="00B35716">
      <w:pPr>
        <w:rPr>
          <w:lang w:val="en-US"/>
        </w:rPr>
      </w:pPr>
      <w:r>
        <w:rPr>
          <w:lang w:val="en-US"/>
        </w:rPr>
        <w:t>MAMA</w:t>
      </w:r>
      <w:r>
        <w:rPr>
          <w:lang w:val="en-US"/>
        </w:rPr>
        <w:tab/>
        <w:t>Oma! Oma! Oma!</w:t>
      </w:r>
    </w:p>
    <w:p w:rsidR="00A32A39" w:rsidRDefault="00A32A39" w:rsidP="00B35716">
      <w:pPr>
        <w:rPr>
          <w:lang w:val="en-US"/>
        </w:rPr>
      </w:pPr>
      <w:r>
        <w:rPr>
          <w:lang w:val="en-US"/>
        </w:rPr>
        <w:t>(10:21:23:00)</w:t>
      </w:r>
    </w:p>
    <w:p w:rsidR="00A32A39" w:rsidRDefault="00A32A39" w:rsidP="00B35716">
      <w:pPr>
        <w:rPr>
          <w:lang w:val="en-US"/>
        </w:rPr>
      </w:pPr>
      <w:r>
        <w:rPr>
          <w:lang w:val="en-US"/>
        </w:rPr>
        <w:t>CHISOM</w:t>
      </w:r>
      <w:r>
        <w:rPr>
          <w:lang w:val="en-US"/>
        </w:rPr>
        <w:tab/>
        <w:t>Mama drink Oma is fine now mama, mama</w:t>
      </w:r>
    </w:p>
    <w:p w:rsidR="00A32A39" w:rsidRDefault="00A32A39" w:rsidP="00B35716">
      <w:pPr>
        <w:rPr>
          <w:lang w:val="en-US"/>
        </w:rPr>
      </w:pPr>
      <w:r>
        <w:rPr>
          <w:lang w:val="en-US"/>
        </w:rPr>
        <w:t>(10:21:23:00)</w:t>
      </w:r>
    </w:p>
    <w:p w:rsidR="00A32A39" w:rsidRDefault="00A32A39" w:rsidP="00B35716">
      <w:pPr>
        <w:rPr>
          <w:lang w:val="en-US"/>
        </w:rPr>
      </w:pPr>
      <w:r>
        <w:rPr>
          <w:lang w:val="en-US"/>
        </w:rPr>
        <w:t>MAMA</w:t>
      </w:r>
      <w:r>
        <w:rPr>
          <w:lang w:val="en-US"/>
        </w:rPr>
        <w:tab/>
        <w:t>Oma! Oma! Oma!</w:t>
      </w:r>
    </w:p>
    <w:p w:rsidR="00A32A39" w:rsidRDefault="00A32A39" w:rsidP="00B35716">
      <w:pPr>
        <w:rPr>
          <w:lang w:val="en-US"/>
        </w:rPr>
      </w:pPr>
      <w:r>
        <w:rPr>
          <w:lang w:val="en-US"/>
        </w:rPr>
        <w:t>(10:21:27:00)</w:t>
      </w:r>
    </w:p>
    <w:p w:rsidR="00A32A39" w:rsidRDefault="00A32A39" w:rsidP="00B35716">
      <w:pPr>
        <w:rPr>
          <w:lang w:val="en-US"/>
        </w:rPr>
      </w:pPr>
      <w:r>
        <w:rPr>
          <w:lang w:val="en-US"/>
        </w:rPr>
        <w:t>CHISOM</w:t>
      </w:r>
      <w:r>
        <w:rPr>
          <w:lang w:val="en-US"/>
        </w:rPr>
        <w:tab/>
        <w:t>Mama drink so that you will be fine for me ohh mama please now be well for me ohh you will be fine</w:t>
      </w:r>
    </w:p>
    <w:p w:rsidR="00A32A39" w:rsidRDefault="00A32A39" w:rsidP="00B35716">
      <w:pPr>
        <w:rPr>
          <w:lang w:val="en-US"/>
        </w:rPr>
      </w:pPr>
      <w:r>
        <w:rPr>
          <w:lang w:val="en-US"/>
        </w:rPr>
        <w:t>(10:21:36:00)</w:t>
      </w:r>
    </w:p>
    <w:p w:rsidR="00A32A39" w:rsidRDefault="00A32A39" w:rsidP="00B35716">
      <w:pPr>
        <w:rPr>
          <w:lang w:val="en-US"/>
        </w:rPr>
      </w:pPr>
      <w:r>
        <w:rPr>
          <w:lang w:val="en-US"/>
        </w:rPr>
        <w:t>MAMA</w:t>
      </w:r>
      <w:r>
        <w:rPr>
          <w:lang w:val="en-US"/>
        </w:rPr>
        <w:tab/>
        <w:t>Oma! Oma! Omataku!</w:t>
      </w:r>
    </w:p>
    <w:p w:rsidR="00A32A39" w:rsidRDefault="00A32A39" w:rsidP="00B35716">
      <w:pPr>
        <w:rPr>
          <w:lang w:val="en-US"/>
        </w:rPr>
      </w:pPr>
      <w:r>
        <w:rPr>
          <w:lang w:val="en-US"/>
        </w:rPr>
        <w:t>(10:21:36:00)</w:t>
      </w:r>
    </w:p>
    <w:p w:rsidR="00A32A39" w:rsidRDefault="00A32A39" w:rsidP="006F1B0A">
      <w:pPr>
        <w:rPr>
          <w:lang w:val="en-US"/>
        </w:rPr>
      </w:pPr>
      <w:r>
        <w:rPr>
          <w:lang w:val="en-US"/>
        </w:rPr>
        <w:t>CHISOM</w:t>
      </w:r>
      <w:r>
        <w:rPr>
          <w:lang w:val="en-US"/>
        </w:rPr>
        <w:tab/>
        <w:t>Rest rest mama don’t worry don’t’ worry you will be fine ohh mama you will be fine</w:t>
      </w:r>
    </w:p>
    <w:p w:rsidR="00A32A39" w:rsidRDefault="00A32A39" w:rsidP="006F1B0A">
      <w:pPr>
        <w:rPr>
          <w:lang w:val="en-US"/>
        </w:rPr>
      </w:pPr>
      <w:r>
        <w:rPr>
          <w:lang w:val="en-US"/>
        </w:rPr>
        <w:t>(10:21:47:00)</w:t>
      </w:r>
    </w:p>
    <w:p w:rsidR="00A32A39" w:rsidRDefault="00A32A39" w:rsidP="006F1B0A">
      <w:pPr>
        <w:rPr>
          <w:lang w:val="en-US"/>
        </w:rPr>
      </w:pPr>
      <w:r>
        <w:rPr>
          <w:lang w:val="en-US"/>
        </w:rPr>
        <w:t>MAMA</w:t>
      </w:r>
      <w:r>
        <w:rPr>
          <w:lang w:val="en-US"/>
        </w:rPr>
        <w:tab/>
        <w:t>Ahhh! My chest ohhhhh!</w:t>
      </w:r>
    </w:p>
    <w:p w:rsidR="00A32A39" w:rsidRDefault="00A32A39" w:rsidP="006F1B0A">
      <w:pPr>
        <w:rPr>
          <w:lang w:val="en-US"/>
        </w:rPr>
      </w:pPr>
      <w:r>
        <w:rPr>
          <w:lang w:val="en-US"/>
        </w:rPr>
        <w:t>(10:21:49:00)</w:t>
      </w:r>
    </w:p>
    <w:p w:rsidR="00A32A39" w:rsidRDefault="00A32A39" w:rsidP="006F1B0A">
      <w:pPr>
        <w:rPr>
          <w:lang w:val="en-US"/>
        </w:rPr>
      </w:pPr>
      <w:r>
        <w:rPr>
          <w:lang w:val="en-US"/>
        </w:rPr>
        <w:t>CHISOM</w:t>
      </w:r>
      <w:r>
        <w:rPr>
          <w:lang w:val="en-US"/>
        </w:rPr>
        <w:tab/>
        <w:t>Mama don’t worry your body will calm down okay mama!</w:t>
      </w:r>
    </w:p>
    <w:p w:rsidR="00A32A39" w:rsidRDefault="00A32A39" w:rsidP="006F1B0A">
      <w:pPr>
        <w:rPr>
          <w:lang w:val="en-US"/>
        </w:rPr>
      </w:pPr>
      <w:r>
        <w:rPr>
          <w:lang w:val="en-US"/>
        </w:rPr>
        <w:t>(10:21:53:00)</w:t>
      </w:r>
    </w:p>
    <w:p w:rsidR="00A32A39" w:rsidRDefault="00A32A39" w:rsidP="006F1B0A">
      <w:pPr>
        <w:rPr>
          <w:lang w:val="en-US"/>
        </w:rPr>
      </w:pPr>
      <w:r>
        <w:rPr>
          <w:lang w:val="en-US"/>
        </w:rPr>
        <w:t>MAMA</w:t>
      </w:r>
      <w:r>
        <w:rPr>
          <w:lang w:val="en-US"/>
        </w:rPr>
        <w:tab/>
        <w:t>ohh! Oma!</w:t>
      </w:r>
    </w:p>
    <w:p w:rsidR="00A32A39" w:rsidRDefault="00A32A39" w:rsidP="006F1B0A">
      <w:pPr>
        <w:rPr>
          <w:lang w:val="en-US"/>
        </w:rPr>
      </w:pPr>
      <w:r>
        <w:rPr>
          <w:lang w:val="en-US"/>
        </w:rPr>
        <w:t>(10:21:54:00)</w:t>
      </w:r>
    </w:p>
    <w:p w:rsidR="00A32A39" w:rsidRDefault="00A32A39" w:rsidP="006F1B0A">
      <w:pPr>
        <w:rPr>
          <w:lang w:val="en-US"/>
        </w:rPr>
      </w:pPr>
      <w:r>
        <w:rPr>
          <w:lang w:val="en-US"/>
        </w:rPr>
        <w:t>CHISOM</w:t>
      </w:r>
      <w:r>
        <w:rPr>
          <w:lang w:val="en-US"/>
        </w:rPr>
        <w:tab/>
        <w:t>Mama what now!&lt;claps hands&gt; you will fine okay please mama please</w:t>
      </w:r>
    </w:p>
    <w:p w:rsidR="00A32A39" w:rsidRDefault="00A32A39" w:rsidP="006F1B0A">
      <w:pPr>
        <w:rPr>
          <w:lang w:val="en-US"/>
        </w:rPr>
      </w:pPr>
      <w:r>
        <w:rPr>
          <w:lang w:val="en-US"/>
        </w:rPr>
        <w:t>(10:21:57:00)</w:t>
      </w:r>
    </w:p>
    <w:p w:rsidR="00A32A39" w:rsidRDefault="00A32A39" w:rsidP="006F1B0A">
      <w:pPr>
        <w:rPr>
          <w:lang w:val="en-US"/>
        </w:rPr>
      </w:pPr>
      <w:r>
        <w:rPr>
          <w:lang w:val="en-US"/>
        </w:rPr>
        <w:t>MAMA</w:t>
      </w:r>
      <w:r>
        <w:rPr>
          <w:lang w:val="en-US"/>
        </w:rPr>
        <w:tab/>
        <w:t>ahhhh!&lt;exhales and inhales fast&gt;</w:t>
      </w:r>
    </w:p>
    <w:p w:rsidR="00A32A39" w:rsidRDefault="00A32A39" w:rsidP="006F1B0A">
      <w:pPr>
        <w:rPr>
          <w:lang w:val="en-US"/>
        </w:rPr>
      </w:pPr>
      <w:r>
        <w:rPr>
          <w:lang w:val="en-US"/>
        </w:rPr>
        <w:t>(10:21:58:00)</w:t>
      </w:r>
    </w:p>
    <w:p w:rsidR="00A32A39" w:rsidRDefault="00A32A39" w:rsidP="006F1B0A">
      <w:pPr>
        <w:rPr>
          <w:lang w:val="en-US"/>
        </w:rPr>
      </w:pPr>
      <w:r>
        <w:rPr>
          <w:lang w:val="en-US"/>
        </w:rPr>
        <w:t>CHISOM</w:t>
      </w:r>
      <w:r>
        <w:rPr>
          <w:lang w:val="en-US"/>
        </w:rPr>
        <w:tab/>
        <w:t>Mama just lay down&lt;claps hands&gt; you will be fine, rest, rest mama relax, mama just relax ehhh!! Mama! Mama! Mama! What are you doing now! Mama! Mama! Mama! Mama! Heaiii!! Mama! Heaii! God!!! Noo mama no now you can’t do this to me! Mama!</w:t>
      </w:r>
    </w:p>
    <w:p w:rsidR="00A32A39" w:rsidRDefault="00A32A39" w:rsidP="006F1B0A">
      <w:pPr>
        <w:rPr>
          <w:lang w:val="en-US"/>
        </w:rPr>
      </w:pPr>
      <w:r>
        <w:rPr>
          <w:lang w:val="en-US"/>
        </w:rPr>
        <w:t>(10:23:39:00)</w:t>
      </w:r>
    </w:p>
    <w:p w:rsidR="00A32A39" w:rsidRDefault="00A32A39" w:rsidP="006F1B0A">
      <w:pPr>
        <w:rPr>
          <w:lang w:val="en-US"/>
        </w:rPr>
      </w:pPr>
      <w:r>
        <w:rPr>
          <w:lang w:val="en-US"/>
        </w:rPr>
        <w:t>CHIEF MADUKA</w:t>
      </w:r>
      <w:r>
        <w:rPr>
          <w:lang w:val="en-US"/>
        </w:rPr>
        <w:tab/>
        <w:t>What is keeping your daughter? Ehh? You just go and get her, we don’t have all the time in the world, so we can leave here in time</w:t>
      </w:r>
    </w:p>
    <w:p w:rsidR="00A32A39" w:rsidRDefault="00A32A39" w:rsidP="006F1B0A">
      <w:pPr>
        <w:rPr>
          <w:lang w:val="en-US"/>
        </w:rPr>
      </w:pPr>
      <w:r>
        <w:rPr>
          <w:lang w:val="en-US"/>
        </w:rPr>
        <w:t>(10:23:37:00)</w:t>
      </w:r>
    </w:p>
    <w:p w:rsidR="00A32A39" w:rsidRDefault="00A32A39" w:rsidP="006F1B0A">
      <w:pPr>
        <w:rPr>
          <w:lang w:val="en-US"/>
        </w:rPr>
      </w:pPr>
      <w:r>
        <w:rPr>
          <w:lang w:val="en-US"/>
        </w:rPr>
        <w:t>MRS MADUKA</w:t>
      </w:r>
      <w:r>
        <w:rPr>
          <w:lang w:val="en-US"/>
        </w:rPr>
        <w:tab/>
        <w:t>Alright darling, what! Treasure what is it! Tre-tre-treasure don’t do this to me now come on baby you know I love treasure please</w:t>
      </w:r>
    </w:p>
    <w:p w:rsidR="00A32A39" w:rsidRDefault="00A32A39" w:rsidP="006F1B0A">
      <w:pPr>
        <w:rPr>
          <w:lang w:val="en-US"/>
        </w:rPr>
      </w:pPr>
      <w:r>
        <w:rPr>
          <w:lang w:val="en-US"/>
        </w:rPr>
        <w:t>(10:23:48:00)</w:t>
      </w:r>
    </w:p>
    <w:p w:rsidR="00A32A39" w:rsidRDefault="00A32A39" w:rsidP="006F1B0A">
      <w:pPr>
        <w:rPr>
          <w:lang w:val="en-US"/>
        </w:rPr>
      </w:pPr>
      <w:r>
        <w:rPr>
          <w:lang w:val="en-US"/>
        </w:rPr>
        <w:t>CHIEF MADUKA</w:t>
      </w:r>
      <w:r>
        <w:rPr>
          <w:lang w:val="en-US"/>
        </w:rPr>
        <w:tab/>
        <w:t>What is that! Please drop drop that knife drop it now!</w:t>
      </w:r>
    </w:p>
    <w:p w:rsidR="00A32A39" w:rsidRDefault="00A32A39" w:rsidP="006F1B0A">
      <w:pPr>
        <w:rPr>
          <w:lang w:val="en-US"/>
        </w:rPr>
      </w:pPr>
      <w:r>
        <w:rPr>
          <w:lang w:val="en-US"/>
        </w:rPr>
        <w:t>(10:23:52:00)</w:t>
      </w:r>
    </w:p>
    <w:p w:rsidR="00A32A39" w:rsidRDefault="00A32A39" w:rsidP="006F1B0A">
      <w:pPr>
        <w:rPr>
          <w:lang w:val="en-US"/>
        </w:rPr>
      </w:pPr>
      <w:r>
        <w:rPr>
          <w:lang w:val="en-US"/>
        </w:rPr>
        <w:t>TREASURE</w:t>
      </w:r>
      <w:r>
        <w:rPr>
          <w:lang w:val="en-US"/>
        </w:rPr>
        <w:tab/>
        <w:t>I am sorry&lt;inhales&gt; dad you clam to love me but you hurt me more than anyone else, you took away my joy because of your outrageous and selfish desire!</w:t>
      </w:r>
    </w:p>
    <w:p w:rsidR="00A32A39" w:rsidRDefault="00A32A39" w:rsidP="006F1B0A">
      <w:pPr>
        <w:rPr>
          <w:lang w:val="en-US"/>
        </w:rPr>
      </w:pPr>
      <w:r>
        <w:rPr>
          <w:lang w:val="en-US"/>
        </w:rPr>
        <w:t>(10:24:05:00)</w:t>
      </w:r>
    </w:p>
    <w:p w:rsidR="00A32A39" w:rsidRDefault="00A32A39" w:rsidP="006F1B0A">
      <w:pPr>
        <w:rPr>
          <w:lang w:val="en-US"/>
        </w:rPr>
      </w:pPr>
      <w:r>
        <w:rPr>
          <w:lang w:val="en-US"/>
        </w:rPr>
        <w:t>MRS MADUKA</w:t>
      </w:r>
      <w:r>
        <w:rPr>
          <w:lang w:val="en-US"/>
        </w:rPr>
        <w:tab/>
        <w:t>Honey honey please</w:t>
      </w:r>
    </w:p>
    <w:p w:rsidR="00A32A39" w:rsidRDefault="00A32A39" w:rsidP="006F1B0A">
      <w:pPr>
        <w:rPr>
          <w:lang w:val="en-US"/>
        </w:rPr>
      </w:pPr>
      <w:r>
        <w:rPr>
          <w:lang w:val="en-US"/>
        </w:rPr>
        <w:t>(10:24:06:00)</w:t>
      </w:r>
    </w:p>
    <w:p w:rsidR="00A32A39" w:rsidRDefault="00A32A39" w:rsidP="006F1B0A">
      <w:pPr>
        <w:rPr>
          <w:lang w:val="en-US"/>
        </w:rPr>
      </w:pPr>
      <w:r>
        <w:rPr>
          <w:lang w:val="en-US"/>
        </w:rPr>
        <w:t>CHIEF MADUKA</w:t>
      </w:r>
      <w:r>
        <w:rPr>
          <w:lang w:val="en-US"/>
        </w:rPr>
        <w:tab/>
        <w:t>Please give me that knife</w:t>
      </w:r>
    </w:p>
    <w:p w:rsidR="00A32A39" w:rsidRDefault="00A32A39" w:rsidP="006F1B0A">
      <w:pPr>
        <w:rPr>
          <w:lang w:val="en-US"/>
        </w:rPr>
      </w:pPr>
      <w:r>
        <w:rPr>
          <w:lang w:val="en-US"/>
        </w:rPr>
        <w:t>(10:24:07:00)</w:t>
      </w:r>
    </w:p>
    <w:p w:rsidR="00A32A39" w:rsidRDefault="00A32A39" w:rsidP="006F1B0A">
      <w:pPr>
        <w:rPr>
          <w:lang w:val="en-US"/>
        </w:rPr>
      </w:pPr>
      <w:r>
        <w:rPr>
          <w:lang w:val="en-US"/>
        </w:rPr>
        <w:t>TREASURE</w:t>
      </w:r>
      <w:r>
        <w:rPr>
          <w:lang w:val="en-US"/>
        </w:rPr>
        <w:tab/>
        <w:t>And now my life is reunied worthless without Oma, and now that he is no more I think I should end it once and for all</w:t>
      </w:r>
    </w:p>
    <w:p w:rsidR="00A32A39" w:rsidRDefault="00A32A39" w:rsidP="006F1B0A">
      <w:pPr>
        <w:rPr>
          <w:lang w:val="en-US"/>
        </w:rPr>
      </w:pPr>
      <w:r>
        <w:rPr>
          <w:lang w:val="en-US"/>
        </w:rPr>
        <w:t>(10:24:15:00)</w:t>
      </w:r>
    </w:p>
    <w:p w:rsidR="00A32A39" w:rsidRDefault="00A32A39" w:rsidP="006F1B0A">
      <w:pPr>
        <w:rPr>
          <w:lang w:val="en-US"/>
        </w:rPr>
      </w:pPr>
      <w:r>
        <w:rPr>
          <w:lang w:val="en-US"/>
        </w:rPr>
        <w:t>MRS MADUKA</w:t>
      </w:r>
      <w:r>
        <w:rPr>
          <w:lang w:val="en-US"/>
        </w:rPr>
        <w:tab/>
        <w:t>Honey do something now!</w:t>
      </w:r>
    </w:p>
    <w:p w:rsidR="00A32A39" w:rsidRDefault="00A32A39" w:rsidP="006F1B0A">
      <w:pPr>
        <w:rPr>
          <w:lang w:val="en-US"/>
        </w:rPr>
      </w:pPr>
      <w:r>
        <w:rPr>
          <w:lang w:val="en-US"/>
        </w:rPr>
        <w:t>(10:24:16:00)</w:t>
      </w:r>
    </w:p>
    <w:p w:rsidR="00A32A39" w:rsidRDefault="00A32A39" w:rsidP="006F1B0A">
      <w:pPr>
        <w:rPr>
          <w:lang w:val="en-US"/>
        </w:rPr>
      </w:pPr>
      <w:r>
        <w:rPr>
          <w:lang w:val="en-US"/>
        </w:rPr>
        <w:t>CHIEF MADUKA</w:t>
      </w:r>
      <w:r>
        <w:rPr>
          <w:lang w:val="en-US"/>
        </w:rPr>
        <w:tab/>
        <w:t>Listen! Please just drop the knife I cannot bear the thought of loosing you now my darling okay? Whatever you want I will do it right you just say it! Please!</w:t>
      </w:r>
    </w:p>
    <w:p w:rsidR="00A32A39" w:rsidRDefault="00A32A39" w:rsidP="006F1B0A">
      <w:pPr>
        <w:rPr>
          <w:lang w:val="en-US"/>
        </w:rPr>
      </w:pPr>
      <w:r>
        <w:rPr>
          <w:lang w:val="en-US"/>
        </w:rPr>
        <w:t>(10:24:50:00)</w:t>
      </w:r>
    </w:p>
    <w:p w:rsidR="00A32A39" w:rsidRDefault="00A32A39" w:rsidP="006F1B0A">
      <w:pPr>
        <w:rPr>
          <w:lang w:val="en-US"/>
        </w:rPr>
      </w:pPr>
      <w:r>
        <w:rPr>
          <w:lang w:val="en-US"/>
        </w:rPr>
        <w:t>AMARA</w:t>
      </w:r>
      <w:r>
        <w:rPr>
          <w:lang w:val="en-US"/>
        </w:rPr>
        <w:tab/>
        <w:t>Lady Vina! Lady vina! Lady vina open your eyes! Lady v! huh!  Message from the white Angels huh! Ahhh! Ahh!</w:t>
      </w:r>
    </w:p>
    <w:p w:rsidR="00A32A39" w:rsidRDefault="00A32A39" w:rsidP="006F1B0A">
      <w:pPr>
        <w:rPr>
          <w:lang w:val="en-US"/>
        </w:rPr>
      </w:pPr>
      <w:r>
        <w:rPr>
          <w:lang w:val="en-US"/>
        </w:rPr>
        <w:t>(10:25:24:00)</w:t>
      </w:r>
    </w:p>
    <w:p w:rsidR="00A32A39" w:rsidRDefault="00A32A39" w:rsidP="006F1B0A">
      <w:pPr>
        <w:rPr>
          <w:lang w:val="en-US"/>
        </w:rPr>
      </w:pPr>
      <w:r>
        <w:rPr>
          <w:lang w:val="en-US"/>
        </w:rPr>
        <w:t>LMRS MADUKA</w:t>
      </w:r>
      <w:r>
        <w:rPr>
          <w:lang w:val="en-US"/>
        </w:rPr>
        <w:tab/>
        <w:t>My daughter what is it? You refuse to talk to anyone aha!</w:t>
      </w:r>
    </w:p>
    <w:p w:rsidR="00A32A39" w:rsidRDefault="00A32A39" w:rsidP="006F1B0A">
      <w:pPr>
        <w:rPr>
          <w:lang w:val="en-US"/>
        </w:rPr>
      </w:pPr>
      <w:r>
        <w:rPr>
          <w:lang w:val="en-US"/>
        </w:rPr>
        <w:t>(10:25:32:00)</w:t>
      </w:r>
    </w:p>
    <w:p w:rsidR="00A32A39" w:rsidRDefault="00A32A39" w:rsidP="006F1B0A">
      <w:pPr>
        <w:rPr>
          <w:lang w:val="en-US"/>
        </w:rPr>
      </w:pPr>
      <w:r>
        <w:rPr>
          <w:lang w:val="en-US"/>
        </w:rPr>
        <w:t>CHIEF MADUKA</w:t>
      </w:r>
      <w:r>
        <w:rPr>
          <w:lang w:val="en-US"/>
        </w:rPr>
        <w:tab/>
        <w:t>Treasure my princess, I know I have hurt you so much, please my dear find a place in your heart to forgive your father, I am your father, ask me of anything that you want and I will do exactly that, what I want is your happiness, your happiness you’re my only daughter</w:t>
      </w:r>
    </w:p>
    <w:p w:rsidR="00A32A39" w:rsidRDefault="00A32A39" w:rsidP="006F1B0A">
      <w:pPr>
        <w:rPr>
          <w:lang w:val="en-US"/>
        </w:rPr>
      </w:pPr>
      <w:r>
        <w:rPr>
          <w:lang w:val="en-US"/>
        </w:rPr>
        <w:t>(10:25:56:00)</w:t>
      </w:r>
    </w:p>
    <w:p w:rsidR="00A32A39" w:rsidRDefault="00A32A39" w:rsidP="006F1B0A">
      <w:pPr>
        <w:rPr>
          <w:lang w:val="en-US"/>
        </w:rPr>
      </w:pPr>
      <w:r>
        <w:rPr>
          <w:lang w:val="en-US"/>
        </w:rPr>
        <w:t>TREASURE</w:t>
      </w:r>
      <w:r>
        <w:rPr>
          <w:lang w:val="en-US"/>
        </w:rPr>
        <w:tab/>
        <w:t>If you really want my happiness dad, then find Oma and bring him back alive, retrieve all the allegations pounded against him. And one more thing dad I love him and I am ready to take my life again if anything happens to him</w:t>
      </w:r>
    </w:p>
    <w:p w:rsidR="00A32A39" w:rsidRDefault="00A32A39" w:rsidP="006F1B0A">
      <w:pPr>
        <w:rPr>
          <w:lang w:val="en-US"/>
        </w:rPr>
      </w:pPr>
      <w:r>
        <w:rPr>
          <w:lang w:val="en-US"/>
        </w:rPr>
        <w:t>(10:26:11:00)</w:t>
      </w:r>
    </w:p>
    <w:p w:rsidR="00A32A39" w:rsidRDefault="00A32A39" w:rsidP="006F1B0A">
      <w:pPr>
        <w:rPr>
          <w:lang w:val="en-US"/>
        </w:rPr>
      </w:pPr>
      <w:r>
        <w:rPr>
          <w:lang w:val="en-US"/>
        </w:rPr>
        <w:t>CHIEF MADUKA</w:t>
      </w:r>
      <w:r>
        <w:rPr>
          <w:lang w:val="en-US"/>
        </w:rPr>
        <w:tab/>
        <w:t>Ohh come on you are going to spare your life, you see your wish is my command, and I will do exactly what you just want. First thing tomorrow morning I will send the Elders to go in search for him and bring him back okay? I want you to be happy okay my dear alright</w:t>
      </w:r>
    </w:p>
    <w:p w:rsidR="00A32A39" w:rsidRDefault="00A32A39" w:rsidP="006F1B0A">
      <w:pPr>
        <w:rPr>
          <w:lang w:val="en-US"/>
        </w:rPr>
      </w:pPr>
      <w:r>
        <w:rPr>
          <w:lang w:val="en-US"/>
        </w:rPr>
        <w:t>(10:26:25:00)</w:t>
      </w:r>
    </w:p>
    <w:p w:rsidR="00A32A39" w:rsidRDefault="00A32A39" w:rsidP="006F1B0A">
      <w:pPr>
        <w:rPr>
          <w:lang w:val="en-US"/>
        </w:rPr>
      </w:pPr>
      <w:r>
        <w:rPr>
          <w:lang w:val="en-US"/>
        </w:rPr>
        <w:t>MRS MADUKA</w:t>
      </w:r>
      <w:r>
        <w:rPr>
          <w:lang w:val="en-US"/>
        </w:rPr>
        <w:tab/>
        <w:t>&lt;exhales&gt; thank you darling, thank you chief oh sweet heart, I told you all will be fine okay your daddy loves &lt;exhales&gt; that is my baby is okay</w:t>
      </w:r>
    </w:p>
    <w:p w:rsidR="00A32A39" w:rsidRDefault="00A32A39" w:rsidP="006F1B0A">
      <w:pPr>
        <w:rPr>
          <w:lang w:val="en-US"/>
        </w:rPr>
      </w:pPr>
      <w:r>
        <w:rPr>
          <w:lang w:val="en-US"/>
        </w:rPr>
        <w:t>(10:27:18:00)</w:t>
      </w:r>
    </w:p>
    <w:p w:rsidR="00A32A39" w:rsidRDefault="00A32A39" w:rsidP="006F1B0A">
      <w:pPr>
        <w:rPr>
          <w:lang w:val="en-US"/>
        </w:rPr>
      </w:pPr>
      <w:r>
        <w:rPr>
          <w:lang w:val="en-US"/>
        </w:rPr>
        <w:t>HUNTER</w:t>
      </w:r>
      <w:r>
        <w:rPr>
          <w:lang w:val="en-US"/>
        </w:rPr>
        <w:tab/>
        <w:t>Hahh! Who is this? Who did this? For goodness sake who could have done this young man heaiii! Thank God he is still alive. Heaii! I can’t, where will I go and get help</w:t>
      </w:r>
    </w:p>
    <w:p w:rsidR="00A32A39" w:rsidRDefault="00A32A39" w:rsidP="006F1B0A">
      <w:pPr>
        <w:rPr>
          <w:lang w:val="en-US"/>
        </w:rPr>
      </w:pPr>
      <w:r>
        <w:rPr>
          <w:lang w:val="en-US"/>
        </w:rPr>
        <w:t>(10:29:05:00)</w:t>
      </w:r>
    </w:p>
    <w:p w:rsidR="00A32A39" w:rsidRDefault="00A32A39" w:rsidP="006F1B0A">
      <w:pPr>
        <w:rPr>
          <w:lang w:val="en-US"/>
        </w:rPr>
      </w:pPr>
      <w:r>
        <w:rPr>
          <w:lang w:val="en-US"/>
        </w:rPr>
        <w:t>OMATAKU</w:t>
      </w:r>
      <w:r>
        <w:rPr>
          <w:lang w:val="en-US"/>
        </w:rPr>
        <w:tab/>
        <w:t xml:space="preserve">Papa good morning </w:t>
      </w:r>
    </w:p>
    <w:p w:rsidR="00A32A39" w:rsidRDefault="00A32A39" w:rsidP="006F1B0A">
      <w:pPr>
        <w:rPr>
          <w:lang w:val="en-US"/>
        </w:rPr>
      </w:pPr>
      <w:r>
        <w:rPr>
          <w:lang w:val="en-US"/>
        </w:rPr>
        <w:t>(10:29:07:00)</w:t>
      </w:r>
    </w:p>
    <w:p w:rsidR="00A32A39" w:rsidRDefault="00A32A39" w:rsidP="006F1B0A">
      <w:pPr>
        <w:rPr>
          <w:lang w:val="en-US"/>
        </w:rPr>
      </w:pPr>
      <w:r>
        <w:rPr>
          <w:lang w:val="en-US"/>
        </w:rPr>
        <w:t>HUNTER</w:t>
      </w:r>
      <w:r>
        <w:rPr>
          <w:lang w:val="en-US"/>
        </w:rPr>
        <w:tab/>
        <w:t>Good morning</w:t>
      </w:r>
    </w:p>
    <w:p w:rsidR="00A32A39" w:rsidRDefault="00A32A39" w:rsidP="006F1B0A">
      <w:pPr>
        <w:rPr>
          <w:lang w:val="en-US"/>
        </w:rPr>
      </w:pPr>
      <w:r>
        <w:rPr>
          <w:lang w:val="en-US"/>
        </w:rPr>
        <w:t>(10:29:08:00)</w:t>
      </w:r>
    </w:p>
    <w:p w:rsidR="00A32A39" w:rsidRDefault="00A32A39" w:rsidP="006F1B0A">
      <w:pPr>
        <w:rPr>
          <w:lang w:val="en-US"/>
        </w:rPr>
      </w:pPr>
      <w:r>
        <w:rPr>
          <w:lang w:val="en-US"/>
        </w:rPr>
        <w:t>HUNTER SON</w:t>
      </w:r>
      <w:r>
        <w:rPr>
          <w:lang w:val="en-US"/>
        </w:rPr>
        <w:tab/>
        <w:t>Good morning papa</w:t>
      </w:r>
    </w:p>
    <w:p w:rsidR="00A32A39" w:rsidRDefault="00A32A39" w:rsidP="006F1B0A">
      <w:pPr>
        <w:rPr>
          <w:lang w:val="en-US"/>
        </w:rPr>
      </w:pPr>
      <w:r>
        <w:rPr>
          <w:lang w:val="en-US"/>
        </w:rPr>
        <w:t>(10:29:09:00)</w:t>
      </w:r>
    </w:p>
    <w:p w:rsidR="00A32A39" w:rsidRDefault="00A32A39" w:rsidP="006F1B0A">
      <w:pPr>
        <w:rPr>
          <w:lang w:val="en-US"/>
        </w:rPr>
      </w:pPr>
      <w:r>
        <w:rPr>
          <w:lang w:val="en-US"/>
        </w:rPr>
        <w:t>HUNTER</w:t>
      </w:r>
      <w:r>
        <w:rPr>
          <w:lang w:val="en-US"/>
        </w:rPr>
        <w:tab/>
        <w:t>Good morning, I can see you boy are enjoying your selves</w:t>
      </w:r>
    </w:p>
    <w:p w:rsidR="00A32A39" w:rsidRDefault="00A32A39" w:rsidP="006F1B0A">
      <w:pPr>
        <w:rPr>
          <w:lang w:val="en-US"/>
        </w:rPr>
      </w:pPr>
      <w:r>
        <w:rPr>
          <w:lang w:val="en-US"/>
        </w:rPr>
        <w:t>(10:29:15:00)</w:t>
      </w:r>
    </w:p>
    <w:p w:rsidR="00A32A39" w:rsidRDefault="00A32A39" w:rsidP="006F1B0A">
      <w:pPr>
        <w:rPr>
          <w:lang w:val="en-US"/>
        </w:rPr>
      </w:pPr>
      <w:r>
        <w:rPr>
          <w:lang w:val="en-US"/>
        </w:rPr>
        <w:t>HUNTER SON</w:t>
      </w:r>
      <w:r>
        <w:rPr>
          <w:lang w:val="en-US"/>
        </w:rPr>
        <w:tab/>
        <w:t>Hmm yes papa, papa we are really enjoying ourselves papa, I think I like the company of Omataku he is just like a brother to me</w:t>
      </w:r>
    </w:p>
    <w:p w:rsidR="00A32A39" w:rsidRDefault="00A32A39" w:rsidP="006F1B0A">
      <w:pPr>
        <w:rPr>
          <w:lang w:val="en-US"/>
        </w:rPr>
      </w:pPr>
      <w:r>
        <w:rPr>
          <w:lang w:val="en-US"/>
        </w:rPr>
        <w:t>(10:29:26:00)</w:t>
      </w:r>
    </w:p>
    <w:p w:rsidR="00A32A39" w:rsidRDefault="00A32A39" w:rsidP="006F1B0A">
      <w:pPr>
        <w:rPr>
          <w:lang w:val="en-US"/>
        </w:rPr>
      </w:pPr>
      <w:r>
        <w:rPr>
          <w:lang w:val="en-US"/>
        </w:rPr>
        <w:t>HUNTER</w:t>
      </w:r>
      <w:r>
        <w:rPr>
          <w:lang w:val="en-US"/>
        </w:rPr>
        <w:tab/>
        <w:t>That is a good one that is good&lt;clears throat&gt; emm son, is barely one month since I brought you here, why don’t you want to tell me what lead to such punishment mad to you by your people?</w:t>
      </w:r>
    </w:p>
    <w:p w:rsidR="00A32A39" w:rsidRDefault="00A32A39" w:rsidP="006F1B0A">
      <w:pPr>
        <w:rPr>
          <w:lang w:val="en-US"/>
        </w:rPr>
      </w:pPr>
      <w:r>
        <w:rPr>
          <w:lang w:val="en-US"/>
        </w:rPr>
        <w:t>(10:29:56:00)</w:t>
      </w:r>
    </w:p>
    <w:p w:rsidR="00A32A39" w:rsidRDefault="00A32A39" w:rsidP="006F1B0A">
      <w:pPr>
        <w:rPr>
          <w:lang w:val="en-US"/>
        </w:rPr>
      </w:pPr>
      <w:r>
        <w:rPr>
          <w:lang w:val="en-US"/>
        </w:rPr>
        <w:t>OMATAKU</w:t>
      </w:r>
      <w:r>
        <w:rPr>
          <w:lang w:val="en-US"/>
        </w:rPr>
        <w:tab/>
        <w:t>&lt;Sobs&gt; emmmm  papa I thank you very much, you saved my life &lt;inhales&gt; you are like a father to me and I can’t hide anything from you&lt;sniffs&gt; but I miss my mother so much I miss her&lt;sniffs&gt; I just pray God will give her strength to bear this horrible days in my absence I miss her&lt;sniffs&gt;</w:t>
      </w:r>
    </w:p>
    <w:p w:rsidR="00A32A39" w:rsidRDefault="00A32A39" w:rsidP="006F1B0A">
      <w:pPr>
        <w:rPr>
          <w:lang w:val="en-US"/>
        </w:rPr>
      </w:pPr>
      <w:r>
        <w:rPr>
          <w:lang w:val="en-US"/>
        </w:rPr>
        <w:t>(10:30:38:00)</w:t>
      </w:r>
    </w:p>
    <w:p w:rsidR="00A32A39" w:rsidRDefault="00A32A39" w:rsidP="006F1B0A">
      <w:pPr>
        <w:rPr>
          <w:lang w:val="en-US"/>
        </w:rPr>
      </w:pPr>
      <w:r>
        <w:rPr>
          <w:lang w:val="en-US"/>
        </w:rPr>
        <w:t>HUNTER</w:t>
      </w:r>
      <w:r>
        <w:rPr>
          <w:lang w:val="en-US"/>
        </w:rPr>
        <w:tab/>
        <w:t>That is okay, that is okay, I am so sorry is okay that is okay i-i-i-I actually, I never met to awake such painful memories okay is just that I was curious okay, is okay stop crying okay stop crying</w:t>
      </w:r>
    </w:p>
    <w:p w:rsidR="00A32A39" w:rsidRDefault="00A32A39" w:rsidP="006F1B0A">
      <w:pPr>
        <w:rPr>
          <w:lang w:val="en-US"/>
        </w:rPr>
      </w:pPr>
      <w:r>
        <w:rPr>
          <w:lang w:val="en-US"/>
        </w:rPr>
        <w:t>(10:30:59:00)</w:t>
      </w:r>
    </w:p>
    <w:p w:rsidR="00A32A39" w:rsidRDefault="00A32A39" w:rsidP="006F1B0A">
      <w:pPr>
        <w:rPr>
          <w:lang w:val="en-US"/>
        </w:rPr>
      </w:pPr>
      <w:r>
        <w:rPr>
          <w:lang w:val="en-US"/>
        </w:rPr>
        <w:t>HUNTER SON</w:t>
      </w:r>
      <w:r>
        <w:rPr>
          <w:lang w:val="en-US"/>
        </w:rPr>
        <w:tab/>
        <w:t>Stop crying</w:t>
      </w:r>
    </w:p>
    <w:p w:rsidR="00A32A39" w:rsidRDefault="00A32A39" w:rsidP="006F1B0A">
      <w:pPr>
        <w:rPr>
          <w:lang w:val="en-US"/>
        </w:rPr>
      </w:pPr>
      <w:r>
        <w:rPr>
          <w:lang w:val="en-US"/>
        </w:rPr>
        <w:t>(10:31:02:00)</w:t>
      </w:r>
    </w:p>
    <w:p w:rsidR="00A32A39" w:rsidRDefault="00A32A39" w:rsidP="006F1B0A">
      <w:pPr>
        <w:rPr>
          <w:lang w:val="en-US"/>
        </w:rPr>
      </w:pPr>
      <w:r>
        <w:rPr>
          <w:lang w:val="en-US"/>
        </w:rPr>
        <w:t>HUNTER</w:t>
      </w:r>
      <w:r>
        <w:rPr>
          <w:lang w:val="en-US"/>
        </w:rPr>
        <w:tab/>
        <w:t>Your brother said you should stop crying, is alright, is alright, you see i-I am so sorry I never meant to those</w:t>
      </w:r>
    </w:p>
    <w:p w:rsidR="00A32A39" w:rsidRDefault="00A32A39" w:rsidP="006F1B0A">
      <w:pPr>
        <w:rPr>
          <w:lang w:val="en-US"/>
        </w:rPr>
      </w:pPr>
      <w:r>
        <w:rPr>
          <w:lang w:val="en-US"/>
        </w:rPr>
        <w:t>(10:31:15:00)</w:t>
      </w:r>
    </w:p>
    <w:p w:rsidR="00A32A39" w:rsidRDefault="00A32A39" w:rsidP="006F1B0A">
      <w:pPr>
        <w:rPr>
          <w:lang w:val="en-US"/>
        </w:rPr>
      </w:pPr>
      <w:r>
        <w:rPr>
          <w:lang w:val="en-US"/>
        </w:rPr>
        <w:t>HUNTER SON</w:t>
      </w:r>
      <w:r>
        <w:rPr>
          <w:lang w:val="en-US"/>
        </w:rPr>
        <w:tab/>
        <w:t>You want to drink water? No matter how terrible it is stop crying okay sorry alright</w:t>
      </w:r>
    </w:p>
    <w:p w:rsidR="00A32A39" w:rsidRDefault="00A32A39" w:rsidP="006F1B0A">
      <w:pPr>
        <w:rPr>
          <w:lang w:val="en-US"/>
        </w:rPr>
      </w:pPr>
      <w:r>
        <w:rPr>
          <w:lang w:val="en-US"/>
        </w:rPr>
        <w:t>(10:31:28:00)</w:t>
      </w:r>
    </w:p>
    <w:p w:rsidR="00A32A39" w:rsidRDefault="00A32A39" w:rsidP="006F1B0A">
      <w:pPr>
        <w:rPr>
          <w:lang w:val="en-US"/>
        </w:rPr>
      </w:pPr>
      <w:r>
        <w:rPr>
          <w:lang w:val="en-US"/>
        </w:rPr>
        <w:t>OMATAKU</w:t>
      </w:r>
      <w:r>
        <w:rPr>
          <w:lang w:val="en-US"/>
        </w:rPr>
        <w:tab/>
        <w:t>Thank you</w:t>
      </w:r>
    </w:p>
    <w:p w:rsidR="00A32A39" w:rsidRDefault="00A32A39" w:rsidP="006F1B0A">
      <w:pPr>
        <w:rPr>
          <w:lang w:val="en-US"/>
        </w:rPr>
      </w:pPr>
      <w:r>
        <w:rPr>
          <w:lang w:val="en-US"/>
        </w:rPr>
        <w:t>(10:31:29:00)</w:t>
      </w:r>
    </w:p>
    <w:p w:rsidR="00A32A39" w:rsidRDefault="00A32A39" w:rsidP="006F1B0A">
      <w:pPr>
        <w:rPr>
          <w:lang w:val="en-US"/>
        </w:rPr>
      </w:pPr>
      <w:r>
        <w:rPr>
          <w:lang w:val="en-US"/>
        </w:rPr>
        <w:t>HUNTER SON</w:t>
      </w:r>
      <w:r>
        <w:rPr>
          <w:lang w:val="en-US"/>
        </w:rPr>
        <w:tab/>
        <w:t>&lt;giggles&gt; I will start hitting you now, stop okay</w:t>
      </w:r>
    </w:p>
    <w:p w:rsidR="00A32A39" w:rsidRDefault="00A32A39" w:rsidP="006F1B0A">
      <w:pPr>
        <w:rPr>
          <w:lang w:val="en-US"/>
        </w:rPr>
      </w:pPr>
      <w:r>
        <w:rPr>
          <w:lang w:val="en-US"/>
        </w:rPr>
        <w:t>(10:31:40:00)</w:t>
      </w:r>
    </w:p>
    <w:p w:rsidR="00A32A39" w:rsidRDefault="00A32A39" w:rsidP="006F1B0A">
      <w:pPr>
        <w:rPr>
          <w:lang w:val="en-US"/>
        </w:rPr>
      </w:pPr>
      <w:r>
        <w:rPr>
          <w:lang w:val="en-US"/>
        </w:rPr>
        <w:t>CELIN</w:t>
      </w:r>
      <w:r>
        <w:rPr>
          <w:lang w:val="en-US"/>
        </w:rPr>
        <w:tab/>
        <w:t>The time to serve justice to our beloved and fallen angels has come, we must be determined to fight for justice, anyone who stands in our way will face the wrath of a scorpion</w:t>
      </w:r>
    </w:p>
    <w:p w:rsidR="00A32A39" w:rsidRDefault="00A32A39" w:rsidP="006F1B0A">
      <w:pPr>
        <w:rPr>
          <w:lang w:val="en-US"/>
        </w:rPr>
      </w:pPr>
      <w:r>
        <w:rPr>
          <w:lang w:val="en-US"/>
        </w:rPr>
        <w:t>(10:31:59:00)</w:t>
      </w:r>
    </w:p>
    <w:p w:rsidR="00A32A39" w:rsidRDefault="00A32A39" w:rsidP="006F1B0A">
      <w:pPr>
        <w:rPr>
          <w:lang w:val="en-US"/>
        </w:rPr>
      </w:pPr>
      <w:r>
        <w:rPr>
          <w:lang w:val="en-US"/>
        </w:rPr>
        <w:t>BLACK GIRL 1</w:t>
      </w:r>
      <w:r>
        <w:rPr>
          <w:lang w:val="en-US"/>
        </w:rPr>
        <w:tab/>
        <w:t>Amara must pay with her blood, she deserves to die&lt;exhales&gt; she has cost us a lot of pain and shame</w:t>
      </w:r>
    </w:p>
    <w:p w:rsidR="00A32A39" w:rsidRDefault="00A32A39" w:rsidP="006F1B0A">
      <w:pPr>
        <w:rPr>
          <w:lang w:val="en-US"/>
        </w:rPr>
      </w:pPr>
      <w:r>
        <w:rPr>
          <w:lang w:val="en-US"/>
        </w:rPr>
        <w:t>(10:32:13:00)</w:t>
      </w:r>
    </w:p>
    <w:p w:rsidR="00A32A39" w:rsidRDefault="00A32A39" w:rsidP="006F1B0A">
      <w:pPr>
        <w:rPr>
          <w:lang w:val="en-US"/>
        </w:rPr>
      </w:pPr>
      <w:r>
        <w:rPr>
          <w:lang w:val="en-US"/>
        </w:rPr>
        <w:t>AMARA</w:t>
      </w:r>
      <w:r>
        <w:rPr>
          <w:lang w:val="en-US"/>
        </w:rPr>
        <w:tab/>
        <w:t>Revenge is the dish best serve clood&lt;inhales&gt; vengeance of love must prevail!</w:t>
      </w:r>
    </w:p>
    <w:p w:rsidR="00A32A39" w:rsidRDefault="00A32A39" w:rsidP="006F1B0A">
      <w:pPr>
        <w:rPr>
          <w:lang w:val="en-US"/>
        </w:rPr>
      </w:pPr>
      <w:r>
        <w:rPr>
          <w:lang w:val="en-US"/>
        </w:rPr>
        <w:t>(10:32:24:00)</w:t>
      </w:r>
    </w:p>
    <w:p w:rsidR="00A32A39" w:rsidRDefault="00A32A39" w:rsidP="006F1B0A">
      <w:pPr>
        <w:rPr>
          <w:lang w:val="en-US"/>
        </w:rPr>
      </w:pPr>
      <w:r>
        <w:rPr>
          <w:lang w:val="en-US"/>
        </w:rPr>
        <w:t>BLACK GIRL 1</w:t>
      </w:r>
      <w:r>
        <w:rPr>
          <w:lang w:val="en-US"/>
        </w:rPr>
        <w:tab/>
        <w:t>Amara</w:t>
      </w:r>
    </w:p>
    <w:p w:rsidR="00A32A39" w:rsidRDefault="00A32A39" w:rsidP="006F1B0A">
      <w:pPr>
        <w:rPr>
          <w:lang w:val="en-US"/>
        </w:rPr>
      </w:pPr>
      <w:r>
        <w:rPr>
          <w:lang w:val="en-US"/>
        </w:rPr>
        <w:t>(10:32:26:00)</w:t>
      </w:r>
    </w:p>
    <w:p w:rsidR="00A32A39" w:rsidRDefault="00A32A39" w:rsidP="006F1B0A">
      <w:pPr>
        <w:rPr>
          <w:lang w:val="en-US"/>
        </w:rPr>
      </w:pPr>
      <w:r>
        <w:rPr>
          <w:lang w:val="en-US"/>
        </w:rPr>
        <w:t>WHITE ANGELS</w:t>
      </w:r>
      <w:r>
        <w:rPr>
          <w:lang w:val="en-US"/>
        </w:rPr>
        <w:tab/>
        <w:t>&lt;singing and chanting&gt;</w:t>
      </w:r>
    </w:p>
    <w:p w:rsidR="00A32A39" w:rsidRDefault="00A32A39" w:rsidP="006F1B0A">
      <w:pPr>
        <w:rPr>
          <w:lang w:val="en-US"/>
        </w:rPr>
      </w:pPr>
      <w:r>
        <w:rPr>
          <w:lang w:val="en-US"/>
        </w:rPr>
        <w:t>(10:34:11:00)</w:t>
      </w:r>
    </w:p>
    <w:p w:rsidR="00A32A39" w:rsidRDefault="00A32A39" w:rsidP="006F1B0A">
      <w:pPr>
        <w:rPr>
          <w:lang w:val="en-US"/>
        </w:rPr>
      </w:pPr>
      <w:r>
        <w:rPr>
          <w:lang w:val="en-US"/>
        </w:rPr>
        <w:t>CELIN</w:t>
      </w:r>
      <w:r>
        <w:rPr>
          <w:lang w:val="en-US"/>
        </w:rPr>
        <w:tab/>
        <w:t>Now how are you feeling lover boy? I know my feelings and affections sometimes come with good Ore and pleasant melancholy, but in the game of love only the might masquactiers will win</w:t>
      </w:r>
    </w:p>
    <w:p w:rsidR="00A32A39" w:rsidRDefault="00A32A39" w:rsidP="006F1B0A">
      <w:pPr>
        <w:rPr>
          <w:lang w:val="en-US"/>
        </w:rPr>
      </w:pPr>
      <w:r>
        <w:rPr>
          <w:lang w:val="en-US"/>
        </w:rPr>
        <w:t>(10:34:33:00)</w:t>
      </w:r>
    </w:p>
    <w:p w:rsidR="00A32A39" w:rsidRDefault="00A32A39" w:rsidP="006F1B0A">
      <w:pPr>
        <w:rPr>
          <w:lang w:val="en-US"/>
        </w:rPr>
      </w:pPr>
      <w:r>
        <w:rPr>
          <w:lang w:val="en-US"/>
        </w:rPr>
        <w:t>NANCY</w:t>
      </w:r>
      <w:r>
        <w:rPr>
          <w:lang w:val="en-US"/>
        </w:rPr>
        <w:tab/>
        <w:t>Hmmm you see em love is emm a restful journey filled with ehhh futility</w:t>
      </w:r>
    </w:p>
    <w:p w:rsidR="00A32A39" w:rsidRDefault="00A32A39" w:rsidP="006F1B0A">
      <w:pPr>
        <w:rPr>
          <w:lang w:val="en-US"/>
        </w:rPr>
      </w:pPr>
      <w:r>
        <w:rPr>
          <w:lang w:val="en-US"/>
        </w:rPr>
        <w:t>(10:34:44:00)</w:t>
      </w:r>
    </w:p>
    <w:p w:rsidR="00A32A39" w:rsidRDefault="00A32A39" w:rsidP="006F1B0A">
      <w:pPr>
        <w:rPr>
          <w:lang w:val="en-US"/>
        </w:rPr>
      </w:pPr>
      <w:r>
        <w:rPr>
          <w:lang w:val="en-US"/>
        </w:rPr>
        <w:t>CELIN</w:t>
      </w:r>
      <w:r>
        <w:rPr>
          <w:lang w:val="en-US"/>
        </w:rPr>
        <w:tab/>
        <w:t>Futility that is the right choice of words Nancy</w:t>
      </w:r>
    </w:p>
    <w:p w:rsidR="00A32A39" w:rsidRDefault="00A32A39" w:rsidP="006F1B0A">
      <w:pPr>
        <w:rPr>
          <w:lang w:val="en-US"/>
        </w:rPr>
      </w:pPr>
      <w:r>
        <w:rPr>
          <w:lang w:val="en-US"/>
        </w:rPr>
        <w:t>(10:34:48:00)</w:t>
      </w:r>
    </w:p>
    <w:p w:rsidR="00A32A39" w:rsidRDefault="00A32A39" w:rsidP="006F1B0A">
      <w:pPr>
        <w:rPr>
          <w:lang w:val="en-US"/>
        </w:rPr>
      </w:pPr>
      <w:r>
        <w:rPr>
          <w:lang w:val="en-US"/>
        </w:rPr>
        <w:t>BLACK GIRL 1</w:t>
      </w:r>
      <w:r>
        <w:rPr>
          <w:lang w:val="en-US"/>
        </w:rPr>
        <w:tab/>
        <w:t xml:space="preserve">And I will say love is wicked&lt;chuckles&gt; Love is wicked, wicked, wicked,&lt;laughs&gt; </w:t>
      </w:r>
    </w:p>
    <w:p w:rsidR="00A32A39" w:rsidRDefault="00A32A39" w:rsidP="006F1B0A">
      <w:pPr>
        <w:rPr>
          <w:lang w:val="en-US"/>
        </w:rPr>
      </w:pPr>
      <w:r>
        <w:rPr>
          <w:lang w:val="en-US"/>
        </w:rPr>
        <w:t>(10:35:04:00)</w:t>
      </w:r>
    </w:p>
    <w:p w:rsidR="00A32A39" w:rsidRDefault="00A32A39" w:rsidP="006F1B0A">
      <w:pPr>
        <w:rPr>
          <w:lang w:val="en-US"/>
        </w:rPr>
      </w:pPr>
      <w:r>
        <w:rPr>
          <w:lang w:val="en-US"/>
        </w:rPr>
        <w:t>VERA</w:t>
      </w:r>
      <w:r>
        <w:rPr>
          <w:lang w:val="en-US"/>
        </w:rPr>
        <w:tab/>
        <w:t>And you know what? Terrible is an army set in a battle aaray&lt;laughs&gt;</w:t>
      </w:r>
    </w:p>
    <w:p w:rsidR="00A32A39" w:rsidRDefault="00A32A39" w:rsidP="006F1B0A">
      <w:pPr>
        <w:rPr>
          <w:lang w:val="en-US"/>
        </w:rPr>
      </w:pPr>
      <w:r>
        <w:rPr>
          <w:lang w:val="en-US"/>
        </w:rPr>
        <w:t>(10:35:17:00)</w:t>
      </w:r>
    </w:p>
    <w:p w:rsidR="00A32A39" w:rsidRDefault="00A32A39" w:rsidP="006F1B0A">
      <w:pPr>
        <w:rPr>
          <w:lang w:val="en-US"/>
        </w:rPr>
      </w:pPr>
      <w:r>
        <w:rPr>
          <w:lang w:val="en-US"/>
        </w:rPr>
        <w:t>REX</w:t>
      </w:r>
      <w:r>
        <w:rPr>
          <w:lang w:val="en-US"/>
        </w:rPr>
        <w:tab/>
        <w:t>&lt;caughs&gt;</w:t>
      </w:r>
    </w:p>
    <w:p w:rsidR="00A32A39" w:rsidRDefault="00A32A39" w:rsidP="006F1B0A">
      <w:pPr>
        <w:rPr>
          <w:lang w:val="en-US"/>
        </w:rPr>
      </w:pPr>
      <w:r>
        <w:rPr>
          <w:lang w:val="en-US"/>
        </w:rPr>
        <w:t>(10:35:18:00)</w:t>
      </w:r>
    </w:p>
    <w:p w:rsidR="00A32A39" w:rsidRDefault="00A32A39" w:rsidP="006F1B0A">
      <w:pPr>
        <w:rPr>
          <w:lang w:val="en-US"/>
        </w:rPr>
      </w:pPr>
      <w:r>
        <w:rPr>
          <w:lang w:val="en-US"/>
        </w:rPr>
        <w:t>CELIN</w:t>
      </w:r>
      <w:r>
        <w:rPr>
          <w:lang w:val="en-US"/>
        </w:rPr>
        <w:tab/>
        <w:t>Ladies don’t you want to have some fun?</w:t>
      </w:r>
    </w:p>
    <w:p w:rsidR="00A32A39" w:rsidRDefault="00A32A39" w:rsidP="006F1B0A">
      <w:pPr>
        <w:rPr>
          <w:lang w:val="en-US"/>
        </w:rPr>
      </w:pPr>
      <w:r>
        <w:rPr>
          <w:lang w:val="en-US"/>
        </w:rPr>
        <w:t>(10:35:25:00)</w:t>
      </w:r>
    </w:p>
    <w:p w:rsidR="00A32A39" w:rsidRDefault="00A32A39" w:rsidP="006F1B0A">
      <w:pPr>
        <w:rPr>
          <w:lang w:val="en-US"/>
        </w:rPr>
      </w:pPr>
      <w:r>
        <w:rPr>
          <w:lang w:val="en-US"/>
        </w:rPr>
        <w:t>VERA</w:t>
      </w:r>
      <w:r>
        <w:rPr>
          <w:lang w:val="en-US"/>
        </w:rPr>
        <w:tab/>
        <w:t>Is that what you a saying small small?</w:t>
      </w:r>
    </w:p>
    <w:p w:rsidR="00A32A39" w:rsidRDefault="00A32A39" w:rsidP="006F1B0A">
      <w:pPr>
        <w:rPr>
          <w:lang w:val="en-US"/>
        </w:rPr>
      </w:pPr>
      <w:r>
        <w:rPr>
          <w:lang w:val="en-US"/>
        </w:rPr>
        <w:t>(10:35:26:00)</w:t>
      </w:r>
    </w:p>
    <w:p w:rsidR="00A32A39" w:rsidRDefault="00A32A39" w:rsidP="006F1B0A">
      <w:pPr>
        <w:rPr>
          <w:lang w:val="en-US"/>
        </w:rPr>
      </w:pPr>
      <w:r>
        <w:rPr>
          <w:lang w:val="en-US"/>
        </w:rPr>
        <w:t>CELIN</w:t>
      </w:r>
      <w:r>
        <w:rPr>
          <w:lang w:val="en-US"/>
        </w:rPr>
        <w:tab/>
        <w:t>I am going to give you the privilege to enjoy the might Anaconda between his legs, are you ladies not hurling?</w:t>
      </w:r>
    </w:p>
    <w:p w:rsidR="00A32A39" w:rsidRDefault="00A32A39" w:rsidP="006F1B0A">
      <w:pPr>
        <w:rPr>
          <w:lang w:val="en-US"/>
        </w:rPr>
      </w:pPr>
      <w:r>
        <w:rPr>
          <w:lang w:val="en-US"/>
        </w:rPr>
        <w:t>(10:35:37:00)</w:t>
      </w:r>
    </w:p>
    <w:p w:rsidR="00A32A39" w:rsidRDefault="00A32A39" w:rsidP="006F1B0A">
      <w:pPr>
        <w:rPr>
          <w:lang w:val="en-US"/>
        </w:rPr>
      </w:pPr>
      <w:r>
        <w:rPr>
          <w:lang w:val="en-US"/>
        </w:rPr>
        <w:t>VERA</w:t>
      </w:r>
      <w:r>
        <w:rPr>
          <w:lang w:val="en-US"/>
        </w:rPr>
        <w:tab/>
        <w:t xml:space="preserve">Very, very hurling </w:t>
      </w:r>
    </w:p>
    <w:p w:rsidR="00A32A39" w:rsidRDefault="00A32A39" w:rsidP="006F1B0A">
      <w:pPr>
        <w:rPr>
          <w:lang w:val="en-US"/>
        </w:rPr>
      </w:pPr>
      <w:r>
        <w:rPr>
          <w:lang w:val="en-US"/>
        </w:rPr>
        <w:t>(10:35:39:00)</w:t>
      </w:r>
    </w:p>
    <w:p w:rsidR="00A32A39" w:rsidRDefault="00A32A39" w:rsidP="006F1B0A">
      <w:pPr>
        <w:rPr>
          <w:lang w:val="en-US"/>
        </w:rPr>
      </w:pPr>
      <w:r>
        <w:rPr>
          <w:lang w:val="en-US"/>
        </w:rPr>
        <w:t>REX</w:t>
      </w:r>
      <w:r>
        <w:rPr>
          <w:lang w:val="en-US"/>
        </w:rPr>
        <w:tab/>
        <w:t>Please let me go please, please, please, please,</w:t>
      </w:r>
    </w:p>
    <w:p w:rsidR="00A32A39" w:rsidRDefault="00A32A39" w:rsidP="006F1B0A">
      <w:pPr>
        <w:rPr>
          <w:lang w:val="en-US"/>
        </w:rPr>
      </w:pPr>
      <w:r>
        <w:rPr>
          <w:lang w:val="en-US"/>
        </w:rPr>
        <w:t>(10:35:44:00)</w:t>
      </w:r>
    </w:p>
    <w:p w:rsidR="00A32A39" w:rsidRDefault="00A32A39" w:rsidP="006F1B0A">
      <w:pPr>
        <w:rPr>
          <w:lang w:val="en-US"/>
        </w:rPr>
      </w:pPr>
      <w:r>
        <w:rPr>
          <w:lang w:val="en-US"/>
        </w:rPr>
        <w:t>LILIAN</w:t>
      </w:r>
      <w:r>
        <w:rPr>
          <w:lang w:val="en-US"/>
        </w:rPr>
        <w:tab/>
        <w:t>So you can beg ohh come on, you know I have been longing for you Rex, now I am about to have some fun</w:t>
      </w:r>
    </w:p>
    <w:p w:rsidR="00A32A39" w:rsidRDefault="00A32A39" w:rsidP="006F1B0A">
      <w:pPr>
        <w:rPr>
          <w:lang w:val="en-US"/>
        </w:rPr>
      </w:pPr>
      <w:r>
        <w:rPr>
          <w:lang w:val="en-US"/>
        </w:rPr>
        <w:t>(10:35:55:00)</w:t>
      </w:r>
    </w:p>
    <w:p w:rsidR="00A32A39" w:rsidRDefault="00A32A39" w:rsidP="006F1B0A">
      <w:pPr>
        <w:rPr>
          <w:lang w:val="en-US"/>
        </w:rPr>
      </w:pPr>
      <w:r>
        <w:rPr>
          <w:lang w:val="en-US"/>
        </w:rPr>
        <w:t>NANCY</w:t>
      </w:r>
      <w:r>
        <w:rPr>
          <w:lang w:val="en-US"/>
        </w:rPr>
        <w:tab/>
        <w:t>&lt;signs&gt; ahaha!</w:t>
      </w:r>
    </w:p>
    <w:p w:rsidR="00A32A39" w:rsidRDefault="00A32A39" w:rsidP="006F1B0A">
      <w:pPr>
        <w:rPr>
          <w:lang w:val="en-US"/>
        </w:rPr>
      </w:pPr>
      <w:r>
        <w:rPr>
          <w:lang w:val="en-US"/>
        </w:rPr>
        <w:t>(10:35:58:00)</w:t>
      </w:r>
    </w:p>
    <w:p w:rsidR="00A32A39" w:rsidRDefault="00A32A39" w:rsidP="006F1B0A">
      <w:pPr>
        <w:rPr>
          <w:lang w:val="en-US"/>
        </w:rPr>
      </w:pPr>
      <w:r>
        <w:rPr>
          <w:lang w:val="en-US"/>
        </w:rPr>
        <w:t>LILIAN</w:t>
      </w:r>
      <w:r>
        <w:rPr>
          <w:lang w:val="en-US"/>
        </w:rPr>
        <w:tab/>
        <w:t>So &lt;claps hands&gt; enter</w:t>
      </w:r>
    </w:p>
    <w:p w:rsidR="00A32A39" w:rsidRDefault="00A32A39" w:rsidP="006F1B0A">
      <w:pPr>
        <w:rPr>
          <w:lang w:val="en-US"/>
        </w:rPr>
      </w:pPr>
      <w:r>
        <w:rPr>
          <w:lang w:val="en-US"/>
        </w:rPr>
        <w:t>(10:36:01:00)</w:t>
      </w:r>
    </w:p>
    <w:p w:rsidR="00A32A39" w:rsidRDefault="00A32A39" w:rsidP="006F1B0A">
      <w:pPr>
        <w:rPr>
          <w:lang w:val="en-US"/>
        </w:rPr>
      </w:pPr>
      <w:r>
        <w:rPr>
          <w:lang w:val="en-US"/>
        </w:rPr>
        <w:t>BLACK GIRL</w:t>
      </w:r>
      <w:r>
        <w:rPr>
          <w:lang w:val="en-US"/>
        </w:rPr>
        <w:tab/>
        <w:t>Collabo!</w:t>
      </w:r>
    </w:p>
    <w:p w:rsidR="00A32A39" w:rsidRDefault="00A32A39" w:rsidP="006F1B0A">
      <w:pPr>
        <w:rPr>
          <w:lang w:val="en-US"/>
        </w:rPr>
      </w:pPr>
      <w:r>
        <w:rPr>
          <w:lang w:val="en-US"/>
        </w:rPr>
        <w:t>(10:37:04:00)</w:t>
      </w:r>
    </w:p>
    <w:p w:rsidR="00A32A39" w:rsidRDefault="00A32A39" w:rsidP="006F1B0A">
      <w:pPr>
        <w:rPr>
          <w:lang w:val="en-US"/>
        </w:rPr>
      </w:pPr>
      <w:r>
        <w:rPr>
          <w:lang w:val="en-US"/>
        </w:rPr>
        <w:t>VERA</w:t>
      </w:r>
      <w:r>
        <w:rPr>
          <w:lang w:val="en-US"/>
        </w:rPr>
        <w:tab/>
        <w:t>&lt;laughs&gt;</w:t>
      </w:r>
    </w:p>
    <w:p w:rsidR="00A32A39" w:rsidRDefault="00A32A39" w:rsidP="006F1B0A">
      <w:pPr>
        <w:rPr>
          <w:lang w:val="en-US"/>
        </w:rPr>
      </w:pPr>
      <w:r>
        <w:rPr>
          <w:lang w:val="en-US"/>
        </w:rPr>
        <w:t>(10:37:04:00)</w:t>
      </w:r>
    </w:p>
    <w:p w:rsidR="00A32A39" w:rsidRDefault="00A32A39" w:rsidP="006F1B0A">
      <w:pPr>
        <w:rPr>
          <w:lang w:val="en-US"/>
        </w:rPr>
      </w:pPr>
      <w:r>
        <w:rPr>
          <w:lang w:val="en-US"/>
        </w:rPr>
        <w:t xml:space="preserve">NANCY </w:t>
      </w:r>
      <w:r>
        <w:rPr>
          <w:lang w:val="en-US"/>
        </w:rPr>
        <w:tab/>
        <w:t>&lt;laughs&gt;</w:t>
      </w:r>
    </w:p>
    <w:p w:rsidR="00A32A39" w:rsidRDefault="00A32A39" w:rsidP="006F1B0A">
      <w:pPr>
        <w:rPr>
          <w:lang w:val="en-US"/>
        </w:rPr>
      </w:pPr>
      <w:r>
        <w:rPr>
          <w:lang w:val="en-US"/>
        </w:rPr>
        <w:t>(10:37:04:00)</w:t>
      </w:r>
    </w:p>
    <w:p w:rsidR="00A32A39" w:rsidRDefault="00A32A39" w:rsidP="006F1B0A">
      <w:pPr>
        <w:rPr>
          <w:lang w:val="en-US"/>
        </w:rPr>
      </w:pPr>
      <w:r>
        <w:rPr>
          <w:lang w:val="en-US"/>
        </w:rPr>
        <w:t>BLACK GIRL 1</w:t>
      </w:r>
      <w:r>
        <w:rPr>
          <w:lang w:val="en-US"/>
        </w:rPr>
        <w:tab/>
        <w:t>&lt;laughs&gt;</w:t>
      </w:r>
    </w:p>
    <w:p w:rsidR="00A32A39" w:rsidRDefault="00A32A39" w:rsidP="006F1B0A">
      <w:pPr>
        <w:rPr>
          <w:lang w:val="en-US"/>
        </w:rPr>
      </w:pPr>
      <w:r>
        <w:rPr>
          <w:lang w:val="en-US"/>
        </w:rPr>
        <w:t>(10:37:05:00)</w:t>
      </w:r>
    </w:p>
    <w:p w:rsidR="00A32A39" w:rsidRDefault="00A32A39" w:rsidP="006F1B0A">
      <w:pPr>
        <w:rPr>
          <w:lang w:val="en-US"/>
        </w:rPr>
      </w:pPr>
      <w:r>
        <w:rPr>
          <w:lang w:val="en-US"/>
        </w:rPr>
        <w:t>NANCY</w:t>
      </w:r>
      <w:r>
        <w:rPr>
          <w:lang w:val="en-US"/>
        </w:rPr>
        <w:tab/>
        <w:t>we want to touch, touch this bobo</w:t>
      </w:r>
    </w:p>
    <w:p w:rsidR="00A32A39" w:rsidRDefault="00A32A39" w:rsidP="006F1B0A">
      <w:pPr>
        <w:rPr>
          <w:lang w:val="en-US"/>
        </w:rPr>
      </w:pPr>
      <w:r>
        <w:rPr>
          <w:lang w:val="en-US"/>
        </w:rPr>
        <w:t>(10:37:06:00)</w:t>
      </w:r>
    </w:p>
    <w:p w:rsidR="00A32A39" w:rsidRDefault="00A32A39" w:rsidP="004B6A53">
      <w:pPr>
        <w:rPr>
          <w:lang w:val="en-US"/>
        </w:rPr>
      </w:pPr>
      <w:r>
        <w:rPr>
          <w:lang w:val="en-US"/>
        </w:rPr>
        <w:t>WHITE ANGELS</w:t>
      </w:r>
      <w:r>
        <w:rPr>
          <w:lang w:val="en-US"/>
        </w:rPr>
        <w:tab/>
        <w:t>&lt;enchanting a song while laughing&gt;</w:t>
      </w:r>
    </w:p>
    <w:p w:rsidR="00A32A39" w:rsidRDefault="00A32A39" w:rsidP="004B6A53">
      <w:pPr>
        <w:rPr>
          <w:lang w:val="en-US"/>
        </w:rPr>
      </w:pPr>
      <w:r>
        <w:rPr>
          <w:lang w:val="en-US"/>
        </w:rPr>
        <w:t>(10:37:30:00)</w:t>
      </w:r>
    </w:p>
    <w:p w:rsidR="00A32A39" w:rsidRDefault="00A32A39" w:rsidP="004B6A53">
      <w:pPr>
        <w:rPr>
          <w:lang w:val="en-US"/>
        </w:rPr>
      </w:pPr>
      <w:r>
        <w:rPr>
          <w:lang w:val="en-US"/>
        </w:rPr>
        <w:t>REX</w:t>
      </w:r>
      <w:r>
        <w:rPr>
          <w:lang w:val="en-US"/>
        </w:rPr>
        <w:tab/>
        <w:t>What! What! What’s  happening!</w:t>
      </w:r>
    </w:p>
    <w:p w:rsidR="00A32A39" w:rsidRDefault="00A32A39" w:rsidP="004B6A53">
      <w:pPr>
        <w:rPr>
          <w:lang w:val="en-US"/>
        </w:rPr>
      </w:pPr>
      <w:r>
        <w:rPr>
          <w:lang w:val="en-US"/>
        </w:rPr>
        <w:t>(10:36:44:00)</w:t>
      </w:r>
    </w:p>
    <w:p w:rsidR="00A32A39" w:rsidRDefault="00A32A39" w:rsidP="004B6A53">
      <w:pPr>
        <w:rPr>
          <w:lang w:val="en-US"/>
        </w:rPr>
      </w:pPr>
      <w:r>
        <w:rPr>
          <w:lang w:val="en-US"/>
        </w:rPr>
        <w:t>AMARA</w:t>
      </w:r>
      <w:r>
        <w:rPr>
          <w:lang w:val="en-US"/>
        </w:rPr>
        <w:tab/>
        <w:t>Freeze! Don’t even try to move an inch got you baby</w:t>
      </w:r>
    </w:p>
    <w:p w:rsidR="00A32A39" w:rsidRDefault="00A32A39" w:rsidP="004B6A53">
      <w:pPr>
        <w:rPr>
          <w:lang w:val="en-US"/>
        </w:rPr>
      </w:pPr>
      <w:r>
        <w:rPr>
          <w:lang w:val="en-US"/>
        </w:rPr>
        <w:t>(10:37:01:00)</w:t>
      </w:r>
    </w:p>
    <w:p w:rsidR="00A32A39" w:rsidRDefault="00A32A39" w:rsidP="004B6A53">
      <w:pPr>
        <w:rPr>
          <w:lang w:val="en-US"/>
        </w:rPr>
      </w:pPr>
      <w:r>
        <w:rPr>
          <w:lang w:val="en-US"/>
        </w:rPr>
        <w:t>CELIN</w:t>
      </w:r>
      <w:r>
        <w:rPr>
          <w:lang w:val="en-US"/>
        </w:rPr>
        <w:tab/>
        <w:t>You want to play with fire and get burnt</w:t>
      </w:r>
    </w:p>
    <w:p w:rsidR="00A32A39" w:rsidRDefault="00A32A39" w:rsidP="004B6A53">
      <w:pPr>
        <w:rPr>
          <w:lang w:val="en-US"/>
        </w:rPr>
      </w:pPr>
      <w:r>
        <w:rPr>
          <w:lang w:val="en-US"/>
        </w:rPr>
        <w:t>(10:37:05:00)</w:t>
      </w:r>
    </w:p>
    <w:p w:rsidR="00A32A39" w:rsidRDefault="00A32A39" w:rsidP="004B6A53">
      <w:pPr>
        <w:rPr>
          <w:lang w:val="en-US"/>
        </w:rPr>
      </w:pPr>
      <w:r>
        <w:rPr>
          <w:lang w:val="en-US"/>
        </w:rPr>
        <w:t>AMARA</w:t>
      </w:r>
      <w:r>
        <w:rPr>
          <w:lang w:val="en-US"/>
        </w:rPr>
        <w:tab/>
        <w:t>All recourse and unrecognizable differences has divided us into a huge franchise</w:t>
      </w:r>
    </w:p>
    <w:p w:rsidR="00A32A39" w:rsidRDefault="00A32A39" w:rsidP="004B6A53">
      <w:pPr>
        <w:rPr>
          <w:lang w:val="en-US"/>
        </w:rPr>
      </w:pPr>
      <w:r>
        <w:rPr>
          <w:lang w:val="en-US"/>
        </w:rPr>
        <w:t>(10:37:14:00)</w:t>
      </w:r>
    </w:p>
    <w:p w:rsidR="00A32A39" w:rsidRDefault="00A32A39" w:rsidP="004B6A53">
      <w:pPr>
        <w:rPr>
          <w:lang w:val="en-US"/>
        </w:rPr>
      </w:pPr>
      <w:r>
        <w:rPr>
          <w:lang w:val="en-US"/>
        </w:rPr>
        <w:t>CELIN</w:t>
      </w:r>
      <w:r>
        <w:rPr>
          <w:lang w:val="en-US"/>
        </w:rPr>
        <w:tab/>
        <w:t>I guess we choose our own destiny, I regret helping you the very first day you came into my house Amara</w:t>
      </w:r>
    </w:p>
    <w:p w:rsidR="00A32A39" w:rsidRDefault="00A32A39" w:rsidP="004B6A53">
      <w:pPr>
        <w:rPr>
          <w:lang w:val="en-US"/>
        </w:rPr>
      </w:pPr>
      <w:r>
        <w:rPr>
          <w:lang w:val="en-US"/>
        </w:rPr>
        <w:t>(10:37:23:00)</w:t>
      </w:r>
    </w:p>
    <w:p w:rsidR="00A32A39" w:rsidRDefault="00A32A39" w:rsidP="004B6A53">
      <w:pPr>
        <w:rPr>
          <w:lang w:val="en-US"/>
        </w:rPr>
      </w:pPr>
      <w:r>
        <w:rPr>
          <w:lang w:val="en-US"/>
        </w:rPr>
        <w:t>AMARA</w:t>
      </w:r>
      <w:r>
        <w:rPr>
          <w:lang w:val="en-US"/>
        </w:rPr>
        <w:tab/>
        <w:t>Well, destiny often finds it’s own path. Not get down on your knees and rop your weapon! Right now! Down</w:t>
      </w:r>
    </w:p>
    <w:p w:rsidR="00A32A39" w:rsidRDefault="00A32A39" w:rsidP="004B6A53">
      <w:pPr>
        <w:rPr>
          <w:lang w:val="en-US"/>
        </w:rPr>
      </w:pPr>
      <w:r>
        <w:rPr>
          <w:lang w:val="en-US"/>
        </w:rPr>
        <w:t>(10:37:46:00)</w:t>
      </w:r>
    </w:p>
    <w:p w:rsidR="00A32A39" w:rsidRDefault="00A32A39" w:rsidP="004B6A53">
      <w:pPr>
        <w:rPr>
          <w:lang w:val="en-US"/>
        </w:rPr>
      </w:pPr>
      <w:r>
        <w:rPr>
          <w:lang w:val="en-US"/>
        </w:rPr>
        <w:t>REX</w:t>
      </w:r>
      <w:r>
        <w:rPr>
          <w:lang w:val="en-US"/>
        </w:rPr>
        <w:tab/>
        <w:t>Babay!&lt;exhales and inhales fast&gt;</w:t>
      </w:r>
    </w:p>
    <w:p w:rsidR="00A32A39" w:rsidRDefault="00A32A39" w:rsidP="004B6A53">
      <w:pPr>
        <w:rPr>
          <w:lang w:val="en-US"/>
        </w:rPr>
      </w:pPr>
      <w:r>
        <w:rPr>
          <w:lang w:val="en-US"/>
        </w:rPr>
        <w:t>(10:37:49:00)</w:t>
      </w:r>
    </w:p>
    <w:p w:rsidR="00A32A39" w:rsidRDefault="00A32A39" w:rsidP="004B6A53">
      <w:pPr>
        <w:rPr>
          <w:lang w:val="en-US"/>
        </w:rPr>
      </w:pPr>
      <w:r>
        <w:rPr>
          <w:lang w:val="en-US"/>
        </w:rPr>
        <w:t>AMARA</w:t>
      </w:r>
      <w:r>
        <w:rPr>
          <w:lang w:val="en-US"/>
        </w:rPr>
        <w:tab/>
        <w:t>Ohh! Baby, baby Oh my God I am so sorry</w:t>
      </w:r>
    </w:p>
    <w:p w:rsidR="00A32A39" w:rsidRDefault="00A32A39" w:rsidP="004B6A53">
      <w:pPr>
        <w:rPr>
          <w:lang w:val="en-US"/>
        </w:rPr>
      </w:pPr>
      <w:r>
        <w:rPr>
          <w:lang w:val="en-US"/>
        </w:rPr>
        <w:t>(10:38:58:00)</w:t>
      </w:r>
    </w:p>
    <w:p w:rsidR="00A32A39" w:rsidRDefault="00A32A39" w:rsidP="004B6A53">
      <w:pPr>
        <w:rPr>
          <w:lang w:val="en-US"/>
        </w:rPr>
      </w:pPr>
      <w:r>
        <w:rPr>
          <w:lang w:val="en-US"/>
        </w:rPr>
        <w:t>HUNTER SON</w:t>
      </w:r>
      <w:r>
        <w:rPr>
          <w:lang w:val="en-US"/>
        </w:rPr>
        <w:tab/>
        <w:t>Papa, papa I want to ask you something</w:t>
      </w:r>
    </w:p>
    <w:p w:rsidR="00A32A39" w:rsidRDefault="00A32A39" w:rsidP="004B6A53">
      <w:pPr>
        <w:rPr>
          <w:lang w:val="en-US"/>
        </w:rPr>
      </w:pPr>
      <w:r>
        <w:rPr>
          <w:lang w:val="en-US"/>
        </w:rPr>
        <w:t>(10:39:06:00)</w:t>
      </w:r>
    </w:p>
    <w:p w:rsidR="00A32A39" w:rsidRDefault="00A32A39" w:rsidP="004B6A53">
      <w:pPr>
        <w:rPr>
          <w:lang w:val="en-US"/>
        </w:rPr>
      </w:pPr>
      <w:r>
        <w:rPr>
          <w:lang w:val="en-US"/>
        </w:rPr>
        <w:t>HUNTER</w:t>
      </w:r>
      <w:r>
        <w:rPr>
          <w:lang w:val="en-US"/>
        </w:rPr>
        <w:tab/>
        <w:t>Go ahead son</w:t>
      </w:r>
    </w:p>
    <w:p w:rsidR="00A32A39" w:rsidRDefault="00A32A39" w:rsidP="004B6A53">
      <w:pPr>
        <w:rPr>
          <w:lang w:val="en-US"/>
        </w:rPr>
      </w:pPr>
      <w:r>
        <w:rPr>
          <w:lang w:val="en-US"/>
        </w:rPr>
        <w:t>(10:39:09:00)</w:t>
      </w:r>
    </w:p>
    <w:p w:rsidR="00A32A39" w:rsidRDefault="00A32A39" w:rsidP="004B6A53">
      <w:pPr>
        <w:rPr>
          <w:lang w:val="en-US"/>
        </w:rPr>
      </w:pPr>
      <w:r>
        <w:rPr>
          <w:lang w:val="en-US"/>
        </w:rPr>
        <w:t>HUNTER SON</w:t>
      </w:r>
      <w:r>
        <w:rPr>
          <w:lang w:val="en-US"/>
        </w:rPr>
        <w:tab/>
        <w:t>Papa, have you tried to find out about Omataku’s predicament like who he is where he came from and, and I really want to know where he came from</w:t>
      </w:r>
    </w:p>
    <w:p w:rsidR="00A32A39" w:rsidRDefault="00A32A39" w:rsidP="004B6A53">
      <w:pPr>
        <w:rPr>
          <w:lang w:val="en-US"/>
        </w:rPr>
      </w:pPr>
      <w:r>
        <w:rPr>
          <w:lang w:val="en-US"/>
        </w:rPr>
        <w:t>(10:39:20:00)</w:t>
      </w:r>
    </w:p>
    <w:p w:rsidR="00A32A39" w:rsidRDefault="00A32A39" w:rsidP="004B6A53">
      <w:pPr>
        <w:rPr>
          <w:lang w:val="en-US"/>
        </w:rPr>
      </w:pPr>
      <w:r>
        <w:rPr>
          <w:lang w:val="en-US"/>
        </w:rPr>
        <w:t>HUNTER</w:t>
      </w:r>
      <w:r>
        <w:rPr>
          <w:lang w:val="en-US"/>
        </w:rPr>
        <w:tab/>
        <w:t>Haha! That is a strange one son, yes so strange! Well, I have made little investigations about him&lt;inhales&gt; from all he told me, i-i-i-i-i-i-I am feeling sorry for that boy he doesn’t deserve such treatment, no he doesn’t deserves to have such persecution! He doesn’t!</w:t>
      </w:r>
    </w:p>
    <w:p w:rsidR="00A32A39" w:rsidRDefault="00A32A39" w:rsidP="004B6A53">
      <w:pPr>
        <w:rPr>
          <w:lang w:val="en-US"/>
        </w:rPr>
      </w:pPr>
      <w:r>
        <w:rPr>
          <w:lang w:val="en-US"/>
        </w:rPr>
        <w:t>(10:39:53:00)</w:t>
      </w:r>
    </w:p>
    <w:p w:rsidR="00A32A39" w:rsidRDefault="00A32A39" w:rsidP="004B6A53">
      <w:pPr>
        <w:rPr>
          <w:lang w:val="en-US"/>
        </w:rPr>
      </w:pPr>
      <w:r>
        <w:rPr>
          <w:lang w:val="en-US"/>
        </w:rPr>
        <w:t>HUNTER SON</w:t>
      </w:r>
      <w:r>
        <w:rPr>
          <w:lang w:val="en-US"/>
        </w:rPr>
        <w:tab/>
        <w:t>Papa, Omataku is of my age</w:t>
      </w:r>
    </w:p>
    <w:p w:rsidR="00A32A39" w:rsidRDefault="00A32A39" w:rsidP="004B6A53">
      <w:pPr>
        <w:rPr>
          <w:lang w:val="en-US"/>
        </w:rPr>
      </w:pPr>
      <w:r>
        <w:rPr>
          <w:lang w:val="en-US"/>
        </w:rPr>
        <w:t>(10:39:56:00)</w:t>
      </w:r>
    </w:p>
    <w:p w:rsidR="00A32A39" w:rsidRDefault="00A32A39" w:rsidP="004B6A53">
      <w:pPr>
        <w:rPr>
          <w:lang w:val="en-US"/>
        </w:rPr>
      </w:pPr>
      <w:r>
        <w:rPr>
          <w:lang w:val="en-US"/>
        </w:rPr>
        <w:t>HUNTER</w:t>
      </w:r>
      <w:r>
        <w:rPr>
          <w:lang w:val="en-US"/>
        </w:rPr>
        <w:tab/>
        <w:t>Yes</w:t>
      </w:r>
    </w:p>
    <w:p w:rsidR="00A32A39" w:rsidRDefault="00A32A39" w:rsidP="004B6A53">
      <w:pPr>
        <w:rPr>
          <w:lang w:val="en-US"/>
        </w:rPr>
      </w:pPr>
      <w:r>
        <w:rPr>
          <w:lang w:val="en-US"/>
        </w:rPr>
        <w:t>(10:39:57:00)</w:t>
      </w:r>
    </w:p>
    <w:p w:rsidR="00A32A39" w:rsidRDefault="00A32A39" w:rsidP="004B6A53">
      <w:pPr>
        <w:rPr>
          <w:lang w:val="en-US"/>
        </w:rPr>
      </w:pPr>
      <w:r>
        <w:rPr>
          <w:lang w:val="en-US"/>
        </w:rPr>
        <w:t>HUNTER SON</w:t>
      </w:r>
      <w:r>
        <w:rPr>
          <w:lang w:val="en-US"/>
        </w:rPr>
        <w:tab/>
        <w:t>And is very cruel for him to be treated like an outcast by his own people</w:t>
      </w:r>
    </w:p>
    <w:p w:rsidR="00A32A39" w:rsidRDefault="00A32A39" w:rsidP="004B6A53">
      <w:pPr>
        <w:rPr>
          <w:lang w:val="en-US"/>
        </w:rPr>
      </w:pPr>
      <w:r>
        <w:rPr>
          <w:lang w:val="en-US"/>
        </w:rPr>
        <w:t>(10:40:01:00)</w:t>
      </w:r>
    </w:p>
    <w:p w:rsidR="00A32A39" w:rsidRDefault="00A32A39" w:rsidP="004B6A53">
      <w:pPr>
        <w:rPr>
          <w:lang w:val="en-US"/>
        </w:rPr>
      </w:pPr>
      <w:r>
        <w:rPr>
          <w:lang w:val="en-US"/>
        </w:rPr>
        <w:t>HUNTER</w:t>
      </w:r>
      <w:r>
        <w:rPr>
          <w:lang w:val="en-US"/>
        </w:rPr>
        <w:tab/>
        <w:t>That is my point! That is it!</w:t>
      </w:r>
    </w:p>
    <w:p w:rsidR="00A32A39" w:rsidRDefault="00A32A39" w:rsidP="004B6A53">
      <w:pPr>
        <w:rPr>
          <w:lang w:val="en-US"/>
        </w:rPr>
      </w:pPr>
      <w:r>
        <w:rPr>
          <w:lang w:val="en-US"/>
        </w:rPr>
        <w:t>(10:40:03:00)</w:t>
      </w:r>
    </w:p>
    <w:p w:rsidR="00A32A39" w:rsidRDefault="00A32A39" w:rsidP="004B6A53">
      <w:pPr>
        <w:rPr>
          <w:lang w:val="en-US"/>
        </w:rPr>
      </w:pPr>
      <w:r>
        <w:rPr>
          <w:lang w:val="en-US"/>
        </w:rPr>
        <w:t>HUNTER SON</w:t>
      </w:r>
      <w:r>
        <w:rPr>
          <w:lang w:val="en-US"/>
        </w:rPr>
        <w:tab/>
        <w:t>Papa, did you believe everything he told you? Did you believe that?</w:t>
      </w:r>
    </w:p>
    <w:p w:rsidR="00A32A39" w:rsidRDefault="00A32A39" w:rsidP="004B6A53">
      <w:pPr>
        <w:rPr>
          <w:lang w:val="en-US"/>
        </w:rPr>
      </w:pPr>
      <w:r>
        <w:rPr>
          <w:lang w:val="en-US"/>
        </w:rPr>
        <w:t>(10:40:08:00)</w:t>
      </w:r>
    </w:p>
    <w:p w:rsidR="00A32A39" w:rsidRDefault="00A32A39" w:rsidP="004B6A53">
      <w:pPr>
        <w:rPr>
          <w:lang w:val="en-US"/>
        </w:rPr>
      </w:pPr>
      <w:r>
        <w:rPr>
          <w:lang w:val="en-US"/>
        </w:rPr>
        <w:t>HUNTER</w:t>
      </w:r>
      <w:r>
        <w:rPr>
          <w:lang w:val="en-US"/>
        </w:rPr>
        <w:tab/>
        <w:t>yes! I believe everything he said</w:t>
      </w:r>
    </w:p>
    <w:p w:rsidR="00A32A39" w:rsidRDefault="00A32A39" w:rsidP="004B6A53">
      <w:pPr>
        <w:rPr>
          <w:lang w:val="en-US"/>
        </w:rPr>
      </w:pPr>
      <w:r>
        <w:rPr>
          <w:lang w:val="en-US"/>
        </w:rPr>
        <w:t>(10:40:12:00)</w:t>
      </w:r>
    </w:p>
    <w:p w:rsidR="00A32A39" w:rsidRDefault="00A32A39" w:rsidP="004B6A53">
      <w:pPr>
        <w:rPr>
          <w:lang w:val="en-US"/>
        </w:rPr>
      </w:pPr>
      <w:r>
        <w:rPr>
          <w:lang w:val="en-US"/>
        </w:rPr>
        <w:t>HUNTER SON</w:t>
      </w:r>
      <w:r>
        <w:rPr>
          <w:lang w:val="en-US"/>
        </w:rPr>
        <w:tab/>
        <w:t>You believe him?</w:t>
      </w:r>
    </w:p>
    <w:p w:rsidR="00A32A39" w:rsidRDefault="00A32A39" w:rsidP="004B6A53">
      <w:pPr>
        <w:rPr>
          <w:lang w:val="en-US"/>
        </w:rPr>
      </w:pPr>
      <w:r>
        <w:rPr>
          <w:lang w:val="en-US"/>
        </w:rPr>
        <w:t>(10:40:13:00)</w:t>
      </w:r>
    </w:p>
    <w:p w:rsidR="00A32A39" w:rsidRDefault="00A32A39" w:rsidP="004B6A53">
      <w:pPr>
        <w:rPr>
          <w:lang w:val="en-US"/>
        </w:rPr>
      </w:pPr>
      <w:r>
        <w:rPr>
          <w:lang w:val="en-US"/>
        </w:rPr>
        <w:t xml:space="preserve">HUNTER </w:t>
      </w:r>
      <w:r>
        <w:rPr>
          <w:lang w:val="en-US"/>
        </w:rPr>
        <w:tab/>
        <w:t>I believe, that reminds me where is Oma?</w:t>
      </w:r>
    </w:p>
    <w:p w:rsidR="00A32A39" w:rsidRDefault="00A32A39" w:rsidP="004B6A53">
      <w:pPr>
        <w:rPr>
          <w:lang w:val="en-US"/>
        </w:rPr>
      </w:pPr>
      <w:r>
        <w:rPr>
          <w:lang w:val="en-US"/>
        </w:rPr>
        <w:t>(10:40:21:00)</w:t>
      </w:r>
    </w:p>
    <w:p w:rsidR="00A32A39" w:rsidRDefault="00A32A39" w:rsidP="004B6A53">
      <w:pPr>
        <w:rPr>
          <w:lang w:val="en-US"/>
        </w:rPr>
      </w:pPr>
      <w:r>
        <w:rPr>
          <w:lang w:val="en-US"/>
        </w:rPr>
        <w:t>HUNTER SON</w:t>
      </w:r>
      <w:r>
        <w:rPr>
          <w:lang w:val="en-US"/>
        </w:rPr>
        <w:tab/>
        <w:t>I really don’t know where he is though, I have not set my eyes on him, maybe he is somewhere around</w:t>
      </w:r>
    </w:p>
    <w:p w:rsidR="00A32A39" w:rsidRDefault="00A32A39" w:rsidP="004B6A53">
      <w:pPr>
        <w:rPr>
          <w:lang w:val="en-US"/>
        </w:rPr>
      </w:pPr>
      <w:r>
        <w:rPr>
          <w:lang w:val="en-US"/>
        </w:rPr>
        <w:t>(10:40:25:00)</w:t>
      </w:r>
    </w:p>
    <w:p w:rsidR="00A32A39" w:rsidRDefault="00A32A39" w:rsidP="004B6A53">
      <w:pPr>
        <w:rPr>
          <w:lang w:val="en-US"/>
        </w:rPr>
      </w:pPr>
      <w:r>
        <w:rPr>
          <w:lang w:val="en-US"/>
        </w:rPr>
        <w:t>HUNTER</w:t>
      </w:r>
      <w:r>
        <w:rPr>
          <w:lang w:val="en-US"/>
        </w:rPr>
        <w:tab/>
        <w:t>You have not seen him today?</w:t>
      </w:r>
    </w:p>
    <w:p w:rsidR="00A32A39" w:rsidRDefault="00A32A39" w:rsidP="004B6A53">
      <w:pPr>
        <w:rPr>
          <w:lang w:val="en-US"/>
        </w:rPr>
      </w:pPr>
      <w:r>
        <w:rPr>
          <w:lang w:val="en-US"/>
        </w:rPr>
        <w:t>(10:40:26:00)</w:t>
      </w:r>
    </w:p>
    <w:p w:rsidR="00A32A39" w:rsidRDefault="00A32A39" w:rsidP="004B6A53">
      <w:pPr>
        <w:rPr>
          <w:lang w:val="en-US"/>
        </w:rPr>
      </w:pPr>
      <w:r>
        <w:rPr>
          <w:lang w:val="en-US"/>
        </w:rPr>
        <w:t>HUNTER SON</w:t>
      </w:r>
      <w:r>
        <w:rPr>
          <w:lang w:val="en-US"/>
        </w:rPr>
        <w:tab/>
        <w:t>Noo! Who are those</w:t>
      </w:r>
    </w:p>
    <w:p w:rsidR="00A32A39" w:rsidRDefault="00A32A39" w:rsidP="004B6A53">
      <w:pPr>
        <w:rPr>
          <w:lang w:val="en-US"/>
        </w:rPr>
      </w:pPr>
      <w:r>
        <w:rPr>
          <w:lang w:val="en-US"/>
        </w:rPr>
        <w:t>(10:40:31:00)</w:t>
      </w:r>
    </w:p>
    <w:p w:rsidR="00A32A39" w:rsidRDefault="00A32A39" w:rsidP="004B6A53">
      <w:pPr>
        <w:rPr>
          <w:lang w:val="en-US"/>
        </w:rPr>
      </w:pPr>
      <w:r>
        <w:rPr>
          <w:lang w:val="en-US"/>
        </w:rPr>
        <w:t>ELDER 1</w:t>
      </w:r>
      <w:r>
        <w:rPr>
          <w:lang w:val="en-US"/>
        </w:rPr>
        <w:tab/>
        <w:t>Dinta the great hunter!</w:t>
      </w:r>
    </w:p>
    <w:p w:rsidR="00A32A39" w:rsidRDefault="00A32A39" w:rsidP="004B6A53">
      <w:pPr>
        <w:rPr>
          <w:lang w:val="en-US"/>
        </w:rPr>
      </w:pPr>
      <w:r>
        <w:rPr>
          <w:lang w:val="en-US"/>
        </w:rPr>
        <w:t>(10:40:32:00)</w:t>
      </w:r>
    </w:p>
    <w:p w:rsidR="00A32A39" w:rsidRDefault="00A32A39" w:rsidP="004B6A53">
      <w:pPr>
        <w:rPr>
          <w:lang w:val="en-US"/>
        </w:rPr>
      </w:pPr>
      <w:r>
        <w:rPr>
          <w:lang w:val="en-US"/>
        </w:rPr>
        <w:t>HUNTER</w:t>
      </w:r>
      <w:r>
        <w:rPr>
          <w:lang w:val="en-US"/>
        </w:rPr>
        <w:tab/>
        <w:t>Nndiche!</w:t>
      </w:r>
    </w:p>
    <w:p w:rsidR="00A32A39" w:rsidRDefault="00A32A39" w:rsidP="004B6A53">
      <w:pPr>
        <w:rPr>
          <w:lang w:val="en-US"/>
        </w:rPr>
      </w:pPr>
      <w:r>
        <w:rPr>
          <w:lang w:val="en-US"/>
        </w:rPr>
        <w:t>(10:40:34:00)</w:t>
      </w:r>
    </w:p>
    <w:p w:rsidR="00A32A39" w:rsidRDefault="00A32A39" w:rsidP="004B6A53">
      <w:pPr>
        <w:rPr>
          <w:lang w:val="en-US"/>
        </w:rPr>
      </w:pPr>
      <w:r>
        <w:rPr>
          <w:lang w:val="en-US"/>
        </w:rPr>
        <w:t>ELDER 1</w:t>
      </w:r>
      <w:r>
        <w:rPr>
          <w:lang w:val="en-US"/>
        </w:rPr>
        <w:tab/>
        <w:t>Dinta the only hunter who killed a tiger with his bear hands!</w:t>
      </w:r>
    </w:p>
    <w:p w:rsidR="00A32A39" w:rsidRDefault="00A32A39" w:rsidP="004B6A53">
      <w:pPr>
        <w:rPr>
          <w:lang w:val="en-US"/>
        </w:rPr>
      </w:pPr>
      <w:r>
        <w:rPr>
          <w:lang w:val="en-US"/>
        </w:rPr>
        <w:t>(10:40:36:00)</w:t>
      </w:r>
    </w:p>
    <w:p w:rsidR="00A32A39" w:rsidRDefault="00A32A39" w:rsidP="004B6A53">
      <w:pPr>
        <w:rPr>
          <w:lang w:val="en-US"/>
        </w:rPr>
      </w:pPr>
      <w:r>
        <w:rPr>
          <w:lang w:val="en-US"/>
        </w:rPr>
        <w:t>HUNTER</w:t>
      </w:r>
      <w:r>
        <w:rPr>
          <w:lang w:val="en-US"/>
        </w:rPr>
        <w:tab/>
        <w:t>With these very ones! These ones!</w:t>
      </w:r>
    </w:p>
    <w:p w:rsidR="00A32A39" w:rsidRDefault="00A32A39" w:rsidP="004B6A53">
      <w:pPr>
        <w:rPr>
          <w:lang w:val="en-US"/>
        </w:rPr>
      </w:pPr>
      <w:r>
        <w:rPr>
          <w:lang w:val="en-US"/>
        </w:rPr>
        <w:t>(10:40:39:00)</w:t>
      </w:r>
    </w:p>
    <w:p w:rsidR="00A32A39" w:rsidRDefault="00A32A39" w:rsidP="004B6A53">
      <w:pPr>
        <w:rPr>
          <w:lang w:val="en-US"/>
        </w:rPr>
      </w:pPr>
      <w:r>
        <w:rPr>
          <w:lang w:val="en-US"/>
        </w:rPr>
        <w:t>ELDER 1</w:t>
      </w:r>
      <w:r>
        <w:rPr>
          <w:lang w:val="en-US"/>
        </w:rPr>
        <w:tab/>
        <w:t>The most successful hunter in his kingdom!</w:t>
      </w:r>
    </w:p>
    <w:p w:rsidR="00A32A39" w:rsidRDefault="00A32A39" w:rsidP="004B6A53">
      <w:pPr>
        <w:rPr>
          <w:lang w:val="en-US"/>
        </w:rPr>
      </w:pPr>
      <w:r>
        <w:rPr>
          <w:lang w:val="en-US"/>
        </w:rPr>
        <w:t>(10:40:42:00)</w:t>
      </w:r>
    </w:p>
    <w:p w:rsidR="00A32A39" w:rsidRDefault="00A32A39" w:rsidP="004B6A53">
      <w:pPr>
        <w:rPr>
          <w:lang w:val="en-US"/>
        </w:rPr>
      </w:pPr>
      <w:r>
        <w:rPr>
          <w:lang w:val="en-US"/>
        </w:rPr>
        <w:t>HUNTER</w:t>
      </w:r>
      <w:r>
        <w:rPr>
          <w:lang w:val="en-US"/>
        </w:rPr>
        <w:tab/>
        <w:t>It is me&lt;laughs&gt; I greet you</w:t>
      </w:r>
    </w:p>
    <w:p w:rsidR="00A32A39" w:rsidRDefault="00A32A39" w:rsidP="004B6A53">
      <w:pPr>
        <w:rPr>
          <w:lang w:val="en-US"/>
        </w:rPr>
      </w:pPr>
      <w:r>
        <w:rPr>
          <w:lang w:val="en-US"/>
        </w:rPr>
        <w:t>(10:40:44:00)</w:t>
      </w:r>
    </w:p>
    <w:p w:rsidR="00A32A39" w:rsidRDefault="00A32A39" w:rsidP="004B6A53">
      <w:pPr>
        <w:rPr>
          <w:lang w:val="en-US"/>
        </w:rPr>
      </w:pPr>
      <w:r>
        <w:rPr>
          <w:lang w:val="en-US"/>
        </w:rPr>
        <w:t>ELDER 1</w:t>
      </w:r>
      <w:r>
        <w:rPr>
          <w:lang w:val="en-US"/>
        </w:rPr>
        <w:tab/>
        <w:t>I greet you&lt;laughs&gt;</w:t>
      </w:r>
    </w:p>
    <w:p w:rsidR="00A32A39" w:rsidRDefault="00A32A39" w:rsidP="004B6A53">
      <w:pPr>
        <w:rPr>
          <w:lang w:val="en-US"/>
        </w:rPr>
      </w:pPr>
      <w:r>
        <w:rPr>
          <w:lang w:val="en-US"/>
        </w:rPr>
        <w:t>(10:40:45:00)</w:t>
      </w:r>
    </w:p>
    <w:p w:rsidR="00A32A39" w:rsidRDefault="00A32A39" w:rsidP="004B6A53">
      <w:pPr>
        <w:rPr>
          <w:lang w:val="en-US"/>
        </w:rPr>
      </w:pPr>
      <w:r>
        <w:rPr>
          <w:lang w:val="en-US"/>
        </w:rPr>
        <w:t>ELDER 2</w:t>
      </w:r>
      <w:r>
        <w:rPr>
          <w:lang w:val="en-US"/>
        </w:rPr>
        <w:tab/>
        <w:t>I greet you</w:t>
      </w:r>
    </w:p>
    <w:p w:rsidR="00A32A39" w:rsidRDefault="00A32A39" w:rsidP="004B6A53">
      <w:pPr>
        <w:rPr>
          <w:lang w:val="en-US"/>
        </w:rPr>
      </w:pPr>
      <w:r>
        <w:rPr>
          <w:lang w:val="en-US"/>
        </w:rPr>
        <w:t>(10:40:45:00)</w:t>
      </w:r>
    </w:p>
    <w:p w:rsidR="00A32A39" w:rsidRDefault="00A32A39" w:rsidP="004B6A53">
      <w:pPr>
        <w:rPr>
          <w:lang w:val="en-US"/>
        </w:rPr>
      </w:pPr>
      <w:r>
        <w:rPr>
          <w:lang w:val="en-US"/>
        </w:rPr>
        <w:t>HUNTER</w:t>
      </w:r>
      <w:r>
        <w:rPr>
          <w:lang w:val="en-US"/>
        </w:rPr>
        <w:tab/>
        <w:t>Nndiche!</w:t>
      </w:r>
    </w:p>
    <w:p w:rsidR="00A32A39" w:rsidRDefault="00A32A39" w:rsidP="004B6A53">
      <w:pPr>
        <w:rPr>
          <w:lang w:val="en-US"/>
        </w:rPr>
      </w:pPr>
      <w:r>
        <w:rPr>
          <w:lang w:val="en-US"/>
        </w:rPr>
        <w:t>(10:40:49:00)</w:t>
      </w:r>
    </w:p>
    <w:p w:rsidR="00A32A39" w:rsidRDefault="00A32A39" w:rsidP="004B6A53">
      <w:pPr>
        <w:rPr>
          <w:lang w:val="en-US"/>
        </w:rPr>
      </w:pPr>
      <w:r>
        <w:rPr>
          <w:lang w:val="en-US"/>
        </w:rPr>
        <w:t>HUNTER SON</w:t>
      </w:r>
      <w:r>
        <w:rPr>
          <w:lang w:val="en-US"/>
        </w:rPr>
        <w:tab/>
        <w:t>Elders you are welcome</w:t>
      </w:r>
    </w:p>
    <w:p w:rsidR="00A32A39" w:rsidRDefault="00A32A39" w:rsidP="004B6A53">
      <w:pPr>
        <w:rPr>
          <w:lang w:val="en-US"/>
        </w:rPr>
      </w:pPr>
      <w:r>
        <w:rPr>
          <w:lang w:val="en-US"/>
        </w:rPr>
        <w:t>(10:40:51:00)</w:t>
      </w:r>
    </w:p>
    <w:p w:rsidR="00A32A39" w:rsidRDefault="00A32A39" w:rsidP="004B6A53">
      <w:pPr>
        <w:rPr>
          <w:lang w:val="en-US"/>
        </w:rPr>
      </w:pPr>
      <w:r>
        <w:rPr>
          <w:lang w:val="en-US"/>
        </w:rPr>
        <w:t>ELDER 2</w:t>
      </w:r>
      <w:r>
        <w:rPr>
          <w:lang w:val="en-US"/>
        </w:rPr>
        <w:tab/>
        <w:t>Please my son how are you/</w:t>
      </w:r>
    </w:p>
    <w:p w:rsidR="00A32A39" w:rsidRDefault="00A32A39" w:rsidP="004B6A53">
      <w:pPr>
        <w:rPr>
          <w:lang w:val="en-US"/>
        </w:rPr>
      </w:pPr>
      <w:r>
        <w:rPr>
          <w:lang w:val="en-US"/>
        </w:rPr>
        <w:t>(10:40:52:00)</w:t>
      </w:r>
    </w:p>
    <w:p w:rsidR="00A32A39" w:rsidRDefault="00A32A39" w:rsidP="00233CE6">
      <w:pPr>
        <w:rPr>
          <w:lang w:val="en-US"/>
        </w:rPr>
      </w:pPr>
      <w:r>
        <w:rPr>
          <w:lang w:val="en-US"/>
        </w:rPr>
        <w:t>HUNTER</w:t>
      </w:r>
      <w:r>
        <w:rPr>
          <w:lang w:val="en-US"/>
        </w:rPr>
        <w:tab/>
        <w:t>Seat down seat down. Oma, oma please I suggest you give these men audience oma let us hear them out</w:t>
      </w:r>
    </w:p>
    <w:p w:rsidR="00A32A39" w:rsidRDefault="00A32A39" w:rsidP="00233CE6">
      <w:pPr>
        <w:rPr>
          <w:lang w:val="en-US"/>
        </w:rPr>
      </w:pPr>
      <w:r>
        <w:rPr>
          <w:lang w:val="en-US"/>
        </w:rPr>
        <w:t>(10:41:09:00)</w:t>
      </w:r>
    </w:p>
    <w:p w:rsidR="00A32A39" w:rsidRDefault="00A32A39" w:rsidP="00233CE6">
      <w:pPr>
        <w:rPr>
          <w:lang w:val="en-US"/>
        </w:rPr>
      </w:pPr>
      <w:r>
        <w:rPr>
          <w:lang w:val="en-US"/>
        </w:rPr>
        <w:t>OMATAKU</w:t>
      </w:r>
      <w:r>
        <w:rPr>
          <w:lang w:val="en-US"/>
        </w:rPr>
        <w:tab/>
        <w:t>Papa! Papa I wonder what these evil elders are doing here? What is it? What are you people looking for here? Ohh you are finally here to kill me? Okay come and kill me come and kill me if that will you happy kill me!</w:t>
      </w:r>
    </w:p>
    <w:p w:rsidR="00A32A39" w:rsidRDefault="00A32A39" w:rsidP="00233CE6">
      <w:pPr>
        <w:rPr>
          <w:lang w:val="en-US"/>
        </w:rPr>
      </w:pPr>
      <w:r>
        <w:rPr>
          <w:lang w:val="en-US"/>
        </w:rPr>
        <w:t>(10:41:20:00)</w:t>
      </w:r>
    </w:p>
    <w:p w:rsidR="00A32A39" w:rsidRDefault="00A32A39" w:rsidP="00233CE6">
      <w:pPr>
        <w:rPr>
          <w:lang w:val="en-US"/>
        </w:rPr>
      </w:pPr>
      <w:r>
        <w:rPr>
          <w:lang w:val="en-US"/>
        </w:rPr>
        <w:t>HUNTER SON</w:t>
      </w:r>
      <w:r>
        <w:rPr>
          <w:lang w:val="en-US"/>
        </w:rPr>
        <w:tab/>
        <w:t>No body is killing my brother!</w:t>
      </w:r>
    </w:p>
    <w:p w:rsidR="00A32A39" w:rsidRDefault="00A32A39" w:rsidP="00233CE6">
      <w:pPr>
        <w:rPr>
          <w:lang w:val="en-US"/>
        </w:rPr>
      </w:pPr>
      <w:r>
        <w:rPr>
          <w:lang w:val="en-US"/>
        </w:rPr>
        <w:t>(10:41:22:00)</w:t>
      </w:r>
    </w:p>
    <w:p w:rsidR="00A32A39" w:rsidRDefault="00A32A39" w:rsidP="00233CE6">
      <w:pPr>
        <w:rPr>
          <w:lang w:val="en-US"/>
        </w:rPr>
      </w:pPr>
      <w:r>
        <w:rPr>
          <w:lang w:val="en-US"/>
        </w:rPr>
        <w:t>ELDER 1</w:t>
      </w:r>
      <w:r>
        <w:rPr>
          <w:lang w:val="en-US"/>
        </w:rPr>
        <w:tab/>
        <w:t>Not at all my son, please calm down, calm down</w:t>
      </w:r>
    </w:p>
    <w:p w:rsidR="00A32A39" w:rsidRDefault="00A32A39" w:rsidP="00233CE6">
      <w:pPr>
        <w:rPr>
          <w:lang w:val="en-US"/>
        </w:rPr>
      </w:pPr>
      <w:r>
        <w:rPr>
          <w:lang w:val="en-US"/>
        </w:rPr>
        <w:t>(10:41:26:00)</w:t>
      </w:r>
    </w:p>
    <w:p w:rsidR="00A32A39" w:rsidRDefault="00A32A39" w:rsidP="00233CE6">
      <w:pPr>
        <w:rPr>
          <w:lang w:val="en-US"/>
        </w:rPr>
      </w:pPr>
      <w:r>
        <w:rPr>
          <w:lang w:val="en-US"/>
        </w:rPr>
        <w:t>HUNTER</w:t>
      </w:r>
      <w:r>
        <w:rPr>
          <w:lang w:val="en-US"/>
        </w:rPr>
        <w:tab/>
        <w:t>Oma these men here men here are not for war they have come to make peace with you, Oma this is time for peace time for justice, not time for war please Oma</w:t>
      </w:r>
    </w:p>
    <w:p w:rsidR="00A32A39" w:rsidRDefault="00A32A39" w:rsidP="00233CE6">
      <w:pPr>
        <w:rPr>
          <w:lang w:val="en-US"/>
        </w:rPr>
      </w:pPr>
      <w:r>
        <w:rPr>
          <w:lang w:val="en-US"/>
        </w:rPr>
        <w:t>(10:41:43:00)</w:t>
      </w:r>
    </w:p>
    <w:p w:rsidR="00A32A39" w:rsidRDefault="00A32A39" w:rsidP="00233CE6">
      <w:pPr>
        <w:rPr>
          <w:lang w:val="en-US"/>
        </w:rPr>
      </w:pPr>
      <w:r>
        <w:rPr>
          <w:lang w:val="en-US"/>
        </w:rPr>
        <w:t>ELDER 1</w:t>
      </w:r>
      <w:r>
        <w:rPr>
          <w:lang w:val="en-US"/>
        </w:rPr>
        <w:tab/>
        <w:t>My son, please forgive us, and forgive the whole of ORIAKU community, let us thank God for having kept you alive, please let us go, your people are waiting for you, find a place in your heart to forgive us please sorry.</w:t>
      </w:r>
    </w:p>
    <w:p w:rsidR="00A32A39" w:rsidRDefault="00A32A39" w:rsidP="00233CE6">
      <w:pPr>
        <w:rPr>
          <w:lang w:val="en-US"/>
        </w:rPr>
      </w:pPr>
      <w:r>
        <w:rPr>
          <w:lang w:val="en-US"/>
        </w:rPr>
        <w:t>(10:42:08:00)</w:t>
      </w:r>
    </w:p>
    <w:p w:rsidR="00A32A39" w:rsidRDefault="00A32A39" w:rsidP="00233CE6">
      <w:pPr>
        <w:rPr>
          <w:lang w:val="en-US"/>
        </w:rPr>
      </w:pPr>
      <w:r>
        <w:rPr>
          <w:lang w:val="en-US"/>
        </w:rPr>
        <w:t>HUNTER</w:t>
      </w:r>
      <w:r>
        <w:rPr>
          <w:lang w:val="en-US"/>
        </w:rPr>
        <w:tab/>
        <w:t>Oma ? my elders I know he has heard you, I will talk to him more on your behalf okay, I will, i will I will speak on you behalf</w:t>
      </w:r>
    </w:p>
    <w:p w:rsidR="00A32A39" w:rsidRDefault="00A32A39" w:rsidP="00233CE6">
      <w:pPr>
        <w:rPr>
          <w:lang w:val="en-US"/>
        </w:rPr>
      </w:pPr>
      <w:r>
        <w:rPr>
          <w:lang w:val="en-US"/>
        </w:rPr>
        <w:t>(10:42:35:00)</w:t>
      </w:r>
    </w:p>
    <w:p w:rsidR="00A32A39" w:rsidRDefault="00A32A39" w:rsidP="00233CE6">
      <w:pPr>
        <w:rPr>
          <w:lang w:val="en-US"/>
        </w:rPr>
      </w:pPr>
      <w:r>
        <w:rPr>
          <w:lang w:val="en-US"/>
        </w:rPr>
        <w:t>ELDER 2</w:t>
      </w:r>
      <w:r>
        <w:rPr>
          <w:lang w:val="en-US"/>
        </w:rPr>
        <w:tab/>
        <w:t>Thank you, we will so much appreciate it</w:t>
      </w:r>
    </w:p>
    <w:p w:rsidR="00A32A39" w:rsidRDefault="00A32A39" w:rsidP="00233CE6">
      <w:pPr>
        <w:rPr>
          <w:lang w:val="en-US"/>
        </w:rPr>
      </w:pPr>
      <w:r>
        <w:rPr>
          <w:lang w:val="en-US"/>
        </w:rPr>
        <w:t>(10:42:40:00)</w:t>
      </w:r>
    </w:p>
    <w:p w:rsidR="00A32A39" w:rsidRDefault="00A32A39" w:rsidP="00233CE6">
      <w:pPr>
        <w:rPr>
          <w:lang w:val="en-US"/>
        </w:rPr>
      </w:pPr>
      <w:r>
        <w:rPr>
          <w:lang w:val="en-US"/>
        </w:rPr>
        <w:t>ELDER 1</w:t>
      </w:r>
      <w:r>
        <w:rPr>
          <w:lang w:val="en-US"/>
        </w:rPr>
        <w:tab/>
        <w:t>Dinta the great!</w:t>
      </w:r>
    </w:p>
    <w:p w:rsidR="00A32A39" w:rsidRDefault="00A32A39" w:rsidP="00233CE6">
      <w:pPr>
        <w:rPr>
          <w:lang w:val="en-US"/>
        </w:rPr>
      </w:pPr>
      <w:r>
        <w:rPr>
          <w:lang w:val="en-US"/>
        </w:rPr>
        <w:t>(10:42:41:00)</w:t>
      </w:r>
    </w:p>
    <w:p w:rsidR="00A32A39" w:rsidRDefault="00A32A39" w:rsidP="00233CE6">
      <w:pPr>
        <w:rPr>
          <w:lang w:val="en-US"/>
        </w:rPr>
      </w:pPr>
      <w:r>
        <w:rPr>
          <w:lang w:val="en-US"/>
        </w:rPr>
        <w:t>HUNTER</w:t>
      </w:r>
      <w:r>
        <w:rPr>
          <w:lang w:val="en-US"/>
        </w:rPr>
        <w:tab/>
        <w:t>Is me!&lt;laugh&gt;</w:t>
      </w:r>
    </w:p>
    <w:p w:rsidR="00A32A39" w:rsidRDefault="00A32A39" w:rsidP="00233CE6">
      <w:pPr>
        <w:rPr>
          <w:lang w:val="en-US"/>
        </w:rPr>
      </w:pPr>
      <w:r>
        <w:rPr>
          <w:lang w:val="en-US"/>
        </w:rPr>
        <w:t>(10:42:42:00)</w:t>
      </w:r>
    </w:p>
    <w:p w:rsidR="00A32A39" w:rsidRDefault="00A32A39" w:rsidP="00233CE6">
      <w:pPr>
        <w:rPr>
          <w:lang w:val="en-US"/>
        </w:rPr>
      </w:pPr>
      <w:r>
        <w:rPr>
          <w:lang w:val="en-US"/>
        </w:rPr>
        <w:t>ELDER 1</w:t>
      </w:r>
      <w:r>
        <w:rPr>
          <w:lang w:val="en-US"/>
        </w:rPr>
        <w:tab/>
        <w:t>Dinta the great hunter!</w:t>
      </w:r>
    </w:p>
    <w:p w:rsidR="00A32A39" w:rsidRDefault="00A32A39" w:rsidP="00233CE6">
      <w:pPr>
        <w:rPr>
          <w:lang w:val="en-US"/>
        </w:rPr>
      </w:pPr>
      <w:r>
        <w:rPr>
          <w:lang w:val="en-US"/>
        </w:rPr>
        <w:t>(10:42:43:00)</w:t>
      </w:r>
    </w:p>
    <w:p w:rsidR="00A32A39" w:rsidRDefault="00A32A39" w:rsidP="00233CE6">
      <w:pPr>
        <w:rPr>
          <w:lang w:val="en-US"/>
        </w:rPr>
      </w:pPr>
      <w:r>
        <w:rPr>
          <w:lang w:val="en-US"/>
        </w:rPr>
        <w:t>HUNTER</w:t>
      </w:r>
      <w:r>
        <w:rPr>
          <w:lang w:val="en-US"/>
        </w:rPr>
        <w:tab/>
        <w:t>Yes&lt;laughs&gt;</w:t>
      </w:r>
    </w:p>
    <w:p w:rsidR="00A32A39" w:rsidRDefault="00A32A39" w:rsidP="00233CE6">
      <w:pPr>
        <w:rPr>
          <w:lang w:val="en-US"/>
        </w:rPr>
      </w:pPr>
      <w:r>
        <w:rPr>
          <w:lang w:val="en-US"/>
        </w:rPr>
        <w:t>(10:42:43:00)</w:t>
      </w:r>
    </w:p>
    <w:p w:rsidR="00A32A39" w:rsidRDefault="00A32A39" w:rsidP="00233CE6">
      <w:pPr>
        <w:rPr>
          <w:lang w:val="en-US"/>
        </w:rPr>
      </w:pPr>
      <w:r>
        <w:rPr>
          <w:lang w:val="en-US"/>
        </w:rPr>
        <w:t>ELDER 1</w:t>
      </w:r>
      <w:r>
        <w:rPr>
          <w:lang w:val="en-US"/>
        </w:rPr>
        <w:tab/>
        <w:t>The only hunter that killed a lion with his bear hands!</w:t>
      </w:r>
    </w:p>
    <w:p w:rsidR="00A32A39" w:rsidRDefault="00A32A39" w:rsidP="00233CE6">
      <w:pPr>
        <w:rPr>
          <w:lang w:val="en-US"/>
        </w:rPr>
      </w:pPr>
      <w:r>
        <w:rPr>
          <w:lang w:val="en-US"/>
        </w:rPr>
        <w:t>(10:42:44:00)</w:t>
      </w:r>
    </w:p>
    <w:p w:rsidR="00A32A39" w:rsidRDefault="00A32A39" w:rsidP="00233CE6">
      <w:pPr>
        <w:rPr>
          <w:lang w:val="en-US"/>
        </w:rPr>
      </w:pPr>
      <w:r>
        <w:rPr>
          <w:lang w:val="en-US"/>
        </w:rPr>
        <w:t>HUNTER</w:t>
      </w:r>
      <w:r>
        <w:rPr>
          <w:lang w:val="en-US"/>
        </w:rPr>
        <w:tab/>
        <w:t>With these ones! With these with these! &lt;laughs&gt;</w:t>
      </w:r>
    </w:p>
    <w:p w:rsidR="00A32A39" w:rsidRDefault="00A32A39" w:rsidP="00233CE6">
      <w:pPr>
        <w:rPr>
          <w:lang w:val="en-US"/>
        </w:rPr>
      </w:pPr>
      <w:r>
        <w:rPr>
          <w:lang w:val="en-US"/>
        </w:rPr>
        <w:t>(10:42:48:00)</w:t>
      </w:r>
    </w:p>
    <w:p w:rsidR="00A32A39" w:rsidRDefault="00A32A39" w:rsidP="00233CE6">
      <w:pPr>
        <w:rPr>
          <w:lang w:val="en-US"/>
        </w:rPr>
      </w:pPr>
      <w:r>
        <w:rPr>
          <w:lang w:val="en-US"/>
        </w:rPr>
        <w:t>ELDER 1</w:t>
      </w:r>
      <w:r>
        <w:rPr>
          <w:lang w:val="en-US"/>
        </w:rPr>
        <w:tab/>
        <w:t>Dinta the great!</w:t>
      </w:r>
    </w:p>
    <w:p w:rsidR="00A32A39" w:rsidRDefault="00A32A39" w:rsidP="00233CE6">
      <w:pPr>
        <w:rPr>
          <w:lang w:val="en-US"/>
        </w:rPr>
      </w:pPr>
      <w:r>
        <w:rPr>
          <w:lang w:val="en-US"/>
        </w:rPr>
        <w:t>(10:42:50:00)</w:t>
      </w:r>
    </w:p>
    <w:p w:rsidR="00A32A39" w:rsidRDefault="00A32A39" w:rsidP="00233CE6">
      <w:pPr>
        <w:rPr>
          <w:lang w:val="en-US"/>
        </w:rPr>
      </w:pPr>
      <w:r>
        <w:rPr>
          <w:lang w:val="en-US"/>
        </w:rPr>
        <w:t>HUNTER</w:t>
      </w:r>
      <w:r>
        <w:rPr>
          <w:lang w:val="en-US"/>
        </w:rPr>
        <w:tab/>
        <w:t>yes! Yes!</w:t>
      </w:r>
    </w:p>
    <w:p w:rsidR="00A32A39" w:rsidRDefault="00A32A39" w:rsidP="00233CE6">
      <w:pPr>
        <w:rPr>
          <w:lang w:val="en-US"/>
        </w:rPr>
      </w:pPr>
      <w:r>
        <w:rPr>
          <w:lang w:val="en-US"/>
        </w:rPr>
        <w:t>(10:42:51:00)</w:t>
      </w:r>
    </w:p>
    <w:p w:rsidR="00A32A39" w:rsidRDefault="00A32A39" w:rsidP="00233CE6">
      <w:pPr>
        <w:rPr>
          <w:lang w:val="en-US"/>
        </w:rPr>
      </w:pPr>
      <w:r>
        <w:rPr>
          <w:lang w:val="en-US"/>
        </w:rPr>
        <w:t>ELDER</w:t>
      </w:r>
      <w:r>
        <w:rPr>
          <w:lang w:val="en-US"/>
        </w:rPr>
        <w:tab/>
        <w:t>Take another one! Yes, yes, yes,</w:t>
      </w:r>
    </w:p>
    <w:p w:rsidR="00A32A39" w:rsidRDefault="00A32A39" w:rsidP="00233CE6">
      <w:pPr>
        <w:rPr>
          <w:lang w:val="en-US"/>
        </w:rPr>
      </w:pPr>
      <w:r>
        <w:rPr>
          <w:lang w:val="en-US"/>
        </w:rPr>
        <w:t>(10:42:51:00)</w:t>
      </w:r>
    </w:p>
    <w:p w:rsidR="00A32A39" w:rsidRDefault="00A32A39" w:rsidP="00233CE6">
      <w:pPr>
        <w:rPr>
          <w:lang w:val="en-US"/>
        </w:rPr>
      </w:pPr>
      <w:r>
        <w:rPr>
          <w:lang w:val="en-US"/>
        </w:rPr>
        <w:t>HUNTER</w:t>
      </w:r>
      <w:r>
        <w:rPr>
          <w:lang w:val="en-US"/>
        </w:rPr>
        <w:tab/>
        <w:t>&lt;laughs&gt; thank you very much</w:t>
      </w:r>
    </w:p>
    <w:p w:rsidR="00A32A39" w:rsidRDefault="00A32A39" w:rsidP="00233CE6">
      <w:pPr>
        <w:rPr>
          <w:lang w:val="en-US"/>
        </w:rPr>
      </w:pPr>
      <w:r>
        <w:rPr>
          <w:lang w:val="en-US"/>
        </w:rPr>
        <w:t>(10:42:56:00)</w:t>
      </w:r>
    </w:p>
    <w:p w:rsidR="00A32A39" w:rsidRDefault="00A32A39" w:rsidP="00233CE6">
      <w:pPr>
        <w:rPr>
          <w:lang w:val="en-US"/>
        </w:rPr>
      </w:pPr>
      <w:r>
        <w:rPr>
          <w:lang w:val="en-US"/>
        </w:rPr>
        <w:t>ELDER 2</w:t>
      </w:r>
      <w:r>
        <w:rPr>
          <w:lang w:val="en-US"/>
        </w:rPr>
        <w:tab/>
        <w:t xml:space="preserve">take, yes, yes  </w:t>
      </w:r>
    </w:p>
    <w:p w:rsidR="00A32A39" w:rsidRDefault="00A32A39" w:rsidP="00233CE6">
      <w:pPr>
        <w:rPr>
          <w:lang w:val="en-US"/>
        </w:rPr>
      </w:pPr>
      <w:r>
        <w:rPr>
          <w:lang w:val="en-US"/>
        </w:rPr>
        <w:t>(10:43:16:00)</w:t>
      </w:r>
    </w:p>
    <w:p w:rsidR="00A32A39" w:rsidRDefault="00A32A39" w:rsidP="00233CE6">
      <w:pPr>
        <w:rPr>
          <w:lang w:val="en-US"/>
        </w:rPr>
      </w:pPr>
      <w:r>
        <w:rPr>
          <w:lang w:val="en-US"/>
        </w:rPr>
        <w:t>CHIEF MADUKA</w:t>
      </w:r>
      <w:r>
        <w:rPr>
          <w:lang w:val="en-US"/>
        </w:rPr>
        <w:tab/>
        <w:t>&lt;exhales&gt;finally, finally, I am doom! Finally I am doom! I have lost everything! I chief maduka!&lt;sniffs&gt; all mu dignity! In this community have been reunited totally destroyed! &lt;sobs&gt; I have lost everything, my outrageous ambition to become the king of OYAKWU has totally been destroyed&lt;sniffs&gt; even my little family is against me, ohh no! I can’t the shame will be too much ahhhh! I don’t think I can! Ahh! I don’t think I can!</w:t>
      </w:r>
    </w:p>
    <w:p w:rsidR="00A32A39" w:rsidRDefault="00A32A39" w:rsidP="00233CE6">
      <w:pPr>
        <w:rPr>
          <w:lang w:val="en-US"/>
        </w:rPr>
      </w:pPr>
      <w:r>
        <w:rPr>
          <w:lang w:val="en-US"/>
        </w:rPr>
        <w:t>(10:44:07:00)</w:t>
      </w:r>
    </w:p>
    <w:p w:rsidR="00A32A39" w:rsidRDefault="00A32A39" w:rsidP="00233CE6">
      <w:pPr>
        <w:rPr>
          <w:lang w:val="en-US"/>
        </w:rPr>
      </w:pPr>
      <w:r>
        <w:rPr>
          <w:lang w:val="en-US"/>
        </w:rPr>
        <w:t>MRS MADUKA</w:t>
      </w:r>
      <w:r>
        <w:rPr>
          <w:lang w:val="en-US"/>
        </w:rPr>
        <w:tab/>
        <w:t>Ohh God&lt;sobs&gt; God this is ridiculous, for the past sixteen years of marriage I have been married to a wicked man, useless and heartless animal</w:t>
      </w:r>
    </w:p>
    <w:p w:rsidR="00A32A39" w:rsidRDefault="00A32A39" w:rsidP="00233CE6">
      <w:pPr>
        <w:rPr>
          <w:lang w:val="en-US"/>
        </w:rPr>
      </w:pPr>
      <w:r>
        <w:rPr>
          <w:lang w:val="en-US"/>
        </w:rPr>
        <w:t>(10:44:34:00)</w:t>
      </w:r>
    </w:p>
    <w:p w:rsidR="00A32A39" w:rsidRDefault="00A32A39" w:rsidP="00233CE6">
      <w:pPr>
        <w:rPr>
          <w:lang w:val="en-US"/>
        </w:rPr>
      </w:pPr>
      <w:r>
        <w:rPr>
          <w:lang w:val="en-US"/>
        </w:rPr>
        <w:t>TREASURE</w:t>
      </w:r>
      <w:r>
        <w:rPr>
          <w:lang w:val="en-US"/>
        </w:rPr>
        <w:tab/>
        <w:t>Mama stop</w:t>
      </w:r>
    </w:p>
    <w:p w:rsidR="00A32A39" w:rsidRDefault="00A32A39" w:rsidP="00233CE6">
      <w:pPr>
        <w:rPr>
          <w:lang w:val="en-US"/>
        </w:rPr>
      </w:pPr>
      <w:r>
        <w:rPr>
          <w:lang w:val="en-US"/>
        </w:rPr>
        <w:t>(10:44:35:00)</w:t>
      </w:r>
    </w:p>
    <w:p w:rsidR="00A32A39" w:rsidRDefault="00A32A39" w:rsidP="00233CE6">
      <w:pPr>
        <w:rPr>
          <w:lang w:val="en-US"/>
        </w:rPr>
      </w:pPr>
      <w:r>
        <w:rPr>
          <w:lang w:val="en-US"/>
        </w:rPr>
        <w:t>MRS MADUKA</w:t>
      </w:r>
      <w:r>
        <w:rPr>
          <w:lang w:val="en-US"/>
        </w:rPr>
        <w:tab/>
        <w:t>Finally, he has made me a widow at this age</w:t>
      </w:r>
    </w:p>
    <w:p w:rsidR="00A32A39" w:rsidRDefault="00A32A39" w:rsidP="00233CE6">
      <w:pPr>
        <w:rPr>
          <w:lang w:val="en-US"/>
        </w:rPr>
      </w:pPr>
      <w:r>
        <w:rPr>
          <w:lang w:val="en-US"/>
        </w:rPr>
        <w:t>(10:44:39:00)</w:t>
      </w:r>
    </w:p>
    <w:p w:rsidR="00A32A39" w:rsidRDefault="00A32A39" w:rsidP="00233CE6">
      <w:pPr>
        <w:rPr>
          <w:lang w:val="en-US"/>
        </w:rPr>
      </w:pPr>
      <w:r>
        <w:rPr>
          <w:lang w:val="en-US"/>
        </w:rPr>
        <w:t>TREASURE</w:t>
      </w:r>
      <w:r>
        <w:rPr>
          <w:lang w:val="en-US"/>
        </w:rPr>
        <w:tab/>
        <w:t>Mum!</w:t>
      </w:r>
    </w:p>
    <w:p w:rsidR="00A32A39" w:rsidRDefault="00A32A39" w:rsidP="00233CE6">
      <w:pPr>
        <w:rPr>
          <w:lang w:val="en-US"/>
        </w:rPr>
      </w:pPr>
      <w:r>
        <w:rPr>
          <w:lang w:val="en-US"/>
        </w:rPr>
        <w:t>(10:44:40:00)</w:t>
      </w:r>
    </w:p>
    <w:p w:rsidR="00A32A39" w:rsidRDefault="00A32A39" w:rsidP="00233CE6">
      <w:pPr>
        <w:rPr>
          <w:lang w:val="en-US"/>
        </w:rPr>
      </w:pPr>
      <w:r>
        <w:rPr>
          <w:lang w:val="en-US"/>
        </w:rPr>
        <w:t>MRS MADUKA</w:t>
      </w:r>
      <w:r>
        <w:rPr>
          <w:lang w:val="en-US"/>
        </w:rPr>
        <w:tab/>
        <w:t>My treasure you will not understand</w:t>
      </w:r>
    </w:p>
    <w:p w:rsidR="00A32A39" w:rsidRDefault="00A32A39" w:rsidP="00233CE6">
      <w:pPr>
        <w:rPr>
          <w:lang w:val="en-US"/>
        </w:rPr>
      </w:pPr>
      <w:r>
        <w:rPr>
          <w:lang w:val="en-US"/>
        </w:rPr>
        <w:t>(10:44:43:00)</w:t>
      </w:r>
    </w:p>
    <w:p w:rsidR="00A32A39" w:rsidRDefault="00A32A39" w:rsidP="00233CE6">
      <w:pPr>
        <w:rPr>
          <w:lang w:val="en-US"/>
        </w:rPr>
      </w:pPr>
      <w:r>
        <w:rPr>
          <w:lang w:val="en-US"/>
        </w:rPr>
        <w:t>TREASURE</w:t>
      </w:r>
      <w:r>
        <w:rPr>
          <w:lang w:val="en-US"/>
        </w:rPr>
        <w:tab/>
        <w:t>Mum, do not cry for father&lt;sniffs&gt; do not cry for him mum&lt;sniffs&gt; I am not going to cry for him, mum I am not going to cry for him</w:t>
      </w:r>
    </w:p>
    <w:p w:rsidR="00A32A39" w:rsidRDefault="00A32A39" w:rsidP="00233CE6">
      <w:pPr>
        <w:rPr>
          <w:lang w:val="en-US"/>
        </w:rPr>
      </w:pPr>
      <w:r>
        <w:rPr>
          <w:lang w:val="en-US"/>
        </w:rPr>
        <w:t>(10:44:53:00)</w:t>
      </w:r>
    </w:p>
    <w:p w:rsidR="00A32A39" w:rsidRDefault="00A32A39" w:rsidP="00233CE6">
      <w:pPr>
        <w:rPr>
          <w:lang w:val="en-US"/>
        </w:rPr>
      </w:pPr>
      <w:r>
        <w:rPr>
          <w:lang w:val="en-US"/>
        </w:rPr>
        <w:t>MRS MADUKA</w:t>
      </w:r>
      <w:r>
        <w:rPr>
          <w:lang w:val="en-US"/>
        </w:rPr>
        <w:tab/>
        <w:t>Is okay</w:t>
      </w:r>
    </w:p>
    <w:p w:rsidR="00A32A39" w:rsidRDefault="00A32A39" w:rsidP="004A3B74">
      <w:pPr>
        <w:rPr>
          <w:lang w:val="en-US"/>
        </w:rPr>
      </w:pPr>
      <w:r>
        <w:rPr>
          <w:lang w:val="en-US"/>
        </w:rPr>
        <w:t>(10:44:56:00)</w:t>
      </w:r>
    </w:p>
    <w:p w:rsidR="00A32A39" w:rsidRDefault="00A32A39" w:rsidP="004A3B74">
      <w:pPr>
        <w:rPr>
          <w:lang w:val="en-US"/>
        </w:rPr>
      </w:pPr>
      <w:r>
        <w:rPr>
          <w:lang w:val="en-US"/>
        </w:rPr>
        <w:t>TREASURE</w:t>
      </w:r>
      <w:r>
        <w:rPr>
          <w:lang w:val="en-US"/>
        </w:rPr>
        <w:tab/>
        <w:t>I am not&lt;sniffs&gt; I am not going to cry</w:t>
      </w:r>
    </w:p>
    <w:p w:rsidR="00A32A39" w:rsidRDefault="00A32A39" w:rsidP="004A3B74">
      <w:pPr>
        <w:rPr>
          <w:lang w:val="en-US"/>
        </w:rPr>
      </w:pPr>
      <w:r>
        <w:rPr>
          <w:lang w:val="en-US"/>
        </w:rPr>
        <w:t>(10:44:59:00)</w:t>
      </w:r>
    </w:p>
    <w:p w:rsidR="00A32A39" w:rsidRDefault="00A32A39" w:rsidP="004A3B74">
      <w:pPr>
        <w:rPr>
          <w:lang w:val="en-US"/>
        </w:rPr>
      </w:pPr>
      <w:r>
        <w:rPr>
          <w:lang w:val="en-US"/>
        </w:rPr>
        <w:t>MRS MADUKA</w:t>
      </w:r>
      <w:r>
        <w:rPr>
          <w:lang w:val="en-US"/>
        </w:rPr>
        <w:tab/>
        <w:t>Is okay</w:t>
      </w:r>
    </w:p>
    <w:p w:rsidR="00A32A39" w:rsidRDefault="00A32A39" w:rsidP="004A3B74">
      <w:pPr>
        <w:rPr>
          <w:lang w:val="en-US"/>
        </w:rPr>
      </w:pPr>
      <w:r>
        <w:rPr>
          <w:lang w:val="en-US"/>
        </w:rPr>
        <w:t>(10:45:00:00)</w:t>
      </w:r>
    </w:p>
    <w:p w:rsidR="00A32A39" w:rsidRDefault="00A32A39" w:rsidP="004A3B74">
      <w:pPr>
        <w:rPr>
          <w:lang w:val="en-US"/>
        </w:rPr>
      </w:pPr>
      <w:r>
        <w:rPr>
          <w:lang w:val="en-US"/>
        </w:rPr>
        <w:t>TREASURE</w:t>
      </w:r>
      <w:r>
        <w:rPr>
          <w:lang w:val="en-US"/>
        </w:rPr>
        <w:tab/>
        <w:t>I am not crying, I am not crying</w:t>
      </w:r>
    </w:p>
    <w:p w:rsidR="00A32A39" w:rsidRDefault="00A32A39" w:rsidP="004A3B74">
      <w:pPr>
        <w:rPr>
          <w:lang w:val="en-US"/>
        </w:rPr>
      </w:pPr>
      <w:r>
        <w:rPr>
          <w:lang w:val="en-US"/>
        </w:rPr>
        <w:t>(10:45:05:00)</w:t>
      </w:r>
    </w:p>
    <w:p w:rsidR="00A32A39" w:rsidRDefault="00A32A39" w:rsidP="004A3B74">
      <w:pPr>
        <w:rPr>
          <w:lang w:val="en-US"/>
        </w:rPr>
      </w:pPr>
      <w:r>
        <w:rPr>
          <w:lang w:val="en-US"/>
        </w:rPr>
        <w:t>MRS MADUKA</w:t>
      </w:r>
      <w:r>
        <w:rPr>
          <w:lang w:val="en-US"/>
        </w:rPr>
        <w:tab/>
        <w:t>Is okay</w:t>
      </w:r>
    </w:p>
    <w:p w:rsidR="00A32A39" w:rsidRDefault="00A32A39" w:rsidP="004A3B74">
      <w:pPr>
        <w:rPr>
          <w:lang w:val="en-US"/>
        </w:rPr>
      </w:pPr>
      <w:r>
        <w:rPr>
          <w:lang w:val="en-US"/>
        </w:rPr>
        <w:t>(10:45:06:00)</w:t>
      </w:r>
    </w:p>
    <w:p w:rsidR="00A32A39" w:rsidRDefault="00A32A39" w:rsidP="004A3B74">
      <w:pPr>
        <w:rPr>
          <w:lang w:val="en-US"/>
        </w:rPr>
      </w:pPr>
      <w:r>
        <w:rPr>
          <w:lang w:val="en-US"/>
        </w:rPr>
        <w:t>TREASURE</w:t>
      </w:r>
      <w:r>
        <w:rPr>
          <w:lang w:val="en-US"/>
        </w:rPr>
        <w:tab/>
        <w:t>I am not crying, mum I am not crying&lt;sobs&gt;</w:t>
      </w:r>
    </w:p>
    <w:p w:rsidR="00A32A39" w:rsidRDefault="00A32A39" w:rsidP="004A3B74">
      <w:pPr>
        <w:rPr>
          <w:lang w:val="en-US"/>
        </w:rPr>
      </w:pPr>
      <w:r>
        <w:rPr>
          <w:lang w:val="en-US"/>
        </w:rPr>
        <w:t>(10:45:11:00)</w:t>
      </w:r>
    </w:p>
    <w:p w:rsidR="00A32A39" w:rsidRDefault="00A32A39" w:rsidP="004A3B74">
      <w:pPr>
        <w:rPr>
          <w:lang w:val="en-US"/>
        </w:rPr>
      </w:pPr>
      <w:r>
        <w:rPr>
          <w:lang w:val="en-US"/>
        </w:rPr>
        <w:t>MRS MADUKA</w:t>
      </w:r>
      <w:r>
        <w:rPr>
          <w:lang w:val="en-US"/>
        </w:rPr>
        <w:tab/>
        <w:t>Is okay stop please what do you want me to do&lt;sobs&gt;</w:t>
      </w:r>
    </w:p>
    <w:p w:rsidR="00A32A39" w:rsidRDefault="00A32A39" w:rsidP="004A3B74">
      <w:pPr>
        <w:rPr>
          <w:lang w:val="en-US"/>
        </w:rPr>
      </w:pPr>
      <w:r>
        <w:rPr>
          <w:lang w:val="en-US"/>
        </w:rPr>
        <w:t>(10:45:15:00)</w:t>
      </w:r>
    </w:p>
    <w:p w:rsidR="00A32A39" w:rsidRDefault="00A32A39" w:rsidP="004A3B74">
      <w:pPr>
        <w:rPr>
          <w:lang w:val="en-US"/>
        </w:rPr>
      </w:pPr>
      <w:r>
        <w:rPr>
          <w:lang w:val="en-US"/>
        </w:rPr>
        <w:t>TREASURE</w:t>
      </w:r>
      <w:r>
        <w:rPr>
          <w:lang w:val="en-US"/>
        </w:rPr>
        <w:tab/>
        <w:t>Mum I am not crying</w:t>
      </w:r>
    </w:p>
    <w:p w:rsidR="00A32A39" w:rsidRDefault="00A32A39" w:rsidP="004A3B74">
      <w:pPr>
        <w:rPr>
          <w:lang w:val="en-US"/>
        </w:rPr>
      </w:pPr>
      <w:r>
        <w:rPr>
          <w:lang w:val="en-US"/>
        </w:rPr>
        <w:t>(10:45:16:00)</w:t>
      </w:r>
    </w:p>
    <w:p w:rsidR="00A32A39" w:rsidRDefault="00A32A39" w:rsidP="004A3B74">
      <w:pPr>
        <w:rPr>
          <w:lang w:val="en-US"/>
        </w:rPr>
      </w:pPr>
      <w:r>
        <w:rPr>
          <w:lang w:val="en-US"/>
        </w:rPr>
        <w:t>MRS MADUKA</w:t>
      </w:r>
      <w:r>
        <w:rPr>
          <w:lang w:val="en-US"/>
        </w:rPr>
        <w:tab/>
        <w:t>Stop treasure</w:t>
      </w:r>
    </w:p>
    <w:p w:rsidR="00A32A39" w:rsidRDefault="00A32A39" w:rsidP="004A3B74">
      <w:pPr>
        <w:rPr>
          <w:lang w:val="en-US"/>
        </w:rPr>
      </w:pPr>
      <w:r>
        <w:rPr>
          <w:lang w:val="en-US"/>
        </w:rPr>
        <w:t>(10:45:27:00)</w:t>
      </w:r>
    </w:p>
    <w:p w:rsidR="00A32A39" w:rsidRDefault="00A32A39" w:rsidP="004A3B74">
      <w:pPr>
        <w:rPr>
          <w:lang w:val="en-US"/>
        </w:rPr>
      </w:pPr>
      <w:r>
        <w:rPr>
          <w:lang w:val="en-US"/>
        </w:rPr>
        <w:t>CHISOM</w:t>
      </w:r>
      <w:r>
        <w:rPr>
          <w:lang w:val="en-US"/>
        </w:rPr>
        <w:tab/>
        <w:t>Honestly I am happy&lt;sniffs&gt; I am happy that you are alive to see this day&lt;sniffs&gt; I thank God Almighty that you are alive and you have changed&lt;sniffs&gt; at least now you know money is not everything, money is not everything Amara&lt;sniffs&gt; oh God&lt;cries&gt;heai</w:t>
      </w:r>
    </w:p>
    <w:p w:rsidR="00A32A39" w:rsidRDefault="00A32A39" w:rsidP="004A3B74">
      <w:pPr>
        <w:rPr>
          <w:lang w:val="en-US"/>
        </w:rPr>
      </w:pPr>
      <w:r>
        <w:rPr>
          <w:lang w:val="en-US"/>
        </w:rPr>
        <w:t>(10:46:05:00)</w:t>
      </w:r>
    </w:p>
    <w:p w:rsidR="00A32A39" w:rsidRDefault="00A32A39" w:rsidP="004A3B74">
      <w:pPr>
        <w:rPr>
          <w:lang w:val="en-US"/>
        </w:rPr>
      </w:pPr>
      <w:r>
        <w:rPr>
          <w:lang w:val="en-US"/>
        </w:rPr>
        <w:t>ELDER 1</w:t>
      </w:r>
      <w:r>
        <w:rPr>
          <w:lang w:val="en-US"/>
        </w:rPr>
        <w:tab/>
        <w:t>My children please if it were to be possible for me to go on my knees and beg you I will have done so, please forgive us for the pain we caused this family see we were miss lead by the lies we were told by chief maduka, please we are sincerely sorry find a place in your heart to forgive us, see to air is human, and to forgive is divine please forgive us!</w:t>
      </w:r>
    </w:p>
    <w:p w:rsidR="00A32A39" w:rsidRDefault="00A32A39" w:rsidP="004A3B74">
      <w:pPr>
        <w:rPr>
          <w:lang w:val="en-US"/>
        </w:rPr>
      </w:pPr>
      <w:r>
        <w:rPr>
          <w:lang w:val="en-US"/>
        </w:rPr>
        <w:t>(10:46:39:00)</w:t>
      </w:r>
    </w:p>
    <w:p w:rsidR="00A32A39" w:rsidRDefault="00A32A39" w:rsidP="004A3B74">
      <w:pPr>
        <w:rPr>
          <w:lang w:val="en-US"/>
        </w:rPr>
      </w:pPr>
      <w:r>
        <w:rPr>
          <w:lang w:val="en-US"/>
        </w:rPr>
        <w:t>AMARA</w:t>
      </w:r>
      <w:r>
        <w:rPr>
          <w:lang w:val="en-US"/>
        </w:rPr>
        <w:tab/>
        <w:t>Mama please forgive me! I am sorry &lt;sobs&gt; I am sorry what have I done&lt;hits laps&gt;&lt;sobs&gt;</w:t>
      </w:r>
    </w:p>
    <w:p w:rsidR="00A32A39" w:rsidRDefault="00A32A39" w:rsidP="004A3B74">
      <w:pPr>
        <w:rPr>
          <w:lang w:val="en-US"/>
        </w:rPr>
      </w:pPr>
      <w:r>
        <w:rPr>
          <w:lang w:val="en-US"/>
        </w:rPr>
        <w:t>(10:46:49:00)</w:t>
      </w:r>
    </w:p>
    <w:p w:rsidR="00A32A39" w:rsidRDefault="00A32A39" w:rsidP="004A3B74">
      <w:pPr>
        <w:rPr>
          <w:lang w:val="en-US"/>
        </w:rPr>
      </w:pPr>
      <w:r>
        <w:rPr>
          <w:lang w:val="en-US"/>
        </w:rPr>
        <w:t>OMATAKU</w:t>
      </w:r>
      <w:r>
        <w:rPr>
          <w:lang w:val="en-US"/>
        </w:rPr>
        <w:tab/>
        <w:t>My mother is dead and I also lost my beloved sister in this cause&lt;inhales&gt; I will so make sure that chief maduka or whatever he call himself&lt;inhales&gt; pays dearly for what he has cost my family</w:t>
      </w:r>
    </w:p>
    <w:p w:rsidR="00A32A39" w:rsidRDefault="00A32A39" w:rsidP="004A3B74">
      <w:pPr>
        <w:rPr>
          <w:lang w:val="en-US"/>
        </w:rPr>
      </w:pPr>
      <w:r>
        <w:rPr>
          <w:lang w:val="en-US"/>
        </w:rPr>
        <w:t>(10:47:10:00)</w:t>
      </w:r>
    </w:p>
    <w:p w:rsidR="00A32A39" w:rsidRDefault="00A32A39" w:rsidP="004A3B74">
      <w:pPr>
        <w:rPr>
          <w:lang w:val="en-US"/>
        </w:rPr>
      </w:pPr>
      <w:r>
        <w:rPr>
          <w:lang w:val="en-US"/>
        </w:rPr>
        <w:t>TREASURE</w:t>
      </w:r>
      <w:r>
        <w:rPr>
          <w:lang w:val="en-US"/>
        </w:rPr>
        <w:tab/>
        <w:t>Oma! Ahh!</w:t>
      </w:r>
    </w:p>
    <w:p w:rsidR="00A32A39" w:rsidRDefault="00A32A39" w:rsidP="004A3B74">
      <w:pPr>
        <w:rPr>
          <w:lang w:val="en-US"/>
        </w:rPr>
      </w:pPr>
      <w:r>
        <w:rPr>
          <w:lang w:val="en-US"/>
        </w:rPr>
        <w:t>(10:47:12:00)</w:t>
      </w:r>
    </w:p>
    <w:p w:rsidR="00A32A39" w:rsidRDefault="00A32A39" w:rsidP="004A3B74">
      <w:pPr>
        <w:rPr>
          <w:lang w:val="en-US"/>
        </w:rPr>
      </w:pPr>
      <w:r>
        <w:rPr>
          <w:lang w:val="en-US"/>
        </w:rPr>
        <w:t>OMATAKU</w:t>
      </w:r>
      <w:r>
        <w:rPr>
          <w:lang w:val="en-US"/>
        </w:rPr>
        <w:tab/>
        <w:t>Hey! Hey! Hey! Don’t even come close to me!</w:t>
      </w:r>
    </w:p>
    <w:p w:rsidR="00A32A39" w:rsidRDefault="00A32A39" w:rsidP="004A3B74">
      <w:pPr>
        <w:rPr>
          <w:lang w:val="en-US"/>
        </w:rPr>
      </w:pPr>
      <w:r>
        <w:rPr>
          <w:lang w:val="en-US"/>
        </w:rPr>
        <w:t>(10:47:15:00)</w:t>
      </w:r>
    </w:p>
    <w:p w:rsidR="00A32A39" w:rsidRDefault="00A32A39" w:rsidP="004A3B74">
      <w:pPr>
        <w:rPr>
          <w:lang w:val="en-US"/>
        </w:rPr>
      </w:pPr>
      <w:r>
        <w:rPr>
          <w:lang w:val="en-US"/>
        </w:rPr>
        <w:t>TREASURE</w:t>
      </w:r>
      <w:r>
        <w:rPr>
          <w:lang w:val="en-US"/>
        </w:rPr>
        <w:tab/>
        <w:t>Oma&lt;sniffs&gt; thank God you are back&lt;sniffs&gt; my life has been through hell without you thank God you are back Oma</w:t>
      </w:r>
    </w:p>
    <w:p w:rsidR="00A32A39" w:rsidRDefault="00A32A39" w:rsidP="004A3B74">
      <w:pPr>
        <w:rPr>
          <w:lang w:val="en-US"/>
        </w:rPr>
      </w:pPr>
      <w:r>
        <w:rPr>
          <w:lang w:val="en-US"/>
        </w:rPr>
        <w:t>(10:47:23:00)</w:t>
      </w:r>
    </w:p>
    <w:p w:rsidR="00A32A39" w:rsidRDefault="00A32A39" w:rsidP="004A3B74">
      <w:pPr>
        <w:rPr>
          <w:lang w:val="en-US"/>
        </w:rPr>
      </w:pPr>
      <w:r>
        <w:rPr>
          <w:lang w:val="en-US"/>
        </w:rPr>
        <w:t>OMATAKU</w:t>
      </w:r>
      <w:r>
        <w:rPr>
          <w:lang w:val="en-US"/>
        </w:rPr>
        <w:tab/>
        <w:t>I said don’t come close to me! Look you daughter of a beast, get out of this place with all your troubles! And I will make sure you father pays for all he has caused our family! Get out!</w:t>
      </w:r>
    </w:p>
    <w:p w:rsidR="00A32A39" w:rsidRDefault="00A32A39" w:rsidP="004A3B74">
      <w:pPr>
        <w:rPr>
          <w:lang w:val="en-US"/>
        </w:rPr>
      </w:pPr>
      <w:r>
        <w:rPr>
          <w:lang w:val="en-US"/>
        </w:rPr>
        <w:t>(10:47:40:00)</w:t>
      </w:r>
    </w:p>
    <w:p w:rsidR="00A32A39" w:rsidRDefault="00A32A39" w:rsidP="004A3B74">
      <w:pPr>
        <w:rPr>
          <w:lang w:val="en-US"/>
        </w:rPr>
      </w:pPr>
      <w:r>
        <w:rPr>
          <w:lang w:val="en-US"/>
        </w:rPr>
        <w:t>TREASURE</w:t>
      </w:r>
      <w:r>
        <w:rPr>
          <w:lang w:val="en-US"/>
        </w:rPr>
        <w:tab/>
        <w:t>&lt;sobs&gt; please, my father is dead please&lt;sniffs&gt; find a place in your heart to forgive us&lt;sniffs. My family please, please, Oma please</w:t>
      </w:r>
    </w:p>
    <w:p w:rsidR="00A32A39" w:rsidRDefault="00A32A39" w:rsidP="004A3B74">
      <w:pPr>
        <w:rPr>
          <w:lang w:val="en-US"/>
        </w:rPr>
      </w:pPr>
      <w:r>
        <w:rPr>
          <w:lang w:val="en-US"/>
        </w:rPr>
        <w:t>(10:47:57:00)</w:t>
      </w:r>
    </w:p>
    <w:p w:rsidR="00A32A39" w:rsidRDefault="00A32A39" w:rsidP="004A3B74">
      <w:pPr>
        <w:rPr>
          <w:lang w:val="en-US"/>
        </w:rPr>
      </w:pPr>
      <w:r>
        <w:rPr>
          <w:lang w:val="en-US"/>
        </w:rPr>
        <w:t>OMATAKU</w:t>
      </w:r>
      <w:r>
        <w:rPr>
          <w:lang w:val="en-US"/>
        </w:rPr>
        <w:tab/>
        <w:t>You father is dead?</w:t>
      </w:r>
    </w:p>
    <w:p w:rsidR="00A32A39" w:rsidRDefault="00A32A39" w:rsidP="004A3B74">
      <w:pPr>
        <w:rPr>
          <w:lang w:val="en-US"/>
        </w:rPr>
      </w:pPr>
      <w:r>
        <w:rPr>
          <w:lang w:val="en-US"/>
        </w:rPr>
        <w:t>(10:47:58:00)</w:t>
      </w:r>
    </w:p>
    <w:p w:rsidR="00A32A39" w:rsidRDefault="00A32A39" w:rsidP="004A3B74">
      <w:pPr>
        <w:rPr>
          <w:lang w:val="en-US"/>
        </w:rPr>
      </w:pPr>
      <w:r>
        <w:rPr>
          <w:lang w:val="en-US"/>
        </w:rPr>
        <w:t>TREASURE</w:t>
      </w:r>
      <w:r>
        <w:rPr>
          <w:lang w:val="en-US"/>
        </w:rPr>
        <w:tab/>
        <w:t>Yes&lt;cries&gt;</w:t>
      </w:r>
    </w:p>
    <w:p w:rsidR="00A32A39" w:rsidRDefault="00A32A39" w:rsidP="004A3B74">
      <w:pPr>
        <w:rPr>
          <w:lang w:val="en-US"/>
        </w:rPr>
      </w:pPr>
      <w:r>
        <w:rPr>
          <w:lang w:val="en-US"/>
        </w:rPr>
        <w:t>(10:48:16:00)</w:t>
      </w:r>
    </w:p>
    <w:p w:rsidR="00A32A39" w:rsidRDefault="00A32A39" w:rsidP="004A3B74">
      <w:pPr>
        <w:rPr>
          <w:lang w:val="en-US"/>
        </w:rPr>
      </w:pPr>
      <w:r>
        <w:rPr>
          <w:lang w:val="en-US"/>
        </w:rPr>
        <w:t>AMARA</w:t>
      </w:r>
      <w:r>
        <w:rPr>
          <w:lang w:val="en-US"/>
        </w:rPr>
        <w:tab/>
        <w:t>What have I done to my self&lt;cries&gt; what have I done</w:t>
      </w:r>
    </w:p>
    <w:p w:rsidR="00A32A39" w:rsidRDefault="00A32A39" w:rsidP="004A3B74">
      <w:pPr>
        <w:rPr>
          <w:lang w:val="en-US"/>
        </w:rPr>
      </w:pPr>
      <w:r>
        <w:rPr>
          <w:lang w:val="en-US"/>
        </w:rPr>
        <w:t>(10:48:20:00)</w:t>
      </w:r>
    </w:p>
    <w:p w:rsidR="00A32A39" w:rsidRDefault="00A32A39" w:rsidP="004A3B74">
      <w:pPr>
        <w:rPr>
          <w:lang w:val="en-US"/>
        </w:rPr>
      </w:pPr>
      <w:r>
        <w:rPr>
          <w:lang w:val="en-US"/>
        </w:rPr>
        <w:t>ELDER 1</w:t>
      </w:r>
      <w:r>
        <w:rPr>
          <w:lang w:val="en-US"/>
        </w:rPr>
        <w:tab/>
        <w:t>Is okay my children please oh! Chief maduka finally, finally, he died, my children</w:t>
      </w:r>
    </w:p>
    <w:p w:rsidR="00A32A39" w:rsidRDefault="00A32A39" w:rsidP="004A3B74">
      <w:pPr>
        <w:rPr>
          <w:lang w:val="en-US"/>
        </w:rPr>
      </w:pPr>
      <w:r>
        <w:rPr>
          <w:lang w:val="en-US"/>
        </w:rPr>
        <w:t>(10:48:41:00)</w:t>
      </w:r>
    </w:p>
    <w:p w:rsidR="00A32A39" w:rsidRDefault="00A32A39" w:rsidP="004A3B74">
      <w:pPr>
        <w:rPr>
          <w:lang w:val="en-US"/>
        </w:rPr>
      </w:pPr>
      <w:r>
        <w:rPr>
          <w:lang w:val="en-US"/>
        </w:rPr>
        <w:t>AMARA</w:t>
      </w:r>
      <w:r>
        <w:rPr>
          <w:lang w:val="en-US"/>
        </w:rPr>
        <w:tab/>
        <w:t>Why why why&lt;cries&gt; what did I do</w:t>
      </w:r>
    </w:p>
    <w:p w:rsidR="00A32A39" w:rsidRDefault="00A32A39" w:rsidP="004A3B74">
      <w:pPr>
        <w:rPr>
          <w:lang w:val="en-US"/>
        </w:rPr>
      </w:pPr>
      <w:r>
        <w:rPr>
          <w:lang w:val="en-US"/>
        </w:rPr>
        <w:t>(10:48:45:00)</w:t>
      </w:r>
    </w:p>
    <w:p w:rsidR="00A32A39" w:rsidRPr="00E465BF" w:rsidRDefault="00A32A39" w:rsidP="004A3B74">
      <w:pPr>
        <w:rPr>
          <w:lang w:val="en-US"/>
        </w:rPr>
      </w:pPr>
      <w:r>
        <w:rPr>
          <w:lang w:val="en-US"/>
        </w:rPr>
        <w:t>CHISOM</w:t>
      </w:r>
      <w:r>
        <w:rPr>
          <w:lang w:val="en-US"/>
        </w:rPr>
        <w:tab/>
        <w:t>Is okay &lt;cries&gt;s</w:t>
      </w:r>
    </w:p>
    <w:sectPr w:rsidR="00A32A39" w:rsidRPr="00E465BF" w:rsidSect="00F6067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816F4"/>
    <w:rsid w:val="000752A2"/>
    <w:rsid w:val="000B6894"/>
    <w:rsid w:val="001630BA"/>
    <w:rsid w:val="00172AE7"/>
    <w:rsid w:val="001935EE"/>
    <w:rsid w:val="00200028"/>
    <w:rsid w:val="00233CE6"/>
    <w:rsid w:val="00234F15"/>
    <w:rsid w:val="002A56FF"/>
    <w:rsid w:val="00327CFA"/>
    <w:rsid w:val="00331D08"/>
    <w:rsid w:val="003865C0"/>
    <w:rsid w:val="004A3B74"/>
    <w:rsid w:val="004A4E3C"/>
    <w:rsid w:val="004B6A53"/>
    <w:rsid w:val="004C5324"/>
    <w:rsid w:val="005075CD"/>
    <w:rsid w:val="005152AB"/>
    <w:rsid w:val="00545699"/>
    <w:rsid w:val="005E068B"/>
    <w:rsid w:val="006C1F98"/>
    <w:rsid w:val="006D27BA"/>
    <w:rsid w:val="006F1B0A"/>
    <w:rsid w:val="00716966"/>
    <w:rsid w:val="007817EA"/>
    <w:rsid w:val="00874A6D"/>
    <w:rsid w:val="008816F4"/>
    <w:rsid w:val="008B6C48"/>
    <w:rsid w:val="008E390F"/>
    <w:rsid w:val="009D3956"/>
    <w:rsid w:val="00A32A39"/>
    <w:rsid w:val="00A9713A"/>
    <w:rsid w:val="00AA0F1B"/>
    <w:rsid w:val="00AC42E6"/>
    <w:rsid w:val="00AF1F86"/>
    <w:rsid w:val="00B17214"/>
    <w:rsid w:val="00B35716"/>
    <w:rsid w:val="00B441E6"/>
    <w:rsid w:val="00B557B7"/>
    <w:rsid w:val="00BA2669"/>
    <w:rsid w:val="00C24EBF"/>
    <w:rsid w:val="00C90FAD"/>
    <w:rsid w:val="00D4183A"/>
    <w:rsid w:val="00D56328"/>
    <w:rsid w:val="00D7025D"/>
    <w:rsid w:val="00D93B26"/>
    <w:rsid w:val="00DD7C42"/>
    <w:rsid w:val="00E008CD"/>
    <w:rsid w:val="00E465BF"/>
    <w:rsid w:val="00E6719F"/>
    <w:rsid w:val="00EC0424"/>
    <w:rsid w:val="00F60678"/>
    <w:rsid w:val="00F767DD"/>
    <w:rsid w:val="00FB02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6F4"/>
    <w:pPr>
      <w:ind w:left="2268" w:hanging="2268"/>
    </w:pPr>
    <w:rPr>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02059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14</Pages>
  <Words>3940</Words>
  <Characters>21673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(“BLEEDING FLOWER PART 2”)</dc:title>
  <dc:subject/>
  <dc:creator>Kerenjesus</dc:creator>
  <cp:keywords/>
  <dc:description/>
  <cp:lastModifiedBy>BUREAU P</cp:lastModifiedBy>
  <cp:revision>2</cp:revision>
  <dcterms:created xsi:type="dcterms:W3CDTF">2016-03-29T17:06:00Z</dcterms:created>
  <dcterms:modified xsi:type="dcterms:W3CDTF">2016-03-29T17:06:00Z</dcterms:modified>
</cp:coreProperties>
</file>