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In the last 50 years we’ve doubled our population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tripled the amount of food and water we use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we have quadrupled the use of fossil fuels.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Every four days there’s a million more people on the planet.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How is the world going to cope with this explosion in population?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#2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UN predicts that by the end of the decade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#2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 will have a population of ten billion.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OBAMA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am a firm believer that climate change is real.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OBAMA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that it is impacted by human behavior.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#4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government has declared most of South America a disaster zone.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Extreme drought and massive</w:t>
      </w:r>
      <w:r>
        <w:rPr>
          <w:sz w:val="18"/>
          <w:szCs w:val="18"/>
        </w:rPr>
        <w:t xml:space="preserve"> </w:t>
      </w:r>
      <w:r w:rsidRPr="00D07CCA">
        <w:rPr>
          <w:sz w:val="18"/>
          <w:szCs w:val="18"/>
        </w:rPr>
        <w:t>dust storms have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shut down the Earth’s entire agricultural system.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#5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Too many people.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#5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Not enough food.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#5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In an effort to combat the food shortage…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#5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 European Federation has placed the world’s future in the hands of science.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#5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Development of more resilient, high yield, genetically…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#5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modified crops is being fast tracked around the globe.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#5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Shelves once empty are now</w:t>
      </w:r>
      <w:r>
        <w:rPr>
          <w:sz w:val="18"/>
          <w:szCs w:val="18"/>
        </w:rPr>
        <w:t xml:space="preserve"> </w:t>
      </w:r>
      <w:r w:rsidRPr="00D07CCA">
        <w:rPr>
          <w:sz w:val="18"/>
          <w:szCs w:val="18"/>
        </w:rPr>
        <w:t xml:space="preserve">fully stocked.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WOMAN #2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But the tinkering with nature has created long term consequences.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WOMAN #2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Across the world we are witnessing a staggering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WOMAN #2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spike in multiple births and genetic defects.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#6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 solution is now feeding the problem.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#7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 is the biggest crisis in human history.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WOMAN #2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Political activist and renowned conservation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WOMAN #2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biologist Doctor Nicolette Cayman…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WOMAN #2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has prompted the Federation…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WOMAN #2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to institute a one child per family policy called A Child Allocation Act.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 are one human family sharing this earth.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Today, together, we make history.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Child Allocation Act is the first vital step…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towards preserving our planet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making a better future for our children.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#8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New legislation has been swift.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#8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Check points have been erected across the nation.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#8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All citizens are required to wear a Bureau issued identity bracelet.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</w:t>
      </w:r>
      <w:r w:rsidRPr="00D07CCA">
        <w:rPr>
          <w:sz w:val="18"/>
          <w:szCs w:val="18"/>
        </w:rPr>
        <w:t>AN #8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from this day forth, illegally conceived siblings will be…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MAN #8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remanded to Bureau enforced Cryosleep.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Children are more than just children.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They are the future. With…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Cryosleep we’ll make sure your child rests peacefully.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 xml:space="preserve">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Humanely.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Free from hunger, safe from harm.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While we work to build a better, brighter future.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Cryosleep.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Awake to a better world.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know there may be a little resistance,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but with a one child policy, it may give us some time.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DOCTOR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so sorry, Mr. Settman.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DOCTOR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did everything we could.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bCs/>
          <w:color w:val="555555"/>
          <w:sz w:val="18"/>
          <w:szCs w:val="18"/>
        </w:rPr>
      </w:pPr>
      <w:r>
        <w:rPr>
          <w:sz w:val="18"/>
          <w:szCs w:val="18"/>
        </w:rPr>
        <w:t>DOCTOR</w:t>
      </w:r>
      <w:r>
        <w:rPr>
          <w:sz w:val="18"/>
          <w:szCs w:val="18"/>
        </w:rPr>
        <w:tab/>
      </w:r>
      <w:r w:rsidRPr="00D07CCA">
        <w:rPr>
          <w:bCs/>
          <w:color w:val="555555"/>
          <w:sz w:val="18"/>
          <w:szCs w:val="18"/>
        </w:rPr>
        <w:t xml:space="preserve">If we were better equipped, </w:t>
      </w:r>
    </w:p>
    <w:p w:rsidR="00BC4D16" w:rsidRPr="00D07CCA" w:rsidRDefault="00BC4D16" w:rsidP="00882863">
      <w:pPr>
        <w:ind w:left="2268" w:hanging="2268"/>
        <w:rPr>
          <w:bCs/>
          <w:color w:val="555555"/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bCs/>
          <w:color w:val="555555"/>
          <w:sz w:val="18"/>
          <w:szCs w:val="18"/>
        </w:rPr>
      </w:pPr>
      <w:r>
        <w:rPr>
          <w:sz w:val="18"/>
          <w:szCs w:val="18"/>
        </w:rPr>
        <w:t>DOCTOR</w:t>
      </w:r>
      <w:r>
        <w:rPr>
          <w:sz w:val="18"/>
          <w:szCs w:val="18"/>
        </w:rPr>
        <w:tab/>
      </w:r>
      <w:r w:rsidRPr="00D07CCA">
        <w:rPr>
          <w:bCs/>
          <w:color w:val="555555"/>
          <w:sz w:val="18"/>
          <w:szCs w:val="18"/>
        </w:rPr>
        <w:t>there’s a chance we might have been able to save her.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She knew the risks.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She knew you wouldn’t report her.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DOCTOR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the father?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Who knows?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My daughter.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haven’t spoken in years.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DOCTOR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How do you plan on hiding this?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DOCTOR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How will you cope?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I’ll manage. I’ll have to.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DOCTOR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Have you thought about names?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Well,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there are seven…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So, Monday, Tuesday, Wednesday,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Thursday, Friday, Saturday and Sunday.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Free from hunger, safe from harm.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While we work to build a better, brighter future.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Cryosleep. Awake to a better world.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Children are more than just children. They are the future.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INFOMERCIAL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With Cryosleep we’ll make sure your child rests peacefully. Humanely.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Please have your wristbands ready for inspection.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 unauthorized persons are allowed to enter the Center.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following items may not be taken through checkpoints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without prior permission. Any sharp objects…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MOTHER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Don’t take her, please!</w:t>
      </w:r>
      <w:r>
        <w:rPr>
          <w:sz w:val="18"/>
          <w:szCs w:val="18"/>
        </w:rPr>
        <w:t xml:space="preserve"> </w:t>
      </w:r>
      <w:r w:rsidRPr="00D07CCA">
        <w:rPr>
          <w:sz w:val="18"/>
          <w:szCs w:val="18"/>
        </w:rPr>
        <w:t xml:space="preserve">Wait, please.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MOTHER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She’s my child! She’s my child!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GUARD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This sibling is now listed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GUARD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will be processed under authority of the Child Allocation Act.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MOTHER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My baby!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MOTHER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My baby!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Can I have that one?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What happens to a dream deferred?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Does it dry up like a raisin in the sun?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Or fester, like a sore then run.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Maybe it just sags like a heavy load.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or does it explode?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like it. Did you write that?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No, ma’am. That’s the great Langston Hughes, jazz king of Harlem.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Haven’t I already told you that?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Must have slipped my mind.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Tell me, Miss Settman.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What’s your secret? Last night…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  <w:t>Y</w:t>
      </w:r>
      <w:r w:rsidRPr="00D07CCA">
        <w:rPr>
          <w:sz w:val="18"/>
          <w:szCs w:val="18"/>
        </w:rPr>
        <w:t>ou’re puking in the planter but today you’re looking fresh as a daisy.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Dinner is served.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That’s interesting.</w:t>
      </w:r>
      <w:r>
        <w:rPr>
          <w:sz w:val="18"/>
          <w:szCs w:val="18"/>
        </w:rPr>
        <w:t xml:space="preserve"> </w:t>
      </w:r>
      <w:r w:rsidRPr="00D07CCA">
        <w:rPr>
          <w:sz w:val="18"/>
          <w:szCs w:val="18"/>
        </w:rPr>
        <w:t xml:space="preserve">Spread sheets for tomorrow.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I’m starving.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always are. I think you might have worms.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Oh, come on, Saturday.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Let’s hope I have worms. We can cook them next week.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  <w:t>O</w:t>
      </w:r>
      <w:r w:rsidRPr="00D07CCA">
        <w:rPr>
          <w:sz w:val="18"/>
          <w:szCs w:val="18"/>
        </w:rPr>
        <w:t xml:space="preserve">oh, it’s gross.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It’s delicious.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It’s kind of beautiful.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It’s a fucking rat!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It’s actually quite good.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  <w:t>A</w:t>
      </w:r>
      <w:r w:rsidRPr="00D07CCA">
        <w:rPr>
          <w:sz w:val="18"/>
          <w:szCs w:val="18"/>
        </w:rPr>
        <w:t>t least it tastes like something.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Unlike that engineered shit you’re eating.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Oh come on, Wednesday, you’d eat anything.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Deep fried pig dick on a stick!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buy it and you eat it.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okay?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I’m fine.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seem…</w:t>
      </w:r>
      <w:r>
        <w:rPr>
          <w:sz w:val="18"/>
          <w:szCs w:val="18"/>
        </w:rPr>
        <w:tab/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know. It’s just…my big presentation is tomorrow.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mean our presentation.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 thanks to you getting shitfaced last night.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Yeah, Eddie said you’d dropped in the planter.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didn’t know what to say. I felt really embarrassed.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was entertaining one of our clients.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might have overdone it on the martinis.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Shoot me.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have to tell us everything, Saturday.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How can you be so stupid?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just tired.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Tomorrow’s a big day.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637AD6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THURSDAY</w:t>
      </w:r>
      <w:r>
        <w:rPr>
          <w:rFonts w:ascii="Arial" w:hAnsi="Arial" w:cs="Arial"/>
          <w:sz w:val="18"/>
          <w:szCs w:val="18"/>
        </w:rPr>
        <w:tab/>
      </w:r>
      <w:r w:rsidRPr="00D07CCA">
        <w:rPr>
          <w:sz w:val="18"/>
          <w:szCs w:val="18"/>
        </w:rPr>
        <w:t>If we get this promotion, it’s all thanks to Friday.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She makes us all look like a genius.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FRIDAY</w:t>
      </w:r>
      <w:r>
        <w:rPr>
          <w:rFonts w:ascii="Arial" w:hAnsi="Arial" w:cs="Arial"/>
          <w:sz w:val="18"/>
          <w:szCs w:val="18"/>
        </w:rPr>
        <w:tab/>
      </w:r>
      <w:r w:rsidRPr="00D07CCA">
        <w:rPr>
          <w:rFonts w:ascii="Arial" w:hAnsi="Arial" w:cs="Arial"/>
          <w:sz w:val="18"/>
          <w:szCs w:val="18"/>
        </w:rPr>
        <w:t xml:space="preserve">It’s a team effort. </w:t>
      </w: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  <w:r w:rsidRPr="00D07CCA">
        <w:rPr>
          <w:rFonts w:ascii="Arial" w:hAnsi="Arial" w:cs="Arial"/>
          <w:sz w:val="18"/>
          <w:szCs w:val="18"/>
        </w:rPr>
        <w:t>FRIDAY</w:t>
      </w:r>
      <w:r>
        <w:rPr>
          <w:rFonts w:ascii="Arial" w:hAnsi="Arial" w:cs="Arial"/>
          <w:sz w:val="18"/>
          <w:szCs w:val="18"/>
        </w:rPr>
        <w:tab/>
      </w:r>
      <w:r w:rsidRPr="00D07CCA">
        <w:rPr>
          <w:rFonts w:ascii="Arial" w:hAnsi="Arial" w:cs="Arial"/>
          <w:sz w:val="18"/>
          <w:szCs w:val="18"/>
        </w:rPr>
        <w:t xml:space="preserve">You guys did the legwork. I just crunch numbers.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Seven minds are better than one.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must work collectively.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You’re stronger together than you are alone.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In time, we will select a career that capitalizes on your joint skills.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are you waiting for? Go on.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Go on. Solve the problem.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May I see?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Very good.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Go, Go. Go. Go.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Pay attention girls.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Tomorrow is a big 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know how there are seven days in the week.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Well, starting tomorrow,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will each get to go outside on the day of the week that is your name.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That means Sunday will get to go outside on Sunday,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Monday on Monday, Tuesday on Tuesday and so on.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In here, I want you to be…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who you are, dress the way you wish.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want you to be creative and express yourself.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But outside of these walls, you will all take on the singular identity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of Karen Settman. Named after your mother.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Can I play outside?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Yes, you can. As long as it’s your 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But you can never go outside together at the same time.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Ever. Even with your bracelet.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wherever you are and whatever you’re doing, you can never…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tell a soul that you’re a sibling. That’s very important.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understand?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Okay.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Well, we begin tomorrow.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Starting with you, Thursday.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ready to do this?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Okay.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For your safety and security…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have your bags out for inspection.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(words indistinct)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Have your wristband ready for inspection.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WO</w:t>
      </w:r>
      <w:r>
        <w:rPr>
          <w:sz w:val="18"/>
          <w:szCs w:val="18"/>
        </w:rPr>
        <w:t>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 unauthorized persons allowed to enter the sector.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Don’t forget. You’re the one and only Karen Settman.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end of the day meeting is the most important part of your 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It’s the time to share every detail with your siblings.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  <w:t>O</w:t>
      </w:r>
      <w:r w:rsidRPr="00D07CCA">
        <w:rPr>
          <w:sz w:val="18"/>
          <w:szCs w:val="18"/>
        </w:rPr>
        <w:t>kay?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Oh god.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Poor kid. Straight to the Cryobank.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With Cayman running for Parliament, security’s getting tighter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fucking hate that bitch.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don’t know. Maybe Cryosleep isn’t such a bad idea.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turn ourselves in, get frozen, play sleeping beauty until the population drops.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heard you still dream like horrible nightmares for hundreds of years.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By the time you wake up everyone you know and love would be gone.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Well, we go to sleep together, wake up together.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Child Allocation Act will be a thing of the past and…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can finally live our own lives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Are we really going to have this conversation again?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Why can’t you accept that this is your family?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This isn’t a family. It’s a repressive regime.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didn’t pick this life any more than you did.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Yet you live it so perfectly.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Karen Settman from cradle to grave. It’s disgusting.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What do you care?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Your only ambition was to be a total loser, which you are.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Fuck you, Monday.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Just because I have my own personality and dreams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want to have a relationship…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that is more than just a random fuck with someone that I’ll never see again.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sick to death of Miss Karen Fucking Settman.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Karen Settman is the foundation we built our lives on.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No. She’s a mask.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 mask we put on one day a week.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One day a week we can go out in the…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real world and we can’t even be ourselves.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 have to be a fake person.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Oh shut up, both of you!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You’re driving us all crazy.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This is our life. It is what it is.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Being trapped in this prison six days a week isn’t a life.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It’s a slow, agonizing soul-sucking death.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Saturday, let’s go. Or you’ll be late for your recital.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So you didn’t see her leave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you don’t have any idea where she might be.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Well.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When did you see her last?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was just skating and I fell.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Oh Thursday.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if the Bureau caught you?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One mistake is all it takes to put all your lives at risk.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hate Karen Settman.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wish that I’d never been born.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Enough!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Do you want to get taken away?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Get frozen for all eternity in that god-awful machine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never see me or your sisters again?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Go.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Monday.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warned you.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Everything you do affects each other.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What’s that for?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Keep still. </w:t>
      </w:r>
    </w:p>
    <w:p w:rsidR="00BC4D16" w:rsidRDefault="00BC4D16" w:rsidP="00EF78E1">
      <w:pPr>
        <w:ind w:left="2268" w:hanging="2268"/>
        <w:rPr>
          <w:sz w:val="18"/>
          <w:szCs w:val="18"/>
        </w:rPr>
      </w:pPr>
    </w:p>
    <w:p w:rsidR="00BC4D16" w:rsidRPr="00D07CCA" w:rsidRDefault="00BC4D16" w:rsidP="00EF78E1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(WINCING)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What happens to one of you, happens to you all.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Now Monday.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need you to be brave.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Set an example for your sisters.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Will it hurt?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Don’t move.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>
        <w:rPr>
          <w:sz w:val="20"/>
          <w:szCs w:val="20"/>
        </w:rPr>
        <w:t>What’s your name</w:t>
      </w:r>
      <w:r w:rsidRPr="00D07CCA">
        <w:rPr>
          <w:sz w:val="18"/>
          <w:szCs w:val="18"/>
        </w:rPr>
        <w:t xml:space="preserve"> better going down.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Shut up.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You’re burning up. You running a fever?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sure?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fine.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Maybe you should switch days.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can do Mondays.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Success doesn’t come without sacrifice and struggle.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Shut the fuck up.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B30342">
        <w:rPr>
          <w:sz w:val="18"/>
          <w:szCs w:val="18"/>
        </w:rPr>
        <w:t>EDDIE</w:t>
      </w:r>
      <w:r w:rsidRPr="00B30342"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Beneath the tall tree while night comes on gently.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Langston Hughes again, Eddie.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sound like a broken record.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And a good day to you, too.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EF78E1">
      <w:pPr>
        <w:tabs>
          <w:tab w:val="center" w:pos="1393"/>
        </w:tabs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Someone’s in a rush, huh?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Big day at work.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These lines are getting worse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Last week a woman gave birth right here because she couldn’t get through.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 kidding.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Of course it had to happen on my day.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Monday’s are the worst. I hate checkpoint duty.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Except I get to see you.</w:t>
      </w:r>
      <w:r w:rsidRPr="00D07CCA">
        <w:rPr>
          <w:sz w:val="18"/>
          <w:szCs w:val="18"/>
        </w:rPr>
        <w:br/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I’m afraid I have ask you</w:t>
      </w:r>
      <w:r>
        <w:rPr>
          <w:sz w:val="18"/>
          <w:szCs w:val="18"/>
        </w:rPr>
        <w:t xml:space="preserve"> </w:t>
      </w:r>
      <w:r w:rsidRPr="00D07CCA">
        <w:rPr>
          <w:sz w:val="18"/>
          <w:szCs w:val="18"/>
        </w:rPr>
        <w:t>a couple of questions.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Bureau’s a stickler for protocol. You understand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What’s your name?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Karen Settman.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Karen, do you have any siblings?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carrying any contraband?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Are you sure? Do I have to body search you?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may proceed.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Karen.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Jerry.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So today’s the big day, huh.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We’ll see who gets the promotion.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All these years I’ve been trying to figure out your angle.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always thought with a body like that you’d fuck your way to the top.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But then it turns out you’re a frigid bitch.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Just because I find you repulsive.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You’re not interested in anyone.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Working here, night after night, like a fucking robot.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think you’ve got us all fooled, don’t you?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have no idea what you’re talking about.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Yes, you do.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Karen.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on to you. </w:t>
      </w: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SATURDAY</w:t>
      </w:r>
      <w:r>
        <w:rPr>
          <w:rFonts w:ascii="Arial" w:hAnsi="Arial" w:cs="Arial"/>
          <w:sz w:val="18"/>
          <w:szCs w:val="18"/>
        </w:rPr>
        <w:tab/>
      </w:r>
      <w:r w:rsidRPr="00D07CCA">
        <w:rPr>
          <w:rFonts w:ascii="Arial" w:hAnsi="Arial" w:cs="Arial"/>
          <w:sz w:val="18"/>
          <w:szCs w:val="18"/>
        </w:rPr>
        <w:t>Where the hell is she?</w:t>
      </w: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THURSDAY</w:t>
      </w:r>
      <w:r>
        <w:rPr>
          <w:rFonts w:ascii="Arial" w:hAnsi="Arial" w:cs="Arial"/>
          <w:sz w:val="18"/>
          <w:szCs w:val="18"/>
        </w:rPr>
        <w:tab/>
      </w:r>
      <w:r w:rsidRPr="00D07CCA">
        <w:rPr>
          <w:rFonts w:ascii="Arial" w:hAnsi="Arial" w:cs="Arial"/>
          <w:sz w:val="18"/>
          <w:szCs w:val="18"/>
        </w:rPr>
        <w:t>Did you try her again?</w:t>
      </w: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  <w:r w:rsidRPr="00D07CCA">
        <w:rPr>
          <w:rFonts w:ascii="Arial" w:hAnsi="Arial" w:cs="Arial"/>
          <w:sz w:val="18"/>
          <w:szCs w:val="18"/>
        </w:rPr>
        <w:t xml:space="preserve">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Straight to voicemail.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Maybe she got held up.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TUESDAY</w:t>
      </w:r>
      <w:r>
        <w:rPr>
          <w:rFonts w:ascii="Arial" w:hAnsi="Arial" w:cs="Arial"/>
          <w:sz w:val="18"/>
          <w:szCs w:val="18"/>
        </w:rPr>
        <w:tab/>
      </w:r>
      <w:r w:rsidRPr="00D07CCA">
        <w:rPr>
          <w:rFonts w:ascii="Arial" w:hAnsi="Arial" w:cs="Arial"/>
          <w:sz w:val="18"/>
          <w:szCs w:val="18"/>
        </w:rPr>
        <w:t xml:space="preserve">She would have called.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Ping her bracelet.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That’s weird.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Her GPS locator is off.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She’s not showing up on the grid.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She can’t just vanish.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Oh yes, you can. If you want to.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Maybe she was in an accident.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Run a search. Hospitals. Police records.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if Monday’s hurt? Or dead.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And the authorities find her before we do.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Then Karen Settman no longer exists.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Then our lives are over.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Jeez. She’s only a few minutes late.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Monday’s never been late for an end of the day meeting.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Ever.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(SIGHING)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Eyes bloodshot from excessive drug use…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and emotional distress.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Dark circles under the eyes.</w:t>
      </w:r>
    </w:p>
    <w:p w:rsidR="00BC4D16" w:rsidRDefault="00BC4D16" w:rsidP="00EF78E1">
      <w:pPr>
        <w:ind w:left="2268" w:hanging="2268"/>
        <w:rPr>
          <w:sz w:val="18"/>
          <w:szCs w:val="18"/>
        </w:rPr>
      </w:pPr>
    </w:p>
    <w:p w:rsidR="00BC4D16" w:rsidRPr="00D07CCA" w:rsidRDefault="00BC4D16" w:rsidP="00EF78E1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Oh.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Stay still.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Really? Pot brownie?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It’s medicinal. You know it’s good for my nerves.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(SIGHING) I have a bad feeling about this.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Remember what happened the last time two of us were out there at once.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That was bad.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We’ve got to figure out where Monday is.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got to act as if everything is normal.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Easy for you to say. It’s not your 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if we’ve been listed?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Listen to me. If Karen Settman had been listed,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Bureau would have kicked in the door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and we all would have been processed by now.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Well…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technically speaking, one of us would get to live.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Good morning, Miss Settman.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Good morning, Eddie.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didn’t see you come home yesterday.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After hours. Let myself in.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She’s through.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So we got our promotion.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Stay focused, Tuesday.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Check the calendar, desktop. Anything that might give us a clue.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VICTORIA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I’ve got the brief for your conference call.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Vicky, when was the last time you synched my tablet?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VICTORIA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9:03 this morning.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VICTORIA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Why?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forgot to log out last night.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VICTORIA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left early to celebrate.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Yes, of course. Um,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where did I go again?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VICTORIA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Your favorite bar. Harry’s.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Yes, of course. Harry’s. Thanks. (CHUCKLES)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VICTORIA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You’re welcome.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Cheers.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Cheers.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Last night, do you remember</w:t>
      </w:r>
      <w:r>
        <w:rPr>
          <w:sz w:val="18"/>
          <w:szCs w:val="18"/>
        </w:rPr>
        <w:t xml:space="preserve"> </w:t>
      </w:r>
      <w:r w:rsidRPr="00D07CCA">
        <w:rPr>
          <w:sz w:val="18"/>
          <w:szCs w:val="18"/>
        </w:rPr>
        <w:t>what time I left?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only stayed for one drink. You barely touched it.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think that colleague of yours put you off.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Yeah. God, yeah. We were…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which one of them?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know that douchebag in the suspenders.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Jerry, I think?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Yeah.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Monday and Jerry argued just before she left the bar.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He’s on to us. I knew it.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Fucking dick sold us out.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Then why aren’t we listed?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You’ve got to corner him, Tuesday.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Find out what he knows.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Are you nuts?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He could be the last person who saw Monday.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He’s out only lead.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Yeah, okay.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ZAQUIA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Miss Settman.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Yes?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ZAQUIA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Step into the van, please.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Is there a problem?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don’t understand. Who are you?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  <w:t>S</w:t>
      </w:r>
      <w:r w:rsidRPr="00D07CCA">
        <w:rPr>
          <w:sz w:val="18"/>
          <w:szCs w:val="18"/>
        </w:rPr>
        <w:t xml:space="preserve">tep into the fucking van.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That’s weird. I lost her.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There’s obviously been a mistake.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Can you please tell me what I’m doing here?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Miss Settman.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What a pleasure to meet you.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Nicolette Cayman.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know who you are.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Can you please tell me why I’m here?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poor child.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am amazed you made it this far.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This is…this is all a big mistake.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Seven children.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was your grandfather thinking?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Do you have any idea how much food and water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was taken out of others’ mouths so you could be here today?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If everyone were as cruel and selfish as Terrence Settman,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 world would end tomorrow.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am an only child.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For your sake, I wish that were true.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There are five of them left.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All the rotten eggs in one basket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Is there another way?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Not if you want to keep it quiet.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Wha…What are you doing?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work in a bank. I can get you money. Please.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Please. We can make some kind of deal. Please.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Funny.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That’s what the last one said.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  <w:t>N</w:t>
      </w:r>
      <w:r w:rsidRPr="00D07CCA">
        <w:rPr>
          <w:sz w:val="18"/>
          <w:szCs w:val="18"/>
        </w:rPr>
        <w:t xml:space="preserve">o, wait. Wait. No, please. No.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No. No. No. No. No.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can’t believe this is happening.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 can’t just sit here.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got to help her. We got to go out there.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 gotta do something!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Thursday…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Oh my god.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EDDIE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Residents or visitors?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Visitors.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Step out.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All of you.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Now!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That’s it. Nice and slow.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Nice and slow.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This way.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Look at them. Hiding like rats.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So…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Where’s the last one?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Fuck you.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fucking cunt!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Fucking…ahh!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Is it bad?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It’s okay. Look at me.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don’t want to die. I don’t want to die.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You’re going to be okay.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I’m here. Okay?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sorry. I’m so sorry.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No. You’re Sunday.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You’re supposed to be the believer.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don’t know what I believe.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SUNDAY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don’t know who I am.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  <w:t xml:space="preserve">No! </w:t>
      </w:r>
      <w:r w:rsidRPr="00D07CCA">
        <w:rPr>
          <w:sz w:val="18"/>
          <w:szCs w:val="18"/>
        </w:rPr>
        <w:t>No!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  <w:t>No!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God damn it!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They won’t suffer.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Excuse me?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I’m assured of that.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Um, we may have a containment problem.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still haven’t heard back from the Settman team.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Last night I dreamed this whole building erupted and spewed out all the siblings.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There were so many of them.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This sea of little bodies scorched by flames.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know…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But this is on their parents.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Not you.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Sometimes I think to hell with it.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To hell with everybody.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Humans will never learn.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You’re our last chance, Dr. Cayman.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Our only hope.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need you, Joe. Be careful.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Do not underestimate the Settmans.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If we officially list them, they’ll be flagged at the first checkpoint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and processed within hours.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Seven siblings surviving to adulthood?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 would destroy my credibility. No. We have to keep this localized.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They are trapped inside that apartment and they know it.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Besides. We have another issue.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 complication.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Make that a priority.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Then deal with the Settmans.</w:t>
      </w:r>
      <w:r>
        <w:rPr>
          <w:sz w:val="18"/>
          <w:szCs w:val="18"/>
        </w:rPr>
        <w:t xml:space="preserve"> </w:t>
      </w:r>
      <w:r w:rsidRPr="00D07CCA">
        <w:rPr>
          <w:sz w:val="18"/>
          <w:szCs w:val="18"/>
        </w:rPr>
        <w:t xml:space="preserve">It’s Tuesday’s. No.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the fuck are we doing? Huh?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got to get out of here now.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 xml:space="preserve">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They know about us. They’re going to send more people.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Let them come. I’ll fucking kill them all.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Calm down.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Just think for a second.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Four of us out there at once?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With all the Bureau agents and checkpoints and sensors?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won’t last for two minutes.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 always work best as a team.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In an environment we can control.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Those guys-- they weren’t Bureau.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We’d be listed by now. This place would be crawling with agents.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Somebody wants us to disappear.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question is why. Fuck it.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Every Wednesday I wear a stupid dress and high heels.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Not today.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What’s that?</w:t>
      </w:r>
      <w:r>
        <w:rPr>
          <w:sz w:val="18"/>
          <w:szCs w:val="18"/>
        </w:rPr>
        <w:tab/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Something I wish I thought of yesterday.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customized it…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so we’ll see and hear everything you do.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It’s a user-locked grip.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Can you unlock it?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If I had more time. For now, it’s not going to fire.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Doesn’t make it any less intimidating.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This isn’t a game, Wednesday.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Go to Jerry’s. Find out what he knows.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Don’t lose your head out there.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won’t.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Hello, Karen. You’re cutting it close.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Aren’t you?</w:t>
      </w: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Please.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 rough night.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Well, I did say you had until this morning, and it’s still morning, I guess.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technically, so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What’s it going to be?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What’s what going to be?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Do we have a deal or not?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Deal. What deal?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Playing dumb doesn’t suit you, Settman.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This is very simple.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pass on the promotion…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 goes to me.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And I keep my mouth shut about your little secret.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motherfucker!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How long have you known? Huh?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should be glad it was me that found that contract.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Or you’d be in jail by now.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contract?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Are you serious?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fucking contract?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407-C funds transfer.</w:t>
      </w:r>
    </w:p>
    <w:p w:rsidR="00BC4D16" w:rsidRDefault="00BC4D16" w:rsidP="00EF2DAE">
      <w:pPr>
        <w:ind w:left="2268" w:hanging="2268"/>
        <w:rPr>
          <w:sz w:val="18"/>
          <w:szCs w:val="18"/>
        </w:rPr>
      </w:pPr>
    </w:p>
    <w:p w:rsidR="00BC4D16" w:rsidRPr="00D07CCA" w:rsidRDefault="00BC4D16" w:rsidP="00EF2DAE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Your contract with Cayman.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Cayman.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Nicolette Cayman.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Your new VIP client.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Do you guys know about this?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Wow.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This contract. Where is it?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On my tablet.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Show it to me.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JERRY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Yeah.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Get out of there!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SNIPER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I’ve lost sight of the target.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Going in. Hold position.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Guys? You there?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Which way?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Where do I go?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Best option is front door.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Spread out.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That’s not an option.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 LEADER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Erickson?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 xml:space="preserve">ENFORCER LEADER 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Erickson copy.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 LEADER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Erickson.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Sir?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Sir, do you copy?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What’s going on up there?</w:t>
      </w:r>
      <w:r>
        <w:rPr>
          <w:sz w:val="18"/>
          <w:szCs w:val="18"/>
        </w:rPr>
        <w:t xml:space="preserve"> </w:t>
      </w:r>
      <w:r w:rsidRPr="00D07CCA">
        <w:rPr>
          <w:sz w:val="18"/>
          <w:szCs w:val="18"/>
        </w:rPr>
        <w:t>Do you need backup?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guess so.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Move it! Take this sibling down.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Girls?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need a way out. Now.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There. A dumpster. Below the bedroom window.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Come on.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It’s a three story drop, but the trash will soften the impact.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You’d better be right, sis.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Fuck! It’s empty.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 trash collection is every Wednesday morning.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Sorry.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Are you okay?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Can you run?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think so.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Then run.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Go. Go. Go.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Guys, where am I going?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Next left. There’s a door at the end of the alley.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Come on.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are you waiting for? Go get her!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Move!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ZAQUIA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Get out of the fucking way!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Get out of the way!</w:t>
      </w:r>
    </w:p>
    <w:p w:rsidR="00BC4D16" w:rsidRDefault="00BC4D16" w:rsidP="005B403A">
      <w:pPr>
        <w:ind w:left="2268" w:hanging="2268"/>
        <w:rPr>
          <w:sz w:val="18"/>
          <w:szCs w:val="18"/>
        </w:rPr>
      </w:pPr>
    </w:p>
    <w:p w:rsidR="00BC4D16" w:rsidRPr="00D07CCA" w:rsidRDefault="00BC4D16" w:rsidP="005B403A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ZAQUIA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Move!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do I do?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need to get you on the roof.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can get you home from there.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Hold tight.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Oh shit.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It’s the Bureau.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thought you said we’re not listed.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We’re not.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Then what the fuck is he doing here?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Friday? Friday!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Wait. Wait. Wait. Wait. Wait.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are you going to do?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Find out what he wants. Get rid of him.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 xml:space="preserve">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got this.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Open up.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5B403A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Hey.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ab/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Hey.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New look?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Yeah, I wanted to try something new.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Nice.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called your—your office.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They said you were out sick.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know. I know I’m not supposed to call,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but when I saw you at the Bureau.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Bureau?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Yeah. Yeah. I had to go and, um,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drop off some stuff.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Boring bank stuff.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Aren’t you going to invite me in? I was only joking about the forced entry.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Friday?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Hold on. We’ve got a situation.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You’ve got a situation?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It’s a nice place.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Friday? You there?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Who the fuck is this guy?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Please don’t do that.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What?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Are you serious?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thought you liked that stuff.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Just, um. Just give me sec.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I’ll be right back.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Okay.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 xml:space="preserve">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What the hell is going on?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tell me. Who is that guy?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Don’t bullshit me. Have you been seeing him?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What? No.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He’s a Bureau agent. Do you think I’m fucking stupid?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two seemed very familiar.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It’s called acting.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How do I know you’re not acting now and you’ve been seeing him all along.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I’ve never seen him in my life. I swear to God.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need to get him to take you to his place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and find out which one of us he’s been seeing.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What!?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Yeah, find out what he knows.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Have you lost it completely? You want me to go with him?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Yeah.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think he wants to fuck me.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Oh no shit. </w:t>
      </w:r>
    </w:p>
    <w:p w:rsidR="00BC4D16" w:rsidRDefault="00BC4D16" w:rsidP="005B403A">
      <w:pPr>
        <w:ind w:left="2268" w:hanging="2268"/>
        <w:rPr>
          <w:sz w:val="18"/>
          <w:szCs w:val="18"/>
        </w:rPr>
      </w:pPr>
    </w:p>
    <w:p w:rsidR="00BC4D16" w:rsidRPr="00D07CCA" w:rsidRDefault="00BC4D16" w:rsidP="005B403A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Show me your bracelet.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It’s a coupling device from the dead guy’s bracelet.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All you need to do is get yours close to his.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Wha-wha-wha-wait. What?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Just activate your bracelet and connect it to that guy’s,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and we get a gateway into the Bureau’s servers.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What if he catches me?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Well, I’m sure you know a few tricks to distract him.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Well, I don’t know any tricks.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do you mean?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All your big talk.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You’ve never been with anyone.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I’ll be right there.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Oh god! Wednesday!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Oh shit!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We’re back.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About time.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There’s roof access. The last door. Southwest corner.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WEDNESDAY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Guys. There is no way I can clear this.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There’s only two ways out of this, Wednesday.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If you make that jump or you catch a bullet.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At least this way you stand a chance.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You’ve been training for this your whole life.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can do it.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ZAQUIA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Move! Move!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can make that jump.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Get her to the processing center.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They’ll know what to do.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I’ll call it in.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do you want to drink?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 shot of vodka. </w:t>
      </w:r>
    </w:p>
    <w:p w:rsidR="00BC4D16" w:rsidRPr="00D07CCA" w:rsidRDefault="00BC4D16" w:rsidP="00882863">
      <w:pPr>
        <w:ind w:left="2268" w:hanging="2268"/>
        <w:rPr>
          <w:b/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File from Wednesday. It’s a 407-C…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funds transfer. Just like Jerry said.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Why would Karen Settman…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illegally transfer millions of Euros into Nicolette Cayman’s campaign fund?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This contract was executed the same day as we got our promotion.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 transfer that big…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Karen Settman really needed that promotion.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That’s weird. There’s no signature.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We’re in.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She did it.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Get her to the processing center.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They’ll know what to do.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I’ll call it in.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do you want to drink?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  <w:t>A</w:t>
      </w:r>
      <w:r w:rsidRPr="00D07CCA">
        <w:rPr>
          <w:sz w:val="18"/>
          <w:szCs w:val="18"/>
        </w:rPr>
        <w:t xml:space="preserve"> shot of vodka.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File from Wednesday. It’s a 407-C…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funds transfer. Just like Jerry said.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Why would Karen Settman…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illegally transfer millions of Euros into Nicolette Cayman’s campaign fund?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This contract was executed the same day as we got our promotion.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 transfer that big…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Karen Settman really needed that promotion.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That’s weird. There’s no signature.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We’re in.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She did it.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Fuck me.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Where are the cells?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know, where they keep people.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Oh, the processing center.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Can you get in there?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think so. Hold on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Stop.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  <w:t>Is this feed real time?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I-I-I think it’s Monday.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Oh shit. I’m late.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Don’t go.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gotta go.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There’s this big event at the Bureau tonight.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Cayman’s starting her push for Parliament.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Why are you working for them?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Bureau? Why not?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Well couldn’t you get another job?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Why would I want another job?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Don’t you think it’s wrong to be rounding up siblings?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Have you ever set foot in the lower sectors?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mean, most of these kids that we pick up,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they live in really shitty conditions.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Trust me. We’re doing them a favor.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By sending them off to the Cryobank?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For now.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Until we see better days.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See you later?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have some work stuff to catch up on.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Let’s meet on our usual day.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talked about this, right?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just want to be with you every day. Not just Monday.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See you, babe.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So Monday’s been seeing Adrian for months.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Miss perfect likes to be choked during sex.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can’t believe it.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Cayman is holding her hostage.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What? Monday’s alive?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Be careful, Saturday.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This Bureau agent could be playing us.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I…I don’t know.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don’t think so.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scared, Thursday.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are we going to do?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We’re going to get through this.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Every day we set foot outside, we beat the odds.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We’re going to get Monday out.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And we’re going to show the world who Cayman really is.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SATURDAY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love—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gotta go.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No. It’s everything.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There’s no time.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This is the only proof we ever existed.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Come on. Forget it.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 gotta go. Okay?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Okay.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Put it over your face.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Come on.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Come on, Friday.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Friday, what are you doing?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Friday.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Friday, what the fuck!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Friday, get down here now! Please.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Friday!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Friday, get down, please.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 xml:space="preserve">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synched everything to your bracelet.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Go and get Monday.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Show Cayman who Karen Settman really is.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What are you talking about?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Please! There’s still time!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It’s okay. I’m not like the rest of you.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As crazy and dysfunctional as our family was…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needed it to survive.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couldn’t make it out there. Not without you guys.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Friday, get down here now! Please!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Friday!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It’s time to unplug, big sis.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FRIDAY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love you.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CAR RADIO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Zulu victor one to bravo delta. Zulu victor one to bravo delta.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CAR RADIO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Reports of an explosion, 25 Alexander Plaza. Multiple causalities.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CAR RADIO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repeat. 25 Alexander Plaza. Multiple casualties.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Move! Move!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Another one coming your way.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RADIO VOICE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Authorization?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Full clearance. You know the drill.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RADIO VOICE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Yes, sir.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Karen?</w:t>
      </w:r>
      <w:r>
        <w:rPr>
          <w:sz w:val="18"/>
          <w:szCs w:val="18"/>
        </w:rPr>
        <w:tab/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ENFORCER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Step back, please.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5137BE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ZAQUIA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Get him out of here.</w:t>
      </w:r>
      <w:r w:rsidRPr="005137BE">
        <w:rPr>
          <w:sz w:val="18"/>
          <w:szCs w:val="18"/>
        </w:rPr>
        <w:t xml:space="preserve"> </w:t>
      </w:r>
      <w:r w:rsidRPr="00D07CCA">
        <w:rPr>
          <w:sz w:val="18"/>
          <w:szCs w:val="18"/>
        </w:rPr>
        <w:t xml:space="preserve">Is it Karen? Let me see her.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Let me see her. Let me see her! Let me see her! Karen!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THURSDAY</w:t>
      </w:r>
      <w:r>
        <w:rPr>
          <w:rFonts w:ascii="Arial" w:hAnsi="Arial" w:cs="Arial"/>
          <w:sz w:val="18"/>
          <w:szCs w:val="18"/>
        </w:rPr>
        <w:tab/>
      </w:r>
      <w:r w:rsidRPr="00D07CCA">
        <w:rPr>
          <w:rFonts w:ascii="Arial" w:hAnsi="Arial" w:cs="Arial"/>
          <w:sz w:val="18"/>
          <w:szCs w:val="18"/>
        </w:rPr>
        <w:t>Don’t move!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Don’t move!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the fuck?</w:t>
      </w:r>
    </w:p>
    <w:p w:rsidR="00BC4D16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THURSDAY</w:t>
      </w:r>
      <w:r>
        <w:rPr>
          <w:rFonts w:ascii="Arial" w:hAnsi="Arial" w:cs="Arial"/>
          <w:sz w:val="18"/>
          <w:szCs w:val="18"/>
        </w:rPr>
        <w:tab/>
      </w:r>
      <w:r w:rsidRPr="00D07CCA">
        <w:rPr>
          <w:rFonts w:ascii="Arial" w:hAnsi="Arial" w:cs="Arial"/>
          <w:sz w:val="18"/>
          <w:szCs w:val="18"/>
        </w:rPr>
        <w:t xml:space="preserve">You sold us out.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son of a bitch!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Karen?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Karen?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Who are you? Who are you?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Stop your fucking games. You know who I am.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Jesus Christ, you’re a sibling.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One of seven.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Identical in every way.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Well…not in every way.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Karen.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saw her in a body bag.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Not her.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She was in my apartment last night. She was in my apartment.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 saw her.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Not her.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 wasn’t her.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She was in my apartment!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She’s not dead. She’s alive.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SATURDAY</w:t>
      </w:r>
      <w:r>
        <w:rPr>
          <w:sz w:val="18"/>
          <w:szCs w:val="18"/>
        </w:rPr>
        <w:tab/>
        <w:t>I</w:t>
      </w:r>
      <w:r w:rsidRPr="00D07CCA">
        <w:rPr>
          <w:sz w:val="18"/>
          <w:szCs w:val="18"/>
        </w:rPr>
        <w:t xml:space="preserve"> love—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had nothing to do with it.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have to trust me. I love Karen.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Cayman is holding her hostage.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If you love her, if you really love her,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gotta help me.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have a plan?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am the plan.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GUARD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Yes, they’re expecting you downstairs.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I’ll take it from here.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LITTLE GIRL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Will it hurt?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FEMALE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No.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FEMALE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thought there was a fire.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Fuck.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5E7DF1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FEMALE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No. No. No. No.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FEMALE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No. No.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FEMALE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Stop! Help me! Let me out!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FEMALE PROCESSOR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Let me out! Please let me out!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okay?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Yeah.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It was all a lie.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Cayman killed them all.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Every sibling.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Okay.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Karen.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Tuesday.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No, please. No, please, please.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It’s me.</w:t>
      </w:r>
      <w:r>
        <w:rPr>
          <w:sz w:val="18"/>
          <w:szCs w:val="18"/>
        </w:rPr>
        <w:tab/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No, please.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It’s not her.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 xml:space="preserve">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Shh.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It’s okay. Shh.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We’re going to get you out. Okay?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Where’s Karen? Is she still alive? Where’s Karen?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 Monday?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Ah, Karen.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How are you enjoying your stay?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trust we’ve made you comfortable.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More than comfortable.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failed miserably as a species on this planet.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Masterminding our own extinction.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But through it all…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Through your donation and my push for Parliament…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 might just still have another chance.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Take your wig off.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Take it off!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If you’re beginning to have second thoughts,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should know that I’ve kept one of your siblings alive as collateral.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after all…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anyone who’s willing to sacrifice their own flesh and blood,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can never be fully trusted.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So,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how does it feel to be the one and only Karen Settman?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When you get into the main server, use the code Friday wrote.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Cayman’s speech starts in 15 minutes.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Let’s go.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Let’s take this bitch down.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Fuck.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TUESDAY</w:t>
      </w:r>
      <w:r>
        <w:rPr>
          <w:rFonts w:ascii="Arial" w:hAnsi="Arial" w:cs="Arial"/>
          <w:sz w:val="18"/>
          <w:szCs w:val="18"/>
        </w:rPr>
        <w:tab/>
      </w:r>
      <w:r w:rsidRPr="00D07CCA">
        <w:rPr>
          <w:rFonts w:ascii="Arial" w:hAnsi="Arial" w:cs="Arial"/>
          <w:sz w:val="18"/>
          <w:szCs w:val="18"/>
        </w:rPr>
        <w:t>Nobody moves.</w:t>
      </w:r>
    </w:p>
    <w:p w:rsidR="00BC4D16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</w:p>
    <w:p w:rsidR="00BC4D16" w:rsidRPr="00D07CCA" w:rsidRDefault="00BC4D16" w:rsidP="00882863">
      <w:pPr>
        <w:pStyle w:val="HEADERFOOTER"/>
        <w:overflowPunct/>
        <w:autoSpaceDE/>
        <w:autoSpaceDN/>
        <w:adjustRightInd/>
        <w:ind w:left="2268" w:hanging="2268"/>
        <w:jc w:val="left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TUESDAY</w:t>
      </w:r>
      <w:r>
        <w:rPr>
          <w:rFonts w:ascii="Arial" w:hAnsi="Arial" w:cs="Arial"/>
          <w:sz w:val="18"/>
          <w:szCs w:val="18"/>
        </w:rPr>
        <w:tab/>
      </w:r>
      <w:r w:rsidRPr="00D07CCA">
        <w:rPr>
          <w:rFonts w:ascii="Arial" w:hAnsi="Arial" w:cs="Arial"/>
          <w:sz w:val="18"/>
          <w:szCs w:val="18"/>
        </w:rPr>
        <w:t xml:space="preserve">Show me your hands.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Open the door.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Open the fucking door now or I’ll shoot him!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 #1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Do it!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ENFORCER #1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Do it.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Monday.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impressed. You’ve never worn Karen Settman so well.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think you own her. You don’t.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do her justice.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only pretend.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Thank you for coming this evening.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I’m deeply honored and grateful.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got to get to Cayman.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JOE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Get her away from the servers.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You sold us out.  How could you?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thought you, of all people, would understand.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Understand? We were your family.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do you know about family?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All these years of endless lectures about responsibility and sacrifice?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never saw you do any of it. Not once.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did everything I was told.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Everything right.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did everything I could to protect our family.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have a funny way of showing it.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Sunday died in my arms.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Wednesday fell to her death.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Saturday was shot in the head and Friday…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didn’t plan this.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met Adrian and I fell in love.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And things changed.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made a deal with Cayman and-and it got out of my control.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sorry.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sorry you lost your finger because of me.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was a…I was a total fuck up.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If I could go back and change it all, I would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Karen Settman.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was so much ore than any one of us.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She was all of us.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She was our family.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was the first born.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Karen Settman was always mine.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 rest of you?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You were just afterbirth.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For three decades, the Child Allocation Bureau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has combatted the most serious crisis…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our world has ever faced.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Catastrophic overpopulation.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Critics may chastise our methods,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but the numbers don’t lie.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E47674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In a perfect world, every child has the right to live.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That’s why I’m running for office.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So I can reform the law.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Anyone who wants to bring a child into this world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 xml:space="preserve">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must be able to prove financial stability…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and be able to guarantee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 emotional and physical well being of that child.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There may even be room for siblings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if the data measures up.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So I commend you for your vision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as we continue to take positive action…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to build a sustainable future…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full of hope and possibility.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Together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 will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survive.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Are you okay?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Hit it.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They didn’t suffer. No, they didn’t suffer.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They didn’t suffer.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They didn’t suffer.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have you done?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What have you done?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Monday.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need you to be brave.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Set an example for your sisters.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I’m just trying to protect you.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TERRENCE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I’m so sorry.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Promise me…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Don’t let them take them.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MONDAY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Don’t let them take them.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Hey baby.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Stay with me, okay?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Hey, you okay? Okay.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FEMALE NEWSREADER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Federation wide rioting…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FEMALE NEWSREADER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has forced the repeal of the Child Allocation Act.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FEMALE NEWSREADER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Hundreds of siblings held in processing centers have been released.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FEMALE NEWSREADER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Pregnant women are coming out of hiding in droves…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FEMALE NEWSREADER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 majority from poorest districts.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FEMALE NEWSREADER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Without this repeal, many of these children would have been discarded…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 w:rsidRPr="00D07CCA">
        <w:rPr>
          <w:sz w:val="18"/>
          <w:szCs w:val="18"/>
        </w:rPr>
        <w:t>FEMALE NEWSREADER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or processed the minute they were born. </w:t>
      </w:r>
    </w:p>
    <w:p w:rsidR="00BC4D16" w:rsidRPr="00D07CCA" w:rsidRDefault="00BC4D16" w:rsidP="00882863">
      <w:pPr>
        <w:ind w:left="2268" w:hanging="2268"/>
        <w:rPr>
          <w:b/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This planet is the only home you will ever know.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So look around.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Ask yourselves who will continue to make the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difficult decisions that will ensure your survival.</w:t>
      </w:r>
      <w:r>
        <w:rPr>
          <w:sz w:val="18"/>
          <w:szCs w:val="18"/>
        </w:rPr>
        <w:t xml:space="preserve"> </w:t>
      </w:r>
      <w:r w:rsidRPr="00D07CCA">
        <w:rPr>
          <w:sz w:val="18"/>
          <w:szCs w:val="18"/>
        </w:rPr>
        <w:t xml:space="preserve">My regret.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My regret is that your children will never know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the world we could have built together.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CAYMAN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That hope is gone forever.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I like your new eye, Tuesday.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They did a good job.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Thank you.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Oh, it’s not Tuesday anymore. It’s Terry.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Okay, Terry.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ADRIAN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So, what should I call you?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Karen.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Karen Settman.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Monday did it all for them. 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THURSDAY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 xml:space="preserve">She wanted them to be safe. </w:t>
      </w: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r w:rsidRPr="00D07CCA">
        <w:rPr>
          <w:sz w:val="18"/>
          <w:szCs w:val="18"/>
        </w:rPr>
        <w:t>Well…</w:t>
      </w:r>
    </w:p>
    <w:p w:rsidR="00BC4D16" w:rsidRDefault="00BC4D16" w:rsidP="00882863">
      <w:pPr>
        <w:ind w:left="2268" w:hanging="2268"/>
        <w:rPr>
          <w:sz w:val="18"/>
          <w:szCs w:val="18"/>
        </w:rPr>
      </w:pPr>
    </w:p>
    <w:p w:rsidR="00BC4D16" w:rsidRPr="00D07CCA" w:rsidRDefault="00BC4D16" w:rsidP="00882863">
      <w:pPr>
        <w:ind w:left="2268" w:hanging="2268"/>
        <w:rPr>
          <w:sz w:val="18"/>
          <w:szCs w:val="18"/>
        </w:rPr>
      </w:pPr>
      <w:r>
        <w:rPr>
          <w:sz w:val="18"/>
          <w:szCs w:val="18"/>
        </w:rPr>
        <w:t>TUESDAY</w:t>
      </w:r>
      <w:r>
        <w:rPr>
          <w:sz w:val="18"/>
          <w:szCs w:val="18"/>
        </w:rPr>
        <w:tab/>
      </w:r>
      <w:bookmarkStart w:id="0" w:name="_GoBack"/>
      <w:r w:rsidRPr="00D07CCA">
        <w:rPr>
          <w:sz w:val="18"/>
          <w:szCs w:val="18"/>
        </w:rPr>
        <w:t xml:space="preserve">They will be. </w:t>
      </w:r>
      <w:bookmarkEnd w:id="0"/>
    </w:p>
    <w:sectPr w:rsidR="00BC4D16" w:rsidRPr="00D07CCA" w:rsidSect="00D07CCA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6D6C"/>
    <w:rsid w:val="00006B1C"/>
    <w:rsid w:val="0006119C"/>
    <w:rsid w:val="000F2E02"/>
    <w:rsid w:val="001B34B9"/>
    <w:rsid w:val="001B590B"/>
    <w:rsid w:val="001F0725"/>
    <w:rsid w:val="001F6A36"/>
    <w:rsid w:val="00244261"/>
    <w:rsid w:val="0026589D"/>
    <w:rsid w:val="0026665B"/>
    <w:rsid w:val="003035B7"/>
    <w:rsid w:val="003777DD"/>
    <w:rsid w:val="003858A7"/>
    <w:rsid w:val="003864ED"/>
    <w:rsid w:val="003C6D6C"/>
    <w:rsid w:val="00420C82"/>
    <w:rsid w:val="00504565"/>
    <w:rsid w:val="00511681"/>
    <w:rsid w:val="005137BE"/>
    <w:rsid w:val="0053062B"/>
    <w:rsid w:val="00550772"/>
    <w:rsid w:val="00560F0D"/>
    <w:rsid w:val="005A0A3B"/>
    <w:rsid w:val="005B403A"/>
    <w:rsid w:val="005E7BCF"/>
    <w:rsid w:val="005E7DF1"/>
    <w:rsid w:val="0060715A"/>
    <w:rsid w:val="00637AD6"/>
    <w:rsid w:val="006465A4"/>
    <w:rsid w:val="006642F9"/>
    <w:rsid w:val="006D0BE8"/>
    <w:rsid w:val="008225BE"/>
    <w:rsid w:val="008438BF"/>
    <w:rsid w:val="00855AB5"/>
    <w:rsid w:val="00863666"/>
    <w:rsid w:val="00882863"/>
    <w:rsid w:val="008B2D92"/>
    <w:rsid w:val="008B6ECE"/>
    <w:rsid w:val="0091196E"/>
    <w:rsid w:val="00916341"/>
    <w:rsid w:val="009637B4"/>
    <w:rsid w:val="009A468D"/>
    <w:rsid w:val="009C543F"/>
    <w:rsid w:val="009E5F9C"/>
    <w:rsid w:val="009F6846"/>
    <w:rsid w:val="00A70859"/>
    <w:rsid w:val="00AC76A7"/>
    <w:rsid w:val="00B30342"/>
    <w:rsid w:val="00B515EA"/>
    <w:rsid w:val="00B67431"/>
    <w:rsid w:val="00BC1C0F"/>
    <w:rsid w:val="00BC4D16"/>
    <w:rsid w:val="00BF7FE3"/>
    <w:rsid w:val="00C56278"/>
    <w:rsid w:val="00C707D7"/>
    <w:rsid w:val="00CB5240"/>
    <w:rsid w:val="00CF4679"/>
    <w:rsid w:val="00D07CCA"/>
    <w:rsid w:val="00D23B1B"/>
    <w:rsid w:val="00D542A0"/>
    <w:rsid w:val="00D957DD"/>
    <w:rsid w:val="00DE08C1"/>
    <w:rsid w:val="00DE33CC"/>
    <w:rsid w:val="00E22BB3"/>
    <w:rsid w:val="00E40411"/>
    <w:rsid w:val="00E47674"/>
    <w:rsid w:val="00E57C26"/>
    <w:rsid w:val="00EB554D"/>
    <w:rsid w:val="00EF2DAE"/>
    <w:rsid w:val="00EF6F60"/>
    <w:rsid w:val="00EF78E1"/>
    <w:rsid w:val="00F34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D6C"/>
    <w:rPr>
      <w:rFonts w:ascii="Arial" w:eastAsia="Times New Roman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/FOOTER"/>
    <w:basedOn w:val="Normal"/>
    <w:uiPriority w:val="99"/>
    <w:rsid w:val="003C6D6C"/>
    <w:pPr>
      <w:overflowPunct w:val="0"/>
      <w:autoSpaceDE w:val="0"/>
      <w:autoSpaceDN w:val="0"/>
      <w:adjustRightInd w:val="0"/>
      <w:jc w:val="right"/>
      <w:textAlignment w:val="baseline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25</Pages>
  <Words>5832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</dc:title>
  <dc:subject/>
  <dc:creator>Marie José MADEIRA</dc:creator>
  <cp:keywords/>
  <dc:description/>
  <cp:lastModifiedBy>BUREAU P</cp:lastModifiedBy>
  <cp:revision>2</cp:revision>
  <dcterms:created xsi:type="dcterms:W3CDTF">2017-03-16T12:42:00Z</dcterms:created>
  <dcterms:modified xsi:type="dcterms:W3CDTF">2017-03-16T12:42:00Z</dcterms:modified>
</cp:coreProperties>
</file>